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Default="00225DCC" w:rsidP="00225DCC">
          <w:pPr>
            <w:spacing w:after="19"/>
            <w:ind w:right="891"/>
            <w:jc w:val="center"/>
            <w:rPr>
              <w:rFonts w:eastAsia="Times New Roman" w:cs="Times New Roman"/>
              <w:color w:val="000000"/>
              <w:sz w:val="24"/>
              <w:lang w:eastAsia="en-IN" w:bidi="ta-IN"/>
            </w:rPr>
          </w:pPr>
        </w:p>
        <w:p w:rsidR="00D40568" w:rsidRPr="00081E9E" w:rsidRDefault="00D40568"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b/>
              <w:i/>
              <w:color w:val="000000"/>
              <w:lang w:eastAsia="en-IN" w:bidi="ta-IN"/>
            </w:rPr>
          </w:pPr>
          <w:r w:rsidRPr="00081E9E">
            <w:rPr>
              <w:rFonts w:eastAsia="Times New Roman" w:cs="Times New Roman"/>
              <w:b/>
              <w:i/>
              <w:color w:val="000000"/>
              <w:lang w:eastAsia="en-IN" w:bidi="ta-IN"/>
            </w:rPr>
            <w:t xml:space="preserve">Submitted by  </w:t>
          </w:r>
        </w:p>
        <w:p w:rsidR="00D40568" w:rsidRDefault="00D40568" w:rsidP="00225DCC">
          <w:pPr>
            <w:spacing w:after="0"/>
            <w:ind w:left="10" w:right="26" w:hanging="10"/>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tabs>
              <w:tab w:val="left" w:pos="7740"/>
            </w:tabs>
            <w:spacing w:after="12"/>
            <w:ind w:right="26"/>
            <w:jc w:val="center"/>
            <w:rPr>
              <w:rFonts w:eastAsia="Times New Roman" w:cs="Times New Roman"/>
              <w:b/>
              <w:i/>
              <w:color w:val="000000"/>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D01A50" w:rsidRDefault="00D01A50" w:rsidP="00225DCC">
          <w:pPr>
            <w:tabs>
              <w:tab w:val="left" w:pos="7740"/>
            </w:tabs>
            <w:spacing w:after="12"/>
            <w:ind w:right="26"/>
            <w:jc w:val="center"/>
            <w:rPr>
              <w:rFonts w:eastAsia="Times New Roman" w:cs="Times New Roman"/>
              <w:color w:val="000000"/>
              <w:sz w:val="24"/>
              <w:lang w:eastAsia="en-IN" w:bidi="ta-IN"/>
            </w:rPr>
          </w:pPr>
        </w:p>
        <w:p w:rsidR="00D01A50" w:rsidRDefault="00225DCC" w:rsidP="00225DCC">
          <w:pPr>
            <w:spacing w:after="0"/>
            <w:ind w:right="26"/>
            <w:jc w:val="center"/>
            <w:rPr>
              <w:rFonts w:eastAsia="Times New Roman" w:cs="Times New Roman"/>
              <w:b/>
              <w:i/>
              <w:color w:val="000000"/>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001F252D">
            <w:rPr>
              <w:rFonts w:eastAsia="Times New Roman" w:cs="Times New Roman"/>
              <w:b/>
              <w:bCs/>
              <w:color w:val="000000"/>
              <w:lang w:eastAsia="en-IN" w:bidi="ta-IN"/>
            </w:rPr>
            <w:t>,</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D01A50" w:rsidRDefault="00225DCC" w:rsidP="00D01A50">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D01A50" w:rsidRDefault="00E52037" w:rsidP="00D01A50">
          <w:pPr>
            <w:spacing w:after="0"/>
            <w:ind w:right="26"/>
            <w:jc w:val="center"/>
            <w:rPr>
              <w:rFonts w:eastAsia="Times New Roman" w:cs="Times New Roman"/>
              <w:b/>
              <w:bCs/>
              <w:color w:val="000000"/>
              <w:lang w:eastAsia="en-IN" w:bidi="ta-IN"/>
            </w:rPr>
          </w:pPr>
        </w:p>
      </w:sdtContent>
    </w:sdt>
    <w:p w:rsidR="00BD492E" w:rsidRPr="00A66385" w:rsidRDefault="00A66385" w:rsidP="00BD492E">
      <w:pPr>
        <w:pStyle w:val="NoSpacing"/>
      </w:pPr>
      <w:r w:rsidRPr="00A66385">
        <w:lastRenderedPageBreak/>
        <w:t>BONAFIDE CERTIFICATE</w:t>
      </w:r>
    </w:p>
    <w:p w:rsidR="00BD492E" w:rsidRDefault="00BD492E" w:rsidP="00421B29">
      <w:pPr>
        <w:spacing w:after="0"/>
        <w:ind w:right="26"/>
      </w:pPr>
    </w:p>
    <w:p w:rsidR="003023E7" w:rsidRDefault="003023E7" w:rsidP="00421B29">
      <w:pPr>
        <w:spacing w:after="0"/>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w:t>
      </w:r>
      <w:r w:rsidR="001F252D">
        <w:t>a</w:t>
      </w:r>
      <w:r>
        <w:t xml:space="preserve">nd </w:t>
      </w:r>
    </w:p>
    <w:p w:rsidR="005670E9" w:rsidRDefault="00B34CD2" w:rsidP="00615350">
      <w:pPr>
        <w:tabs>
          <w:tab w:val="center" w:pos="4323"/>
          <w:tab w:val="center" w:pos="7347"/>
        </w:tabs>
        <w:spacing w:after="0" w:line="240" w:lineRule="auto"/>
        <w:ind w:left="5715" w:hanging="5730"/>
        <w:jc w:val="left"/>
      </w:pPr>
      <w:r>
        <w:t>Technology</w:t>
      </w:r>
      <w:r w:rsidR="00604DDF">
        <w:t xml:space="preserve"> (LICET)</w:t>
      </w:r>
      <w:r>
        <w:t>,</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BD492E" w:rsidRPr="00B34CD2" w:rsidRDefault="00BD492E" w:rsidP="00BD492E">
      <w:pPr>
        <w:tabs>
          <w:tab w:val="center" w:pos="4323"/>
          <w:tab w:val="center" w:pos="7347"/>
        </w:tabs>
        <w:spacing w:after="0" w:line="240" w:lineRule="auto"/>
        <w:ind w:left="5715" w:hanging="5730"/>
        <w:jc w:val="right"/>
        <w:rPr>
          <w:b/>
        </w:rPr>
      </w:pPr>
      <w:r>
        <w:rPr>
          <w:b/>
        </w:rPr>
        <w:t>SUPERVISOR</w:t>
      </w: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w:t>
      </w:r>
      <w:r w:rsidR="001F252D">
        <w:t>a</w:t>
      </w:r>
      <w:r>
        <w:t xml:space="preserve">nd </w:t>
      </w:r>
    </w:p>
    <w:p w:rsidR="001C11DB" w:rsidRDefault="00B34CD2" w:rsidP="00615350">
      <w:pPr>
        <w:tabs>
          <w:tab w:val="center" w:pos="4323"/>
          <w:tab w:val="center" w:pos="7347"/>
        </w:tabs>
        <w:spacing w:after="0" w:line="240" w:lineRule="auto"/>
        <w:ind w:left="5715" w:hanging="5730"/>
        <w:jc w:val="right"/>
      </w:pPr>
      <w:r>
        <w:t>Technology</w:t>
      </w:r>
      <w:r w:rsidR="00604DDF">
        <w:t xml:space="preserve"> (LICET),</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Default="00C43636" w:rsidP="00C66E99">
      <w:pPr>
        <w:pStyle w:val="Heading1"/>
        <w:numPr>
          <w:ilvl w:val="0"/>
          <w:numId w:val="0"/>
        </w:numPr>
        <w:ind w:left="432" w:right="-46" w:hanging="432"/>
        <w:jc w:val="center"/>
        <w:rPr>
          <w:sz w:val="32"/>
          <w:szCs w:val="28"/>
        </w:rPr>
      </w:pPr>
      <w:bookmarkStart w:id="0" w:name="_Toc478145247"/>
      <w:r w:rsidRPr="00C66E99">
        <w:rPr>
          <w:sz w:val="32"/>
          <w:szCs w:val="28"/>
        </w:rPr>
        <w:lastRenderedPageBreak/>
        <w:t>ACKNOWLEDGEMENT</w:t>
      </w:r>
      <w:bookmarkEnd w:id="0"/>
    </w:p>
    <w:p w:rsidR="00D40568" w:rsidRPr="00D40568" w:rsidRDefault="00D40568" w:rsidP="00D40568">
      <w:pPr>
        <w:rPr>
          <w:lang w:eastAsia="en-IN" w:bidi="ta-IN"/>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w:t>
      </w:r>
      <w:r w:rsidR="001961FE">
        <w:t>profound</w:t>
      </w:r>
      <w:r w:rsidR="00604DDF">
        <w:t xml:space="preserve"> thanks</w:t>
      </w:r>
      <w:r>
        <w:t xml:space="preserve"> to the Head of the Department </w:t>
      </w:r>
      <w:r w:rsidRPr="00D67B99">
        <w:rPr>
          <w:b/>
        </w:rPr>
        <w:t xml:space="preserve">Prof. Dr. S Saraswathi </w:t>
      </w:r>
      <w:r w:rsidRPr="0068266F">
        <w:rPr>
          <w:b/>
        </w:rPr>
        <w:t>Janaki</w:t>
      </w:r>
      <w:r>
        <w:t xml:space="preserve"> for her effective leadership, e</w:t>
      </w:r>
      <w:r w:rsidR="001961FE">
        <w:t>ncouragement and guidance in this</w:t>
      </w:r>
      <w:r>
        <w:t xml:space="preserv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w:t>
      </w:r>
      <w:bookmarkStart w:id="1" w:name="_GoBack"/>
      <w:bookmarkEnd w:id="1"/>
      <w:r w:rsidR="009900B2" w:rsidRPr="009900B2">
        <w:rPr>
          <w:b/>
        </w:rPr>
        <w:t>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017564" w:rsidRDefault="00017564" w:rsidP="00903ED7"/>
    <w:p w:rsidR="00C43636" w:rsidRPr="002771BC" w:rsidRDefault="00C43636" w:rsidP="00D65A9F">
      <w:pPr>
        <w:pStyle w:val="NoSpacing"/>
        <w:outlineLvl w:val="0"/>
      </w:pPr>
      <w:bookmarkStart w:id="2" w:name="_Toc478145248"/>
      <w:r w:rsidRPr="002771BC">
        <w:lastRenderedPageBreak/>
        <w:t>ABSTRACT</w:t>
      </w:r>
      <w:bookmarkEnd w:id="2"/>
    </w:p>
    <w:p w:rsidR="00017564" w:rsidRDefault="006C59FC" w:rsidP="00D40568">
      <w:pPr>
        <w:ind w:firstLine="1134"/>
      </w:pPr>
      <w:r w:rsidRPr="006C59FC">
        <w:t>The Project work focuses mainly on the need of ISO /</w:t>
      </w:r>
      <w:r w:rsidR="000F29D0">
        <w:t xml:space="preserve"> </w:t>
      </w:r>
      <w:r w:rsidRPr="006C59FC">
        <w:t xml:space="preserve">IEC 15118 and gives clear testimony of why it was standardized and the use of the protocol in the Electric Car Charging Station. It defines the protocols and all the related technologies (hardware and software) required to run a working third generation Car Charging Station. The existing car charger station running on IEC 61851 does not allow for user to pay for the charge used and is being given as a free option to existing Electric car users at </w:t>
      </w:r>
      <w:r w:rsidR="000F29D0">
        <w:t xml:space="preserve">specific </w:t>
      </w:r>
      <w:r w:rsidRPr="006C59FC">
        <w:t>public places. The new protocol improves this situation by allowing the user to set the parameters and also allowing the car to communicate with the charging station via powerline communication thereby allowing better charging efficiency</w:t>
      </w:r>
      <w:r w:rsidR="000F29D0">
        <w:t xml:space="preserve"> in a versatile manner</w:t>
      </w:r>
      <w:r w:rsidRPr="006C59FC">
        <w:t>. The project was aimed to design the communication mechanisms and processes between the main processor of an Electric Vehicle Supply Equipment (EVSE) – or called charging station, an embedded computer that runs the Human Machi</w:t>
      </w:r>
      <w:r w:rsidR="000F29D0">
        <w:t>ne Interface on that EVSE (HMI)</w:t>
      </w:r>
      <w:r w:rsidRPr="006C59FC">
        <w:t xml:space="preserve"> and the Electric Vehicle to be charged (EV).</w:t>
      </w:r>
      <w:r w:rsidR="000F29D0">
        <w:t xml:space="preserve"> </w:t>
      </w:r>
    </w:p>
    <w:p w:rsidR="00415421" w:rsidRDefault="006C59FC" w:rsidP="00D40568">
      <w:pPr>
        <w:ind w:firstLine="1134"/>
      </w:pPr>
      <w:r w:rsidRPr="006C59FC">
        <w:t>In this framework, the requirements of ISO 15118 and IEC 61851 are analysed and UML version of the state diagram are made to support the development of the sub system</w:t>
      </w:r>
      <w:r w:rsidR="000F29D0">
        <w:t>s</w:t>
      </w:r>
      <w:r w:rsidRPr="006C59FC">
        <w:t xml:space="preserve">. It resulted in the creation of a working HMI based on the requirements mentioned and the process of designing and implementing the same in the working prototype model by way of embedded hardware and Linux/C language. The integration of the same which is done most successfully for charging, billing and power grid management to safeguard against the blackout of the electric grids due to overdraft of available power etc.. The project in overall has successfully designed the HMI and the backend process to communicate the Raspberry pi with the Electric Vehicle Supply Equipment (EVSE) and synchronize all the three systems (Raspberry Pi, EVSE and EV).This forms as the solid foundation for </w:t>
      </w:r>
      <w:r w:rsidR="006178A1">
        <w:t>next levels of electric car charging station with advanced features.</w:t>
      </w:r>
      <w:r w:rsidRPr="006C59FC">
        <w:t xml:space="preserve"> </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3F4703">
            <w:pPr>
              <w:pStyle w:val="NoSpacing"/>
              <w:outlineLvl w:val="0"/>
            </w:pPr>
            <w:bookmarkStart w:id="3" w:name="_Toc478145249"/>
            <w:r w:rsidRPr="00C512C5">
              <w:lastRenderedPageBreak/>
              <w:t>TABLE OF CONTENTS</w:t>
            </w:r>
            <w:bookmarkEnd w:id="3"/>
          </w:p>
          <w:p w:rsidR="00C43636" w:rsidRPr="008F63EB" w:rsidRDefault="00C43636" w:rsidP="003F4703">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56C66" w:rsidRDefault="006E2BBB" w:rsidP="00D2045A">
      <w:pPr>
        <w:pStyle w:val="TOC1"/>
      </w:pPr>
      <w:r>
        <w:tab/>
      </w:r>
      <w:r w:rsidR="00BC5BA9">
        <w:fldChar w:fldCharType="begin"/>
      </w:r>
      <w:r w:rsidR="00BC5BA9">
        <w:instrText xml:space="preserve"> TOC \o "1-4" \f \u </w:instrText>
      </w:r>
      <w:r w:rsidR="00BC5BA9">
        <w:fldChar w:fldCharType="separate"/>
      </w:r>
    </w:p>
    <w:p w:rsidR="00156C66" w:rsidRDefault="00156C66">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_Toc478145247 \h </w:instrText>
      </w:r>
      <w:r>
        <w:fldChar w:fldCharType="separate"/>
      </w:r>
      <w:r w:rsidR="00E52037">
        <w:t>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_Toc478145248 \h </w:instrText>
      </w:r>
      <w:r>
        <w:fldChar w:fldCharType="separate"/>
      </w:r>
      <w:r w:rsidR="00E52037">
        <w:t>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TABLE OF CONTENTS</w:t>
      </w:r>
      <w:r>
        <w:tab/>
      </w:r>
      <w:r>
        <w:fldChar w:fldCharType="begin"/>
      </w:r>
      <w:r>
        <w:instrText xml:space="preserve"> PAGEREF _Toc478145249 \h </w:instrText>
      </w:r>
      <w:r>
        <w:fldChar w:fldCharType="separate"/>
      </w:r>
      <w:r w:rsidR="00E52037">
        <w:t>iv</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TABLES</w:t>
      </w:r>
      <w:r>
        <w:tab/>
      </w:r>
      <w:r>
        <w:fldChar w:fldCharType="begin"/>
      </w:r>
      <w:r>
        <w:instrText xml:space="preserve"> PAGEREF _Toc478145250 \h </w:instrText>
      </w:r>
      <w:r>
        <w:fldChar w:fldCharType="separate"/>
      </w:r>
      <w:r w:rsidR="00E52037">
        <w:t>viii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ab/>
        <w:t>LIST OF FIGURES</w:t>
      </w:r>
      <w:r>
        <w:tab/>
      </w:r>
      <w:r>
        <w:fldChar w:fldCharType="begin"/>
      </w:r>
      <w:r>
        <w:instrText xml:space="preserve"> PAGEREF _Toc478145251 \h </w:instrText>
      </w:r>
      <w:r>
        <w:fldChar w:fldCharType="separate"/>
      </w:r>
      <w:r w:rsidR="00E52037">
        <w:t>viii</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_Toc478145252 \h </w:instrText>
      </w:r>
      <w:r>
        <w:fldChar w:fldCharType="separate"/>
      </w:r>
      <w:r w:rsidR="00E52037">
        <w:t>1</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sidR="00C258B2">
        <w:rPr>
          <w:noProof/>
        </w:rPr>
        <w:t xml:space="preserve">  </w:t>
      </w:r>
      <w:r>
        <w:rPr>
          <w:noProof/>
        </w:rPr>
        <w:t xml:space="preserve">  </w:t>
      </w:r>
      <w:r>
        <w:rPr>
          <w:noProof/>
        </w:rPr>
        <w:fldChar w:fldCharType="begin"/>
      </w:r>
      <w:r>
        <w:rPr>
          <w:noProof/>
        </w:rPr>
        <w:instrText xml:space="preserve"> PAGEREF _Toc478145253 \h </w:instrText>
      </w:r>
      <w:r>
        <w:rPr>
          <w:noProof/>
        </w:rPr>
      </w:r>
      <w:r>
        <w:rPr>
          <w:noProof/>
        </w:rPr>
        <w:fldChar w:fldCharType="separate"/>
      </w:r>
      <w:r w:rsidR="00E52037">
        <w:rPr>
          <w:noProof/>
        </w:rPr>
        <w:t>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sidRPr="00F12775">
        <w:rPr>
          <w:noProof/>
          <w:lang w:bidi="ta-IN"/>
        </w:rPr>
        <w:t>1.2</w:t>
      </w:r>
      <w:r>
        <w:rPr>
          <w:rFonts w:asciiTheme="minorHAnsi" w:eastAsiaTheme="minorEastAsia" w:hAnsiTheme="minorHAnsi" w:cstheme="minorBidi"/>
          <w:noProof/>
          <w:sz w:val="22"/>
          <w:lang w:eastAsia="en-IN"/>
        </w:rPr>
        <w:tab/>
      </w:r>
      <w:r w:rsidRPr="00F12775">
        <w:rPr>
          <w:noProof/>
          <w:lang w:bidi="ta-IN"/>
        </w:rPr>
        <w:t>TASK</w:t>
      </w:r>
      <w:r>
        <w:rPr>
          <w:noProof/>
        </w:rPr>
        <w:tab/>
      </w:r>
      <w:r w:rsidR="00C258B2">
        <w:rPr>
          <w:noProof/>
        </w:rPr>
        <w:t xml:space="preserve">  </w:t>
      </w:r>
      <w:r>
        <w:rPr>
          <w:noProof/>
        </w:rPr>
        <w:t xml:space="preserve">  </w:t>
      </w:r>
      <w:r>
        <w:rPr>
          <w:noProof/>
        </w:rPr>
        <w:fldChar w:fldCharType="begin"/>
      </w:r>
      <w:r>
        <w:rPr>
          <w:noProof/>
        </w:rPr>
        <w:instrText xml:space="preserve"> PAGEREF _Toc478145254 \h </w:instrText>
      </w:r>
      <w:r>
        <w:rPr>
          <w:noProof/>
        </w:rPr>
      </w:r>
      <w:r>
        <w:rPr>
          <w:noProof/>
        </w:rPr>
        <w:fldChar w:fldCharType="separate"/>
      </w:r>
      <w:r w:rsidR="00E52037">
        <w:rPr>
          <w:noProof/>
        </w:rPr>
        <w:t>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sidR="00C258B2">
        <w:rPr>
          <w:noProof/>
        </w:rPr>
        <w:t xml:space="preserve">  </w:t>
      </w:r>
      <w:r>
        <w:rPr>
          <w:noProof/>
        </w:rPr>
        <w:t xml:space="preserve">  </w:t>
      </w:r>
      <w:r>
        <w:rPr>
          <w:noProof/>
        </w:rPr>
        <w:fldChar w:fldCharType="begin"/>
      </w:r>
      <w:r>
        <w:rPr>
          <w:noProof/>
        </w:rPr>
        <w:instrText xml:space="preserve"> PAGEREF _Toc478145255 \h </w:instrText>
      </w:r>
      <w:r>
        <w:rPr>
          <w:noProof/>
        </w:rPr>
      </w:r>
      <w:r>
        <w:rPr>
          <w:noProof/>
        </w:rPr>
        <w:fldChar w:fldCharType="separate"/>
      </w:r>
      <w:r w:rsidR="00E52037">
        <w:rPr>
          <w:noProof/>
        </w:rPr>
        <w:t>4</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_Toc478145256 \h </w:instrText>
      </w:r>
      <w:r>
        <w:fldChar w:fldCharType="separate"/>
      </w:r>
      <w:r w:rsidR="00E52037">
        <w:t>5</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_Toc478145257 \h </w:instrText>
      </w:r>
      <w:r>
        <w:fldChar w:fldCharType="separate"/>
      </w:r>
      <w:r w:rsidR="00E52037">
        <w:t>7</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sidR="00C258B2">
        <w:rPr>
          <w:noProof/>
        </w:rPr>
        <w:t xml:space="preserve">  </w:t>
      </w:r>
      <w:r>
        <w:rPr>
          <w:noProof/>
        </w:rPr>
        <w:t xml:space="preserve">  </w:t>
      </w:r>
      <w:r>
        <w:rPr>
          <w:noProof/>
        </w:rPr>
        <w:fldChar w:fldCharType="begin"/>
      </w:r>
      <w:r>
        <w:rPr>
          <w:noProof/>
        </w:rPr>
        <w:instrText xml:space="preserve"> PAGEREF _Toc478145258 \h </w:instrText>
      </w:r>
      <w:r>
        <w:rPr>
          <w:noProof/>
        </w:rPr>
      </w:r>
      <w:r>
        <w:rPr>
          <w:noProof/>
        </w:rPr>
        <w:fldChar w:fldCharType="separate"/>
      </w:r>
      <w:r w:rsidR="00E52037">
        <w:rPr>
          <w:noProof/>
        </w:rPr>
        <w:t>7</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sidR="00C258B2">
        <w:rPr>
          <w:noProof/>
        </w:rPr>
        <w:t xml:space="preserve">  </w:t>
      </w:r>
      <w:r>
        <w:rPr>
          <w:noProof/>
        </w:rPr>
        <w:t xml:space="preserve">  </w:t>
      </w:r>
      <w:r>
        <w:rPr>
          <w:noProof/>
        </w:rPr>
        <w:fldChar w:fldCharType="begin"/>
      </w:r>
      <w:r>
        <w:rPr>
          <w:noProof/>
        </w:rPr>
        <w:instrText xml:space="preserve"> PAGEREF _Toc478145259 \h </w:instrText>
      </w:r>
      <w:r>
        <w:rPr>
          <w:noProof/>
        </w:rPr>
      </w:r>
      <w:r>
        <w:rPr>
          <w:noProof/>
        </w:rPr>
        <w:fldChar w:fldCharType="separate"/>
      </w:r>
      <w:r w:rsidR="00E52037">
        <w:rPr>
          <w:noProof/>
        </w:rPr>
        <w:t>8</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_Toc478145260 \h </w:instrText>
      </w:r>
      <w:r>
        <w:fldChar w:fldCharType="separate"/>
      </w:r>
      <w:r w:rsidR="00E52037">
        <w:t>9</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t xml:space="preserve"> </w:t>
      </w:r>
      <w:r w:rsidR="00C258B2">
        <w:rPr>
          <w:noProof/>
        </w:rPr>
        <w:t xml:space="preserve">  </w:t>
      </w:r>
      <w:r>
        <w:rPr>
          <w:noProof/>
        </w:rPr>
        <w:t xml:space="preserve"> </w:t>
      </w:r>
      <w:r>
        <w:rPr>
          <w:noProof/>
        </w:rPr>
        <w:fldChar w:fldCharType="begin"/>
      </w:r>
      <w:r>
        <w:rPr>
          <w:noProof/>
        </w:rPr>
        <w:instrText xml:space="preserve"> PAGEREF _Toc478145261 \h </w:instrText>
      </w:r>
      <w:r>
        <w:rPr>
          <w:noProof/>
        </w:rPr>
      </w:r>
      <w:r>
        <w:rPr>
          <w:noProof/>
        </w:rPr>
        <w:fldChar w:fldCharType="separate"/>
      </w:r>
      <w:r w:rsidR="00E52037">
        <w:rPr>
          <w:noProof/>
        </w:rPr>
        <w:t>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sidR="00C258B2">
        <w:rPr>
          <w:noProof/>
        </w:rPr>
        <w:t xml:space="preserve">  </w:t>
      </w:r>
      <w:r>
        <w:rPr>
          <w:noProof/>
        </w:rPr>
        <w:fldChar w:fldCharType="begin"/>
      </w:r>
      <w:r>
        <w:rPr>
          <w:noProof/>
        </w:rPr>
        <w:instrText xml:space="preserve"> PAGEREF _Toc478145262 \h </w:instrText>
      </w:r>
      <w:r>
        <w:rPr>
          <w:noProof/>
        </w:rPr>
      </w:r>
      <w:r>
        <w:rPr>
          <w:noProof/>
        </w:rPr>
        <w:fldChar w:fldCharType="separate"/>
      </w:r>
      <w:r w:rsidR="00E52037">
        <w:rPr>
          <w:noProof/>
        </w:rPr>
        <w:t>11</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sidR="00C258B2">
        <w:rPr>
          <w:noProof/>
        </w:rPr>
        <w:t xml:space="preserve">  </w:t>
      </w:r>
      <w:r>
        <w:rPr>
          <w:noProof/>
        </w:rPr>
        <w:fldChar w:fldCharType="begin"/>
      </w:r>
      <w:r>
        <w:rPr>
          <w:noProof/>
        </w:rPr>
        <w:instrText xml:space="preserve"> PAGEREF _Toc478145263 \h </w:instrText>
      </w:r>
      <w:r>
        <w:rPr>
          <w:noProof/>
        </w:rPr>
      </w:r>
      <w:r>
        <w:rPr>
          <w:noProof/>
        </w:rPr>
        <w:fldChar w:fldCharType="separate"/>
      </w:r>
      <w:r w:rsidR="00E52037">
        <w:rPr>
          <w:noProof/>
        </w:rPr>
        <w:t>13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sidR="00C258B2">
        <w:rPr>
          <w:noProof/>
        </w:rPr>
        <w:t xml:space="preserve">  </w:t>
      </w:r>
      <w:r>
        <w:rPr>
          <w:noProof/>
        </w:rPr>
        <w:fldChar w:fldCharType="begin"/>
      </w:r>
      <w:r>
        <w:rPr>
          <w:noProof/>
        </w:rPr>
        <w:instrText xml:space="preserve"> PAGEREF _Toc478145264 \h </w:instrText>
      </w:r>
      <w:r>
        <w:rPr>
          <w:noProof/>
        </w:rPr>
      </w:r>
      <w:r>
        <w:rPr>
          <w:noProof/>
        </w:rPr>
        <w:fldChar w:fldCharType="separate"/>
      </w:r>
      <w:r w:rsidR="00E52037">
        <w:rPr>
          <w:noProof/>
        </w:rPr>
        <w:t>15</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sidR="00C258B2">
        <w:rPr>
          <w:noProof/>
        </w:rPr>
        <w:t xml:space="preserve">  </w:t>
      </w:r>
      <w:r>
        <w:rPr>
          <w:noProof/>
        </w:rPr>
        <w:fldChar w:fldCharType="begin"/>
      </w:r>
      <w:r>
        <w:rPr>
          <w:noProof/>
        </w:rPr>
        <w:instrText xml:space="preserve"> PAGEREF _Toc478145265 \h </w:instrText>
      </w:r>
      <w:r>
        <w:rPr>
          <w:noProof/>
        </w:rPr>
      </w:r>
      <w:r>
        <w:rPr>
          <w:noProof/>
        </w:rPr>
        <w:fldChar w:fldCharType="separate"/>
      </w:r>
      <w:r w:rsidR="00E52037">
        <w:rPr>
          <w:noProof/>
        </w:rPr>
        <w:t>18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_Toc478145266 \h </w:instrText>
      </w:r>
      <w:r>
        <w:rPr>
          <w:noProof/>
        </w:rPr>
      </w:r>
      <w:r>
        <w:rPr>
          <w:noProof/>
        </w:rPr>
        <w:fldChar w:fldCharType="separate"/>
      </w:r>
      <w:r w:rsidR="00E52037">
        <w:rPr>
          <w:noProof/>
        </w:rPr>
        <w:t>18</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lastRenderedPageBreak/>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_Toc478145267 \h </w:instrText>
      </w:r>
      <w:r>
        <w:rPr>
          <w:noProof/>
        </w:rPr>
      </w:r>
      <w:r>
        <w:rPr>
          <w:noProof/>
        </w:rPr>
        <w:fldChar w:fldCharType="separate"/>
      </w:r>
      <w:r w:rsidR="00E52037">
        <w:rPr>
          <w:noProof/>
        </w:rPr>
        <w:t>18</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_Toc478145268 \h </w:instrText>
      </w:r>
      <w:r>
        <w:rPr>
          <w:noProof/>
        </w:rPr>
      </w:r>
      <w:r>
        <w:rPr>
          <w:noProof/>
        </w:rPr>
        <w:fldChar w:fldCharType="separate"/>
      </w:r>
      <w:r w:rsidR="00E52037">
        <w:rPr>
          <w:noProof/>
        </w:rPr>
        <w:t>18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_Toc478145269 \h </w:instrText>
      </w:r>
      <w:r>
        <w:rPr>
          <w:noProof/>
        </w:rPr>
      </w:r>
      <w:r>
        <w:rPr>
          <w:noProof/>
        </w:rPr>
        <w:fldChar w:fldCharType="separate"/>
      </w:r>
      <w:r w:rsidR="00E52037">
        <w:rPr>
          <w:noProof/>
        </w:rPr>
        <w:t>20</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IN UML TYPES</w:t>
      </w:r>
      <w:r>
        <w:rPr>
          <w:noProof/>
        </w:rPr>
        <w:tab/>
      </w:r>
      <w:r>
        <w:rPr>
          <w:noProof/>
        </w:rPr>
        <w:fldChar w:fldCharType="begin"/>
      </w:r>
      <w:r>
        <w:rPr>
          <w:noProof/>
        </w:rPr>
        <w:instrText xml:space="preserve"> PAGEREF _Toc478145270 \h </w:instrText>
      </w:r>
      <w:r>
        <w:rPr>
          <w:noProof/>
        </w:rPr>
      </w:r>
      <w:r>
        <w:rPr>
          <w:noProof/>
        </w:rPr>
        <w:fldChar w:fldCharType="separate"/>
      </w:r>
      <w:r w:rsidR="00E52037">
        <w:rPr>
          <w:noProof/>
        </w:rPr>
        <w:t>20</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_Toc478145271 \h </w:instrText>
      </w:r>
      <w:r>
        <w:rPr>
          <w:noProof/>
        </w:rPr>
      </w:r>
      <w:r>
        <w:rPr>
          <w:noProof/>
        </w:rPr>
        <w:fldChar w:fldCharType="separate"/>
      </w:r>
      <w:r w:rsidR="00E52037">
        <w:rPr>
          <w:noProof/>
        </w:rPr>
        <w:t>20</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_Toc478145272 \h </w:instrText>
      </w:r>
      <w:r>
        <w:rPr>
          <w:noProof/>
        </w:rPr>
      </w:r>
      <w:r>
        <w:rPr>
          <w:noProof/>
        </w:rPr>
        <w:fldChar w:fldCharType="separate"/>
      </w:r>
      <w:r w:rsidR="00E52037">
        <w:rPr>
          <w:noProof/>
        </w:rPr>
        <w:t>22</w:t>
      </w:r>
      <w:r>
        <w:rPr>
          <w:noProof/>
        </w:rPr>
        <w:fldChar w:fldCharType="end"/>
      </w:r>
    </w:p>
    <w:p w:rsidR="00156C66" w:rsidRDefault="00156C66">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_Toc478145273 \h </w:instrText>
      </w:r>
      <w:r>
        <w:rPr>
          <w:noProof/>
        </w:rPr>
      </w:r>
      <w:r>
        <w:rPr>
          <w:noProof/>
        </w:rPr>
        <w:fldChar w:fldCharType="separate"/>
      </w:r>
      <w:r w:rsidR="00E52037">
        <w:rPr>
          <w:noProof/>
        </w:rPr>
        <w:t>22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sidR="00C258B2">
        <w:rPr>
          <w:noProof/>
        </w:rPr>
        <w:t xml:space="preserve">  </w:t>
      </w:r>
      <w:r>
        <w:rPr>
          <w:noProof/>
        </w:rPr>
        <w:fldChar w:fldCharType="begin"/>
      </w:r>
      <w:r>
        <w:rPr>
          <w:noProof/>
        </w:rPr>
        <w:instrText xml:space="preserve"> PAGEREF _Toc478145274 \h </w:instrText>
      </w:r>
      <w:r>
        <w:rPr>
          <w:noProof/>
        </w:rPr>
      </w:r>
      <w:r>
        <w:rPr>
          <w:noProof/>
        </w:rPr>
        <w:fldChar w:fldCharType="separate"/>
      </w:r>
      <w:r w:rsidR="00E52037">
        <w:rPr>
          <w:noProof/>
        </w:rPr>
        <w:t>23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_Toc478145275 \h </w:instrText>
      </w:r>
      <w:r>
        <w:rPr>
          <w:noProof/>
        </w:rPr>
      </w:r>
      <w:r>
        <w:rPr>
          <w:noProof/>
        </w:rPr>
        <w:fldChar w:fldCharType="separate"/>
      </w:r>
      <w:r w:rsidR="00E52037">
        <w:rPr>
          <w:noProof/>
        </w:rPr>
        <w:t>23</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_Toc478145276 \h </w:instrText>
      </w:r>
      <w:r>
        <w:rPr>
          <w:noProof/>
        </w:rPr>
      </w:r>
      <w:r>
        <w:rPr>
          <w:noProof/>
        </w:rPr>
        <w:fldChar w:fldCharType="separate"/>
      </w:r>
      <w:r w:rsidR="00E52037">
        <w:rPr>
          <w:noProof/>
        </w:rPr>
        <w:t>25</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_Toc478145277 \h </w:instrText>
      </w:r>
      <w:r>
        <w:fldChar w:fldCharType="separate"/>
      </w:r>
      <w:r w:rsidR="00E52037">
        <w:t>26</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sidR="00C258B2">
        <w:rPr>
          <w:noProof/>
        </w:rPr>
        <w:t xml:space="preserve">  </w:t>
      </w:r>
      <w:r>
        <w:rPr>
          <w:noProof/>
        </w:rPr>
        <w:fldChar w:fldCharType="begin"/>
      </w:r>
      <w:r>
        <w:rPr>
          <w:noProof/>
        </w:rPr>
        <w:instrText xml:space="preserve"> PAGEREF _Toc478145278 \h </w:instrText>
      </w:r>
      <w:r>
        <w:rPr>
          <w:noProof/>
        </w:rPr>
      </w:r>
      <w:r>
        <w:rPr>
          <w:noProof/>
        </w:rPr>
        <w:fldChar w:fldCharType="separate"/>
      </w:r>
      <w:r w:rsidR="00E52037">
        <w:rPr>
          <w:noProof/>
        </w:rPr>
        <w:t>26</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sidR="00C258B2">
        <w:rPr>
          <w:noProof/>
        </w:rPr>
        <w:t xml:space="preserve">  </w:t>
      </w:r>
      <w:r>
        <w:rPr>
          <w:noProof/>
        </w:rPr>
        <w:fldChar w:fldCharType="begin"/>
      </w:r>
      <w:r>
        <w:rPr>
          <w:noProof/>
        </w:rPr>
        <w:instrText xml:space="preserve"> PAGEREF _Toc478145279 \h </w:instrText>
      </w:r>
      <w:r>
        <w:rPr>
          <w:noProof/>
        </w:rPr>
      </w:r>
      <w:r>
        <w:rPr>
          <w:noProof/>
        </w:rPr>
        <w:fldChar w:fldCharType="separate"/>
      </w:r>
      <w:r w:rsidR="00E52037">
        <w:rPr>
          <w:noProof/>
        </w:rPr>
        <w:t>29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sidR="00C258B2">
        <w:rPr>
          <w:noProof/>
        </w:rPr>
        <w:t xml:space="preserve">  </w:t>
      </w:r>
      <w:r>
        <w:rPr>
          <w:noProof/>
        </w:rPr>
        <w:fldChar w:fldCharType="begin"/>
      </w:r>
      <w:r>
        <w:rPr>
          <w:noProof/>
        </w:rPr>
        <w:instrText xml:space="preserve"> PAGEREF _Toc478145280 \h </w:instrText>
      </w:r>
      <w:r>
        <w:rPr>
          <w:noProof/>
        </w:rPr>
      </w:r>
      <w:r>
        <w:rPr>
          <w:noProof/>
        </w:rPr>
        <w:fldChar w:fldCharType="separate"/>
      </w:r>
      <w:r w:rsidR="00E52037">
        <w:rPr>
          <w:noProof/>
        </w:rPr>
        <w:t>30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sidR="00C258B2">
        <w:rPr>
          <w:noProof/>
        </w:rPr>
        <w:t xml:space="preserve">  </w:t>
      </w:r>
      <w:r>
        <w:rPr>
          <w:noProof/>
        </w:rPr>
        <w:fldChar w:fldCharType="begin"/>
      </w:r>
      <w:r>
        <w:rPr>
          <w:noProof/>
        </w:rPr>
        <w:instrText xml:space="preserve"> PAGEREF _Toc478145281 \h </w:instrText>
      </w:r>
      <w:r>
        <w:rPr>
          <w:noProof/>
        </w:rPr>
      </w:r>
      <w:r>
        <w:rPr>
          <w:noProof/>
        </w:rPr>
        <w:fldChar w:fldCharType="separate"/>
      </w:r>
      <w:r w:rsidR="00E52037">
        <w:rPr>
          <w:noProof/>
        </w:rPr>
        <w:t>31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_Toc478145282 \h </w:instrText>
      </w:r>
      <w:r>
        <w:rPr>
          <w:noProof/>
        </w:rPr>
      </w:r>
      <w:r>
        <w:rPr>
          <w:noProof/>
        </w:rPr>
        <w:fldChar w:fldCharType="separate"/>
      </w:r>
      <w:r w:rsidR="00E52037">
        <w:rPr>
          <w:noProof/>
        </w:rPr>
        <w:t>31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_Toc478145283 \h </w:instrText>
      </w:r>
      <w:r>
        <w:rPr>
          <w:noProof/>
        </w:rPr>
      </w:r>
      <w:r>
        <w:rPr>
          <w:noProof/>
        </w:rPr>
        <w:fldChar w:fldCharType="separate"/>
      </w:r>
      <w:r w:rsidR="00E52037">
        <w:rPr>
          <w:noProof/>
        </w:rPr>
        <w:t>32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draw.io</w:t>
      </w:r>
      <w:r>
        <w:rPr>
          <w:noProof/>
        </w:rPr>
        <w:tab/>
      </w:r>
      <w:r w:rsidR="00C258B2">
        <w:rPr>
          <w:noProof/>
        </w:rPr>
        <w:t xml:space="preserve">  </w:t>
      </w:r>
      <w:r>
        <w:rPr>
          <w:noProof/>
        </w:rPr>
        <w:fldChar w:fldCharType="begin"/>
      </w:r>
      <w:r>
        <w:rPr>
          <w:noProof/>
        </w:rPr>
        <w:instrText xml:space="preserve"> PAGEREF _Toc478145284 \h </w:instrText>
      </w:r>
      <w:r>
        <w:rPr>
          <w:noProof/>
        </w:rPr>
      </w:r>
      <w:r>
        <w:rPr>
          <w:noProof/>
        </w:rPr>
        <w:fldChar w:fldCharType="separate"/>
      </w:r>
      <w:r w:rsidR="00E52037">
        <w:rPr>
          <w:noProof/>
        </w:rPr>
        <w:t>33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sidR="00C258B2">
        <w:rPr>
          <w:noProof/>
        </w:rPr>
        <w:t xml:space="preserve">  </w:t>
      </w:r>
      <w:r>
        <w:rPr>
          <w:noProof/>
        </w:rPr>
        <w:fldChar w:fldCharType="begin"/>
      </w:r>
      <w:r>
        <w:rPr>
          <w:noProof/>
        </w:rPr>
        <w:instrText xml:space="preserve"> PAGEREF _Toc478145285 \h </w:instrText>
      </w:r>
      <w:r>
        <w:rPr>
          <w:noProof/>
        </w:rPr>
      </w:r>
      <w:r>
        <w:rPr>
          <w:noProof/>
        </w:rPr>
        <w:fldChar w:fldCharType="separate"/>
      </w:r>
      <w:r w:rsidR="00E52037">
        <w:rPr>
          <w:noProof/>
        </w:rPr>
        <w:t>34</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_Toc478145286 \h </w:instrText>
      </w:r>
      <w:r>
        <w:rPr>
          <w:noProof/>
        </w:rPr>
      </w:r>
      <w:r>
        <w:rPr>
          <w:noProof/>
        </w:rPr>
        <w:fldChar w:fldCharType="separate"/>
      </w:r>
      <w:r w:rsidR="00E52037">
        <w:rPr>
          <w:noProof/>
        </w:rPr>
        <w:t>34</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_Toc478145287 \h </w:instrText>
      </w:r>
      <w:r>
        <w:rPr>
          <w:noProof/>
        </w:rPr>
      </w:r>
      <w:r>
        <w:rPr>
          <w:noProof/>
        </w:rPr>
        <w:fldChar w:fldCharType="separate"/>
      </w:r>
      <w:r w:rsidR="00E52037">
        <w:rPr>
          <w:noProof/>
        </w:rPr>
        <w:t>34</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sidR="00C258B2">
        <w:rPr>
          <w:noProof/>
        </w:rPr>
        <w:t xml:space="preserve">  </w:t>
      </w:r>
      <w:r>
        <w:rPr>
          <w:noProof/>
        </w:rPr>
        <w:fldChar w:fldCharType="begin"/>
      </w:r>
      <w:r>
        <w:rPr>
          <w:noProof/>
        </w:rPr>
        <w:instrText xml:space="preserve"> PAGEREF _Toc478145288 \h </w:instrText>
      </w:r>
      <w:r>
        <w:rPr>
          <w:noProof/>
        </w:rPr>
      </w:r>
      <w:r>
        <w:rPr>
          <w:noProof/>
        </w:rPr>
        <w:fldChar w:fldCharType="separate"/>
      </w:r>
      <w:r w:rsidR="00E52037">
        <w:rPr>
          <w:noProof/>
        </w:rPr>
        <w:t>35</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_Toc478145289 \h </w:instrText>
      </w:r>
      <w:r>
        <w:fldChar w:fldCharType="separate"/>
      </w:r>
      <w:r w:rsidR="00E52037">
        <w:t>38</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sidR="00C258B2">
        <w:rPr>
          <w:noProof/>
        </w:rPr>
        <w:t xml:space="preserve">  </w:t>
      </w:r>
      <w:r>
        <w:rPr>
          <w:noProof/>
        </w:rPr>
        <w:fldChar w:fldCharType="begin"/>
      </w:r>
      <w:r>
        <w:rPr>
          <w:noProof/>
        </w:rPr>
        <w:instrText xml:space="preserve"> PAGEREF _Toc478145290 \h </w:instrText>
      </w:r>
      <w:r>
        <w:rPr>
          <w:noProof/>
        </w:rPr>
      </w:r>
      <w:r>
        <w:rPr>
          <w:noProof/>
        </w:rPr>
        <w:fldChar w:fldCharType="separate"/>
      </w:r>
      <w:r w:rsidR="00E52037">
        <w:rPr>
          <w:noProof/>
        </w:rPr>
        <w:t>38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lastRenderedPageBreak/>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_Toc478145291 \h </w:instrText>
      </w:r>
      <w:r>
        <w:rPr>
          <w:noProof/>
        </w:rPr>
      </w:r>
      <w:r>
        <w:rPr>
          <w:noProof/>
        </w:rPr>
        <w:fldChar w:fldCharType="separate"/>
      </w:r>
      <w:r w:rsidR="00E52037">
        <w:rPr>
          <w:noProof/>
        </w:rPr>
        <w:t>38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_Toc478145292 \h </w:instrText>
      </w:r>
      <w:r>
        <w:rPr>
          <w:noProof/>
        </w:rPr>
      </w:r>
      <w:r>
        <w:rPr>
          <w:noProof/>
        </w:rPr>
        <w:fldChar w:fldCharType="separate"/>
      </w:r>
      <w:r w:rsidR="00E52037">
        <w:rPr>
          <w:noProof/>
        </w:rPr>
        <w:t>39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sidR="00C258B2">
        <w:rPr>
          <w:noProof/>
        </w:rPr>
        <w:t xml:space="preserve">  </w:t>
      </w:r>
      <w:r>
        <w:rPr>
          <w:noProof/>
        </w:rPr>
        <w:fldChar w:fldCharType="begin"/>
      </w:r>
      <w:r>
        <w:rPr>
          <w:noProof/>
        </w:rPr>
        <w:instrText xml:space="preserve"> PAGEREF _Toc478145293 \h </w:instrText>
      </w:r>
      <w:r>
        <w:rPr>
          <w:noProof/>
        </w:rPr>
      </w:r>
      <w:r>
        <w:rPr>
          <w:noProof/>
        </w:rPr>
        <w:fldChar w:fldCharType="separate"/>
      </w:r>
      <w:r w:rsidR="00E52037">
        <w:rPr>
          <w:noProof/>
        </w:rPr>
        <w:t>41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_Toc478145294 \h </w:instrText>
      </w:r>
      <w:r>
        <w:rPr>
          <w:noProof/>
        </w:rPr>
      </w:r>
      <w:r>
        <w:rPr>
          <w:noProof/>
        </w:rPr>
        <w:fldChar w:fldCharType="separate"/>
      </w:r>
      <w:r w:rsidR="00E52037">
        <w:rPr>
          <w:noProof/>
        </w:rPr>
        <w:t>41</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_Toc478145295 \h </w:instrText>
      </w:r>
      <w:r>
        <w:rPr>
          <w:noProof/>
        </w:rPr>
      </w:r>
      <w:r>
        <w:rPr>
          <w:noProof/>
        </w:rPr>
        <w:fldChar w:fldCharType="separate"/>
      </w:r>
      <w:r w:rsidR="00E52037">
        <w:rPr>
          <w:noProof/>
        </w:rPr>
        <w:t>42</w:t>
      </w:r>
      <w:r>
        <w:rPr>
          <w:noProof/>
        </w:rPr>
        <w:fldChar w:fldCharType="end"/>
      </w:r>
    </w:p>
    <w:p w:rsidR="00156C66" w:rsidRDefault="00156C66">
      <w:pPr>
        <w:pStyle w:val="TOC3"/>
        <w:rPr>
          <w:rFonts w:asciiTheme="minorHAnsi" w:eastAsiaTheme="minorEastAsia" w:hAnsiTheme="minorHAnsi" w:cstheme="minorBidi"/>
          <w:noProof/>
          <w:sz w:val="22"/>
          <w:lang w:eastAsia="en-IN"/>
        </w:rPr>
      </w:pPr>
      <w:r w:rsidRPr="00F12775">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_Toc478145296 \h </w:instrText>
      </w:r>
      <w:r>
        <w:rPr>
          <w:noProof/>
        </w:rPr>
      </w:r>
      <w:r>
        <w:rPr>
          <w:noProof/>
        </w:rPr>
        <w:fldChar w:fldCharType="separate"/>
      </w:r>
      <w:r w:rsidR="00E52037">
        <w:rPr>
          <w:noProof/>
        </w:rPr>
        <w:t>42</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sidR="00C258B2">
        <w:rPr>
          <w:noProof/>
        </w:rPr>
        <w:t xml:space="preserve">  </w:t>
      </w:r>
      <w:r>
        <w:rPr>
          <w:noProof/>
        </w:rPr>
        <w:fldChar w:fldCharType="begin"/>
      </w:r>
      <w:r>
        <w:rPr>
          <w:noProof/>
        </w:rPr>
        <w:instrText xml:space="preserve"> PAGEREF _Toc478145297 \h </w:instrText>
      </w:r>
      <w:r>
        <w:rPr>
          <w:noProof/>
        </w:rPr>
      </w:r>
      <w:r>
        <w:rPr>
          <w:noProof/>
        </w:rPr>
        <w:fldChar w:fldCharType="separate"/>
      </w:r>
      <w:r w:rsidR="00E52037">
        <w:rPr>
          <w:noProof/>
        </w:rPr>
        <w:t>43</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RPi</w:t>
      </w:r>
      <w:r>
        <w:rPr>
          <w:noProof/>
        </w:rPr>
        <w:tab/>
      </w:r>
      <w:r w:rsidR="00C258B2">
        <w:rPr>
          <w:noProof/>
        </w:rPr>
        <w:t xml:space="preserve">  </w:t>
      </w:r>
      <w:r>
        <w:rPr>
          <w:noProof/>
        </w:rPr>
        <w:fldChar w:fldCharType="begin"/>
      </w:r>
      <w:r>
        <w:rPr>
          <w:noProof/>
        </w:rPr>
        <w:instrText xml:space="preserve"> PAGEREF _Toc478145298 \h </w:instrText>
      </w:r>
      <w:r>
        <w:rPr>
          <w:noProof/>
        </w:rPr>
      </w:r>
      <w:r>
        <w:rPr>
          <w:noProof/>
        </w:rPr>
        <w:fldChar w:fldCharType="separate"/>
      </w:r>
      <w:r w:rsidR="00E52037">
        <w:rPr>
          <w:noProof/>
        </w:rPr>
        <w:t>44</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sidR="00C258B2">
        <w:rPr>
          <w:noProof/>
        </w:rPr>
        <w:t xml:space="preserve">  </w:t>
      </w:r>
      <w:r>
        <w:rPr>
          <w:noProof/>
        </w:rPr>
        <w:fldChar w:fldCharType="begin"/>
      </w:r>
      <w:r>
        <w:rPr>
          <w:noProof/>
        </w:rPr>
        <w:instrText xml:space="preserve"> PAGEREF _Toc478145299 \h </w:instrText>
      </w:r>
      <w:r>
        <w:rPr>
          <w:noProof/>
        </w:rPr>
      </w:r>
      <w:r>
        <w:rPr>
          <w:noProof/>
        </w:rPr>
        <w:fldChar w:fldCharType="separate"/>
      </w:r>
      <w:r w:rsidR="00E52037">
        <w:rPr>
          <w:noProof/>
        </w:rPr>
        <w:t>45</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MODEL ARCHITECTURE AND OPERATIONS</w:t>
      </w:r>
      <w:r>
        <w:tab/>
      </w:r>
      <w:r>
        <w:fldChar w:fldCharType="begin"/>
      </w:r>
      <w:r>
        <w:instrText xml:space="preserve"> PAGEREF _Toc478145300 \h </w:instrText>
      </w:r>
      <w:r>
        <w:fldChar w:fldCharType="separate"/>
      </w:r>
      <w:r w:rsidR="00E52037">
        <w:t>47</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7.1</w:t>
      </w:r>
      <w:r>
        <w:rPr>
          <w:rFonts w:asciiTheme="minorHAnsi" w:eastAsiaTheme="minorEastAsia" w:hAnsiTheme="minorHAnsi" w:cstheme="minorBidi"/>
          <w:noProof/>
          <w:sz w:val="22"/>
          <w:lang w:eastAsia="en-IN"/>
        </w:rPr>
        <w:tab/>
      </w:r>
      <w:r>
        <w:rPr>
          <w:noProof/>
          <w:lang w:bidi="ta-IN"/>
        </w:rPr>
        <w:t>ARCHITECTURE</w:t>
      </w:r>
      <w:r>
        <w:rPr>
          <w:noProof/>
        </w:rPr>
        <w:tab/>
      </w:r>
      <w:r w:rsidR="00C258B2">
        <w:rPr>
          <w:noProof/>
        </w:rPr>
        <w:t xml:space="preserve">  </w:t>
      </w:r>
      <w:r>
        <w:rPr>
          <w:noProof/>
        </w:rPr>
        <w:fldChar w:fldCharType="begin"/>
      </w:r>
      <w:r>
        <w:rPr>
          <w:noProof/>
        </w:rPr>
        <w:instrText xml:space="preserve"> PAGEREF _Toc478145301 \h </w:instrText>
      </w:r>
      <w:r>
        <w:rPr>
          <w:noProof/>
        </w:rPr>
      </w:r>
      <w:r>
        <w:rPr>
          <w:noProof/>
        </w:rPr>
        <w:fldChar w:fldCharType="separate"/>
      </w:r>
      <w:r w:rsidR="00E52037">
        <w:rPr>
          <w:noProof/>
        </w:rPr>
        <w:t>47</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bidi="ta-IN"/>
        </w:rPr>
        <w:t>7.2</w:t>
      </w:r>
      <w:r>
        <w:rPr>
          <w:rFonts w:asciiTheme="minorHAnsi" w:eastAsiaTheme="minorEastAsia" w:hAnsiTheme="minorHAnsi" w:cstheme="minorBidi"/>
          <w:noProof/>
          <w:sz w:val="22"/>
          <w:lang w:eastAsia="en-IN"/>
        </w:rPr>
        <w:tab/>
      </w:r>
      <w:r>
        <w:rPr>
          <w:noProof/>
          <w:lang w:bidi="ta-IN"/>
        </w:rPr>
        <w:t>OPERATION</w:t>
      </w:r>
      <w:r>
        <w:rPr>
          <w:noProof/>
        </w:rPr>
        <w:tab/>
      </w:r>
      <w:r w:rsidR="00C258B2">
        <w:rPr>
          <w:noProof/>
        </w:rPr>
        <w:t xml:space="preserve">  </w:t>
      </w:r>
      <w:r>
        <w:rPr>
          <w:noProof/>
        </w:rPr>
        <w:fldChar w:fldCharType="begin"/>
      </w:r>
      <w:r>
        <w:rPr>
          <w:noProof/>
        </w:rPr>
        <w:instrText xml:space="preserve"> PAGEREF _Toc478145302 \h </w:instrText>
      </w:r>
      <w:r>
        <w:rPr>
          <w:noProof/>
        </w:rPr>
      </w:r>
      <w:r>
        <w:rPr>
          <w:noProof/>
        </w:rPr>
        <w:fldChar w:fldCharType="separate"/>
      </w:r>
      <w:r w:rsidR="00E52037">
        <w:rPr>
          <w:noProof/>
        </w:rPr>
        <w:t>49</w:t>
      </w:r>
      <w:r>
        <w:rPr>
          <w:noProof/>
        </w:rP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8.</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_Toc478145303 \h </w:instrText>
      </w:r>
      <w:r>
        <w:fldChar w:fldCharType="separate"/>
      </w:r>
      <w:r w:rsidR="00E52037">
        <w:t>52</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_Toc478145304 \h </w:instrText>
      </w:r>
      <w:r>
        <w:fldChar w:fldCharType="separate"/>
      </w:r>
      <w:r w:rsidR="00E52037">
        <w:t>53</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10.</w:t>
      </w:r>
      <w:r>
        <w:rPr>
          <w:rFonts w:asciiTheme="minorHAnsi" w:eastAsiaTheme="minorEastAsia" w:hAnsiTheme="minorHAnsi" w:cstheme="minorBidi"/>
          <w:b w:val="0"/>
          <w:bCs w:val="0"/>
          <w:sz w:val="22"/>
          <w:lang w:eastAsia="en-IN" w:bidi="ar-SA"/>
        </w:rPr>
        <w:tab/>
      </w:r>
      <w:r>
        <w:rPr>
          <w:lang w:eastAsia="en-IN"/>
        </w:rPr>
        <w:t>REFERENCE</w:t>
      </w:r>
      <w:r>
        <w:tab/>
      </w:r>
      <w:r>
        <w:fldChar w:fldCharType="begin"/>
      </w:r>
      <w:r>
        <w:instrText xml:space="preserve"> PAGEREF _Toc478145305 \h </w:instrText>
      </w:r>
      <w:r>
        <w:fldChar w:fldCharType="separate"/>
      </w:r>
      <w:r w:rsidR="00E52037">
        <w:t>54</w:t>
      </w:r>
      <w:r>
        <w:fldChar w:fldCharType="end"/>
      </w:r>
    </w:p>
    <w:p w:rsidR="00156C66" w:rsidRDefault="00156C66">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_Toc478145306 \h </w:instrText>
      </w:r>
      <w:r>
        <w:fldChar w:fldCharType="separate"/>
      </w:r>
      <w:r w:rsidR="00E52037">
        <w:t>56</w:t>
      </w:r>
      <w: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sidR="00C258B2">
        <w:rPr>
          <w:noProof/>
        </w:rPr>
        <w:t xml:space="preserve">  </w:t>
      </w:r>
      <w:r>
        <w:rPr>
          <w:noProof/>
        </w:rPr>
        <w:fldChar w:fldCharType="begin"/>
      </w:r>
      <w:r>
        <w:rPr>
          <w:noProof/>
        </w:rPr>
        <w:instrText xml:space="preserve"> PAGEREF _Toc478145307 \h </w:instrText>
      </w:r>
      <w:r>
        <w:rPr>
          <w:noProof/>
        </w:rPr>
      </w:r>
      <w:r>
        <w:rPr>
          <w:noProof/>
        </w:rPr>
        <w:fldChar w:fldCharType="separate"/>
      </w:r>
      <w:r w:rsidR="00E52037">
        <w:rPr>
          <w:noProof/>
        </w:rPr>
        <w:t>56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_Toc478145308 \h </w:instrText>
      </w:r>
      <w:r>
        <w:rPr>
          <w:noProof/>
        </w:rPr>
      </w:r>
      <w:r>
        <w:rPr>
          <w:noProof/>
        </w:rPr>
        <w:fldChar w:fldCharType="separate"/>
      </w:r>
      <w:r w:rsidR="00E52037">
        <w:rPr>
          <w:noProof/>
        </w:rPr>
        <w:t>56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_Toc478145309 \h </w:instrText>
      </w:r>
      <w:r>
        <w:rPr>
          <w:noProof/>
        </w:rPr>
      </w:r>
      <w:r>
        <w:rPr>
          <w:noProof/>
        </w:rPr>
        <w:fldChar w:fldCharType="separate"/>
      </w:r>
      <w:r w:rsidR="00E52037">
        <w:rPr>
          <w:noProof/>
        </w:rPr>
        <w:t>57</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w:t>
      </w:r>
      <w:r>
        <w:rPr>
          <w:noProof/>
        </w:rPr>
        <w:tab/>
      </w:r>
      <w:r>
        <w:rPr>
          <w:noProof/>
        </w:rPr>
        <w:fldChar w:fldCharType="begin"/>
      </w:r>
      <w:r>
        <w:rPr>
          <w:noProof/>
        </w:rPr>
        <w:instrText xml:space="preserve"> PAGEREF _Toc478145310 \h </w:instrText>
      </w:r>
      <w:r>
        <w:rPr>
          <w:noProof/>
        </w:rPr>
      </w:r>
      <w:r>
        <w:rPr>
          <w:noProof/>
        </w:rPr>
        <w:fldChar w:fldCharType="separate"/>
      </w:r>
      <w:r w:rsidR="00E52037">
        <w:rPr>
          <w:noProof/>
        </w:rPr>
        <w:t>58</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RPi</w:t>
      </w:r>
      <w:r>
        <w:rPr>
          <w:noProof/>
        </w:rPr>
        <w:tab/>
      </w:r>
      <w:r>
        <w:rPr>
          <w:noProof/>
        </w:rPr>
        <w:fldChar w:fldCharType="begin"/>
      </w:r>
      <w:r>
        <w:rPr>
          <w:noProof/>
        </w:rPr>
        <w:instrText xml:space="preserve"> PAGEREF _Toc478145311 \h </w:instrText>
      </w:r>
      <w:r>
        <w:rPr>
          <w:noProof/>
        </w:rPr>
      </w:r>
      <w:r>
        <w:rPr>
          <w:noProof/>
        </w:rPr>
        <w:fldChar w:fldCharType="separate"/>
      </w:r>
      <w:r w:rsidR="00E52037">
        <w:rPr>
          <w:noProof/>
        </w:rPr>
        <w:t>59</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sidR="00C258B2">
        <w:rPr>
          <w:noProof/>
        </w:rPr>
        <w:t xml:space="preserve">  </w:t>
      </w:r>
      <w:r>
        <w:rPr>
          <w:noProof/>
        </w:rPr>
        <w:fldChar w:fldCharType="begin"/>
      </w:r>
      <w:r>
        <w:rPr>
          <w:noProof/>
        </w:rPr>
        <w:instrText xml:space="preserve"> PAGEREF _Toc478145312 \h </w:instrText>
      </w:r>
      <w:r>
        <w:rPr>
          <w:noProof/>
        </w:rPr>
      </w:r>
      <w:r>
        <w:rPr>
          <w:noProof/>
        </w:rPr>
        <w:fldChar w:fldCharType="separate"/>
      </w:r>
      <w:r w:rsidR="00E52037">
        <w:rPr>
          <w:noProof/>
        </w:rPr>
        <w:t>60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sidR="00C258B2">
        <w:rPr>
          <w:noProof/>
        </w:rPr>
        <w:t xml:space="preserve">  </w:t>
      </w:r>
      <w:r>
        <w:rPr>
          <w:noProof/>
        </w:rPr>
        <w:fldChar w:fldCharType="begin"/>
      </w:r>
      <w:r>
        <w:rPr>
          <w:noProof/>
        </w:rPr>
        <w:instrText xml:space="preserve"> PAGEREF _Toc478145313 \h </w:instrText>
      </w:r>
      <w:r>
        <w:rPr>
          <w:noProof/>
        </w:rPr>
      </w:r>
      <w:r>
        <w:rPr>
          <w:noProof/>
        </w:rPr>
        <w:fldChar w:fldCharType="separate"/>
      </w:r>
      <w:r w:rsidR="00E52037">
        <w:rPr>
          <w:noProof/>
        </w:rPr>
        <w:t>76</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sidR="00C258B2">
        <w:rPr>
          <w:noProof/>
        </w:rPr>
        <w:t xml:space="preserve">  </w:t>
      </w:r>
      <w:r>
        <w:rPr>
          <w:noProof/>
        </w:rPr>
        <w:fldChar w:fldCharType="begin"/>
      </w:r>
      <w:r>
        <w:rPr>
          <w:noProof/>
        </w:rPr>
        <w:instrText xml:space="preserve"> PAGEREF _Toc478145314 \h </w:instrText>
      </w:r>
      <w:r>
        <w:rPr>
          <w:noProof/>
        </w:rPr>
      </w:r>
      <w:r>
        <w:rPr>
          <w:noProof/>
        </w:rPr>
        <w:fldChar w:fldCharType="separate"/>
      </w:r>
      <w:r w:rsidR="00E52037">
        <w:rPr>
          <w:noProof/>
        </w:rPr>
        <w:t>94</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lastRenderedPageBreak/>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_Toc478145315 \h </w:instrText>
      </w:r>
      <w:r>
        <w:rPr>
          <w:noProof/>
        </w:rPr>
      </w:r>
      <w:r>
        <w:rPr>
          <w:noProof/>
        </w:rPr>
        <w:fldChar w:fldCharType="separate"/>
      </w:r>
      <w:r w:rsidR="00E52037">
        <w:rPr>
          <w:noProof/>
        </w:rPr>
        <w:t>94</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_Toc478145316 \h </w:instrText>
      </w:r>
      <w:r>
        <w:rPr>
          <w:noProof/>
        </w:rPr>
      </w:r>
      <w:r>
        <w:rPr>
          <w:noProof/>
        </w:rPr>
        <w:fldChar w:fldCharType="separate"/>
      </w:r>
      <w:r w:rsidR="00E52037">
        <w:rPr>
          <w:noProof/>
        </w:rPr>
        <w:t>96</w:t>
      </w:r>
      <w:r>
        <w:rPr>
          <w:noProof/>
        </w:rPr>
        <w:fldChar w:fldCharType="end"/>
      </w:r>
    </w:p>
    <w:p w:rsidR="00156C66" w:rsidRDefault="00156C66">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_Toc478145317 \h </w:instrText>
      </w:r>
      <w:r>
        <w:rPr>
          <w:noProof/>
        </w:rPr>
      </w:r>
      <w:r>
        <w:rPr>
          <w:noProof/>
        </w:rPr>
        <w:fldChar w:fldCharType="separate"/>
      </w:r>
      <w:r w:rsidR="00E52037">
        <w:rPr>
          <w:noProof/>
        </w:rPr>
        <w:t>100</w:t>
      </w:r>
      <w:r>
        <w:rPr>
          <w:noProof/>
        </w:rPr>
        <w:fldChar w:fldCharType="end"/>
      </w:r>
    </w:p>
    <w:p w:rsidR="00156C66" w:rsidRDefault="00156C66" w:rsidP="00C258B2">
      <w:pPr>
        <w:pStyle w:val="TOC2"/>
        <w:rPr>
          <w:rFonts w:asciiTheme="minorHAnsi" w:eastAsiaTheme="minorEastAsia" w:hAnsiTheme="minorHAnsi" w:cstheme="minorBidi"/>
          <w:noProof/>
          <w:sz w:val="22"/>
          <w:lang w:eastAsia="en-IN"/>
        </w:rPr>
      </w:pPr>
      <w:r>
        <w:rPr>
          <w:noProof/>
          <w:lang w:eastAsia="en-IN" w:bidi="ta-IN"/>
        </w:rPr>
        <w:tab/>
        <w:t>APPENDIX</w:t>
      </w:r>
      <w:r w:rsidR="00C258B2">
        <w:rPr>
          <w:noProof/>
          <w:lang w:eastAsia="en-IN" w:bidi="ta-IN"/>
        </w:rPr>
        <w:t xml:space="preserve"> </w:t>
      </w:r>
      <w:r>
        <w:rPr>
          <w:noProof/>
          <w:lang w:eastAsia="en-IN" w:bidi="ta-IN"/>
        </w:rPr>
        <w:t>5</w:t>
      </w:r>
      <w:r>
        <w:rPr>
          <w:noProof/>
        </w:rPr>
        <w:tab/>
      </w:r>
      <w:r>
        <w:rPr>
          <w:noProof/>
        </w:rPr>
        <w:fldChar w:fldCharType="begin"/>
      </w:r>
      <w:r>
        <w:rPr>
          <w:noProof/>
        </w:rPr>
        <w:instrText xml:space="preserve"> PAGEREF _Toc478145318 \h </w:instrText>
      </w:r>
      <w:r>
        <w:rPr>
          <w:noProof/>
        </w:rPr>
      </w:r>
      <w:r>
        <w:rPr>
          <w:noProof/>
        </w:rPr>
        <w:fldChar w:fldCharType="separate"/>
      </w:r>
      <w:r w:rsidR="00E52037">
        <w:rPr>
          <w:noProof/>
        </w:rPr>
        <w:t>103</w:t>
      </w:r>
      <w:r>
        <w:rPr>
          <w:noProof/>
        </w:rPr>
        <w:fldChar w:fldCharType="end"/>
      </w:r>
    </w:p>
    <w:p w:rsidR="00415421" w:rsidRDefault="00BC5BA9" w:rsidP="00D2045A">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3F4703">
            <w:pPr>
              <w:pStyle w:val="NoSpacing"/>
              <w:outlineLvl w:val="0"/>
            </w:pPr>
            <w:bookmarkStart w:id="4" w:name="_Toc478145250"/>
            <w:r w:rsidRPr="00C66E99">
              <w:lastRenderedPageBreak/>
              <w:t>LIST OF TABLES</w:t>
            </w:r>
            <w:bookmarkEnd w:id="4"/>
          </w:p>
          <w:p w:rsidR="00C66E99" w:rsidRPr="00C66E99" w:rsidRDefault="00C66E99" w:rsidP="003F4703">
            <w:pPr>
              <w:outlineLvl w:val="0"/>
              <w:rPr>
                <w:lang w:eastAsia="en-IN" w:bidi="ta-IN"/>
              </w:rPr>
            </w:pPr>
          </w:p>
        </w:tc>
      </w:tr>
      <w:tr w:rsidR="00C43636" w:rsidRPr="008F63EB" w:rsidTr="008F63EB">
        <w:tc>
          <w:tcPr>
            <w:tcW w:w="1615"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E52037">
          <w:rPr>
            <w:noProof/>
            <w:webHidden/>
          </w:rPr>
          <w:t>10</w:t>
        </w:r>
        <w:r w:rsidR="00004143">
          <w:rPr>
            <w:noProof/>
            <w:webHidden/>
          </w:rPr>
          <w:fldChar w:fldCharType="end"/>
        </w:r>
      </w:hyperlink>
    </w:p>
    <w:p w:rsidR="00004143" w:rsidRDefault="00E52037"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Pr>
            <w:noProof/>
            <w:webHidden/>
          </w:rPr>
          <w:t>12</w:t>
        </w:r>
        <w:r w:rsidR="00004143">
          <w:rPr>
            <w:noProof/>
            <w:webHidden/>
          </w:rPr>
          <w:fldChar w:fldCharType="end"/>
        </w:r>
      </w:hyperlink>
    </w:p>
    <w:p w:rsidR="00004143" w:rsidRDefault="007116CF" w:rsidP="00787CF2">
      <w:pPr>
        <w:tabs>
          <w:tab w:val="left" w:pos="2268"/>
          <w:tab w:val="left" w:pos="8647"/>
        </w:tabs>
        <w:spacing w:after="0"/>
        <w:ind w:right="-46"/>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end"/>
      </w:r>
      <w:r w:rsidR="00696E6B">
        <w:rPr>
          <w:rFonts w:eastAsia="Times New Roman" w:cs="Times New Roman"/>
          <w:b/>
          <w:bCs/>
          <w:color w:val="000000"/>
          <w:lang w:eastAsia="en-IN" w:bidi="ta-IN"/>
        </w:rPr>
        <w:fldChar w:fldCharType="begin"/>
      </w:r>
      <w:r w:rsidR="00696E6B">
        <w:rPr>
          <w:rFonts w:eastAsia="Times New Roman" w:cs="Times New Roman"/>
          <w:b/>
          <w:bCs/>
          <w:color w:val="000000"/>
          <w:lang w:eastAsia="en-IN" w:bidi="ta-IN"/>
        </w:rPr>
        <w:instrText xml:space="preserve"> TOC \h \z \c "Table 5." </w:instrText>
      </w:r>
      <w:r w:rsidR="00696E6B">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787CF2">
          <w:rPr>
            <w:noProof/>
            <w:webHidden/>
          </w:rPr>
          <w:tab/>
          <w:t xml:space="preserve"> </w:t>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E52037">
          <w:rPr>
            <w:noProof/>
            <w:webHidden/>
          </w:rPr>
          <w:t>37</w:t>
        </w:r>
        <w:r w:rsidR="00004143">
          <w:rPr>
            <w:noProof/>
            <w:webHidden/>
          </w:rPr>
          <w:fldChar w:fldCharType="end"/>
        </w:r>
      </w:hyperlink>
    </w:p>
    <w:p w:rsidR="001762C7" w:rsidRDefault="00696E6B" w:rsidP="00787CF2">
      <w:pPr>
        <w:tabs>
          <w:tab w:val="left" w:pos="2268"/>
          <w:tab w:val="left" w:pos="8647"/>
        </w:tabs>
        <w:spacing w:after="0"/>
        <w:ind w:right="-188"/>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end"/>
      </w:r>
      <w:r w:rsidR="001762C7">
        <w:rPr>
          <w:rFonts w:eastAsia="Times New Roman" w:cs="Times New Roman"/>
          <w:b/>
          <w:bCs/>
          <w:color w:val="000000"/>
          <w:lang w:eastAsia="en-IN" w:bidi="ta-IN"/>
        </w:rPr>
        <w:fldChar w:fldCharType="begin"/>
      </w:r>
      <w:r w:rsidR="001762C7">
        <w:rPr>
          <w:rFonts w:eastAsia="Times New Roman" w:cs="Times New Roman"/>
          <w:b/>
          <w:bCs/>
          <w:color w:val="000000"/>
          <w:lang w:eastAsia="en-IN" w:bidi="ta-IN"/>
        </w:rPr>
        <w:instrText xml:space="preserve"> TOC \h \z \c "Table 6." </w:instrText>
      </w:r>
      <w:r w:rsidR="001762C7">
        <w:rPr>
          <w:rFonts w:eastAsia="Times New Roman" w:cs="Times New Roman"/>
          <w:b/>
          <w:bCs/>
          <w:color w:val="000000"/>
          <w:lang w:eastAsia="en-IN" w:bidi="ta-IN"/>
        </w:rPr>
        <w:fldChar w:fldCharType="separate"/>
      </w:r>
      <w:hyperlink w:anchor="_Toc477698759" w:history="1">
        <w:r w:rsidR="001762C7" w:rsidRPr="00164C4E">
          <w:rPr>
            <w:rStyle w:val="Hyperlink"/>
            <w:noProof/>
          </w:rPr>
          <w:t>Table 6.1</w:t>
        </w:r>
        <w:r w:rsidR="001762C7">
          <w:rPr>
            <w:rFonts w:asciiTheme="minorHAnsi" w:eastAsiaTheme="minorEastAsia" w:hAnsiTheme="minorHAnsi" w:cstheme="minorBidi"/>
            <w:noProof/>
            <w:sz w:val="22"/>
            <w:lang w:eastAsia="en-IN"/>
          </w:rPr>
          <w:tab/>
        </w:r>
        <w:r w:rsidR="001762C7" w:rsidRPr="00164C4E">
          <w:rPr>
            <w:rStyle w:val="Hyperlink"/>
            <w:noProof/>
          </w:rPr>
          <w:t>SPECIFICATION OF EVACharge SE BOARD</w:t>
        </w:r>
        <w:r w:rsidR="001762C7">
          <w:rPr>
            <w:noProof/>
            <w:webHidden/>
          </w:rPr>
          <w:tab/>
        </w:r>
        <w:r w:rsidR="00787CF2">
          <w:rPr>
            <w:noProof/>
            <w:webHidden/>
          </w:rPr>
          <w:t xml:space="preserve"> </w:t>
        </w:r>
        <w:r w:rsidR="001762C7">
          <w:rPr>
            <w:noProof/>
            <w:webHidden/>
          </w:rPr>
          <w:fldChar w:fldCharType="begin"/>
        </w:r>
        <w:r w:rsidR="001762C7">
          <w:rPr>
            <w:noProof/>
            <w:webHidden/>
          </w:rPr>
          <w:instrText xml:space="preserve"> PAGEREF _Toc477698759 \h </w:instrText>
        </w:r>
        <w:r w:rsidR="001762C7">
          <w:rPr>
            <w:noProof/>
            <w:webHidden/>
          </w:rPr>
        </w:r>
        <w:r w:rsidR="001762C7">
          <w:rPr>
            <w:noProof/>
            <w:webHidden/>
          </w:rPr>
          <w:fldChar w:fldCharType="separate"/>
        </w:r>
        <w:r w:rsidR="00E52037">
          <w:rPr>
            <w:noProof/>
            <w:webHidden/>
          </w:rPr>
          <w:t>42</w:t>
        </w:r>
        <w:r w:rsidR="001762C7">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6C54A9" w:rsidRDefault="006C54A9">
      <w:pPr>
        <w:spacing w:after="0" w:line="240" w:lineRule="auto"/>
        <w:rPr>
          <w:rFonts w:eastAsia="Times New Roman" w:cs="Times New Roman"/>
          <w:b/>
          <w:bCs/>
          <w:color w:val="000000"/>
          <w:lang w:eastAsia="en-IN" w:bidi="ta-IN"/>
        </w:rPr>
      </w:pPr>
    </w:p>
    <w:p w:rsidR="006C54A9" w:rsidRDefault="006C54A9">
      <w:pPr>
        <w:spacing w:after="0" w:line="240" w:lineRule="auto"/>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3F4703">
            <w:pPr>
              <w:pStyle w:val="NoSpacing"/>
              <w:outlineLvl w:val="0"/>
            </w:pPr>
            <w:bookmarkStart w:id="5" w:name="_Toc478145251"/>
            <w:r w:rsidRPr="00C66E99">
              <w:t>LIST OF FIGURES</w:t>
            </w:r>
            <w:bookmarkEnd w:id="5"/>
          </w:p>
        </w:tc>
      </w:tr>
      <w:tr w:rsidR="00C43636" w:rsidRPr="008F63EB" w:rsidTr="008F63EB">
        <w:tc>
          <w:tcPr>
            <w:tcW w:w="1615"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3F4703" w:rsidRDefault="007116CF">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8119020" w:history="1">
        <w:r w:rsidR="003F4703" w:rsidRPr="0026232B">
          <w:rPr>
            <w:rStyle w:val="Hyperlink"/>
            <w:noProof/>
          </w:rPr>
          <w:t>Figure 4.1</w:t>
        </w:r>
        <w:r w:rsidR="003F4703">
          <w:rPr>
            <w:rFonts w:asciiTheme="minorHAnsi" w:eastAsiaTheme="minorEastAsia" w:hAnsiTheme="minorHAnsi" w:cstheme="minorBidi"/>
            <w:noProof/>
            <w:sz w:val="22"/>
            <w:lang w:eastAsia="en-IN"/>
          </w:rPr>
          <w:tab/>
        </w:r>
        <w:r w:rsidR="003F4703" w:rsidRPr="0026232B">
          <w:rPr>
            <w:rStyle w:val="Hyperlink"/>
            <w:noProof/>
          </w:rPr>
          <w:t>CAR CHARGING PLUG MODELS</w:t>
        </w:r>
        <w:r w:rsidR="003F4703">
          <w:rPr>
            <w:noProof/>
            <w:webHidden/>
          </w:rPr>
          <w:tab/>
        </w:r>
        <w:r w:rsidR="003F4703">
          <w:rPr>
            <w:noProof/>
            <w:webHidden/>
          </w:rPr>
          <w:fldChar w:fldCharType="begin"/>
        </w:r>
        <w:r w:rsidR="003F4703">
          <w:rPr>
            <w:noProof/>
            <w:webHidden/>
          </w:rPr>
          <w:instrText xml:space="preserve"> PAGEREF _Toc478119020 \h </w:instrText>
        </w:r>
        <w:r w:rsidR="003F4703">
          <w:rPr>
            <w:noProof/>
            <w:webHidden/>
          </w:rPr>
        </w:r>
        <w:r w:rsidR="003F4703">
          <w:rPr>
            <w:noProof/>
            <w:webHidden/>
          </w:rPr>
          <w:fldChar w:fldCharType="separate"/>
        </w:r>
        <w:r w:rsidR="00E52037">
          <w:rPr>
            <w:noProof/>
            <w:webHidden/>
          </w:rPr>
          <w:t>9</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3" w:anchor="_Toc478119021" w:history="1">
        <w:r w:rsidR="003F4703" w:rsidRPr="0026232B">
          <w:rPr>
            <w:rStyle w:val="Hyperlink"/>
            <w:noProof/>
          </w:rPr>
          <w:t xml:space="preserve">Figure 4.2 </w:t>
        </w:r>
        <w:r w:rsidR="003F4703">
          <w:rPr>
            <w:rFonts w:asciiTheme="minorHAnsi" w:eastAsiaTheme="minorEastAsia" w:hAnsiTheme="minorHAnsi" w:cstheme="minorBidi"/>
            <w:noProof/>
            <w:sz w:val="22"/>
            <w:lang w:eastAsia="en-IN"/>
          </w:rPr>
          <w:tab/>
        </w:r>
        <w:r w:rsidR="003F4703" w:rsidRPr="0026232B">
          <w:rPr>
            <w:rStyle w:val="Hyperlink"/>
            <w:noProof/>
          </w:rPr>
          <w:t>VOLTAGE DIVIDER STATES</w:t>
        </w:r>
        <w:r w:rsidR="003F4703">
          <w:rPr>
            <w:noProof/>
            <w:webHidden/>
          </w:rPr>
          <w:tab/>
        </w:r>
        <w:r w:rsidR="003F4703">
          <w:rPr>
            <w:noProof/>
            <w:webHidden/>
          </w:rPr>
          <w:fldChar w:fldCharType="begin"/>
        </w:r>
        <w:r w:rsidR="003F4703">
          <w:rPr>
            <w:noProof/>
            <w:webHidden/>
          </w:rPr>
          <w:instrText xml:space="preserve"> PAGEREF _Toc478119021 \h </w:instrText>
        </w:r>
        <w:r w:rsidR="003F4703">
          <w:rPr>
            <w:noProof/>
            <w:webHidden/>
          </w:rPr>
        </w:r>
        <w:r w:rsidR="003F4703">
          <w:rPr>
            <w:noProof/>
            <w:webHidden/>
          </w:rPr>
          <w:fldChar w:fldCharType="separate"/>
        </w:r>
        <w:r>
          <w:rPr>
            <w:noProof/>
            <w:webHidden/>
          </w:rPr>
          <w:t>11</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w:anchor="_Toc478119022" w:history="1">
        <w:r w:rsidR="003F4703" w:rsidRPr="0026232B">
          <w:rPr>
            <w:rStyle w:val="Hyperlink"/>
            <w:noProof/>
          </w:rPr>
          <w:t>Figure 4.3</w:t>
        </w:r>
        <w:r w:rsidR="003F4703">
          <w:rPr>
            <w:rFonts w:asciiTheme="minorHAnsi" w:eastAsiaTheme="minorEastAsia" w:hAnsiTheme="minorHAnsi" w:cstheme="minorBidi"/>
            <w:noProof/>
            <w:sz w:val="22"/>
            <w:lang w:eastAsia="en-IN"/>
          </w:rPr>
          <w:tab/>
        </w:r>
        <w:r w:rsidR="003F4703" w:rsidRPr="0026232B">
          <w:rPr>
            <w:rStyle w:val="Hyperlink"/>
            <w:noProof/>
          </w:rPr>
          <w:t>ISO 15118 STATES WORING DETAILS</w:t>
        </w:r>
        <w:r w:rsidR="003F4703">
          <w:rPr>
            <w:noProof/>
            <w:webHidden/>
          </w:rPr>
          <w:tab/>
        </w:r>
        <w:r w:rsidR="003F4703">
          <w:rPr>
            <w:noProof/>
            <w:webHidden/>
          </w:rPr>
          <w:fldChar w:fldCharType="begin"/>
        </w:r>
        <w:r w:rsidR="003F4703">
          <w:rPr>
            <w:noProof/>
            <w:webHidden/>
          </w:rPr>
          <w:instrText xml:space="preserve"> PAGEREF _Toc478119022 \h </w:instrText>
        </w:r>
        <w:r w:rsidR="003F4703">
          <w:rPr>
            <w:noProof/>
            <w:webHidden/>
          </w:rPr>
        </w:r>
        <w:r w:rsidR="003F4703">
          <w:rPr>
            <w:noProof/>
            <w:webHidden/>
          </w:rPr>
          <w:fldChar w:fldCharType="separate"/>
        </w:r>
        <w:r>
          <w:rPr>
            <w:noProof/>
            <w:webHidden/>
          </w:rPr>
          <w:t>13</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4" w:anchor="_Toc478119023" w:history="1">
        <w:r w:rsidR="003F4703" w:rsidRPr="0026232B">
          <w:rPr>
            <w:rStyle w:val="Hyperlink"/>
            <w:noProof/>
          </w:rPr>
          <w:t xml:space="preserve">Figure 4.4 </w:t>
        </w:r>
        <w:r w:rsidR="003F4703">
          <w:rPr>
            <w:rFonts w:asciiTheme="minorHAnsi" w:eastAsiaTheme="minorEastAsia" w:hAnsiTheme="minorHAnsi" w:cstheme="minorBidi"/>
            <w:noProof/>
            <w:sz w:val="22"/>
            <w:lang w:eastAsia="en-IN"/>
          </w:rPr>
          <w:tab/>
        </w:r>
        <w:r w:rsidR="003F4703" w:rsidRPr="0026232B">
          <w:rPr>
            <w:rStyle w:val="Hyperlink"/>
            <w:noProof/>
          </w:rPr>
          <w:t>OPENV2G STATE DIAGRAM</w:t>
        </w:r>
        <w:r w:rsidR="003F4703">
          <w:rPr>
            <w:noProof/>
            <w:webHidden/>
          </w:rPr>
          <w:tab/>
        </w:r>
        <w:r w:rsidR="003F4703">
          <w:rPr>
            <w:noProof/>
            <w:webHidden/>
          </w:rPr>
          <w:fldChar w:fldCharType="begin"/>
        </w:r>
        <w:r w:rsidR="003F4703">
          <w:rPr>
            <w:noProof/>
            <w:webHidden/>
          </w:rPr>
          <w:instrText xml:space="preserve"> PAGEREF _Toc478119023 \h </w:instrText>
        </w:r>
        <w:r w:rsidR="003F4703">
          <w:rPr>
            <w:noProof/>
            <w:webHidden/>
          </w:rPr>
        </w:r>
        <w:r w:rsidR="003F4703">
          <w:rPr>
            <w:noProof/>
            <w:webHidden/>
          </w:rPr>
          <w:fldChar w:fldCharType="separate"/>
        </w:r>
        <w:r>
          <w:rPr>
            <w:noProof/>
            <w:webHidden/>
          </w:rPr>
          <w:t>14</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5" w:anchor="_Toc478119024" w:history="1">
        <w:r w:rsidR="003F4703" w:rsidRPr="0026232B">
          <w:rPr>
            <w:rStyle w:val="Hyperlink"/>
            <w:noProof/>
          </w:rPr>
          <w:t xml:space="preserve">Figure 4.5 </w:t>
        </w:r>
        <w:r w:rsidR="003F4703">
          <w:rPr>
            <w:rFonts w:asciiTheme="minorHAnsi" w:eastAsiaTheme="minorEastAsia" w:hAnsiTheme="minorHAnsi" w:cstheme="minorBidi"/>
            <w:noProof/>
            <w:sz w:val="22"/>
            <w:lang w:eastAsia="en-IN"/>
          </w:rPr>
          <w:tab/>
        </w:r>
        <w:r w:rsidR="003F4703" w:rsidRPr="0026232B">
          <w:rPr>
            <w:rStyle w:val="Hyperlink"/>
            <w:noProof/>
          </w:rPr>
          <w:t>TCP/IP DATA FLOW DIAGRAM</w:t>
        </w:r>
        <w:r w:rsidR="003F4703">
          <w:rPr>
            <w:noProof/>
            <w:webHidden/>
          </w:rPr>
          <w:tab/>
        </w:r>
        <w:r w:rsidR="003F4703">
          <w:rPr>
            <w:noProof/>
            <w:webHidden/>
          </w:rPr>
          <w:fldChar w:fldCharType="begin"/>
        </w:r>
        <w:r w:rsidR="003F4703">
          <w:rPr>
            <w:noProof/>
            <w:webHidden/>
          </w:rPr>
          <w:instrText xml:space="preserve"> PAGEREF _Toc478119024 \h </w:instrText>
        </w:r>
        <w:r w:rsidR="003F4703">
          <w:rPr>
            <w:noProof/>
            <w:webHidden/>
          </w:rPr>
        </w:r>
        <w:r w:rsidR="003F4703">
          <w:rPr>
            <w:noProof/>
            <w:webHidden/>
          </w:rPr>
          <w:fldChar w:fldCharType="separate"/>
        </w:r>
        <w:r>
          <w:rPr>
            <w:noProof/>
            <w:webHidden/>
          </w:rPr>
          <w:t>15</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6" w:anchor="_Toc478119025" w:history="1">
        <w:r w:rsidR="003F4703" w:rsidRPr="0026232B">
          <w:rPr>
            <w:rStyle w:val="Hyperlink"/>
            <w:noProof/>
          </w:rPr>
          <w:t>Figure 4.6</w:t>
        </w:r>
        <w:r w:rsidR="003F4703">
          <w:rPr>
            <w:rFonts w:asciiTheme="minorHAnsi" w:eastAsiaTheme="minorEastAsia" w:hAnsiTheme="minorHAnsi" w:cstheme="minorBidi"/>
            <w:noProof/>
            <w:sz w:val="22"/>
            <w:lang w:eastAsia="en-IN"/>
          </w:rPr>
          <w:tab/>
        </w:r>
        <w:r w:rsidR="003F4703" w:rsidRPr="0026232B">
          <w:rPr>
            <w:rStyle w:val="Hyperlink"/>
            <w:noProof/>
          </w:rPr>
          <w:t>LAYERS OF TCP/IP</w:t>
        </w:r>
        <w:r w:rsidR="003F4703">
          <w:rPr>
            <w:noProof/>
            <w:webHidden/>
          </w:rPr>
          <w:tab/>
        </w:r>
        <w:r w:rsidR="003F4703">
          <w:rPr>
            <w:noProof/>
            <w:webHidden/>
          </w:rPr>
          <w:fldChar w:fldCharType="begin"/>
        </w:r>
        <w:r w:rsidR="003F4703">
          <w:rPr>
            <w:noProof/>
            <w:webHidden/>
          </w:rPr>
          <w:instrText xml:space="preserve"> PAGEREF _Toc478119025 \h </w:instrText>
        </w:r>
        <w:r w:rsidR="003F4703">
          <w:rPr>
            <w:noProof/>
            <w:webHidden/>
          </w:rPr>
        </w:r>
        <w:r w:rsidR="003F4703">
          <w:rPr>
            <w:noProof/>
            <w:webHidden/>
          </w:rPr>
          <w:fldChar w:fldCharType="separate"/>
        </w:r>
        <w:r>
          <w:rPr>
            <w:noProof/>
            <w:webHidden/>
          </w:rPr>
          <w:t>16</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7" w:anchor="_Toc478119026" w:history="1">
        <w:r w:rsidR="003F4703" w:rsidRPr="0026232B">
          <w:rPr>
            <w:rStyle w:val="Hyperlink"/>
            <w:noProof/>
          </w:rPr>
          <w:t>Figure 4.7</w:t>
        </w:r>
        <w:r w:rsidR="003F4703">
          <w:rPr>
            <w:rFonts w:asciiTheme="minorHAnsi" w:eastAsiaTheme="minorEastAsia" w:hAnsiTheme="minorHAnsi" w:cstheme="minorBidi"/>
            <w:noProof/>
            <w:sz w:val="22"/>
            <w:lang w:eastAsia="en-IN"/>
          </w:rPr>
          <w:tab/>
        </w:r>
        <w:r w:rsidR="003F4703" w:rsidRPr="0026232B">
          <w:rPr>
            <w:rStyle w:val="Hyperlink"/>
            <w:noProof/>
          </w:rPr>
          <w:t>UML STATE MACHINE DIAGRAM</w:t>
        </w:r>
        <w:r w:rsidR="003F4703">
          <w:rPr>
            <w:noProof/>
            <w:webHidden/>
          </w:rPr>
          <w:tab/>
        </w:r>
        <w:r w:rsidR="003F4703">
          <w:rPr>
            <w:noProof/>
            <w:webHidden/>
          </w:rPr>
          <w:fldChar w:fldCharType="begin"/>
        </w:r>
        <w:r w:rsidR="003F4703">
          <w:rPr>
            <w:noProof/>
            <w:webHidden/>
          </w:rPr>
          <w:instrText xml:space="preserve"> PAGEREF _Toc478119026 \h </w:instrText>
        </w:r>
        <w:r w:rsidR="003F4703">
          <w:rPr>
            <w:noProof/>
            <w:webHidden/>
          </w:rPr>
        </w:r>
        <w:r w:rsidR="003F4703">
          <w:rPr>
            <w:noProof/>
            <w:webHidden/>
          </w:rPr>
          <w:fldChar w:fldCharType="separate"/>
        </w:r>
        <w:r>
          <w:rPr>
            <w:noProof/>
            <w:webHidden/>
          </w:rPr>
          <w:t>20</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w:anchor="_Toc478119027" w:history="1">
        <w:r w:rsidR="003F4703" w:rsidRPr="0026232B">
          <w:rPr>
            <w:rStyle w:val="Hyperlink"/>
            <w:noProof/>
          </w:rPr>
          <w:t>Figure 4.8</w:t>
        </w:r>
        <w:r w:rsidR="003F4703">
          <w:rPr>
            <w:rFonts w:asciiTheme="minorHAnsi" w:eastAsiaTheme="minorEastAsia" w:hAnsiTheme="minorHAnsi" w:cstheme="minorBidi"/>
            <w:noProof/>
            <w:sz w:val="22"/>
            <w:lang w:eastAsia="en-IN"/>
          </w:rPr>
          <w:tab/>
        </w:r>
        <w:r w:rsidR="003F4703" w:rsidRPr="0026232B">
          <w:rPr>
            <w:rStyle w:val="Hyperlink"/>
            <w:noProof/>
          </w:rPr>
          <w:t>EXAMPLE OF CREATING A STATE DIAGRAM</w:t>
        </w:r>
        <w:r w:rsidR="003F4703">
          <w:rPr>
            <w:noProof/>
            <w:webHidden/>
          </w:rPr>
          <w:tab/>
        </w:r>
        <w:r w:rsidR="003F4703">
          <w:rPr>
            <w:noProof/>
            <w:webHidden/>
          </w:rPr>
          <w:fldChar w:fldCharType="begin"/>
        </w:r>
        <w:r w:rsidR="003F4703">
          <w:rPr>
            <w:noProof/>
            <w:webHidden/>
          </w:rPr>
          <w:instrText xml:space="preserve"> PAGEREF _Toc478119027 \h </w:instrText>
        </w:r>
        <w:r w:rsidR="003F4703">
          <w:rPr>
            <w:noProof/>
            <w:webHidden/>
          </w:rPr>
        </w:r>
        <w:r w:rsidR="003F4703">
          <w:rPr>
            <w:noProof/>
            <w:webHidden/>
          </w:rPr>
          <w:fldChar w:fldCharType="separate"/>
        </w:r>
        <w:r>
          <w:rPr>
            <w:noProof/>
            <w:webHidden/>
          </w:rPr>
          <w:t>21</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8" w:anchor="_Toc478119028" w:history="1">
        <w:r w:rsidR="003F4703" w:rsidRPr="0026232B">
          <w:rPr>
            <w:rStyle w:val="Hyperlink"/>
            <w:noProof/>
          </w:rPr>
          <w:t>Figure 4.9</w:t>
        </w:r>
        <w:r w:rsidR="003F4703">
          <w:rPr>
            <w:rFonts w:asciiTheme="minorHAnsi" w:eastAsiaTheme="minorEastAsia" w:hAnsiTheme="minorHAnsi" w:cstheme="minorBidi"/>
            <w:noProof/>
            <w:sz w:val="22"/>
            <w:lang w:eastAsia="en-IN"/>
          </w:rPr>
          <w:tab/>
        </w:r>
        <w:r w:rsidR="003F4703" w:rsidRPr="0026232B">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_Toc478119028 \h </w:instrText>
        </w:r>
        <w:r w:rsidR="003F4703">
          <w:rPr>
            <w:noProof/>
            <w:webHidden/>
          </w:rPr>
        </w:r>
        <w:r w:rsidR="003F4703">
          <w:rPr>
            <w:noProof/>
            <w:webHidden/>
          </w:rPr>
          <w:fldChar w:fldCharType="separate"/>
        </w:r>
        <w:r>
          <w:rPr>
            <w:noProof/>
            <w:webHidden/>
          </w:rPr>
          <w:t>22</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19" w:anchor="_Toc478119029" w:history="1">
        <w:r w:rsidR="003F4703" w:rsidRPr="0026232B">
          <w:rPr>
            <w:rStyle w:val="Hyperlink"/>
            <w:noProof/>
          </w:rPr>
          <w:t>Figure 4.10</w:t>
        </w:r>
        <w:r w:rsidR="003F4703">
          <w:rPr>
            <w:rFonts w:asciiTheme="minorHAnsi" w:eastAsiaTheme="minorEastAsia" w:hAnsiTheme="minorHAnsi" w:cstheme="minorBidi"/>
            <w:noProof/>
            <w:sz w:val="22"/>
            <w:lang w:eastAsia="en-IN"/>
          </w:rPr>
          <w:tab/>
        </w:r>
        <w:r w:rsidR="003F4703" w:rsidRPr="0026232B">
          <w:rPr>
            <w:rStyle w:val="Hyperlink"/>
            <w:noProof/>
          </w:rPr>
          <w:t>COFFEE MACHINE  STATE DIAGRAM</w:t>
        </w:r>
        <w:r w:rsidR="003F4703">
          <w:rPr>
            <w:noProof/>
            <w:webHidden/>
          </w:rPr>
          <w:tab/>
        </w:r>
        <w:r w:rsidR="003F4703">
          <w:rPr>
            <w:noProof/>
            <w:webHidden/>
          </w:rPr>
          <w:fldChar w:fldCharType="begin"/>
        </w:r>
        <w:r w:rsidR="003F4703">
          <w:rPr>
            <w:noProof/>
            <w:webHidden/>
          </w:rPr>
          <w:instrText xml:space="preserve"> PAGEREF _Toc478119029 \h </w:instrText>
        </w:r>
        <w:r w:rsidR="003F4703">
          <w:rPr>
            <w:noProof/>
            <w:webHidden/>
          </w:rPr>
        </w:r>
        <w:r w:rsidR="003F4703">
          <w:rPr>
            <w:noProof/>
            <w:webHidden/>
          </w:rPr>
          <w:fldChar w:fldCharType="separate"/>
        </w:r>
        <w:r>
          <w:rPr>
            <w:noProof/>
            <w:webHidden/>
          </w:rPr>
          <w:t>23</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0" w:anchor="_Toc478119030" w:history="1">
        <w:r w:rsidR="003F4703" w:rsidRPr="0026232B">
          <w:rPr>
            <w:rStyle w:val="Hyperlink"/>
            <w:noProof/>
          </w:rPr>
          <w:t>Figure 4.11</w:t>
        </w:r>
        <w:r w:rsidR="003F4703">
          <w:rPr>
            <w:rFonts w:asciiTheme="minorHAnsi" w:eastAsiaTheme="minorEastAsia" w:hAnsiTheme="minorHAnsi" w:cstheme="minorBidi"/>
            <w:noProof/>
            <w:sz w:val="22"/>
            <w:lang w:eastAsia="en-IN"/>
          </w:rPr>
          <w:tab/>
        </w:r>
        <w:r w:rsidR="003F4703" w:rsidRPr="0026232B">
          <w:rPr>
            <w:rStyle w:val="Hyperlink"/>
            <w:noProof/>
          </w:rPr>
          <w:t>CASE EXAMPLE OF COFFEE MACHINE</w:t>
        </w:r>
        <w:r w:rsidR="003F4703">
          <w:rPr>
            <w:noProof/>
            <w:webHidden/>
          </w:rPr>
          <w:tab/>
        </w:r>
        <w:r w:rsidR="003F4703">
          <w:rPr>
            <w:noProof/>
            <w:webHidden/>
          </w:rPr>
          <w:fldChar w:fldCharType="begin"/>
        </w:r>
        <w:r w:rsidR="003F4703">
          <w:rPr>
            <w:noProof/>
            <w:webHidden/>
          </w:rPr>
          <w:instrText xml:space="preserve"> PAGEREF _Toc478119030 \h </w:instrText>
        </w:r>
        <w:r w:rsidR="003F4703">
          <w:rPr>
            <w:noProof/>
            <w:webHidden/>
          </w:rPr>
        </w:r>
        <w:r w:rsidR="003F4703">
          <w:rPr>
            <w:noProof/>
            <w:webHidden/>
          </w:rPr>
          <w:fldChar w:fldCharType="separate"/>
        </w:r>
        <w:r>
          <w:rPr>
            <w:noProof/>
            <w:webHidden/>
          </w:rPr>
          <w:t>24</w:t>
        </w:r>
        <w:r w:rsidR="003F4703">
          <w:rPr>
            <w:noProof/>
            <w:webHidden/>
          </w:rPr>
          <w:fldChar w:fldCharType="end"/>
        </w:r>
      </w:hyperlink>
    </w:p>
    <w:p w:rsidR="003F4703" w:rsidRDefault="00E52037" w:rsidP="00787CF2">
      <w:pPr>
        <w:pStyle w:val="TableofFigures"/>
        <w:tabs>
          <w:tab w:val="left" w:pos="2552"/>
          <w:tab w:val="right" w:pos="9016"/>
        </w:tabs>
        <w:rPr>
          <w:noProof/>
        </w:rPr>
      </w:pPr>
      <w:hyperlink w:anchor="_Toc478119031" w:history="1">
        <w:r w:rsidR="003F4703" w:rsidRPr="0026232B">
          <w:rPr>
            <w:rStyle w:val="Hyperlink"/>
            <w:noProof/>
          </w:rPr>
          <w:t>Figure 4.12</w:t>
        </w:r>
        <w:r w:rsidR="003F4703">
          <w:rPr>
            <w:rFonts w:asciiTheme="minorHAnsi" w:eastAsiaTheme="minorEastAsia" w:hAnsiTheme="minorHAnsi" w:cstheme="minorBidi"/>
            <w:noProof/>
            <w:sz w:val="22"/>
            <w:lang w:eastAsia="en-IN"/>
          </w:rPr>
          <w:tab/>
        </w:r>
        <w:r w:rsidR="003F4703" w:rsidRPr="0026232B">
          <w:rPr>
            <w:rStyle w:val="Hyperlink"/>
            <w:noProof/>
          </w:rPr>
          <w:t>BASIC STATE DIAGRAM FOR ISO 15118</w:t>
        </w:r>
        <w:r w:rsidR="003F4703">
          <w:rPr>
            <w:noProof/>
            <w:webHidden/>
          </w:rPr>
          <w:tab/>
        </w:r>
        <w:r w:rsidR="003F4703">
          <w:rPr>
            <w:noProof/>
            <w:webHidden/>
          </w:rPr>
          <w:fldChar w:fldCharType="begin"/>
        </w:r>
        <w:r w:rsidR="003F4703">
          <w:rPr>
            <w:noProof/>
            <w:webHidden/>
          </w:rPr>
          <w:instrText xml:space="preserve"> PAGEREF _Toc478119031 \h </w:instrText>
        </w:r>
        <w:r w:rsidR="003F4703">
          <w:rPr>
            <w:noProof/>
            <w:webHidden/>
          </w:rPr>
        </w:r>
        <w:r w:rsidR="003F4703">
          <w:rPr>
            <w:noProof/>
            <w:webHidden/>
          </w:rPr>
          <w:fldChar w:fldCharType="separate"/>
        </w:r>
        <w:r>
          <w:rPr>
            <w:noProof/>
            <w:webHidden/>
          </w:rPr>
          <w:t>25</w:t>
        </w:r>
        <w:r w:rsidR="003F4703">
          <w:rPr>
            <w:noProof/>
            <w:webHidden/>
          </w:rPr>
          <w:fldChar w:fldCharType="end"/>
        </w:r>
      </w:hyperlink>
      <w:r w:rsidR="007116CF">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1" w:anchor="_Toc478119032" w:history="1">
        <w:r w:rsidR="003F4703" w:rsidRPr="003C15C6">
          <w:rPr>
            <w:rStyle w:val="Hyperlink"/>
            <w:noProof/>
          </w:rPr>
          <w:t>Figure 5.1</w:t>
        </w:r>
        <w:r w:rsidR="003F4703">
          <w:rPr>
            <w:rFonts w:asciiTheme="minorHAnsi" w:eastAsiaTheme="minorEastAsia" w:hAnsiTheme="minorHAnsi" w:cstheme="minorBidi"/>
            <w:noProof/>
            <w:sz w:val="22"/>
            <w:lang w:eastAsia="en-IN"/>
          </w:rPr>
          <w:tab/>
        </w:r>
        <w:r w:rsidR="003F4703" w:rsidRPr="003C15C6">
          <w:rPr>
            <w:rStyle w:val="Hyperlink"/>
            <w:noProof/>
          </w:rPr>
          <w:t>FileZilla INTERFACE</w:t>
        </w:r>
        <w:r w:rsidR="003F4703">
          <w:rPr>
            <w:noProof/>
            <w:webHidden/>
          </w:rPr>
          <w:tab/>
        </w:r>
        <w:r w:rsidR="003F4703">
          <w:rPr>
            <w:noProof/>
            <w:webHidden/>
          </w:rPr>
          <w:fldChar w:fldCharType="begin"/>
        </w:r>
        <w:r w:rsidR="003F4703">
          <w:rPr>
            <w:noProof/>
            <w:webHidden/>
          </w:rPr>
          <w:instrText xml:space="preserve"> PAGEREF _Toc478119032 \h </w:instrText>
        </w:r>
        <w:r w:rsidR="003F4703">
          <w:rPr>
            <w:noProof/>
            <w:webHidden/>
          </w:rPr>
        </w:r>
        <w:r w:rsidR="003F4703">
          <w:rPr>
            <w:noProof/>
            <w:webHidden/>
          </w:rPr>
          <w:fldChar w:fldCharType="separate"/>
        </w:r>
        <w:r>
          <w:rPr>
            <w:noProof/>
            <w:webHidden/>
          </w:rPr>
          <w:t>27</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2" w:anchor="_Toc478119033" w:history="1">
        <w:r w:rsidR="003F4703" w:rsidRPr="003C15C6">
          <w:rPr>
            <w:rStyle w:val="Hyperlink"/>
            <w:noProof/>
          </w:rPr>
          <w:t>Figure 5.2</w:t>
        </w:r>
        <w:r w:rsidR="003F4703">
          <w:rPr>
            <w:rFonts w:asciiTheme="minorHAnsi" w:eastAsiaTheme="minorEastAsia" w:hAnsiTheme="minorHAnsi" w:cstheme="minorBidi"/>
            <w:noProof/>
            <w:sz w:val="22"/>
            <w:lang w:eastAsia="en-IN"/>
          </w:rPr>
          <w:tab/>
        </w:r>
        <w:r w:rsidR="003F4703" w:rsidRPr="003C15C6">
          <w:rPr>
            <w:rStyle w:val="Hyperlink"/>
            <w:noProof/>
          </w:rPr>
          <w:t>Geany INTERFACE</w:t>
        </w:r>
        <w:r w:rsidR="003F4703">
          <w:rPr>
            <w:noProof/>
            <w:webHidden/>
          </w:rPr>
          <w:tab/>
        </w:r>
        <w:r w:rsidR="003F4703">
          <w:rPr>
            <w:noProof/>
            <w:webHidden/>
          </w:rPr>
          <w:fldChar w:fldCharType="begin"/>
        </w:r>
        <w:r w:rsidR="003F4703">
          <w:rPr>
            <w:noProof/>
            <w:webHidden/>
          </w:rPr>
          <w:instrText xml:space="preserve"> PAGEREF _Toc478119033 \h </w:instrText>
        </w:r>
        <w:r w:rsidR="003F4703">
          <w:rPr>
            <w:noProof/>
            <w:webHidden/>
          </w:rPr>
        </w:r>
        <w:r w:rsidR="003F4703">
          <w:rPr>
            <w:noProof/>
            <w:webHidden/>
          </w:rPr>
          <w:fldChar w:fldCharType="separate"/>
        </w:r>
        <w:r>
          <w:rPr>
            <w:noProof/>
            <w:webHidden/>
          </w:rPr>
          <w:t>29</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3" w:anchor="_Toc478119034" w:history="1">
        <w:r w:rsidR="003F4703" w:rsidRPr="003C15C6">
          <w:rPr>
            <w:rStyle w:val="Hyperlink"/>
            <w:noProof/>
          </w:rPr>
          <w:t>Figure 5.3</w:t>
        </w:r>
        <w:r w:rsidR="003F4703">
          <w:rPr>
            <w:rFonts w:asciiTheme="minorHAnsi" w:eastAsiaTheme="minorEastAsia" w:hAnsiTheme="minorHAnsi" w:cstheme="minorBidi"/>
            <w:noProof/>
            <w:sz w:val="22"/>
            <w:lang w:eastAsia="en-IN"/>
          </w:rPr>
          <w:tab/>
        </w:r>
        <w:r w:rsidR="003F4703" w:rsidRPr="003C15C6">
          <w:rPr>
            <w:rStyle w:val="Hyperlink"/>
            <w:noProof/>
          </w:rPr>
          <w:t>PuTTY INTERFACE</w:t>
        </w:r>
        <w:r w:rsidR="003F4703">
          <w:rPr>
            <w:noProof/>
            <w:webHidden/>
          </w:rPr>
          <w:tab/>
        </w:r>
        <w:r w:rsidR="003F4703">
          <w:rPr>
            <w:noProof/>
            <w:webHidden/>
          </w:rPr>
          <w:fldChar w:fldCharType="begin"/>
        </w:r>
        <w:r w:rsidR="003F4703">
          <w:rPr>
            <w:noProof/>
            <w:webHidden/>
          </w:rPr>
          <w:instrText xml:space="preserve"> PAGEREF _Toc478119034 \h </w:instrText>
        </w:r>
        <w:r w:rsidR="003F4703">
          <w:rPr>
            <w:noProof/>
            <w:webHidden/>
          </w:rPr>
        </w:r>
        <w:r w:rsidR="003F4703">
          <w:rPr>
            <w:noProof/>
            <w:webHidden/>
          </w:rPr>
          <w:fldChar w:fldCharType="separate"/>
        </w:r>
        <w:r>
          <w:rPr>
            <w:noProof/>
            <w:webHidden/>
          </w:rPr>
          <w:t>30</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4" w:anchor="_Toc478119035" w:history="1">
        <w:r w:rsidR="003F4703" w:rsidRPr="003C15C6">
          <w:rPr>
            <w:rStyle w:val="Hyperlink"/>
            <w:noProof/>
          </w:rPr>
          <w:t>Figure 5.4</w:t>
        </w:r>
        <w:r w:rsidR="003F4703">
          <w:rPr>
            <w:rFonts w:asciiTheme="minorHAnsi" w:eastAsiaTheme="minorEastAsia" w:hAnsiTheme="minorHAnsi" w:cstheme="minorBidi"/>
            <w:noProof/>
            <w:sz w:val="22"/>
            <w:lang w:eastAsia="en-IN"/>
          </w:rPr>
          <w:tab/>
        </w:r>
        <w:r w:rsidR="003F4703" w:rsidRPr="003C15C6">
          <w:rPr>
            <w:rStyle w:val="Hyperlink"/>
            <w:noProof/>
          </w:rPr>
          <w:t>EB GUIDE 6.3 INTERFACE</w:t>
        </w:r>
        <w:r w:rsidR="003F4703">
          <w:rPr>
            <w:noProof/>
            <w:webHidden/>
          </w:rPr>
          <w:tab/>
        </w:r>
        <w:r w:rsidR="003F4703">
          <w:rPr>
            <w:noProof/>
            <w:webHidden/>
          </w:rPr>
          <w:fldChar w:fldCharType="begin"/>
        </w:r>
        <w:r w:rsidR="003F4703">
          <w:rPr>
            <w:noProof/>
            <w:webHidden/>
          </w:rPr>
          <w:instrText xml:space="preserve"> PAGEREF _Toc478119035 \h </w:instrText>
        </w:r>
        <w:r w:rsidR="003F4703">
          <w:rPr>
            <w:noProof/>
            <w:webHidden/>
          </w:rPr>
        </w:r>
        <w:r w:rsidR="003F4703">
          <w:rPr>
            <w:noProof/>
            <w:webHidden/>
          </w:rPr>
          <w:fldChar w:fldCharType="separate"/>
        </w:r>
        <w:r>
          <w:rPr>
            <w:noProof/>
            <w:webHidden/>
          </w:rPr>
          <w:t>32</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5" w:anchor="_Toc478119036" w:history="1">
        <w:r w:rsidR="003F4703" w:rsidRPr="003C15C6">
          <w:rPr>
            <w:rStyle w:val="Hyperlink"/>
            <w:noProof/>
          </w:rPr>
          <w:t>Figure 5.5</w:t>
        </w:r>
        <w:r w:rsidR="003F4703">
          <w:rPr>
            <w:rFonts w:asciiTheme="minorHAnsi" w:eastAsiaTheme="minorEastAsia" w:hAnsiTheme="minorHAnsi" w:cstheme="minorBidi"/>
            <w:noProof/>
            <w:sz w:val="22"/>
            <w:lang w:eastAsia="en-IN"/>
          </w:rPr>
          <w:tab/>
        </w:r>
        <w:r w:rsidR="003F4703" w:rsidRPr="003C15C6">
          <w:rPr>
            <w:rStyle w:val="Hyperlink"/>
            <w:noProof/>
          </w:rPr>
          <w:t>draw.io INTERFACE</w:t>
        </w:r>
        <w:r w:rsidR="003F4703">
          <w:rPr>
            <w:noProof/>
            <w:webHidden/>
          </w:rPr>
          <w:tab/>
        </w:r>
        <w:r w:rsidR="003F4703">
          <w:rPr>
            <w:noProof/>
            <w:webHidden/>
          </w:rPr>
          <w:fldChar w:fldCharType="begin"/>
        </w:r>
        <w:r w:rsidR="003F4703">
          <w:rPr>
            <w:noProof/>
            <w:webHidden/>
          </w:rPr>
          <w:instrText xml:space="preserve"> PAGEREF _Toc478119036 \h </w:instrText>
        </w:r>
        <w:r w:rsidR="003F4703">
          <w:rPr>
            <w:noProof/>
            <w:webHidden/>
          </w:rPr>
        </w:r>
        <w:r w:rsidR="003F4703">
          <w:rPr>
            <w:noProof/>
            <w:webHidden/>
          </w:rPr>
          <w:fldChar w:fldCharType="separate"/>
        </w:r>
        <w:r>
          <w:rPr>
            <w:noProof/>
            <w:webHidden/>
          </w:rPr>
          <w:t>33</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6" w:anchor="_Toc478119037" w:history="1">
        <w:r w:rsidR="003F4703" w:rsidRPr="003C15C6">
          <w:rPr>
            <w:rStyle w:val="Hyperlink"/>
            <w:noProof/>
          </w:rPr>
          <w:t>Figure 5.6</w:t>
        </w:r>
        <w:r w:rsidR="003F4703">
          <w:rPr>
            <w:rFonts w:asciiTheme="minorHAnsi" w:eastAsiaTheme="minorEastAsia" w:hAnsiTheme="minorHAnsi" w:cstheme="minorBidi"/>
            <w:noProof/>
            <w:sz w:val="22"/>
            <w:lang w:eastAsia="en-IN"/>
          </w:rPr>
          <w:tab/>
        </w:r>
        <w:r w:rsidR="003F4703" w:rsidRPr="003C15C6">
          <w:rPr>
            <w:rStyle w:val="Hyperlink"/>
            <w:noProof/>
          </w:rPr>
          <w:t>VISUAL PARADIGM INTERFACE</w:t>
        </w:r>
        <w:r w:rsidR="003F4703">
          <w:rPr>
            <w:noProof/>
            <w:webHidden/>
          </w:rPr>
          <w:tab/>
        </w:r>
        <w:r w:rsidR="003F4703">
          <w:rPr>
            <w:noProof/>
            <w:webHidden/>
          </w:rPr>
          <w:fldChar w:fldCharType="begin"/>
        </w:r>
        <w:r w:rsidR="003F4703">
          <w:rPr>
            <w:noProof/>
            <w:webHidden/>
          </w:rPr>
          <w:instrText xml:space="preserve"> PAGEREF _Toc478119037 \h </w:instrText>
        </w:r>
        <w:r w:rsidR="003F4703">
          <w:rPr>
            <w:noProof/>
            <w:webHidden/>
          </w:rPr>
        </w:r>
        <w:r w:rsidR="003F4703">
          <w:rPr>
            <w:noProof/>
            <w:webHidden/>
          </w:rPr>
          <w:fldChar w:fldCharType="separate"/>
        </w:r>
        <w:r>
          <w:rPr>
            <w:noProof/>
            <w:webHidden/>
          </w:rPr>
          <w:t>34</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27" w:anchor="_Toc478119038" w:history="1">
        <w:r w:rsidR="003F4703" w:rsidRPr="003C15C6">
          <w:rPr>
            <w:rStyle w:val="Hyperlink"/>
            <w:noProof/>
          </w:rPr>
          <w:t>Figure 5.7</w:t>
        </w:r>
        <w:r w:rsidR="003F4703">
          <w:rPr>
            <w:rFonts w:asciiTheme="minorHAnsi" w:eastAsiaTheme="minorEastAsia" w:hAnsiTheme="minorHAnsi" w:cstheme="minorBidi"/>
            <w:noProof/>
            <w:sz w:val="22"/>
            <w:lang w:eastAsia="en-IN"/>
          </w:rPr>
          <w:tab/>
        </w:r>
        <w:r w:rsidR="003F4703" w:rsidRPr="003C15C6">
          <w:rPr>
            <w:rStyle w:val="Hyperlink"/>
            <w:noProof/>
          </w:rPr>
          <w:t>LOGIN SHELL FOR EVACharge SE USING SSH</w:t>
        </w:r>
        <w:r w:rsidR="003F4703">
          <w:rPr>
            <w:noProof/>
            <w:webHidden/>
          </w:rPr>
          <w:tab/>
        </w:r>
        <w:r w:rsidR="003F4703">
          <w:rPr>
            <w:noProof/>
            <w:webHidden/>
          </w:rPr>
          <w:fldChar w:fldCharType="begin"/>
        </w:r>
        <w:r w:rsidR="003F4703">
          <w:rPr>
            <w:noProof/>
            <w:webHidden/>
          </w:rPr>
          <w:instrText xml:space="preserve"> PAGEREF _Toc478119038 \h </w:instrText>
        </w:r>
        <w:r w:rsidR="003F4703">
          <w:rPr>
            <w:noProof/>
            <w:webHidden/>
          </w:rPr>
        </w:r>
        <w:r w:rsidR="003F4703">
          <w:rPr>
            <w:noProof/>
            <w:webHidden/>
          </w:rPr>
          <w:fldChar w:fldCharType="separate"/>
        </w:r>
        <w:r>
          <w:rPr>
            <w:noProof/>
            <w:webHidden/>
          </w:rPr>
          <w:t>35</w:t>
        </w:r>
        <w:r w:rsidR="003F4703">
          <w:rPr>
            <w:noProof/>
            <w:webHidden/>
          </w:rPr>
          <w:fldChar w:fldCharType="end"/>
        </w:r>
      </w:hyperlink>
    </w:p>
    <w:p w:rsidR="00442C8E" w:rsidRDefault="00E52037" w:rsidP="00787CF2">
      <w:pPr>
        <w:pStyle w:val="TableofFigures"/>
        <w:tabs>
          <w:tab w:val="left" w:pos="2552"/>
          <w:tab w:val="right" w:pos="9016"/>
        </w:tabs>
        <w:rPr>
          <w:rFonts w:eastAsia="Times New Roman" w:cs="Times New Roman"/>
          <w:b/>
          <w:bCs/>
          <w:color w:val="000000"/>
          <w:lang w:eastAsia="en-IN" w:bidi="ta-IN"/>
        </w:rPr>
      </w:pPr>
      <w:hyperlink r:id="rId28" w:anchor="_Toc478119039" w:history="1">
        <w:r w:rsidR="003F4703" w:rsidRPr="003C15C6">
          <w:rPr>
            <w:rStyle w:val="Hyperlink"/>
            <w:noProof/>
          </w:rPr>
          <w:t>Figure 5.8</w:t>
        </w:r>
        <w:r w:rsidR="003F4703">
          <w:rPr>
            <w:rFonts w:asciiTheme="minorHAnsi" w:eastAsiaTheme="minorEastAsia" w:hAnsiTheme="minorHAnsi" w:cstheme="minorBidi"/>
            <w:noProof/>
            <w:sz w:val="22"/>
            <w:lang w:eastAsia="en-IN"/>
          </w:rPr>
          <w:tab/>
        </w:r>
        <w:r w:rsidR="003F4703" w:rsidRPr="003C15C6">
          <w:rPr>
            <w:rStyle w:val="Hyperlink"/>
            <w:noProof/>
          </w:rPr>
          <w:t>COMPILING THE PROGRAM ON GCC</w:t>
        </w:r>
        <w:r w:rsidR="003F4703">
          <w:rPr>
            <w:noProof/>
            <w:webHidden/>
          </w:rPr>
          <w:tab/>
        </w:r>
        <w:r w:rsidR="003F4703">
          <w:rPr>
            <w:noProof/>
            <w:webHidden/>
          </w:rPr>
          <w:fldChar w:fldCharType="begin"/>
        </w:r>
        <w:r w:rsidR="003F4703">
          <w:rPr>
            <w:noProof/>
            <w:webHidden/>
          </w:rPr>
          <w:instrText xml:space="preserve"> PAGEREF _Toc478119039 \h </w:instrText>
        </w:r>
        <w:r w:rsidR="003F4703">
          <w:rPr>
            <w:noProof/>
            <w:webHidden/>
          </w:rPr>
        </w:r>
        <w:r w:rsidR="003F4703">
          <w:rPr>
            <w:noProof/>
            <w:webHidden/>
          </w:rPr>
          <w:fldChar w:fldCharType="separate"/>
        </w:r>
        <w:r>
          <w:rPr>
            <w:noProof/>
            <w:webHidden/>
          </w:rPr>
          <w:t>36</w:t>
        </w:r>
        <w:r w:rsidR="003F4703">
          <w:rPr>
            <w:noProof/>
            <w:webHidden/>
          </w:rPr>
          <w:fldChar w:fldCharType="end"/>
        </w:r>
      </w:hyperlink>
      <w:r w:rsidR="00442C8E">
        <w:rPr>
          <w:rFonts w:eastAsia="Times New Roman" w:cs="Times New Roman"/>
          <w:b/>
          <w:bCs/>
          <w:color w:val="000000"/>
          <w:lang w:eastAsia="en-IN" w:bidi="ta-IN"/>
        </w:rPr>
        <w:fldChar w:fldCharType="end"/>
      </w:r>
    </w:p>
    <w:p w:rsidR="003F4703" w:rsidRDefault="006D09B5">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9" w:anchor="_Toc478119040" w:history="1">
        <w:r w:rsidR="003F4703" w:rsidRPr="00B23E52">
          <w:rPr>
            <w:rStyle w:val="Hyperlink"/>
            <w:noProof/>
          </w:rPr>
          <w:t>Figure 6.1</w:t>
        </w:r>
        <w:r w:rsidR="003F4703">
          <w:rPr>
            <w:rFonts w:asciiTheme="minorHAnsi" w:eastAsiaTheme="minorEastAsia" w:hAnsiTheme="minorHAnsi" w:cstheme="minorBidi"/>
            <w:noProof/>
            <w:sz w:val="22"/>
            <w:lang w:eastAsia="en-IN"/>
          </w:rPr>
          <w:tab/>
        </w:r>
        <w:r w:rsidR="003F4703" w:rsidRPr="00B23E52">
          <w:rPr>
            <w:rStyle w:val="Hyperlink"/>
            <w:noProof/>
          </w:rPr>
          <w:t>RASPBERRY PI 3 MODEL B SPECIFICATION</w:t>
        </w:r>
        <w:r w:rsidR="003F4703">
          <w:rPr>
            <w:noProof/>
            <w:webHidden/>
          </w:rPr>
          <w:tab/>
        </w:r>
        <w:r w:rsidR="003F4703">
          <w:rPr>
            <w:noProof/>
            <w:webHidden/>
          </w:rPr>
          <w:fldChar w:fldCharType="begin"/>
        </w:r>
        <w:r w:rsidR="003F4703">
          <w:rPr>
            <w:noProof/>
            <w:webHidden/>
          </w:rPr>
          <w:instrText xml:space="preserve"> PAGEREF _Toc478119040 \h </w:instrText>
        </w:r>
        <w:r w:rsidR="003F4703">
          <w:rPr>
            <w:noProof/>
            <w:webHidden/>
          </w:rPr>
        </w:r>
        <w:r w:rsidR="003F4703">
          <w:rPr>
            <w:noProof/>
            <w:webHidden/>
          </w:rPr>
          <w:fldChar w:fldCharType="separate"/>
        </w:r>
        <w:r w:rsidR="00E52037">
          <w:rPr>
            <w:noProof/>
            <w:webHidden/>
          </w:rPr>
          <w:t>38</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30" w:anchor="_Toc478119041" w:history="1">
        <w:r w:rsidR="003F4703" w:rsidRPr="00B23E52">
          <w:rPr>
            <w:rStyle w:val="Hyperlink"/>
            <w:noProof/>
          </w:rPr>
          <w:t>Figure 6.2</w:t>
        </w:r>
        <w:r w:rsidR="003F4703">
          <w:rPr>
            <w:rFonts w:asciiTheme="minorHAnsi" w:eastAsiaTheme="minorEastAsia" w:hAnsiTheme="minorHAnsi" w:cstheme="minorBidi"/>
            <w:noProof/>
            <w:sz w:val="22"/>
            <w:lang w:eastAsia="en-IN"/>
          </w:rPr>
          <w:tab/>
        </w:r>
        <w:r w:rsidR="003F4703" w:rsidRPr="00B23E52">
          <w:rPr>
            <w:rStyle w:val="Hyperlink"/>
            <w:noProof/>
          </w:rPr>
          <w:t>OFFICIAL 7"TOUCH SCREEN</w:t>
        </w:r>
        <w:r w:rsidR="003F4703">
          <w:rPr>
            <w:noProof/>
            <w:webHidden/>
          </w:rPr>
          <w:tab/>
        </w:r>
        <w:r w:rsidR="003F4703">
          <w:rPr>
            <w:noProof/>
            <w:webHidden/>
          </w:rPr>
          <w:fldChar w:fldCharType="begin"/>
        </w:r>
        <w:r w:rsidR="003F4703">
          <w:rPr>
            <w:noProof/>
            <w:webHidden/>
          </w:rPr>
          <w:instrText xml:space="preserve"> PAGEREF _Toc478119041 \h </w:instrText>
        </w:r>
        <w:r w:rsidR="003F4703">
          <w:rPr>
            <w:noProof/>
            <w:webHidden/>
          </w:rPr>
        </w:r>
        <w:r w:rsidR="003F4703">
          <w:rPr>
            <w:noProof/>
            <w:webHidden/>
          </w:rPr>
          <w:fldChar w:fldCharType="separate"/>
        </w:r>
        <w:r>
          <w:rPr>
            <w:noProof/>
            <w:webHidden/>
          </w:rPr>
          <w:t>39</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31" w:anchor="_Toc478119042" w:history="1">
        <w:r w:rsidR="003F4703" w:rsidRPr="00B23E52">
          <w:rPr>
            <w:rStyle w:val="Hyperlink"/>
            <w:noProof/>
          </w:rPr>
          <w:t>Figure 6.3</w:t>
        </w:r>
        <w:r w:rsidR="003F4703">
          <w:rPr>
            <w:rFonts w:asciiTheme="minorHAnsi" w:eastAsiaTheme="minorEastAsia" w:hAnsiTheme="minorHAnsi" w:cstheme="minorBidi"/>
            <w:noProof/>
            <w:sz w:val="22"/>
            <w:lang w:eastAsia="en-IN"/>
          </w:rPr>
          <w:tab/>
        </w:r>
        <w:r w:rsidR="003F4703" w:rsidRPr="00B23E52">
          <w:rPr>
            <w:rStyle w:val="Hyperlink"/>
            <w:noProof/>
          </w:rPr>
          <w:t>PARTS OF THE TOUCH SCREEN WITH DRIVER</w:t>
        </w:r>
        <w:r w:rsidR="003F4703">
          <w:rPr>
            <w:noProof/>
            <w:webHidden/>
          </w:rPr>
          <w:tab/>
        </w:r>
        <w:r w:rsidR="003F4703">
          <w:rPr>
            <w:noProof/>
            <w:webHidden/>
          </w:rPr>
          <w:fldChar w:fldCharType="begin"/>
        </w:r>
        <w:r w:rsidR="003F4703">
          <w:rPr>
            <w:noProof/>
            <w:webHidden/>
          </w:rPr>
          <w:instrText xml:space="preserve"> PAGEREF _Toc478119042 \h </w:instrText>
        </w:r>
        <w:r w:rsidR="003F4703">
          <w:rPr>
            <w:noProof/>
            <w:webHidden/>
          </w:rPr>
        </w:r>
        <w:r w:rsidR="003F4703">
          <w:rPr>
            <w:noProof/>
            <w:webHidden/>
          </w:rPr>
          <w:fldChar w:fldCharType="separate"/>
        </w:r>
        <w:r>
          <w:rPr>
            <w:noProof/>
            <w:webHidden/>
          </w:rPr>
          <w:t>40</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32" w:anchor="_Toc478119043" w:history="1">
        <w:r w:rsidR="003F4703" w:rsidRPr="00B23E52">
          <w:rPr>
            <w:rStyle w:val="Hyperlink"/>
            <w:noProof/>
          </w:rPr>
          <w:t>Figure 6.4</w:t>
        </w:r>
        <w:r w:rsidR="003F4703">
          <w:rPr>
            <w:rFonts w:asciiTheme="minorHAnsi" w:eastAsiaTheme="minorEastAsia" w:hAnsiTheme="minorHAnsi" w:cstheme="minorBidi"/>
            <w:noProof/>
            <w:sz w:val="22"/>
            <w:lang w:eastAsia="en-IN"/>
          </w:rPr>
          <w:tab/>
        </w:r>
        <w:r w:rsidR="003F4703" w:rsidRPr="00B23E52">
          <w:rPr>
            <w:rStyle w:val="Hyperlink"/>
            <w:noProof/>
          </w:rPr>
          <w:t>EVACharge SE BOARD</w:t>
        </w:r>
        <w:r w:rsidR="003F4703">
          <w:rPr>
            <w:noProof/>
            <w:webHidden/>
          </w:rPr>
          <w:tab/>
        </w:r>
        <w:r w:rsidR="003F4703">
          <w:rPr>
            <w:noProof/>
            <w:webHidden/>
          </w:rPr>
          <w:fldChar w:fldCharType="begin"/>
        </w:r>
        <w:r w:rsidR="003F4703">
          <w:rPr>
            <w:noProof/>
            <w:webHidden/>
          </w:rPr>
          <w:instrText xml:space="preserve"> PAGEREF _Toc478119043 \h </w:instrText>
        </w:r>
        <w:r w:rsidR="003F4703">
          <w:rPr>
            <w:noProof/>
            <w:webHidden/>
          </w:rPr>
        </w:r>
        <w:r w:rsidR="003F4703">
          <w:rPr>
            <w:noProof/>
            <w:webHidden/>
          </w:rPr>
          <w:fldChar w:fldCharType="separate"/>
        </w:r>
        <w:r>
          <w:rPr>
            <w:noProof/>
            <w:webHidden/>
          </w:rPr>
          <w:t>41</w:t>
        </w:r>
        <w:r w:rsidR="003F4703">
          <w:rPr>
            <w:noProof/>
            <w:webHidden/>
          </w:rPr>
          <w:fldChar w:fldCharType="end"/>
        </w:r>
      </w:hyperlink>
    </w:p>
    <w:p w:rsidR="003F4703"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33" w:anchor="_Toc478119044" w:history="1">
        <w:r w:rsidR="003F4703" w:rsidRPr="00B23E52">
          <w:rPr>
            <w:rStyle w:val="Hyperlink"/>
            <w:noProof/>
          </w:rPr>
          <w:t>Figure 6.5</w:t>
        </w:r>
        <w:r w:rsidR="003F4703">
          <w:rPr>
            <w:rFonts w:asciiTheme="minorHAnsi" w:eastAsiaTheme="minorEastAsia" w:hAnsiTheme="minorHAnsi" w:cstheme="minorBidi"/>
            <w:noProof/>
            <w:sz w:val="22"/>
            <w:lang w:eastAsia="en-IN"/>
          </w:rPr>
          <w:tab/>
        </w:r>
        <w:r w:rsidR="003F4703" w:rsidRPr="00B23E52">
          <w:rPr>
            <w:rStyle w:val="Hyperlink"/>
            <w:noProof/>
          </w:rPr>
          <w:t>EVSE EV COMMUNICATION</w:t>
        </w:r>
        <w:r w:rsidR="003F4703">
          <w:rPr>
            <w:noProof/>
            <w:webHidden/>
          </w:rPr>
          <w:tab/>
        </w:r>
        <w:r w:rsidR="003F4703">
          <w:rPr>
            <w:noProof/>
            <w:webHidden/>
          </w:rPr>
          <w:fldChar w:fldCharType="begin"/>
        </w:r>
        <w:r w:rsidR="003F4703">
          <w:rPr>
            <w:noProof/>
            <w:webHidden/>
          </w:rPr>
          <w:instrText xml:space="preserve"> PAGEREF _Toc478119044 \h </w:instrText>
        </w:r>
        <w:r w:rsidR="003F4703">
          <w:rPr>
            <w:noProof/>
            <w:webHidden/>
          </w:rPr>
        </w:r>
        <w:r w:rsidR="003F4703">
          <w:rPr>
            <w:noProof/>
            <w:webHidden/>
          </w:rPr>
          <w:fldChar w:fldCharType="separate"/>
        </w:r>
        <w:r>
          <w:rPr>
            <w:noProof/>
            <w:webHidden/>
          </w:rPr>
          <w:t>43</w:t>
        </w:r>
        <w:r w:rsidR="003F4703">
          <w:rPr>
            <w:noProof/>
            <w:webHidden/>
          </w:rPr>
          <w:fldChar w:fldCharType="end"/>
        </w:r>
      </w:hyperlink>
    </w:p>
    <w:p w:rsidR="006D09B5" w:rsidRDefault="00E52037" w:rsidP="00787CF2">
      <w:pPr>
        <w:pStyle w:val="TableofFigures"/>
        <w:tabs>
          <w:tab w:val="left" w:pos="2552"/>
          <w:tab w:val="right" w:pos="9016"/>
        </w:tabs>
        <w:rPr>
          <w:rFonts w:eastAsia="Times New Roman" w:cs="Times New Roman"/>
          <w:b/>
          <w:bCs/>
          <w:color w:val="000000"/>
          <w:lang w:eastAsia="en-IN" w:bidi="ta-IN"/>
        </w:rPr>
      </w:pPr>
      <w:hyperlink r:id="rId34" w:anchor="_Toc478119045" w:history="1">
        <w:r w:rsidR="003F4703" w:rsidRPr="00B23E52">
          <w:rPr>
            <w:rStyle w:val="Hyperlink"/>
            <w:noProof/>
          </w:rPr>
          <w:t>Figure 6.6</w:t>
        </w:r>
        <w:r w:rsidR="003F4703">
          <w:rPr>
            <w:rFonts w:asciiTheme="minorHAnsi" w:eastAsiaTheme="minorEastAsia" w:hAnsiTheme="minorHAnsi" w:cstheme="minorBidi"/>
            <w:noProof/>
            <w:sz w:val="22"/>
            <w:lang w:eastAsia="en-IN"/>
          </w:rPr>
          <w:tab/>
        </w:r>
        <w:r w:rsidR="003F4703" w:rsidRPr="00B23E52">
          <w:rPr>
            <w:rStyle w:val="Hyperlink"/>
            <w:noProof/>
          </w:rPr>
          <w:t>EVSE AND RASPBERRY PI ON THE MODULE</w:t>
        </w:r>
        <w:r w:rsidR="003F4703">
          <w:rPr>
            <w:noProof/>
            <w:webHidden/>
          </w:rPr>
          <w:tab/>
        </w:r>
        <w:r w:rsidR="003F4703">
          <w:rPr>
            <w:noProof/>
            <w:webHidden/>
          </w:rPr>
          <w:fldChar w:fldCharType="begin"/>
        </w:r>
        <w:r w:rsidR="003F4703">
          <w:rPr>
            <w:noProof/>
            <w:webHidden/>
          </w:rPr>
          <w:instrText xml:space="preserve"> PAGEREF _Toc478119045 \h </w:instrText>
        </w:r>
        <w:r w:rsidR="003F4703">
          <w:rPr>
            <w:noProof/>
            <w:webHidden/>
          </w:rPr>
        </w:r>
        <w:r w:rsidR="003F4703">
          <w:rPr>
            <w:noProof/>
            <w:webHidden/>
          </w:rPr>
          <w:fldChar w:fldCharType="separate"/>
        </w:r>
        <w:r>
          <w:rPr>
            <w:noProof/>
            <w:webHidden/>
          </w:rPr>
          <w:t>44</w:t>
        </w:r>
        <w:r w:rsidR="003F4703">
          <w:rPr>
            <w:noProof/>
            <w:webHidden/>
          </w:rPr>
          <w:fldChar w:fldCharType="end"/>
        </w:r>
      </w:hyperlink>
      <w:r w:rsidR="006D09B5">
        <w:rPr>
          <w:rFonts w:eastAsia="Times New Roman" w:cs="Times New Roman"/>
          <w:b/>
          <w:bCs/>
          <w:color w:val="000000"/>
          <w:lang w:eastAsia="en-IN" w:bidi="ta-IN"/>
        </w:rPr>
        <w:fldChar w:fldCharType="end"/>
      </w:r>
    </w:p>
    <w:p w:rsidR="002E4FB4" w:rsidRDefault="00070C67">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5" w:anchor="_Toc478131595" w:history="1">
        <w:r w:rsidR="002E4FB4" w:rsidRPr="00FF2490">
          <w:rPr>
            <w:rStyle w:val="Hyperlink"/>
            <w:noProof/>
          </w:rPr>
          <w:t>Figure 7.1</w:t>
        </w:r>
        <w:r w:rsidR="002E4FB4">
          <w:rPr>
            <w:rFonts w:asciiTheme="minorHAnsi" w:eastAsiaTheme="minorEastAsia" w:hAnsiTheme="minorHAnsi" w:cstheme="minorBidi"/>
            <w:noProof/>
            <w:sz w:val="22"/>
            <w:lang w:eastAsia="en-IN"/>
          </w:rPr>
          <w:tab/>
        </w:r>
        <w:r w:rsidR="002E4FB4" w:rsidRPr="00FF2490">
          <w:rPr>
            <w:rStyle w:val="Hyperlink"/>
            <w:noProof/>
          </w:rPr>
          <w:t>THE EV MODULE</w:t>
        </w:r>
        <w:r w:rsidR="002E4FB4">
          <w:rPr>
            <w:noProof/>
            <w:webHidden/>
          </w:rPr>
          <w:tab/>
        </w:r>
        <w:r w:rsidR="002E4FB4">
          <w:rPr>
            <w:noProof/>
            <w:webHidden/>
          </w:rPr>
          <w:fldChar w:fldCharType="begin"/>
        </w:r>
        <w:r w:rsidR="002E4FB4">
          <w:rPr>
            <w:noProof/>
            <w:webHidden/>
          </w:rPr>
          <w:instrText xml:space="preserve"> PAGEREF _Toc478131595 \h </w:instrText>
        </w:r>
        <w:r w:rsidR="002E4FB4">
          <w:rPr>
            <w:noProof/>
            <w:webHidden/>
          </w:rPr>
        </w:r>
        <w:r w:rsidR="002E4FB4">
          <w:rPr>
            <w:noProof/>
            <w:webHidden/>
          </w:rPr>
          <w:fldChar w:fldCharType="separate"/>
        </w:r>
        <w:r w:rsidR="00E52037">
          <w:rPr>
            <w:noProof/>
            <w:webHidden/>
          </w:rPr>
          <w:t>47</w:t>
        </w:r>
        <w:r w:rsidR="002E4FB4">
          <w:rPr>
            <w:noProof/>
            <w:webHidden/>
          </w:rPr>
          <w:fldChar w:fldCharType="end"/>
        </w:r>
      </w:hyperlink>
    </w:p>
    <w:p w:rsidR="002E4FB4" w:rsidRDefault="00E52037">
      <w:pPr>
        <w:pStyle w:val="TableofFigures"/>
        <w:tabs>
          <w:tab w:val="left" w:pos="2552"/>
          <w:tab w:val="right" w:pos="9016"/>
        </w:tabs>
        <w:rPr>
          <w:rFonts w:asciiTheme="minorHAnsi" w:eastAsiaTheme="minorEastAsia" w:hAnsiTheme="minorHAnsi" w:cstheme="minorBidi"/>
          <w:noProof/>
          <w:sz w:val="22"/>
          <w:lang w:eastAsia="en-IN"/>
        </w:rPr>
      </w:pPr>
      <w:hyperlink r:id="rId36" w:anchor="_Toc478131596" w:history="1">
        <w:r w:rsidR="002E4FB4" w:rsidRPr="00FF2490">
          <w:rPr>
            <w:rStyle w:val="Hyperlink"/>
            <w:noProof/>
          </w:rPr>
          <w:t>Figure 7.2</w:t>
        </w:r>
        <w:r w:rsidR="002E4FB4">
          <w:rPr>
            <w:rFonts w:asciiTheme="minorHAnsi" w:eastAsiaTheme="minorEastAsia" w:hAnsiTheme="minorHAnsi" w:cstheme="minorBidi"/>
            <w:noProof/>
            <w:sz w:val="22"/>
            <w:lang w:eastAsia="en-IN"/>
          </w:rPr>
          <w:tab/>
        </w:r>
        <w:r w:rsidR="002E4FB4" w:rsidRPr="00FF2490">
          <w:rPr>
            <w:rStyle w:val="Hyperlink"/>
            <w:noProof/>
          </w:rPr>
          <w:t>THE EVSE AND RPi MODULE</w:t>
        </w:r>
        <w:r w:rsidR="002E4FB4">
          <w:rPr>
            <w:noProof/>
            <w:webHidden/>
          </w:rPr>
          <w:tab/>
        </w:r>
        <w:r w:rsidR="002E4FB4">
          <w:rPr>
            <w:noProof/>
            <w:webHidden/>
          </w:rPr>
          <w:fldChar w:fldCharType="begin"/>
        </w:r>
        <w:r w:rsidR="002E4FB4">
          <w:rPr>
            <w:noProof/>
            <w:webHidden/>
          </w:rPr>
          <w:instrText xml:space="preserve"> PAGEREF _Toc478131596 \h </w:instrText>
        </w:r>
        <w:r w:rsidR="002E4FB4">
          <w:rPr>
            <w:noProof/>
            <w:webHidden/>
          </w:rPr>
        </w:r>
        <w:r w:rsidR="002E4FB4">
          <w:rPr>
            <w:noProof/>
            <w:webHidden/>
          </w:rPr>
          <w:fldChar w:fldCharType="separate"/>
        </w:r>
        <w:r>
          <w:rPr>
            <w:noProof/>
            <w:webHidden/>
          </w:rPr>
          <w:t>48</w:t>
        </w:r>
        <w:r w:rsidR="002E4FB4">
          <w:rPr>
            <w:noProof/>
            <w:webHidden/>
          </w:rPr>
          <w:fldChar w:fldCharType="end"/>
        </w:r>
      </w:hyperlink>
    </w:p>
    <w:p w:rsidR="00056A41" w:rsidRDefault="00E52037" w:rsidP="00787CF2">
      <w:pPr>
        <w:pStyle w:val="TableofFigures"/>
        <w:tabs>
          <w:tab w:val="left" w:pos="2552"/>
          <w:tab w:val="right" w:pos="9016"/>
        </w:tabs>
        <w:rPr>
          <w:noProof/>
        </w:rPr>
      </w:pPr>
      <w:hyperlink r:id="rId37" w:anchor="_Toc478131597" w:history="1">
        <w:r w:rsidR="002E4FB4" w:rsidRPr="00FF2490">
          <w:rPr>
            <w:rStyle w:val="Hyperlink"/>
            <w:noProof/>
          </w:rPr>
          <w:t>Figure 7.3</w:t>
        </w:r>
        <w:r w:rsidR="002E4FB4">
          <w:rPr>
            <w:rFonts w:asciiTheme="minorHAnsi" w:eastAsiaTheme="minorEastAsia" w:hAnsiTheme="minorHAnsi" w:cstheme="minorBidi"/>
            <w:noProof/>
            <w:sz w:val="22"/>
            <w:lang w:eastAsia="en-IN"/>
          </w:rPr>
          <w:tab/>
        </w:r>
        <w:r w:rsidR="002E4FB4" w:rsidRPr="00FF2490">
          <w:rPr>
            <w:rStyle w:val="Hyperlink"/>
            <w:noProof/>
          </w:rPr>
          <w:t>ARCHITECTURE OF CHARGING STATION</w:t>
        </w:r>
        <w:r w:rsidR="002E4FB4">
          <w:rPr>
            <w:noProof/>
            <w:webHidden/>
          </w:rPr>
          <w:tab/>
        </w:r>
        <w:r w:rsidR="002E4FB4">
          <w:rPr>
            <w:noProof/>
            <w:webHidden/>
          </w:rPr>
          <w:fldChar w:fldCharType="begin"/>
        </w:r>
        <w:r w:rsidR="002E4FB4">
          <w:rPr>
            <w:noProof/>
            <w:webHidden/>
          </w:rPr>
          <w:instrText xml:space="preserve"> PAGEREF _Toc478131597 \h </w:instrText>
        </w:r>
        <w:r w:rsidR="002E4FB4">
          <w:rPr>
            <w:noProof/>
            <w:webHidden/>
          </w:rPr>
        </w:r>
        <w:r w:rsidR="002E4FB4">
          <w:rPr>
            <w:noProof/>
            <w:webHidden/>
          </w:rPr>
          <w:fldChar w:fldCharType="separate"/>
        </w:r>
        <w:r>
          <w:rPr>
            <w:noProof/>
            <w:webHidden/>
          </w:rPr>
          <w:t>50</w:t>
        </w:r>
        <w:r w:rsidR="002E4FB4">
          <w:rPr>
            <w:noProof/>
            <w:webHidden/>
          </w:rPr>
          <w:fldChar w:fldCharType="end"/>
        </w:r>
      </w:hyperlink>
      <w:r w:rsidR="00070C67">
        <w:rPr>
          <w:rFonts w:eastAsia="Times New Roman" w:cs="Times New Roman"/>
          <w:b/>
          <w:bCs/>
          <w:color w:val="000000"/>
          <w:lang w:eastAsia="en-IN" w:bidi="ta-IN"/>
        </w:rPr>
        <w:fldChar w:fldCharType="end"/>
      </w:r>
      <w:r w:rsidR="00EC1620">
        <w:rPr>
          <w:rFonts w:eastAsia="Times New Roman" w:cs="Times New Roman"/>
          <w:b/>
          <w:bCs/>
          <w:color w:val="000000"/>
          <w:lang w:eastAsia="en-IN" w:bidi="ta-IN"/>
        </w:rPr>
        <w:fldChar w:fldCharType="begin"/>
      </w:r>
      <w:r w:rsidR="00EC1620">
        <w:rPr>
          <w:rFonts w:eastAsia="Times New Roman" w:cs="Times New Roman"/>
          <w:b/>
          <w:bCs/>
          <w:color w:val="000000"/>
          <w:lang w:eastAsia="en-IN" w:bidi="ta-IN"/>
        </w:rPr>
        <w:instrText xml:space="preserve"> TOC \h \z \c "Figure 8." </w:instrText>
      </w:r>
      <w:r w:rsidR="00EC1620">
        <w:rPr>
          <w:rFonts w:eastAsia="Times New Roman" w:cs="Times New Roman"/>
          <w:b/>
          <w:bCs/>
          <w:color w:val="000000"/>
          <w:lang w:eastAsia="en-IN" w:bidi="ta-IN"/>
        </w:rPr>
        <w:fldChar w:fldCharType="separate"/>
      </w:r>
    </w:p>
    <w:p w:rsidR="00070C67" w:rsidRDefault="00E52037" w:rsidP="00787CF2">
      <w:pPr>
        <w:pStyle w:val="TableofFigures"/>
        <w:tabs>
          <w:tab w:val="left" w:pos="2552"/>
          <w:tab w:val="right" w:pos="9016"/>
        </w:tabs>
        <w:rPr>
          <w:rFonts w:eastAsia="Times New Roman" w:cs="Times New Roman"/>
          <w:b/>
          <w:bCs/>
          <w:color w:val="000000"/>
          <w:lang w:eastAsia="en-IN" w:bidi="ta-IN"/>
        </w:rPr>
      </w:pPr>
      <w:hyperlink r:id="rId38" w:anchor="_Toc478118986" w:history="1">
        <w:r w:rsidR="00056A41" w:rsidRPr="00DF03DF">
          <w:rPr>
            <w:rStyle w:val="Hyperlink"/>
            <w:noProof/>
          </w:rPr>
          <w:t>Figure 8.1</w:t>
        </w:r>
        <w:r w:rsidR="00056A41">
          <w:rPr>
            <w:rFonts w:asciiTheme="minorHAnsi" w:eastAsiaTheme="minorEastAsia" w:hAnsiTheme="minorHAnsi" w:cstheme="minorBidi"/>
            <w:noProof/>
            <w:sz w:val="22"/>
            <w:lang w:eastAsia="en-IN"/>
          </w:rPr>
          <w:tab/>
        </w:r>
        <w:r w:rsidR="00056A41" w:rsidRPr="00DF03DF">
          <w:rPr>
            <w:rStyle w:val="Hyperlink"/>
            <w:noProof/>
          </w:rPr>
          <w:t>THE WORKING MODEL OF EV</w:t>
        </w:r>
        <w:r w:rsidR="00056A41">
          <w:rPr>
            <w:noProof/>
            <w:webHidden/>
          </w:rPr>
          <w:tab/>
        </w:r>
        <w:r w:rsidR="00056A41">
          <w:rPr>
            <w:noProof/>
            <w:webHidden/>
          </w:rPr>
          <w:fldChar w:fldCharType="begin"/>
        </w:r>
        <w:r w:rsidR="00056A41">
          <w:rPr>
            <w:noProof/>
            <w:webHidden/>
          </w:rPr>
          <w:instrText xml:space="preserve"> PAGEREF _Toc478118986 \h </w:instrText>
        </w:r>
        <w:r w:rsidR="00056A41">
          <w:rPr>
            <w:noProof/>
            <w:webHidden/>
          </w:rPr>
        </w:r>
        <w:r w:rsidR="00056A41">
          <w:rPr>
            <w:noProof/>
            <w:webHidden/>
          </w:rPr>
          <w:fldChar w:fldCharType="separate"/>
        </w:r>
        <w:r>
          <w:rPr>
            <w:noProof/>
            <w:webHidden/>
          </w:rPr>
          <w:t>52</w:t>
        </w:r>
        <w:r w:rsidR="00056A41">
          <w:rPr>
            <w:noProof/>
            <w:webHidden/>
          </w:rPr>
          <w:fldChar w:fldCharType="end"/>
        </w:r>
      </w:hyperlink>
      <w:r w:rsidR="00EC1620">
        <w:rPr>
          <w:rFonts w:eastAsia="Times New Roman" w:cs="Times New Roman"/>
          <w:b/>
          <w:bCs/>
          <w:color w:val="000000"/>
          <w:lang w:eastAsia="en-IN" w:bidi="ta-IN"/>
        </w:rPr>
        <w:fldChar w:fldCharType="end"/>
      </w:r>
    </w:p>
    <w:p w:rsidR="003F4703" w:rsidRDefault="004C1C3D" w:rsidP="0099695D">
      <w:pPr>
        <w:pStyle w:val="TableofFigures"/>
        <w:tabs>
          <w:tab w:val="left" w:pos="2552"/>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9" w:anchor="_Toc478119046" w:history="1">
        <w:r w:rsidR="003F4703" w:rsidRPr="008E2BC9">
          <w:rPr>
            <w:rStyle w:val="Hyperlink"/>
            <w:noProof/>
          </w:rPr>
          <w:t>Appendix 1.1</w:t>
        </w:r>
        <w:r w:rsidR="003F4703">
          <w:rPr>
            <w:rFonts w:asciiTheme="minorHAnsi" w:eastAsiaTheme="minorEastAsia" w:hAnsiTheme="minorHAnsi" w:cstheme="minorBidi"/>
            <w:noProof/>
            <w:sz w:val="22"/>
            <w:lang w:eastAsia="en-IN"/>
          </w:rPr>
          <w:tab/>
        </w:r>
        <w:r w:rsidR="003F4703" w:rsidRPr="008E2BC9">
          <w:rPr>
            <w:rStyle w:val="Hyperlink"/>
            <w:noProof/>
          </w:rPr>
          <w:t>UML SEQUENCE DIAGRAM</w:t>
        </w:r>
        <w:r w:rsidR="003F4703">
          <w:rPr>
            <w:noProof/>
            <w:webHidden/>
          </w:rPr>
          <w:tab/>
        </w:r>
        <w:r w:rsidR="003F4703">
          <w:rPr>
            <w:noProof/>
            <w:webHidden/>
          </w:rPr>
          <w:fldChar w:fldCharType="begin"/>
        </w:r>
        <w:r w:rsidR="003F4703">
          <w:rPr>
            <w:noProof/>
            <w:webHidden/>
          </w:rPr>
          <w:instrText xml:space="preserve"> PAGEREF _Toc478119046 \h </w:instrText>
        </w:r>
        <w:r w:rsidR="003F4703">
          <w:rPr>
            <w:noProof/>
            <w:webHidden/>
          </w:rPr>
        </w:r>
        <w:r w:rsidR="003F4703">
          <w:rPr>
            <w:noProof/>
            <w:webHidden/>
          </w:rPr>
          <w:fldChar w:fldCharType="separate"/>
        </w:r>
        <w:r w:rsidR="00E52037">
          <w:rPr>
            <w:noProof/>
            <w:webHidden/>
          </w:rPr>
          <w:t>56</w:t>
        </w:r>
        <w:r w:rsidR="003F4703">
          <w:rPr>
            <w:noProof/>
            <w:webHidden/>
          </w:rPr>
          <w:fldChar w:fldCharType="end"/>
        </w:r>
      </w:hyperlink>
    </w:p>
    <w:p w:rsidR="003F4703" w:rsidRDefault="00E52037" w:rsidP="0099695D">
      <w:pPr>
        <w:pStyle w:val="TableofFigures"/>
        <w:tabs>
          <w:tab w:val="left" w:pos="2552"/>
          <w:tab w:val="right" w:pos="9016"/>
        </w:tabs>
        <w:rPr>
          <w:rFonts w:asciiTheme="minorHAnsi" w:eastAsiaTheme="minorEastAsia" w:hAnsiTheme="minorHAnsi" w:cstheme="minorBidi"/>
          <w:noProof/>
          <w:sz w:val="22"/>
          <w:lang w:eastAsia="en-IN"/>
        </w:rPr>
      </w:pPr>
      <w:hyperlink r:id="rId40" w:anchor="_Toc478119047" w:history="1">
        <w:r w:rsidR="003F4703" w:rsidRPr="008E2BC9">
          <w:rPr>
            <w:rStyle w:val="Hyperlink"/>
            <w:noProof/>
          </w:rPr>
          <w:t>Appendix 1.2</w:t>
        </w:r>
        <w:r w:rsidR="003F4703">
          <w:rPr>
            <w:rFonts w:asciiTheme="minorHAnsi" w:eastAsiaTheme="minorEastAsia" w:hAnsiTheme="minorHAnsi" w:cstheme="minorBidi"/>
            <w:noProof/>
            <w:sz w:val="22"/>
            <w:lang w:eastAsia="en-IN"/>
          </w:rPr>
          <w:tab/>
        </w:r>
        <w:r w:rsidR="003F4703" w:rsidRPr="008E2BC9">
          <w:rPr>
            <w:rStyle w:val="Hyperlink"/>
            <w:noProof/>
          </w:rPr>
          <w:t>UML STATE DIAGRAM</w:t>
        </w:r>
        <w:r w:rsidR="003F4703">
          <w:rPr>
            <w:noProof/>
            <w:webHidden/>
          </w:rPr>
          <w:tab/>
        </w:r>
        <w:r w:rsidR="003F4703">
          <w:rPr>
            <w:noProof/>
            <w:webHidden/>
          </w:rPr>
          <w:fldChar w:fldCharType="begin"/>
        </w:r>
        <w:r w:rsidR="003F4703">
          <w:rPr>
            <w:noProof/>
            <w:webHidden/>
          </w:rPr>
          <w:instrText xml:space="preserve"> PAGEREF _Toc478119047 \h </w:instrText>
        </w:r>
        <w:r w:rsidR="003F4703">
          <w:rPr>
            <w:noProof/>
            <w:webHidden/>
          </w:rPr>
        </w:r>
        <w:r w:rsidR="003F4703">
          <w:rPr>
            <w:noProof/>
            <w:webHidden/>
          </w:rPr>
          <w:fldChar w:fldCharType="separate"/>
        </w:r>
        <w:r>
          <w:rPr>
            <w:noProof/>
            <w:webHidden/>
          </w:rPr>
          <w:t>57</w:t>
        </w:r>
        <w:r w:rsidR="003F4703">
          <w:rPr>
            <w:noProof/>
            <w:webHidden/>
          </w:rPr>
          <w:fldChar w:fldCharType="end"/>
        </w:r>
      </w:hyperlink>
    </w:p>
    <w:p w:rsidR="003F4703" w:rsidRDefault="00E52037" w:rsidP="0099695D">
      <w:pPr>
        <w:pStyle w:val="TableofFigures"/>
        <w:tabs>
          <w:tab w:val="left" w:pos="2552"/>
          <w:tab w:val="right" w:pos="9016"/>
        </w:tabs>
        <w:rPr>
          <w:rFonts w:asciiTheme="minorHAnsi" w:eastAsiaTheme="minorEastAsia" w:hAnsiTheme="minorHAnsi" w:cstheme="minorBidi"/>
          <w:noProof/>
          <w:sz w:val="22"/>
          <w:lang w:eastAsia="en-IN"/>
        </w:rPr>
      </w:pPr>
      <w:hyperlink r:id="rId41" w:anchor="_Toc478119048" w:history="1">
        <w:r w:rsidR="003F4703" w:rsidRPr="008E2BC9">
          <w:rPr>
            <w:rStyle w:val="Hyperlink"/>
            <w:noProof/>
          </w:rPr>
          <w:t>Appendix 1.3</w:t>
        </w:r>
        <w:r w:rsidR="003F4703">
          <w:rPr>
            <w:rFonts w:asciiTheme="minorHAnsi" w:eastAsiaTheme="minorEastAsia" w:hAnsiTheme="minorHAnsi" w:cstheme="minorBidi"/>
            <w:noProof/>
            <w:sz w:val="22"/>
            <w:lang w:eastAsia="en-IN"/>
          </w:rPr>
          <w:tab/>
        </w:r>
        <w:r w:rsidR="003F4703" w:rsidRPr="008E2BC9">
          <w:rPr>
            <w:rStyle w:val="Hyperlink"/>
            <w:noProof/>
          </w:rPr>
          <w:t>STATE DIAGRAM -EVSE</w:t>
        </w:r>
        <w:r w:rsidR="003F4703">
          <w:rPr>
            <w:noProof/>
            <w:webHidden/>
          </w:rPr>
          <w:tab/>
        </w:r>
        <w:r w:rsidR="003F4703">
          <w:rPr>
            <w:noProof/>
            <w:webHidden/>
          </w:rPr>
          <w:fldChar w:fldCharType="begin"/>
        </w:r>
        <w:r w:rsidR="003F4703">
          <w:rPr>
            <w:noProof/>
            <w:webHidden/>
          </w:rPr>
          <w:instrText xml:space="preserve"> PAGEREF _Toc478119048 \h </w:instrText>
        </w:r>
        <w:r w:rsidR="003F4703">
          <w:rPr>
            <w:noProof/>
            <w:webHidden/>
          </w:rPr>
        </w:r>
        <w:r w:rsidR="003F4703">
          <w:rPr>
            <w:noProof/>
            <w:webHidden/>
          </w:rPr>
          <w:fldChar w:fldCharType="separate"/>
        </w:r>
        <w:r>
          <w:rPr>
            <w:noProof/>
            <w:webHidden/>
          </w:rPr>
          <w:t>58</w:t>
        </w:r>
        <w:r w:rsidR="003F4703">
          <w:rPr>
            <w:noProof/>
            <w:webHidden/>
          </w:rPr>
          <w:fldChar w:fldCharType="end"/>
        </w:r>
      </w:hyperlink>
    </w:p>
    <w:p w:rsidR="003F4703" w:rsidRDefault="00E52037" w:rsidP="0099695D">
      <w:pPr>
        <w:pStyle w:val="TableofFigures"/>
        <w:tabs>
          <w:tab w:val="left" w:pos="2552"/>
          <w:tab w:val="right" w:pos="9016"/>
        </w:tabs>
        <w:rPr>
          <w:rStyle w:val="Hyperlink"/>
          <w:noProof/>
        </w:rPr>
      </w:pPr>
      <w:hyperlink r:id="rId42" w:anchor="_Toc478119049" w:history="1">
        <w:r w:rsidR="003F4703" w:rsidRPr="008E2BC9">
          <w:rPr>
            <w:rStyle w:val="Hyperlink"/>
            <w:noProof/>
          </w:rPr>
          <w:t>Appendix 1.4</w:t>
        </w:r>
        <w:r w:rsidR="003F4703">
          <w:rPr>
            <w:rFonts w:asciiTheme="minorHAnsi" w:eastAsiaTheme="minorEastAsia" w:hAnsiTheme="minorHAnsi" w:cstheme="minorBidi"/>
            <w:noProof/>
            <w:sz w:val="22"/>
            <w:lang w:eastAsia="en-IN"/>
          </w:rPr>
          <w:tab/>
        </w:r>
        <w:r w:rsidR="003F4703" w:rsidRPr="008E2BC9">
          <w:rPr>
            <w:rStyle w:val="Hyperlink"/>
            <w:noProof/>
          </w:rPr>
          <w:t>STATE DIAGRAM -RASPBERRY PI</w:t>
        </w:r>
        <w:r w:rsidR="003F4703">
          <w:rPr>
            <w:noProof/>
            <w:webHidden/>
          </w:rPr>
          <w:tab/>
        </w:r>
        <w:r w:rsidR="003F4703">
          <w:rPr>
            <w:noProof/>
            <w:webHidden/>
          </w:rPr>
          <w:fldChar w:fldCharType="begin"/>
        </w:r>
        <w:r w:rsidR="003F4703">
          <w:rPr>
            <w:noProof/>
            <w:webHidden/>
          </w:rPr>
          <w:instrText xml:space="preserve"> PAGEREF _Toc478119049 \h </w:instrText>
        </w:r>
        <w:r w:rsidR="003F4703">
          <w:rPr>
            <w:noProof/>
            <w:webHidden/>
          </w:rPr>
        </w:r>
        <w:r w:rsidR="003F4703">
          <w:rPr>
            <w:noProof/>
            <w:webHidden/>
          </w:rPr>
          <w:fldChar w:fldCharType="separate"/>
        </w:r>
        <w:r>
          <w:rPr>
            <w:noProof/>
            <w:webHidden/>
          </w:rPr>
          <w:t>59</w:t>
        </w:r>
        <w:r w:rsidR="003F4703">
          <w:rPr>
            <w:noProof/>
            <w:webHidden/>
          </w:rPr>
          <w:fldChar w:fldCharType="end"/>
        </w:r>
      </w:hyperlink>
    </w:p>
    <w:p w:rsidR="006C54A9" w:rsidRDefault="006C54A9" w:rsidP="0099695D">
      <w:pPr>
        <w:spacing w:after="0" w:line="240" w:lineRule="auto"/>
        <w:jc w:val="left"/>
        <w:rPr>
          <w:noProof/>
        </w:rPr>
      </w:pPr>
      <w:r>
        <w:rPr>
          <w:noProof/>
        </w:rPr>
        <w:br w:type="page"/>
      </w:r>
    </w:p>
    <w:p w:rsidR="007116CF" w:rsidRDefault="004C1C3D" w:rsidP="0099695D">
      <w:pPr>
        <w:pStyle w:val="NoSpacing"/>
      </w:pPr>
      <w:r>
        <w:rPr>
          <w:rFonts w:eastAsia="Times New Roman" w:cs="Times New Roman"/>
          <w:bCs/>
          <w:color w:val="000000"/>
          <w:lang w:eastAsia="en-IN" w:bidi="ta-IN"/>
        </w:rPr>
        <w:lastRenderedPageBreak/>
        <w:fldChar w:fldCharType="end"/>
      </w:r>
      <w:r w:rsidR="00844CE7">
        <w:t>LIST OF ABBREVATIONS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D304C7">
            <w:pPr>
              <w:spacing w:line="276" w:lineRule="auto"/>
            </w:pPr>
            <w:r>
              <w:t>CPLT</w:t>
            </w:r>
          </w:p>
        </w:tc>
        <w:tc>
          <w:tcPr>
            <w:tcW w:w="6611" w:type="dxa"/>
          </w:tcPr>
          <w:p w:rsidR="00CF24DB" w:rsidRDefault="00CF24DB" w:rsidP="00D304C7">
            <w:pPr>
              <w:spacing w:line="276" w:lineRule="auto"/>
            </w:pPr>
            <w:r>
              <w:t>Control Pilot Line</w:t>
            </w:r>
          </w:p>
        </w:tc>
      </w:tr>
      <w:tr w:rsidR="006C54A9" w:rsidTr="001A6F8D">
        <w:tc>
          <w:tcPr>
            <w:tcW w:w="2405" w:type="dxa"/>
          </w:tcPr>
          <w:p w:rsidR="006C54A9" w:rsidRDefault="006C54A9" w:rsidP="00D304C7">
            <w:pPr>
              <w:spacing w:line="276" w:lineRule="auto"/>
            </w:pPr>
            <w:r>
              <w:t>CCU</w:t>
            </w:r>
          </w:p>
        </w:tc>
        <w:tc>
          <w:tcPr>
            <w:tcW w:w="6611" w:type="dxa"/>
          </w:tcPr>
          <w:p w:rsidR="006C54A9" w:rsidRDefault="006C54A9" w:rsidP="00D304C7">
            <w:pPr>
              <w:spacing w:line="276" w:lineRule="auto"/>
            </w:pPr>
            <w:r>
              <w:t>Car Control Unit</w:t>
            </w:r>
          </w:p>
        </w:tc>
      </w:tr>
      <w:tr w:rsidR="00CF24DB" w:rsidTr="001A6F8D">
        <w:tc>
          <w:tcPr>
            <w:tcW w:w="2405" w:type="dxa"/>
          </w:tcPr>
          <w:p w:rsidR="00CF24DB" w:rsidRDefault="00CF24DB" w:rsidP="00D304C7">
            <w:pPr>
              <w:spacing w:line="276" w:lineRule="auto"/>
            </w:pPr>
            <w:r>
              <w:t>EV</w:t>
            </w:r>
          </w:p>
        </w:tc>
        <w:tc>
          <w:tcPr>
            <w:tcW w:w="6611" w:type="dxa"/>
          </w:tcPr>
          <w:p w:rsidR="00CF24DB" w:rsidRDefault="00CF24DB" w:rsidP="00D304C7">
            <w:pPr>
              <w:spacing w:line="276" w:lineRule="auto"/>
            </w:pPr>
            <w:r>
              <w:t>Electric Vehicle</w:t>
            </w:r>
          </w:p>
        </w:tc>
      </w:tr>
      <w:tr w:rsidR="00CF24DB" w:rsidTr="001A6F8D">
        <w:tc>
          <w:tcPr>
            <w:tcW w:w="2405" w:type="dxa"/>
          </w:tcPr>
          <w:p w:rsidR="00CF24DB" w:rsidRDefault="00CF24DB" w:rsidP="00D304C7">
            <w:pPr>
              <w:spacing w:line="276" w:lineRule="auto"/>
            </w:pPr>
            <w:r>
              <w:t>EVCC</w:t>
            </w:r>
          </w:p>
        </w:tc>
        <w:tc>
          <w:tcPr>
            <w:tcW w:w="6611" w:type="dxa"/>
          </w:tcPr>
          <w:p w:rsidR="00CF24DB" w:rsidRDefault="00CF24DB" w:rsidP="00D304C7">
            <w:pPr>
              <w:spacing w:line="276" w:lineRule="auto"/>
            </w:pPr>
            <w:r>
              <w:t>Electric Vehicle Communication Controller</w:t>
            </w:r>
          </w:p>
        </w:tc>
      </w:tr>
      <w:tr w:rsidR="00CF24DB" w:rsidTr="001A6F8D">
        <w:tc>
          <w:tcPr>
            <w:tcW w:w="2405" w:type="dxa"/>
          </w:tcPr>
          <w:p w:rsidR="00CF24DB" w:rsidRDefault="00CF24DB" w:rsidP="00D304C7">
            <w:pPr>
              <w:spacing w:line="276" w:lineRule="auto"/>
            </w:pPr>
            <w:r>
              <w:t>EVSE</w:t>
            </w:r>
          </w:p>
        </w:tc>
        <w:tc>
          <w:tcPr>
            <w:tcW w:w="6611" w:type="dxa"/>
          </w:tcPr>
          <w:p w:rsidR="00CF24DB" w:rsidRDefault="00CF24DB" w:rsidP="00D304C7">
            <w:pPr>
              <w:spacing w:line="276" w:lineRule="auto"/>
            </w:pPr>
            <w:r>
              <w:t>Electric Vehicle Supply Equipment</w:t>
            </w:r>
          </w:p>
        </w:tc>
      </w:tr>
      <w:tr w:rsidR="00CF24DB" w:rsidTr="001A6F8D">
        <w:tc>
          <w:tcPr>
            <w:tcW w:w="2405" w:type="dxa"/>
          </w:tcPr>
          <w:p w:rsidR="00CF24DB" w:rsidRDefault="00CF24DB" w:rsidP="00D304C7">
            <w:pPr>
              <w:spacing w:line="276" w:lineRule="auto"/>
            </w:pPr>
            <w:r>
              <w:t>HMI</w:t>
            </w:r>
          </w:p>
        </w:tc>
        <w:tc>
          <w:tcPr>
            <w:tcW w:w="6611" w:type="dxa"/>
          </w:tcPr>
          <w:p w:rsidR="00CF24DB" w:rsidRDefault="00CF24DB" w:rsidP="00D304C7">
            <w:pPr>
              <w:spacing w:line="276" w:lineRule="auto"/>
            </w:pPr>
            <w:r>
              <w:t>Human Machine Interface</w:t>
            </w:r>
          </w:p>
        </w:tc>
      </w:tr>
      <w:tr w:rsidR="00CF24DB" w:rsidTr="001A6F8D">
        <w:tc>
          <w:tcPr>
            <w:tcW w:w="2405" w:type="dxa"/>
          </w:tcPr>
          <w:p w:rsidR="00CF24DB" w:rsidRDefault="00CF24DB" w:rsidP="00D304C7">
            <w:pPr>
              <w:spacing w:line="276" w:lineRule="auto"/>
            </w:pPr>
            <w:r>
              <w:t>HPGP</w:t>
            </w:r>
          </w:p>
        </w:tc>
        <w:tc>
          <w:tcPr>
            <w:tcW w:w="6611" w:type="dxa"/>
          </w:tcPr>
          <w:p w:rsidR="00CF24DB" w:rsidRDefault="00BD492E" w:rsidP="00D304C7">
            <w:pPr>
              <w:spacing w:line="276" w:lineRule="auto"/>
            </w:pPr>
            <w:r>
              <w:t>HomePlug Green PHY</w:t>
            </w:r>
          </w:p>
        </w:tc>
      </w:tr>
      <w:tr w:rsidR="006105AF" w:rsidTr="001A6F8D">
        <w:tc>
          <w:tcPr>
            <w:tcW w:w="2405" w:type="dxa"/>
          </w:tcPr>
          <w:p w:rsidR="006105AF" w:rsidRDefault="006105AF" w:rsidP="00D304C7">
            <w:pPr>
              <w:spacing w:line="276" w:lineRule="auto"/>
            </w:pPr>
            <w:r>
              <w:t>IC</w:t>
            </w:r>
          </w:p>
        </w:tc>
        <w:tc>
          <w:tcPr>
            <w:tcW w:w="6611" w:type="dxa"/>
          </w:tcPr>
          <w:p w:rsidR="006105AF" w:rsidRDefault="006105AF" w:rsidP="00D304C7">
            <w:pPr>
              <w:spacing w:line="276" w:lineRule="auto"/>
            </w:pPr>
            <w:r>
              <w:t>Integrated Circuit</w:t>
            </w:r>
          </w:p>
        </w:tc>
      </w:tr>
      <w:tr w:rsidR="00CF24DB" w:rsidTr="001A6F8D">
        <w:tc>
          <w:tcPr>
            <w:tcW w:w="2405" w:type="dxa"/>
          </w:tcPr>
          <w:p w:rsidR="00CF24DB" w:rsidRDefault="00CF24DB" w:rsidP="00D304C7">
            <w:pPr>
              <w:spacing w:line="276" w:lineRule="auto"/>
            </w:pPr>
            <w:r>
              <w:t>IP</w:t>
            </w:r>
          </w:p>
        </w:tc>
        <w:tc>
          <w:tcPr>
            <w:tcW w:w="6611" w:type="dxa"/>
          </w:tcPr>
          <w:p w:rsidR="00CF24DB" w:rsidRDefault="00CF24DB" w:rsidP="00D304C7">
            <w:pPr>
              <w:spacing w:line="276" w:lineRule="auto"/>
            </w:pPr>
            <w:r>
              <w:t>Internet Protocol</w:t>
            </w:r>
          </w:p>
        </w:tc>
      </w:tr>
      <w:tr w:rsidR="00794481" w:rsidTr="001A6F8D">
        <w:tc>
          <w:tcPr>
            <w:tcW w:w="2405" w:type="dxa"/>
          </w:tcPr>
          <w:p w:rsidR="00794481" w:rsidRDefault="00794481" w:rsidP="00D304C7">
            <w:pPr>
              <w:spacing w:line="276" w:lineRule="auto"/>
            </w:pPr>
            <w:r>
              <w:t>OS</w:t>
            </w:r>
          </w:p>
        </w:tc>
        <w:tc>
          <w:tcPr>
            <w:tcW w:w="6611" w:type="dxa"/>
          </w:tcPr>
          <w:p w:rsidR="00794481" w:rsidRDefault="00794481" w:rsidP="00D304C7">
            <w:pPr>
              <w:spacing w:line="276" w:lineRule="auto"/>
            </w:pPr>
            <w:r>
              <w:t>Operating System</w:t>
            </w:r>
          </w:p>
        </w:tc>
      </w:tr>
      <w:tr w:rsidR="00CF24DB" w:rsidTr="001A6F8D">
        <w:tc>
          <w:tcPr>
            <w:tcW w:w="2405" w:type="dxa"/>
          </w:tcPr>
          <w:p w:rsidR="00CF24DB" w:rsidRDefault="00CF24DB" w:rsidP="00D304C7">
            <w:pPr>
              <w:spacing w:line="276" w:lineRule="auto"/>
            </w:pPr>
            <w:r>
              <w:t>OSI</w:t>
            </w:r>
          </w:p>
        </w:tc>
        <w:tc>
          <w:tcPr>
            <w:tcW w:w="6611" w:type="dxa"/>
          </w:tcPr>
          <w:p w:rsidR="00CF24DB" w:rsidRDefault="00CF24DB" w:rsidP="00D304C7">
            <w:pPr>
              <w:spacing w:line="276" w:lineRule="auto"/>
            </w:pPr>
            <w:r>
              <w:t>Open Systems Interconnect</w:t>
            </w:r>
          </w:p>
        </w:tc>
      </w:tr>
      <w:tr w:rsidR="00CF24DB" w:rsidTr="001A6F8D">
        <w:tc>
          <w:tcPr>
            <w:tcW w:w="2405" w:type="dxa"/>
          </w:tcPr>
          <w:p w:rsidR="00CF24DB" w:rsidRDefault="00CF24DB" w:rsidP="00D304C7">
            <w:pPr>
              <w:spacing w:line="276" w:lineRule="auto"/>
            </w:pPr>
            <w:r>
              <w:t>RPi</w:t>
            </w:r>
          </w:p>
        </w:tc>
        <w:tc>
          <w:tcPr>
            <w:tcW w:w="6611" w:type="dxa"/>
          </w:tcPr>
          <w:p w:rsidR="00CF24DB" w:rsidRDefault="00CF24DB" w:rsidP="00D304C7">
            <w:pPr>
              <w:spacing w:line="276" w:lineRule="auto"/>
            </w:pPr>
            <w:r>
              <w:t>Raspberry Pi</w:t>
            </w:r>
          </w:p>
        </w:tc>
      </w:tr>
      <w:tr w:rsidR="00CF24DB" w:rsidTr="001A6F8D">
        <w:tc>
          <w:tcPr>
            <w:tcW w:w="2405" w:type="dxa"/>
          </w:tcPr>
          <w:p w:rsidR="00CF24DB" w:rsidRDefault="00CF24DB" w:rsidP="00D304C7">
            <w:pPr>
              <w:spacing w:line="276" w:lineRule="auto"/>
            </w:pPr>
            <w:r>
              <w:t>SECC</w:t>
            </w:r>
          </w:p>
        </w:tc>
        <w:tc>
          <w:tcPr>
            <w:tcW w:w="6611" w:type="dxa"/>
          </w:tcPr>
          <w:p w:rsidR="00CF24DB" w:rsidRDefault="00CF24DB" w:rsidP="00D304C7">
            <w:pPr>
              <w:spacing w:line="276" w:lineRule="auto"/>
            </w:pPr>
            <w:r>
              <w:t>Supply Equipment Communication Controller</w:t>
            </w:r>
          </w:p>
        </w:tc>
      </w:tr>
      <w:tr w:rsidR="006105AF" w:rsidTr="001A6F8D">
        <w:tc>
          <w:tcPr>
            <w:tcW w:w="2405" w:type="dxa"/>
          </w:tcPr>
          <w:p w:rsidR="006105AF" w:rsidRDefault="006105AF" w:rsidP="00D304C7">
            <w:pPr>
              <w:spacing w:line="276" w:lineRule="auto"/>
            </w:pPr>
            <w:r>
              <w:t>SoC</w:t>
            </w:r>
          </w:p>
        </w:tc>
        <w:tc>
          <w:tcPr>
            <w:tcW w:w="6611" w:type="dxa"/>
          </w:tcPr>
          <w:p w:rsidR="006105AF" w:rsidRDefault="006105AF" w:rsidP="00D304C7">
            <w:pPr>
              <w:spacing w:line="276" w:lineRule="auto"/>
            </w:pPr>
            <w:r>
              <w:t>System On a Chip</w:t>
            </w:r>
          </w:p>
        </w:tc>
      </w:tr>
      <w:tr w:rsidR="00CF24DB" w:rsidTr="001A6F8D">
        <w:tc>
          <w:tcPr>
            <w:tcW w:w="2405" w:type="dxa"/>
          </w:tcPr>
          <w:p w:rsidR="00CF24DB" w:rsidRDefault="00CF24DB" w:rsidP="00D304C7">
            <w:pPr>
              <w:spacing w:line="276" w:lineRule="auto"/>
            </w:pPr>
            <w:r>
              <w:t>TCP</w:t>
            </w:r>
          </w:p>
        </w:tc>
        <w:tc>
          <w:tcPr>
            <w:tcW w:w="6611" w:type="dxa"/>
          </w:tcPr>
          <w:p w:rsidR="00CF24DB" w:rsidRDefault="00CF24DB" w:rsidP="00D304C7">
            <w:pPr>
              <w:spacing w:line="276" w:lineRule="auto"/>
            </w:pPr>
            <w:r>
              <w:t>Transmission Control protocol</w:t>
            </w:r>
          </w:p>
        </w:tc>
      </w:tr>
      <w:tr w:rsidR="00CF24DB" w:rsidTr="001A6F8D">
        <w:tc>
          <w:tcPr>
            <w:tcW w:w="2405" w:type="dxa"/>
          </w:tcPr>
          <w:p w:rsidR="00CF24DB" w:rsidRDefault="00CF24DB" w:rsidP="00D304C7">
            <w:pPr>
              <w:spacing w:line="276" w:lineRule="auto"/>
            </w:pPr>
            <w:r>
              <w:t>TLS</w:t>
            </w:r>
          </w:p>
        </w:tc>
        <w:tc>
          <w:tcPr>
            <w:tcW w:w="6611" w:type="dxa"/>
          </w:tcPr>
          <w:p w:rsidR="00CF24DB" w:rsidRDefault="00CF24DB" w:rsidP="00D304C7">
            <w:pPr>
              <w:spacing w:line="276" w:lineRule="auto"/>
            </w:pPr>
            <w:r>
              <w:t>Transport Layer Security</w:t>
            </w:r>
          </w:p>
        </w:tc>
      </w:tr>
      <w:tr w:rsidR="00CF24DB" w:rsidTr="001A6F8D">
        <w:tc>
          <w:tcPr>
            <w:tcW w:w="2405" w:type="dxa"/>
          </w:tcPr>
          <w:p w:rsidR="00CF24DB" w:rsidRDefault="00CF24DB" w:rsidP="00D304C7">
            <w:pPr>
              <w:spacing w:line="276" w:lineRule="auto"/>
            </w:pPr>
            <w:r>
              <w:t>UDP</w:t>
            </w:r>
          </w:p>
        </w:tc>
        <w:tc>
          <w:tcPr>
            <w:tcW w:w="6611" w:type="dxa"/>
          </w:tcPr>
          <w:p w:rsidR="00CF24DB" w:rsidRDefault="00CF24DB" w:rsidP="00D304C7">
            <w:pPr>
              <w:spacing w:line="276" w:lineRule="auto"/>
            </w:pPr>
            <w:r>
              <w:t>User Datagram Protocol</w:t>
            </w:r>
          </w:p>
        </w:tc>
      </w:tr>
      <w:tr w:rsidR="001D5EC0" w:rsidTr="001A6F8D">
        <w:tc>
          <w:tcPr>
            <w:tcW w:w="2405" w:type="dxa"/>
          </w:tcPr>
          <w:p w:rsidR="001D5EC0" w:rsidRDefault="001D5EC0" w:rsidP="00D304C7">
            <w:pPr>
              <w:spacing w:line="276" w:lineRule="auto"/>
            </w:pPr>
            <w:r>
              <w:t>UML</w:t>
            </w:r>
          </w:p>
        </w:tc>
        <w:tc>
          <w:tcPr>
            <w:tcW w:w="6611" w:type="dxa"/>
          </w:tcPr>
          <w:p w:rsidR="001D5EC0" w:rsidRDefault="001D5EC0" w:rsidP="00D304C7">
            <w:pPr>
              <w:spacing w:line="276" w:lineRule="auto"/>
            </w:pPr>
            <w:r>
              <w:t>Unified Modelling Language</w:t>
            </w:r>
          </w:p>
        </w:tc>
      </w:tr>
      <w:tr w:rsidR="00CF24DB" w:rsidTr="001A6F8D">
        <w:tc>
          <w:tcPr>
            <w:tcW w:w="2405" w:type="dxa"/>
          </w:tcPr>
          <w:p w:rsidR="00CF24DB" w:rsidRDefault="00CF24DB" w:rsidP="00D304C7">
            <w:pPr>
              <w:spacing w:line="276" w:lineRule="auto"/>
            </w:pPr>
            <w:r>
              <w:t>V2G</w:t>
            </w:r>
          </w:p>
        </w:tc>
        <w:tc>
          <w:tcPr>
            <w:tcW w:w="6611" w:type="dxa"/>
          </w:tcPr>
          <w:p w:rsidR="00CF24DB" w:rsidRDefault="00CF24DB" w:rsidP="00D304C7">
            <w:pPr>
              <w:spacing w:line="276" w:lineRule="auto"/>
            </w:pPr>
            <w:r>
              <w:t xml:space="preserve">Vehicle-to-Grid </w:t>
            </w:r>
          </w:p>
        </w:tc>
      </w:tr>
      <w:tr w:rsidR="00CF24DB" w:rsidTr="001A6F8D">
        <w:tc>
          <w:tcPr>
            <w:tcW w:w="2405" w:type="dxa"/>
          </w:tcPr>
          <w:p w:rsidR="00CF24DB" w:rsidRDefault="00CF24DB" w:rsidP="00D304C7">
            <w:pPr>
              <w:spacing w:line="276" w:lineRule="auto"/>
            </w:pPr>
            <w:r>
              <w:t>V2GTP</w:t>
            </w:r>
          </w:p>
        </w:tc>
        <w:tc>
          <w:tcPr>
            <w:tcW w:w="6611" w:type="dxa"/>
          </w:tcPr>
          <w:p w:rsidR="00CF24DB" w:rsidRDefault="00CF24DB" w:rsidP="00D304C7">
            <w:pPr>
              <w:spacing w:line="276" w:lineRule="auto"/>
            </w:pPr>
            <w:r>
              <w:t>Vehicle-to-Grid Transfer Protocol</w:t>
            </w:r>
          </w:p>
        </w:tc>
      </w:tr>
      <w:tr w:rsidR="00CF24DB" w:rsidTr="001A6F8D">
        <w:tc>
          <w:tcPr>
            <w:tcW w:w="2405" w:type="dxa"/>
          </w:tcPr>
          <w:p w:rsidR="00CF24DB" w:rsidRDefault="00CF24DB" w:rsidP="00D304C7">
            <w:pPr>
              <w:spacing w:line="276" w:lineRule="auto"/>
            </w:pPr>
            <w:r>
              <w:t>V2IoG</w:t>
            </w:r>
          </w:p>
        </w:tc>
        <w:tc>
          <w:tcPr>
            <w:tcW w:w="6611" w:type="dxa"/>
          </w:tcPr>
          <w:p w:rsidR="00CF24DB" w:rsidRDefault="00CF24DB" w:rsidP="00D304C7">
            <w:pPr>
              <w:spacing w:line="276" w:lineRule="auto"/>
            </w:pPr>
            <w:r>
              <w:t>Vehicle-to-Grid Infrastructure over Grid</w:t>
            </w:r>
          </w:p>
        </w:tc>
      </w:tr>
    </w:tbl>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6" w:name="_Toc478145252"/>
      <w:r w:rsidRPr="00C66E99">
        <w:t>INTRODUCTION</w:t>
      </w:r>
      <w:bookmarkEnd w:id="6"/>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7" w:name="_Toc478145253"/>
      <w:r>
        <w:t>SHORT VERSION</w:t>
      </w:r>
      <w:bookmarkEnd w:id="7"/>
    </w:p>
    <w:p w:rsidR="00BC5BA9" w:rsidRDefault="00BC5BA9" w:rsidP="00BC5BA9">
      <w:pPr>
        <w:rPr>
          <w:lang w:eastAsia="en-IN" w:bidi="ta-IN"/>
        </w:rPr>
      </w:pPr>
      <w:r>
        <w:rPr>
          <w:lang w:eastAsia="en-IN" w:bidi="ta-IN"/>
        </w:rPr>
        <w:t>The project is aimed at the design of the communication mechanism and processes between the main processor of an electric vehicle supply equipment (EVSE) – or called charging station, an embedded computer that runs the Human Machine interface on that EVSE (HMI), and the Electric Vehicle (EV) to be charged.</w:t>
      </w:r>
    </w:p>
    <w:p w:rsidR="00BC5BA9" w:rsidRDefault="00BC5BA9" w:rsidP="00BC5BA9">
      <w:pPr>
        <w:rPr>
          <w:lang w:eastAsia="en-IN" w:bidi="ta-IN"/>
        </w:rPr>
      </w:pPr>
      <w:r>
        <w:rPr>
          <w:lang w:eastAsia="en-IN" w:bidi="ta-IN"/>
        </w:rPr>
        <w:t xml:space="preserve">In </w:t>
      </w:r>
      <w:r w:rsidR="001D5EC0">
        <w:rPr>
          <w:lang w:eastAsia="en-IN" w:bidi="ta-IN"/>
        </w:rPr>
        <w:t xml:space="preserve">this </w:t>
      </w:r>
      <w:r>
        <w:rPr>
          <w:lang w:eastAsia="en-IN" w:bidi="ta-IN"/>
        </w:rPr>
        <w:t xml:space="preserve">thesis framework, the requirements of ISO 15118 and IEC 61851 is analysed and the UML version of the same is designed to improve </w:t>
      </w:r>
      <w:r w:rsidR="001D5EC0">
        <w:rPr>
          <w:lang w:eastAsia="en-IN" w:bidi="ta-IN"/>
        </w:rPr>
        <w:t xml:space="preserve">the </w:t>
      </w:r>
      <w:r>
        <w:rPr>
          <w:lang w:eastAsia="en-IN" w:bidi="ta-IN"/>
        </w:rPr>
        <w:t>development process. The ISO 15118 included several previously established standards like IEEE 802.3 (Ethernet), IEEE 1901 (Home Plug Green Phy powerline communication), TCP / IP communication mechanism, ISO 11898 (Controller Area Network) and so on. It also involves several larger ideology and technologies such as Smart Grid, Vehicle-to-grid communication and so on.  All the above mentioned standards have been clubbed together under a single heading ISO 15118 to allow for uniform charging port with importance given to how it can balance the power consumption within a grid.</w:t>
      </w:r>
    </w:p>
    <w:p w:rsidR="00BC5BA9" w:rsidRDefault="00BC5BA9" w:rsidP="00BC5BA9">
      <w:pPr>
        <w:rPr>
          <w:lang w:eastAsia="en-IN" w:bidi="ta-IN"/>
        </w:rPr>
      </w:pPr>
      <w:r>
        <w:rPr>
          <w:lang w:eastAsia="en-IN" w:bidi="ta-IN"/>
        </w:rPr>
        <w:t xml:space="preserve">The hardware used in the current project includes two EVACharge SE boards and a Raspberry Pi. The EVACharge </w:t>
      </w:r>
      <w:r w:rsidR="00E06A24">
        <w:rPr>
          <w:lang w:eastAsia="en-IN" w:bidi="ta-IN"/>
        </w:rPr>
        <w:t xml:space="preserve">SE </w:t>
      </w:r>
      <w:r>
        <w:rPr>
          <w:lang w:eastAsia="en-IN" w:bidi="ta-IN"/>
        </w:rPr>
        <w:t>boards are ISO 15118 compliant hardware specifically designed to accommodate the V2G communication and charging. The basic hardware composition is available but the standardization require more set parameter and methods with which users can interact easily with the system.</w:t>
      </w:r>
    </w:p>
    <w:p w:rsidR="00BC5BA9" w:rsidRDefault="00BC5BA9" w:rsidP="00BC5BA9">
      <w:pPr>
        <w:rPr>
          <w:lang w:eastAsia="en-IN" w:bidi="ta-IN"/>
        </w:rPr>
      </w:pPr>
      <w:r>
        <w:rPr>
          <w:lang w:eastAsia="en-IN" w:bidi="ta-IN"/>
        </w:rPr>
        <w:lastRenderedPageBreak/>
        <w:t>The solution to the Human interaction is solved using an HMI running on a Touch Screen. Here the raspberry pi is taken as the platform and the 7” screen is interfaced with it. This screen acts as the input to the Charging system. The HMI reduces the things the user needs to know about the charging process. A user only needs to set his car</w:t>
      </w:r>
      <w:r w:rsidR="00506D31">
        <w:rPr>
          <w:lang w:eastAsia="en-IN" w:bidi="ta-IN"/>
        </w:rPr>
        <w:t>’</w:t>
      </w:r>
      <w:r>
        <w:rPr>
          <w:lang w:eastAsia="en-IN" w:bidi="ta-IN"/>
        </w:rPr>
        <w:t>s details and payment details and nothing more. The user does not need to know the internal codes and messages being sent between the EV and EVSE. So a minimalistic</w:t>
      </w:r>
      <w:r w:rsidR="00506D31">
        <w:rPr>
          <w:lang w:eastAsia="en-IN" w:bidi="ta-IN"/>
        </w:rPr>
        <w:t>,</w:t>
      </w:r>
      <w:r>
        <w:rPr>
          <w:lang w:eastAsia="en-IN" w:bidi="ta-IN"/>
        </w:rPr>
        <w:t xml:space="preserve"> </w:t>
      </w:r>
      <w:r w:rsidR="00506D31">
        <w:rPr>
          <w:lang w:eastAsia="en-IN" w:bidi="ta-IN"/>
        </w:rPr>
        <w:t xml:space="preserve">user friendly </w:t>
      </w:r>
      <w:r>
        <w:rPr>
          <w:lang w:eastAsia="en-IN" w:bidi="ta-IN"/>
        </w:rPr>
        <w:t xml:space="preserve">and simple design has to be used as HMI.  </w:t>
      </w:r>
    </w:p>
    <w:p w:rsidR="00BC5BA9" w:rsidRDefault="00BC5BA9" w:rsidP="00BC5BA9">
      <w:pPr>
        <w:rPr>
          <w:lang w:eastAsia="en-IN" w:bidi="ta-IN"/>
        </w:rPr>
      </w:pPr>
      <w:r>
        <w:rPr>
          <w:lang w:eastAsia="en-IN" w:bidi="ta-IN"/>
        </w:rPr>
        <w:t xml:space="preserve">The software used is derived from an existing stack and adapted for a defined application of ISO / IEC 115118. The HMI requires a backend code which can communicate with the EVSE using the TCP/IP communication mechanism. An automatic state model is designed and used to design and test the veracity of the </w:t>
      </w:r>
      <w:r w:rsidR="00DD2F92">
        <w:rPr>
          <w:lang w:eastAsia="en-IN" w:bidi="ta-IN"/>
        </w:rPr>
        <w:t xml:space="preserve">software </w:t>
      </w:r>
      <w:r>
        <w:rPr>
          <w:lang w:eastAsia="en-IN" w:bidi="ta-IN"/>
        </w:rPr>
        <w:t>code.</w:t>
      </w:r>
    </w:p>
    <w:p w:rsidR="00BC5BA9" w:rsidRDefault="00BC5BA9" w:rsidP="00BC5BA9">
      <w:pPr>
        <w:rPr>
          <w:lang w:eastAsia="en-IN" w:bidi="ta-IN"/>
        </w:rPr>
      </w:pPr>
      <w:r>
        <w:rPr>
          <w:lang w:eastAsia="en-IN" w:bidi="ta-IN"/>
        </w:rPr>
        <w:t>According to the ISO, variable parameters are listed as macros and documented, so that a change is possible at any time. If parameters are selected so that the resulting requirements can no longer be met by the respective other subscriber, a fault message is output.</w:t>
      </w:r>
    </w:p>
    <w:p w:rsidR="00A43990" w:rsidRDefault="00BC5BA9" w:rsidP="00BC5BA9">
      <w:pPr>
        <w:rPr>
          <w:lang w:eastAsia="en-IN" w:bidi="ta-IN"/>
        </w:rPr>
      </w:pPr>
      <w:r>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rsidP="00F6767A">
      <w:pPr>
        <w:pStyle w:val="Heading2"/>
        <w:rPr>
          <w:rFonts w:eastAsia="Calibri"/>
        </w:rPr>
      </w:pPr>
      <w:bookmarkStart w:id="8" w:name="_Toc478145254"/>
      <w:r>
        <w:rPr>
          <w:rFonts w:eastAsia="Calibri"/>
        </w:rPr>
        <w:t>TASK</w:t>
      </w:r>
      <w:bookmarkEnd w:id="8"/>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w:t>
      </w:r>
      <w:r w:rsidRPr="00415421">
        <w:rPr>
          <w:lang w:eastAsia="en-IN" w:bidi="ta-IN"/>
        </w:rPr>
        <w:lastRenderedPageBreak/>
        <w:t>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D40568"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D40568" w:rsidP="00D40568">
      <w:pPr>
        <w:spacing w:after="0" w:line="240" w:lineRule="auto"/>
        <w:jc w:val="left"/>
        <w:rPr>
          <w:lang w:eastAsia="en-IN" w:bidi="ta-IN"/>
        </w:rPr>
      </w:pPr>
      <w:r>
        <w:rPr>
          <w:lang w:eastAsia="en-IN" w:bidi="ta-IN"/>
        </w:rPr>
        <w:br w:type="page"/>
      </w:r>
    </w:p>
    <w:p w:rsidR="00EE7A80" w:rsidRDefault="00EE7A80" w:rsidP="00F6767A">
      <w:pPr>
        <w:pStyle w:val="Heading2"/>
      </w:pPr>
      <w:bookmarkStart w:id="9" w:name="_Toc478145255"/>
      <w:r>
        <w:lastRenderedPageBreak/>
        <w:t>CHAPTER OVERVIEW</w:t>
      </w:r>
      <w:bookmarkEnd w:id="9"/>
    </w:p>
    <w:p w:rsidR="00CF1729" w:rsidRDefault="00CF1729" w:rsidP="009E351F">
      <w:pPr>
        <w:spacing w:after="0"/>
        <w:rPr>
          <w:lang w:eastAsia="en-IN" w:bidi="ta-IN"/>
        </w:rPr>
      </w:pPr>
      <w:r>
        <w:rPr>
          <w:lang w:eastAsia="en-IN" w:bidi="ta-IN"/>
        </w:rPr>
        <w:t>The first chapter gives the basic introduction of the project and its contents and a better brief.</w:t>
      </w:r>
    </w:p>
    <w:p w:rsidR="009E351F" w:rsidRDefault="009E351F" w:rsidP="009E351F">
      <w:pPr>
        <w:spacing w:after="0"/>
        <w:rPr>
          <w:lang w:eastAsia="en-IN" w:bidi="ta-IN"/>
        </w:rPr>
      </w:pPr>
    </w:p>
    <w:p w:rsidR="00CF1729" w:rsidRDefault="00CF1729" w:rsidP="009E351F">
      <w:pPr>
        <w:spacing w:after="0"/>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9E351F" w:rsidRDefault="009E351F" w:rsidP="009E351F">
      <w:pPr>
        <w:spacing w:after="0"/>
        <w:rPr>
          <w:lang w:eastAsia="en-IN" w:bidi="ta-IN"/>
        </w:rPr>
      </w:pPr>
    </w:p>
    <w:p w:rsidR="00295955" w:rsidRDefault="00295955" w:rsidP="009E351F">
      <w:pPr>
        <w:spacing w:after="0"/>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9E351F" w:rsidRDefault="009E351F" w:rsidP="009E351F">
      <w:pPr>
        <w:spacing w:after="0"/>
        <w:rPr>
          <w:lang w:eastAsia="en-IN" w:bidi="ta-IN"/>
        </w:rPr>
      </w:pPr>
    </w:p>
    <w:p w:rsidR="00E405A9" w:rsidRDefault="00295955" w:rsidP="009E351F">
      <w:pPr>
        <w:spacing w:after="0"/>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295955" w:rsidRDefault="00E405A9" w:rsidP="009E351F">
      <w:pPr>
        <w:spacing w:after="0"/>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The annexure allows us to show the output produced as form of state diagram, C code outputs and HMI display screen shots.</w:t>
      </w:r>
      <w:r w:rsidR="00295955">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0" w:name="_Toc478145256"/>
      <w:r>
        <w:rPr>
          <w:lang w:eastAsia="en-IN" w:bidi="ta-IN"/>
        </w:rPr>
        <w:t>LITERATURE SURVERY</w:t>
      </w:r>
      <w:bookmarkEnd w:id="10"/>
    </w:p>
    <w:p w:rsidR="00FB5676" w:rsidRDefault="00225264" w:rsidP="00225264">
      <w:pPr>
        <w:rPr>
          <w:lang w:eastAsia="en-IN" w:bidi="ta-IN"/>
        </w:rPr>
      </w:pPr>
      <w:r w:rsidRPr="003C2421">
        <w:rPr>
          <w:b/>
          <w:lang w:eastAsia="en-IN" w:bidi="ta-IN"/>
        </w:rPr>
        <w:t>[1]</w:t>
      </w:r>
      <w:r>
        <w:rPr>
          <w:lang w:eastAsia="en-IN" w:bidi="ta-IN"/>
        </w:rPr>
        <w:t xml:space="preserve">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sidRPr="003C2421">
        <w:rPr>
          <w:b/>
          <w:lang w:val="en-US" w:eastAsia="en-IN" w:bidi="ta-IN"/>
        </w:rPr>
        <w:t>[2]</w:t>
      </w:r>
      <w:r w:rsidR="003C2421">
        <w:rPr>
          <w:lang w:val="en-US" w:eastAsia="en-IN" w:bidi="ta-IN"/>
        </w:rPr>
        <w:t xml:space="preserve"> </w:t>
      </w:r>
      <w:r>
        <w:rPr>
          <w:lang w:val="en-US" w:eastAsia="en-IN" w:bidi="ta-IN"/>
        </w:rPr>
        <w:t>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sidRPr="003C2421">
        <w:rPr>
          <w:b/>
          <w:lang w:eastAsia="en-IN" w:bidi="ta-IN"/>
        </w:rPr>
        <w:t>[3]</w:t>
      </w:r>
      <w:r w:rsidR="003C2421">
        <w:rPr>
          <w:b/>
          <w:lang w:eastAsia="en-IN" w:bidi="ta-IN"/>
        </w:rPr>
        <w:t xml:space="preserve"> </w:t>
      </w:r>
      <w:r>
        <w:rPr>
          <w:lang w:eastAsia="en-IN" w:bidi="ta-IN"/>
        </w:rPr>
        <w:t>Dr. Andr</w:t>
      </w:r>
      <w:r w:rsidR="007468CD">
        <w:rPr>
          <w:lang w:eastAsia="en-IN" w:bidi="ta-IN"/>
        </w:rPr>
        <w:t>eas Heinrich, Michael Schwaiger</w:t>
      </w:r>
      <w:r>
        <w:rPr>
          <w:lang w:eastAsia="en-IN" w:bidi="ta-IN"/>
        </w:rPr>
        <w:t xml:space="preserve">, Daimler Ag and BMW </w:t>
      </w:r>
      <w:r w:rsidR="006105AF">
        <w:rPr>
          <w:lang w:eastAsia="en-IN" w:bidi="ta-IN"/>
        </w:rPr>
        <w:t>group,</w:t>
      </w:r>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w:t>
      </w:r>
      <w:r w:rsidR="006105AF">
        <w:rPr>
          <w:lang w:eastAsia="en-IN" w:bidi="ta-IN"/>
        </w:rPr>
        <w:t>2016,</w:t>
      </w:r>
      <w:r>
        <w:rPr>
          <w:lang w:eastAsia="en-IN" w:bidi="ta-IN"/>
        </w:rPr>
        <w:t xml:space="preserve"> pp 213-227</w:t>
      </w:r>
    </w:p>
    <w:p w:rsidR="00BF04AD" w:rsidRDefault="00BF04AD" w:rsidP="00AD3137">
      <w:pPr>
        <w:rPr>
          <w:b/>
          <w:lang w:eastAsia="en-IN" w:bidi="ta-IN"/>
        </w:rPr>
      </w:pPr>
      <w:r w:rsidRPr="00BF04AD">
        <w:rPr>
          <w:b/>
          <w:lang w:eastAsia="en-IN" w:bidi="ta-IN"/>
        </w:rPr>
        <w:lastRenderedPageBreak/>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sidRPr="003C2421">
        <w:rPr>
          <w:b/>
          <w:lang w:eastAsia="en-IN" w:bidi="ta-IN"/>
        </w:rPr>
        <w:t>[4]</w:t>
      </w:r>
      <w:r w:rsidR="003C2421">
        <w:rPr>
          <w:b/>
          <w:lang w:eastAsia="en-IN" w:bidi="ta-IN"/>
        </w:rPr>
        <w:t xml:space="preserve"> </w:t>
      </w:r>
      <w:r>
        <w:rPr>
          <w:lang w:eastAsia="en-IN" w:bidi="ta-IN"/>
        </w:rPr>
        <w:t>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sidRPr="003C2421">
        <w:rPr>
          <w:b/>
          <w:lang w:eastAsia="en-IN" w:bidi="ta-IN"/>
        </w:rPr>
        <w:t>[5]</w:t>
      </w:r>
      <w:r>
        <w:rPr>
          <w:lang w:eastAsia="en-IN" w:bidi="ta-IN"/>
        </w:rPr>
        <w:t xml:space="preserve"> </w:t>
      </w:r>
      <w:r w:rsidR="00C065AD">
        <w:rPr>
          <w:lang w:eastAsia="en-IN" w:bidi="ta-IN"/>
        </w:rPr>
        <w:t xml:space="preserve">D. Wellisch, J Lenz, A Faschingbauer, R. Posch, S. </w:t>
      </w:r>
      <w:r w:rsidR="007F382F">
        <w:rPr>
          <w:lang w:eastAsia="en-IN" w:bidi="ta-IN"/>
        </w:rPr>
        <w:t>Kunze,</w:t>
      </w:r>
      <w:r w:rsidR="00C065AD">
        <w:rPr>
          <w:lang w:eastAsia="en-IN" w:bidi="ta-IN"/>
        </w:rPr>
        <w:t xml:space="preserve"> Deggendorf Institute of Technology, Freyung. Research gate Publication, </w:t>
      </w:r>
      <w:r w:rsidR="006105AF">
        <w:rPr>
          <w:lang w:eastAsia="en-IN" w:bidi="ta-IN"/>
        </w:rPr>
        <w:t>‘Vehicle</w:t>
      </w:r>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1" w:name="_Toc478145257"/>
      <w:r>
        <w:rPr>
          <w:lang w:eastAsia="en-IN" w:bidi="ta-IN"/>
        </w:rPr>
        <w:t>PROBLEM STATEMENT / OBJECTIVE</w:t>
      </w:r>
      <w:bookmarkEnd w:id="11"/>
    </w:p>
    <w:p w:rsidR="00264003" w:rsidRDefault="00264003" w:rsidP="00F6767A">
      <w:pPr>
        <w:pStyle w:val="Heading2"/>
      </w:pPr>
      <w:r>
        <w:t xml:space="preserve"> </w:t>
      </w:r>
      <w:bookmarkStart w:id="12" w:name="_Toc478145258"/>
      <w:r>
        <w:t>INTRODUCTION</w:t>
      </w:r>
      <w:bookmarkEnd w:id="12"/>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w:t>
      </w:r>
      <w:r w:rsidR="006105AF">
        <w:rPr>
          <w:lang w:eastAsia="en-IN" w:bidi="ta-IN"/>
        </w:rPr>
        <w:t>ldwide.</w:t>
      </w: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w:t>
      </w:r>
      <w:r w:rsidR="006105AF">
        <w:rPr>
          <w:lang w:eastAsia="en-IN" w:bidi="ta-IN"/>
        </w:rPr>
        <w:t xml:space="preserve"> not an acceptable scenario.</w:t>
      </w:r>
    </w:p>
    <w:p w:rsidR="00264003" w:rsidRDefault="00264003" w:rsidP="00264003">
      <w:pPr>
        <w:rPr>
          <w:lang w:eastAsia="en-IN" w:bidi="ta-IN"/>
        </w:rPr>
      </w:pPr>
      <w:r>
        <w:rPr>
          <w:lang w:eastAsia="en-IN" w:bidi="ta-IN"/>
        </w:rPr>
        <w:t xml:space="preserve">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w:t>
      </w:r>
      <w:r w:rsidR="006105AF">
        <w:rPr>
          <w:lang w:eastAsia="en-IN" w:bidi="ta-IN"/>
        </w:rPr>
        <w:t>grid with the Charging Station.</w:t>
      </w: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3" w:name="_Toc478145259"/>
      <w:r>
        <w:t>OBJECTIVE</w:t>
      </w:r>
      <w:bookmarkEnd w:id="13"/>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4" w:name="_Toc478145260"/>
      <w:r>
        <w:rPr>
          <w:lang w:eastAsia="en-IN" w:bidi="ta-IN"/>
        </w:rPr>
        <w:t>METHODOLOGY</w:t>
      </w:r>
      <w:bookmarkEnd w:id="14"/>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5" w:name="_Ref477687748"/>
      <w:bookmarkStart w:id="16" w:name="_Toc478145261"/>
      <w:r>
        <w:t>IEC 62196: VEHICLE PLUG</w:t>
      </w:r>
      <w:bookmarkEnd w:id="15"/>
      <w:bookmarkEnd w:id="16"/>
    </w:p>
    <w:p w:rsidR="00915F4D" w:rsidRDefault="00DB4460"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margin">
                  <wp:align>left</wp:align>
                </wp:positionH>
                <wp:positionV relativeFrom="paragraph">
                  <wp:posOffset>4155440</wp:posOffset>
                </wp:positionV>
                <wp:extent cx="5761355"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E52037" w:rsidRPr="001D4F62" w:rsidRDefault="00E52037" w:rsidP="00B54B31">
                            <w:pPr>
                              <w:pStyle w:val="Caption"/>
                              <w:jc w:val="center"/>
                              <w:rPr>
                                <w:noProof/>
                                <w:sz w:val="28"/>
                              </w:rPr>
                            </w:pPr>
                            <w:bookmarkStart w:id="17" w:name="_Ref477687673"/>
                            <w:bookmarkStart w:id="18" w:name="_Toc478119020"/>
                            <w:r>
                              <w:t>Figure 4.</w:t>
                            </w:r>
                            <w:fldSimple w:instr=" SEQ Figure \* ARABIC ">
                              <w:r>
                                <w:rPr>
                                  <w:noProof/>
                                </w:rPr>
                                <w:t>1</w:t>
                              </w:r>
                            </w:fldSimple>
                            <w:bookmarkEnd w:id="17"/>
                            <w:r>
                              <w:tab/>
                              <w:t>CAR CHARGING PLUG MODELS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27.2pt;width:453.65pt;height:.05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" stroked="f">
                <v:textbox style="mso-fit-shape-to-text:t" inset="0,0,0,0">
                  <w:txbxContent>
                    <w:p w:rsidR="00E52037" w:rsidRPr="001D4F62" w:rsidRDefault="00E52037" w:rsidP="00B54B31">
                      <w:pPr>
                        <w:pStyle w:val="Caption"/>
                        <w:jc w:val="center"/>
                        <w:rPr>
                          <w:noProof/>
                          <w:sz w:val="28"/>
                        </w:rPr>
                      </w:pPr>
                      <w:bookmarkStart w:id="19" w:name="_Ref477687673"/>
                      <w:bookmarkStart w:id="20" w:name="_Toc478119020"/>
                      <w:r>
                        <w:t>Figure 4.</w:t>
                      </w:r>
                      <w:fldSimple w:instr=" SEQ Figure \* ARABIC ">
                        <w:r>
                          <w:rPr>
                            <w:noProof/>
                          </w:rPr>
                          <w:t>1</w:t>
                        </w:r>
                      </w:fldSimple>
                      <w:bookmarkEnd w:id="19"/>
                      <w:r>
                        <w:tab/>
                        <w:t>CAR CHARGING PLUG MODELS</w:t>
                      </w:r>
                      <w:bookmarkEnd w:id="20"/>
                    </w:p>
                  </w:txbxContent>
                </v:textbox>
                <w10:wrap type="topAndBottom" anchorx="margin"/>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right</wp:align>
            </wp:positionH>
            <wp:positionV relativeFrom="paragraph">
              <wp:posOffset>584200</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Connector types and charging modes of electric vehicles are defined by the International Electrotechnical Commission in IEC 62196 (Wiki_plug, 2016),</w:t>
      </w:r>
    </w:p>
    <w:p w:rsidR="00915F4D" w:rsidRDefault="00915F4D" w:rsidP="00915F4D">
      <w:pPr>
        <w:rPr>
          <w:lang w:eastAsia="en-IN" w:bidi="ta-IN"/>
        </w:rPr>
      </w:pPr>
      <w:r>
        <w:rPr>
          <w:lang w:eastAsia="en-IN" w:bidi="ta-IN"/>
        </w:rPr>
        <w:lastRenderedPageBreak/>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E52037">
        <w:t>Figure 4.</w:t>
      </w:r>
      <w:r w:rsidR="00E52037">
        <w:rPr>
          <w:noProof/>
        </w:rPr>
        <w:t>1</w:t>
      </w:r>
      <w:r w:rsidR="007D68D4">
        <w:rPr>
          <w:lang w:eastAsia="en-IN" w:bidi="ta-IN"/>
        </w:rPr>
        <w:fldChar w:fldCharType="end"/>
      </w:r>
      <w:r w:rsidR="007D68D4">
        <w:rPr>
          <w:lang w:eastAsia="en-IN" w:bidi="ta-IN"/>
        </w:rPr>
        <w:t xml:space="preserve"> </w:t>
      </w:r>
      <w:r>
        <w:rPr>
          <w:lang w:eastAsia="en-IN" w:bidi="ta-IN"/>
        </w:rPr>
        <w:t>is shown, takes its specification of the SAE J1772. This was first published in 1996 by the Society of Automotive 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E52037">
        <w:t>Figure 4.</w:t>
      </w:r>
      <w:r w:rsidR="00E52037">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DB4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40"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4945"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40"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4945"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N</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40"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4945"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DB44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40"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4945"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DB4460">
        <w:tc>
          <w:tcPr>
            <w:cnfStyle w:val="001000000000" w:firstRow="0" w:lastRow="0" w:firstColumn="1" w:lastColumn="0" w:oddVBand="0" w:evenVBand="0" w:oddHBand="0" w:evenHBand="0" w:firstRowFirstColumn="0" w:firstRowLastColumn="0" w:lastRowFirstColumn="0" w:lastRowLastColumn="0"/>
            <w:tcW w:w="1741"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40"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4945"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1" w:name="_Toc477784925"/>
      <w:r>
        <w:t xml:space="preserve">Table </w:t>
      </w:r>
      <w:r w:rsidR="007116CF">
        <w:t>4.</w:t>
      </w:r>
      <w:fldSimple w:instr=" SEQ Table \* ARABIC ">
        <w:r w:rsidR="00E52037">
          <w:rPr>
            <w:noProof/>
          </w:rPr>
          <w:t>1</w:t>
        </w:r>
      </w:fldSimple>
      <w:r w:rsidR="002440F3">
        <w:tab/>
      </w:r>
      <w:r w:rsidR="0089620E">
        <w:tab/>
      </w:r>
      <w:r>
        <w:t>PIN details of IEC 62196</w:t>
      </w:r>
      <w:bookmarkEnd w:id="21"/>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Pr="007116CF" w:rsidRDefault="007116CF" w:rsidP="007A33C1">
      <w:pPr>
        <w:pStyle w:val="Heading2"/>
      </w:pPr>
      <w:bookmarkStart w:id="22" w:name="_Toc478145262"/>
      <w:r w:rsidRPr="007116CF">
        <w:lastRenderedPageBreak/>
        <w:t>IEC 61851</w:t>
      </w:r>
      <w:bookmarkEnd w:id="22"/>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E52037" w:rsidRPr="00044587" w:rsidRDefault="00E52037" w:rsidP="004A4E56">
                            <w:pPr>
                              <w:pStyle w:val="Caption"/>
                              <w:jc w:val="center"/>
                              <w:rPr>
                                <w:noProof/>
                                <w:sz w:val="28"/>
                              </w:rPr>
                            </w:pPr>
                            <w:bookmarkStart w:id="23" w:name="_Ref477687787"/>
                            <w:bookmarkStart w:id="24" w:name="_Toc478119021"/>
                            <w:r>
                              <w:t>Figure 4.</w:t>
                            </w:r>
                            <w:fldSimple w:instr=" SEQ Figure \* ARABIC ">
                              <w:r>
                                <w:rPr>
                                  <w:noProof/>
                                </w:rPr>
                                <w:t>2</w:t>
                              </w:r>
                            </w:fldSimple>
                            <w:bookmarkEnd w:id="23"/>
                            <w:r>
                              <w:t xml:space="preserve"> </w:t>
                            </w:r>
                            <w:r>
                              <w:tab/>
                              <w:t>VOLTAGE DIVIDER STATES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E52037" w:rsidRPr="00044587" w:rsidRDefault="00E52037" w:rsidP="004A4E56">
                      <w:pPr>
                        <w:pStyle w:val="Caption"/>
                        <w:jc w:val="center"/>
                        <w:rPr>
                          <w:noProof/>
                          <w:sz w:val="28"/>
                        </w:rPr>
                      </w:pPr>
                      <w:bookmarkStart w:id="25" w:name="_Ref477687787"/>
                      <w:bookmarkStart w:id="26" w:name="_Toc478119021"/>
                      <w:r>
                        <w:t>Figure 4.</w:t>
                      </w:r>
                      <w:fldSimple w:instr=" SEQ Figure \* ARABIC ">
                        <w:r>
                          <w:rPr>
                            <w:noProof/>
                          </w:rPr>
                          <w:t>2</w:t>
                        </w:r>
                      </w:fldSimple>
                      <w:bookmarkEnd w:id="25"/>
                      <w:r>
                        <w:t xml:space="preserve"> </w:t>
                      </w:r>
                      <w:r>
                        <w:tab/>
                        <w:t>VOLTAGE DIVIDER STATES</w:t>
                      </w:r>
                      <w:bookmarkEnd w:id="26"/>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E52037">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 xml:space="preserve">For charging the vehicle, both communication subscribers are first connected to one another. A 1 kHz signal with 12V is generated on the CP contact from the </w:t>
      </w:r>
      <w:r>
        <w:rPr>
          <w:lang w:eastAsia="en-IN" w:bidi="ta-IN"/>
        </w:rPr>
        <w:lastRenderedPageBreak/>
        <w:t>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E52037">
        <w:t>Figure 4.</w:t>
      </w:r>
      <w:r w:rsidR="00E52037">
        <w:rPr>
          <w:noProof/>
        </w:rPr>
        <w:t>2</w:t>
      </w:r>
      <w:r w:rsidR="007D68D4">
        <w:rPr>
          <w:lang w:eastAsia="en-IN" w:bidi="ta-IN"/>
        </w:rPr>
        <w:fldChar w:fldCharType="end"/>
      </w:r>
      <w:r>
        <w:rPr>
          <w:lang w:eastAsia="en-IN" w:bidi="ta-IN"/>
        </w:rPr>
        <w:t xml:space="preserve">. Please note that 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E52037">
        <w:t>Table 4.</w:t>
      </w:r>
      <w:r w:rsidR="00E52037">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7" w:name="_Ref477687809"/>
      <w:bookmarkStart w:id="28" w:name="_Toc477784926"/>
      <w:r>
        <w:t xml:space="preserve">Table </w:t>
      </w:r>
      <w:r w:rsidR="00F64F3F">
        <w:t>4.</w:t>
      </w:r>
      <w:fldSimple w:instr=" SEQ Table \* ARABIC ">
        <w:r w:rsidR="00E52037">
          <w:rPr>
            <w:noProof/>
          </w:rPr>
          <w:t>2</w:t>
        </w:r>
      </w:fldSimple>
      <w:bookmarkEnd w:id="27"/>
      <w:r w:rsidR="00E3038D">
        <w:tab/>
      </w:r>
      <w:r w:rsidR="002440F3">
        <w:tab/>
      </w:r>
      <w:r>
        <w:t>EC 61851 STATES EXPLAINED</w:t>
      </w:r>
      <w:bookmarkEnd w:id="28"/>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29" w:name="_Toc478145263"/>
      <w:r>
        <w:lastRenderedPageBreak/>
        <w:t>ISO 15118</w:t>
      </w:r>
      <w:bookmarkEnd w:id="29"/>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E52037">
        <w:t>Figure 4.</w:t>
      </w:r>
      <w:r w:rsidR="00E52037">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0" w:name="_Ref477689176"/>
      <w:bookmarkStart w:id="31" w:name="_Ref477689161"/>
      <w:bookmarkStart w:id="32" w:name="_Toc478119022"/>
      <w:r>
        <w:t>Figure 4.</w:t>
      </w:r>
      <w:fldSimple w:instr=" SEQ Figure \* ARABIC ">
        <w:r w:rsidR="00E52037">
          <w:rPr>
            <w:noProof/>
          </w:rPr>
          <w:t>3</w:t>
        </w:r>
      </w:fldSimple>
      <w:bookmarkEnd w:id="30"/>
      <w:r>
        <w:tab/>
      </w:r>
      <w:r w:rsidRPr="00DA16F1">
        <w:t>ISO 15118 STATES WORING DETAILS</w:t>
      </w:r>
      <w:bookmarkEnd w:id="31"/>
      <w:bookmarkEnd w:id="32"/>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posOffset>-59791</wp:posOffset>
            </wp:positionH>
            <wp:positionV relativeFrom="page">
              <wp:posOffset>4133444</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4773320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E52037" w:rsidRPr="00491F90" w:rsidRDefault="00E52037" w:rsidP="002440F3">
                            <w:pPr>
                              <w:pStyle w:val="Caption"/>
                              <w:jc w:val="center"/>
                              <w:rPr>
                                <w:noProof/>
                                <w:sz w:val="28"/>
                              </w:rPr>
                            </w:pPr>
                            <w:bookmarkStart w:id="33" w:name="_Toc478119023"/>
                            <w:r>
                              <w:t>Figure 4.</w:t>
                            </w:r>
                            <w:fldSimple w:instr=" SEQ Figure \* ARABIC ">
                              <w:r>
                                <w:rPr>
                                  <w:noProof/>
                                </w:rPr>
                                <w:t>4</w:t>
                              </w:r>
                            </w:fldSimple>
                            <w:r>
                              <w:t xml:space="preserve"> </w:t>
                            </w:r>
                            <w:r>
                              <w:tab/>
                              <w:t>OPENV2G STATE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375.8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" stroked="f">
                <v:textbox style="mso-fit-shape-to-text:t" inset="0,0,0,0">
                  <w:txbxContent>
                    <w:p w:rsidR="00E52037" w:rsidRPr="00491F90" w:rsidRDefault="00E52037" w:rsidP="002440F3">
                      <w:pPr>
                        <w:pStyle w:val="Caption"/>
                        <w:jc w:val="center"/>
                        <w:rPr>
                          <w:noProof/>
                          <w:sz w:val="28"/>
                        </w:rPr>
                      </w:pPr>
                      <w:bookmarkStart w:id="34" w:name="_Toc478119023"/>
                      <w:r>
                        <w:t>Figure 4.</w:t>
                      </w:r>
                      <w:fldSimple w:instr=" SEQ Figure \* ARABIC ">
                        <w:r>
                          <w:rPr>
                            <w:noProof/>
                          </w:rPr>
                          <w:t>4</w:t>
                        </w:r>
                      </w:fldSimple>
                      <w:r>
                        <w:t xml:space="preserve"> </w:t>
                      </w:r>
                      <w:r>
                        <w:tab/>
                        <w:t>OPENV2G STATE DIAGRAM</w:t>
                      </w:r>
                      <w:bookmarkEnd w:id="34"/>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5" w:name="_Toc478145264"/>
      <w:r w:rsidRPr="00E41940">
        <w:lastRenderedPageBreak/>
        <w:t>TCP/IP COMMUNICATION</w:t>
      </w:r>
      <w:bookmarkEnd w:id="35"/>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D40568"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margin">
                  <wp:align>center</wp:align>
                </wp:positionH>
                <wp:positionV relativeFrom="paragraph">
                  <wp:posOffset>6401866</wp:posOffset>
                </wp:positionV>
                <wp:extent cx="3333115" cy="635"/>
                <wp:effectExtent l="0" t="0" r="635" b="8255"/>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E52037" w:rsidRPr="00191174" w:rsidRDefault="00E52037" w:rsidP="00A97D62">
                            <w:pPr>
                              <w:pStyle w:val="Caption"/>
                              <w:jc w:val="center"/>
                              <w:rPr>
                                <w:noProof/>
                                <w:sz w:val="28"/>
                              </w:rPr>
                            </w:pPr>
                            <w:bookmarkStart w:id="36" w:name="_Toc478119024"/>
                            <w:r>
                              <w:t>Figure 4.</w:t>
                            </w:r>
                            <w:fldSimple w:instr=" SEQ Figure \* ARABIC ">
                              <w:r>
                                <w:rPr>
                                  <w:noProof/>
                                </w:rPr>
                                <w:t>5</w:t>
                              </w:r>
                            </w:fldSimple>
                            <w:r>
                              <w:t xml:space="preserve"> </w:t>
                            </w:r>
                            <w:r>
                              <w:tab/>
                              <w:t>TCP/IP DATA FLOW DIAGRAM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0;margin-top:504.1pt;width:262.45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" stroked="f">
                <v:textbox style="mso-fit-shape-to-text:t" inset="0,0,0,0">
                  <w:txbxContent>
                    <w:p w:rsidR="00E52037" w:rsidRPr="00191174" w:rsidRDefault="00E52037" w:rsidP="00A97D62">
                      <w:pPr>
                        <w:pStyle w:val="Caption"/>
                        <w:jc w:val="center"/>
                        <w:rPr>
                          <w:noProof/>
                          <w:sz w:val="28"/>
                        </w:rPr>
                      </w:pPr>
                      <w:bookmarkStart w:id="37" w:name="_Toc478119024"/>
                      <w:r>
                        <w:t>Figure 4.</w:t>
                      </w:r>
                      <w:fldSimple w:instr=" SEQ Figure \* ARABIC ">
                        <w:r>
                          <w:rPr>
                            <w:noProof/>
                          </w:rPr>
                          <w:t>5</w:t>
                        </w:r>
                      </w:fldSimple>
                      <w:r>
                        <w:t xml:space="preserve"> </w:t>
                      </w:r>
                      <w:r>
                        <w:tab/>
                        <w:t>TCP/IP DATA FLOW DIAGRAM</w:t>
                      </w:r>
                      <w:bookmarkEnd w:id="37"/>
                    </w:p>
                  </w:txbxContent>
                </v:textbox>
                <w10:wrap type="topAndBottom" anchorx="margin"/>
              </v:shape>
            </w:pict>
          </mc:Fallback>
        </mc:AlternateContent>
      </w:r>
      <w:r>
        <w:rPr>
          <w:noProof/>
          <w:lang w:eastAsia="en-IN"/>
        </w:rPr>
        <w:drawing>
          <wp:anchor distT="0" distB="0" distL="114300" distR="114300" simplePos="0" relativeHeight="251673600" behindDoc="0" locked="0" layoutInCell="1" allowOverlap="1">
            <wp:simplePos x="0" y="0"/>
            <wp:positionH relativeFrom="margin">
              <wp:align>center</wp:align>
            </wp:positionH>
            <wp:positionV relativeFrom="paragraph">
              <wp:posOffset>2669565</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E41940" w:rsidP="00E41940">
      <w:pPr>
        <w:rPr>
          <w:lang w:eastAsia="en-IN" w:bidi="ta-IN"/>
        </w:rPr>
      </w:pPr>
      <w:r>
        <w:rPr>
          <w:lang w:eastAsia="en-IN" w:bidi="ta-IN"/>
        </w:rPr>
        <w:lastRenderedPageBreak/>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E41940" w:rsidP="00E41940">
      <w:pPr>
        <w:rPr>
          <w:lang w:eastAsia="en-IN" w:bidi="ta-IN"/>
        </w:rPr>
      </w:pPr>
      <w:r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D40568" w:rsidP="00E41940">
      <w:pPr>
        <w:rPr>
          <w:lang w:eastAsia="en-IN" w:bidi="ta-IN"/>
        </w:rPr>
      </w:pPr>
      <w:r>
        <w:rPr>
          <w:noProof/>
          <w:lang w:eastAsia="en-IN"/>
        </w:rPr>
        <w:drawing>
          <wp:anchor distT="0" distB="0" distL="114300" distR="114300" simplePos="0" relativeHeight="251676672" behindDoc="0" locked="0" layoutInCell="1" allowOverlap="1">
            <wp:simplePos x="0" y="0"/>
            <wp:positionH relativeFrom="margin">
              <wp:posOffset>774268</wp:posOffset>
            </wp:positionH>
            <wp:positionV relativeFrom="page">
              <wp:posOffset>6382435</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96128" behindDoc="0" locked="0" layoutInCell="1" allowOverlap="1" wp14:anchorId="1C1D3F8E" wp14:editId="291BE0D6">
                <wp:simplePos x="0" y="0"/>
                <wp:positionH relativeFrom="margin">
                  <wp:posOffset>782142</wp:posOffset>
                </wp:positionH>
                <wp:positionV relativeFrom="paragraph">
                  <wp:posOffset>4710151</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E52037" w:rsidRPr="0036284F" w:rsidRDefault="00E52037" w:rsidP="00BD2D8C">
                            <w:pPr>
                              <w:pStyle w:val="Caption"/>
                              <w:jc w:val="center"/>
                              <w:rPr>
                                <w:noProof/>
                                <w:sz w:val="28"/>
                              </w:rPr>
                            </w:pPr>
                            <w:bookmarkStart w:id="38" w:name="_Toc478119025"/>
                            <w:r>
                              <w:t>Figure 4.</w:t>
                            </w:r>
                            <w:fldSimple w:instr=" SEQ Figure \* ARABIC ">
                              <w:r>
                                <w:rPr>
                                  <w:noProof/>
                                </w:rPr>
                                <w:t>6</w:t>
                              </w:r>
                            </w:fldSimple>
                            <w:r>
                              <w:tab/>
                              <w:t>LAYERS OF TCP/IP</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61.6pt;margin-top:370.9pt;width:311.5pt;height:.0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" stroked="f">
                <v:textbox style="mso-fit-shape-to-text:t" inset="0,0,0,0">
                  <w:txbxContent>
                    <w:p w:rsidR="00E52037" w:rsidRPr="0036284F" w:rsidRDefault="00E52037" w:rsidP="00BD2D8C">
                      <w:pPr>
                        <w:pStyle w:val="Caption"/>
                        <w:jc w:val="center"/>
                        <w:rPr>
                          <w:noProof/>
                          <w:sz w:val="28"/>
                        </w:rPr>
                      </w:pPr>
                      <w:bookmarkStart w:id="39" w:name="_Toc478119025"/>
                      <w:r>
                        <w:t>Figure 4.</w:t>
                      </w:r>
                      <w:fldSimple w:instr=" SEQ Figure \* ARABIC ">
                        <w:r>
                          <w:rPr>
                            <w:noProof/>
                          </w:rPr>
                          <w:t>6</w:t>
                        </w:r>
                      </w:fldSimple>
                      <w:r>
                        <w:tab/>
                        <w:t>LAYERS OF TCP/IP</w:t>
                      </w:r>
                      <w:bookmarkEnd w:id="39"/>
                    </w:p>
                  </w:txbxContent>
                </v:textbox>
                <w10:wrap type="topAndBottom" anchorx="margin"/>
              </v:shape>
            </w:pict>
          </mc:Fallback>
        </mc:AlternateContent>
      </w:r>
      <w:r w:rsidR="00A97D62" w:rsidRPr="00A97D62">
        <w:rPr>
          <w:lang w:eastAsia="en-IN" w:bidi="ta-IN"/>
        </w:rPr>
        <w:t xml:space="preserve">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w:t>
      </w:r>
      <w:r w:rsidR="00A97D62" w:rsidRPr="00A97D62">
        <w:rPr>
          <w:lang w:eastAsia="en-IN" w:bidi="ta-IN"/>
        </w:rPr>
        <w:lastRenderedPageBreak/>
        <w:t>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0" w:name="_Toc478145265"/>
      <w:r w:rsidR="0095704D" w:rsidRPr="0095704D">
        <w:t>UML</w:t>
      </w:r>
      <w:bookmarkEnd w:id="40"/>
    </w:p>
    <w:p w:rsidR="0095704D" w:rsidRPr="00F52525" w:rsidRDefault="0095704D" w:rsidP="00A77DF7">
      <w:pPr>
        <w:pStyle w:val="level3"/>
        <w:outlineLvl w:val="2"/>
      </w:pPr>
      <w:bookmarkStart w:id="41" w:name="_Toc478145266"/>
      <w:r w:rsidRPr="00F52525">
        <w:t>INTRODUCTION</w:t>
      </w:r>
      <w:bookmarkEnd w:id="41"/>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2" w:name="_Toc478145267"/>
      <w:r w:rsidRPr="00034011">
        <w:t>UML 2.0</w:t>
      </w:r>
      <w:bookmarkEnd w:id="42"/>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3" w:name="_Toc478145268"/>
      <w:r w:rsidRPr="00447D60">
        <w:t>TYPES OF UML DIAGRAMS</w:t>
      </w:r>
      <w:bookmarkEnd w:id="43"/>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lastRenderedPageBreak/>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D40568"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D40568" w:rsidRDefault="00D40568">
      <w:pPr>
        <w:spacing w:after="0" w:line="240" w:lineRule="auto"/>
        <w:jc w:val="left"/>
        <w:rPr>
          <w:lang w:eastAsia="en-IN" w:bidi="ta-IN"/>
        </w:rPr>
      </w:pPr>
      <w:r>
        <w:rPr>
          <w:lang w:eastAsia="en-IN" w:bidi="ta-IN"/>
        </w:rPr>
        <w:br w:type="page"/>
      </w:r>
    </w:p>
    <w:p w:rsidR="00606DDA" w:rsidRPr="002260C7" w:rsidRDefault="00606DDA" w:rsidP="00A77DF7">
      <w:pPr>
        <w:pStyle w:val="level3"/>
        <w:outlineLvl w:val="2"/>
      </w:pPr>
      <w:bookmarkStart w:id="44" w:name="_Toc478145269"/>
      <w:r w:rsidRPr="002260C7">
        <w:lastRenderedPageBreak/>
        <w:t>STATE MACHINE DIAGRAM</w:t>
      </w:r>
      <w:bookmarkEnd w:id="44"/>
    </w:p>
    <w:p w:rsidR="00606DDA" w:rsidRDefault="00406EBE" w:rsidP="00606DDA">
      <w:pPr>
        <w:rPr>
          <w:lang w:eastAsia="en-IN" w:bidi="ta-IN"/>
        </w:rPr>
      </w:pP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5" w:name="_Toc478145270"/>
      <w:r w:rsidRPr="00492833">
        <w:t xml:space="preserve">DIFFERENCE </w:t>
      </w:r>
      <w:r w:rsidR="00EC24EE">
        <w:t>IN UML TYPES</w:t>
      </w:r>
      <w:bookmarkEnd w:id="45"/>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6" w:name="_Toc478145271"/>
      <w:r w:rsidRPr="00492833">
        <w:t>STEPS TO DRAWING A STATE DIAGRAM</w:t>
      </w:r>
      <w:bookmarkEnd w:id="46"/>
    </w:p>
    <w:p w:rsidR="00492833" w:rsidRDefault="00D40568" w:rsidP="00492833">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3719601</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E52037" w:rsidRPr="00F65476" w:rsidRDefault="00E52037" w:rsidP="00406EBE">
                            <w:pPr>
                              <w:pStyle w:val="Caption"/>
                              <w:jc w:val="center"/>
                              <w:rPr>
                                <w:noProof/>
                                <w:sz w:val="28"/>
                              </w:rPr>
                            </w:pPr>
                            <w:bookmarkStart w:id="47" w:name="_Toc478119026"/>
                            <w:r>
                              <w:t>Figure 4.</w:t>
                            </w:r>
                            <w:fldSimple w:instr=" SEQ Figure \* ARABIC ">
                              <w:r>
                                <w:rPr>
                                  <w:noProof/>
                                </w:rPr>
                                <w:t>7</w:t>
                              </w:r>
                            </w:fldSimple>
                            <w:r>
                              <w:tab/>
                              <w:t>UML STATE MACHINE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292.9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" stroked="f">
                <v:textbox style="mso-fit-shape-to-text:t" inset="0,0,0,0">
                  <w:txbxContent>
                    <w:p w:rsidR="00E52037" w:rsidRPr="00F65476" w:rsidRDefault="00E52037" w:rsidP="00406EBE">
                      <w:pPr>
                        <w:pStyle w:val="Caption"/>
                        <w:jc w:val="center"/>
                        <w:rPr>
                          <w:noProof/>
                          <w:sz w:val="28"/>
                        </w:rPr>
                      </w:pPr>
                      <w:bookmarkStart w:id="48" w:name="_Toc478119026"/>
                      <w:r>
                        <w:t>Figure 4.</w:t>
                      </w:r>
                      <w:fldSimple w:instr=" SEQ Figure \* ARABIC ">
                        <w:r>
                          <w:rPr>
                            <w:noProof/>
                          </w:rPr>
                          <w:t>7</w:t>
                        </w:r>
                      </w:fldSimple>
                      <w:r>
                        <w:tab/>
                        <w:t>UML STATE MACHINE DIAGRAM</w:t>
                      </w:r>
                      <w:bookmarkEnd w:id="48"/>
                    </w:p>
                  </w:txbxContent>
                </v:textbox>
                <w10:wrap type="topAndBottom" anchorx="margin"/>
              </v:shape>
            </w:pict>
          </mc:Fallback>
        </mc:AlternateContent>
      </w:r>
      <w:r w:rsidR="00492833">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lastRenderedPageBreak/>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49" w:name="_Toc478119027"/>
      <w:r>
        <w:t xml:space="preserve">Figure </w:t>
      </w:r>
      <w:r w:rsidR="005667B0">
        <w:t>4.</w:t>
      </w:r>
      <w:fldSimple w:instr=" SEQ Figure \* ARABIC ">
        <w:r w:rsidR="00E52037">
          <w:rPr>
            <w:noProof/>
          </w:rPr>
          <w:t>8</w:t>
        </w:r>
      </w:fldSimple>
      <w:r>
        <w:tab/>
        <w:t>EXAMPLE OF CREATING A STATE DIAGRAM</w:t>
      </w:r>
      <w:bookmarkEnd w:id="49"/>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0" w:name="_Toc478145272"/>
      <w:r w:rsidRPr="00DB6812">
        <w:lastRenderedPageBreak/>
        <w:t>SEQUENCE DIAGRAM</w:t>
      </w:r>
      <w:bookmarkEnd w:id="50"/>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E52037" w:rsidRPr="00A47B55" w:rsidRDefault="00E52037" w:rsidP="00406EBE">
                            <w:pPr>
                              <w:pStyle w:val="Caption"/>
                              <w:jc w:val="center"/>
                              <w:rPr>
                                <w:sz w:val="28"/>
                              </w:rPr>
                            </w:pPr>
                            <w:bookmarkStart w:id="51" w:name="_Toc478119028"/>
                            <w:r>
                              <w:t>Figure 4.</w:t>
                            </w:r>
                            <w:fldSimple w:instr=" SEQ Figure \* ARABIC ">
                              <w:r>
                                <w:rPr>
                                  <w:noProof/>
                                </w:rPr>
                                <w:t>9</w:t>
                              </w:r>
                            </w:fldSimple>
                            <w:r>
                              <w:tab/>
                              <w:t>UML SEQUENCE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E52037" w:rsidRPr="00A47B55" w:rsidRDefault="00E52037" w:rsidP="00406EBE">
                      <w:pPr>
                        <w:pStyle w:val="Caption"/>
                        <w:jc w:val="center"/>
                        <w:rPr>
                          <w:sz w:val="28"/>
                        </w:rPr>
                      </w:pPr>
                      <w:bookmarkStart w:id="52" w:name="_Toc478119028"/>
                      <w:r>
                        <w:t>Figure 4.</w:t>
                      </w:r>
                      <w:fldSimple w:instr=" SEQ Figure \* ARABIC ">
                        <w:r>
                          <w:rPr>
                            <w:noProof/>
                          </w:rPr>
                          <w:t>9</w:t>
                        </w:r>
                      </w:fldSimple>
                      <w:r>
                        <w:tab/>
                        <w:t>UML SEQUENCE DIAGRAM</w:t>
                      </w:r>
                      <w:bookmarkEnd w:id="52"/>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3" w:name="_Toc478145273"/>
      <w:r>
        <w:t>HOW TO USE SEQUENCE DIAGRAMS</w:t>
      </w:r>
      <w:bookmarkEnd w:id="53"/>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rsidP="00F6767A">
      <w:pPr>
        <w:pStyle w:val="Heading2"/>
      </w:pPr>
      <w:bookmarkStart w:id="54" w:name="_Toc478145274"/>
      <w:r>
        <w:lastRenderedPageBreak/>
        <w:t>AUTOMATIC STATE DIAGRAM</w:t>
      </w:r>
      <w:bookmarkEnd w:id="54"/>
    </w:p>
    <w:p w:rsidR="00D31B23" w:rsidRDefault="00D31B23" w:rsidP="00A77DF7">
      <w:pPr>
        <w:pStyle w:val="level3"/>
        <w:outlineLvl w:val="2"/>
      </w:pPr>
      <w:bookmarkStart w:id="55" w:name="_Toc478145275"/>
      <w:r>
        <w:t>INTRODUCTION</w:t>
      </w:r>
      <w:bookmarkEnd w:id="55"/>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E52037" w:rsidRPr="00F42279" w:rsidRDefault="00E52037" w:rsidP="00D31B23">
                            <w:pPr>
                              <w:pStyle w:val="Caption"/>
                              <w:jc w:val="center"/>
                              <w:rPr>
                                <w:sz w:val="28"/>
                                <w:lang w:bidi="ta-IN"/>
                              </w:rPr>
                            </w:pPr>
                            <w:bookmarkStart w:id="56" w:name="_Ref477686950"/>
                            <w:bookmarkStart w:id="57" w:name="_Toc478119029"/>
                            <w:r>
                              <w:t>Figure 4.</w:t>
                            </w:r>
                            <w:fldSimple w:instr=" SEQ Figure \* ARABIC ">
                              <w:r>
                                <w:rPr>
                                  <w:noProof/>
                                </w:rPr>
                                <w:t>10</w:t>
                              </w:r>
                            </w:fldSimple>
                            <w:bookmarkEnd w:id="56"/>
                            <w:r>
                              <w:tab/>
                              <w:t>COFFEE MACHINE STATE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E52037" w:rsidRPr="00F42279" w:rsidRDefault="00E52037" w:rsidP="00D31B23">
                      <w:pPr>
                        <w:pStyle w:val="Caption"/>
                        <w:jc w:val="center"/>
                        <w:rPr>
                          <w:sz w:val="28"/>
                          <w:lang w:bidi="ta-IN"/>
                        </w:rPr>
                      </w:pPr>
                      <w:bookmarkStart w:id="58" w:name="_Ref477686950"/>
                      <w:bookmarkStart w:id="59" w:name="_Toc478119029"/>
                      <w:r>
                        <w:t>Figure 4.</w:t>
                      </w:r>
                      <w:fldSimple w:instr=" SEQ Figure \* ARABIC ">
                        <w:r>
                          <w:rPr>
                            <w:noProof/>
                          </w:rPr>
                          <w:t>10</w:t>
                        </w:r>
                      </w:fldSimple>
                      <w:bookmarkEnd w:id="58"/>
                      <w:r>
                        <w:tab/>
                        <w:t>COFFEE MACHINE STATE DIAGRAM</w:t>
                      </w:r>
                      <w:bookmarkEnd w:id="59"/>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E52037">
        <w:t>Figure 4.</w:t>
      </w:r>
      <w:r w:rsidR="00E52037">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w:t>
      </w:r>
      <w:r w:rsidRPr="00D31B23">
        <w:rPr>
          <w:lang w:eastAsia="en-IN" w:bidi="ta-IN"/>
        </w:rPr>
        <w:lastRenderedPageBreak/>
        <w:t xml:space="preserve">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E52037" w:rsidRPr="003B7E39" w:rsidRDefault="00E52037" w:rsidP="003B7E39">
                            <w:pPr>
                              <w:pStyle w:val="Caption"/>
                              <w:jc w:val="center"/>
                            </w:pPr>
                            <w:bookmarkStart w:id="60" w:name="_Ref477687133"/>
                            <w:bookmarkStart w:id="61" w:name="_Toc478119030"/>
                            <w:r>
                              <w:t>Figure 4.</w:t>
                            </w:r>
                            <w:fldSimple w:instr=" SEQ Figure \* ARABIC ">
                              <w:r>
                                <w:rPr>
                                  <w:noProof/>
                                </w:rPr>
                                <w:t>11</w:t>
                              </w:r>
                            </w:fldSimple>
                            <w:bookmarkEnd w:id="60"/>
                            <w:r>
                              <w:tab/>
                              <w:t>CASE EXAMPLE OF COFFEE MACHINE</w:t>
                            </w:r>
                            <w:bookmarkEnd w:id="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E52037" w:rsidRPr="003B7E39" w:rsidRDefault="00E52037" w:rsidP="003B7E39">
                      <w:pPr>
                        <w:pStyle w:val="Caption"/>
                        <w:jc w:val="center"/>
                      </w:pPr>
                      <w:bookmarkStart w:id="62" w:name="_Ref477687133"/>
                      <w:bookmarkStart w:id="63" w:name="_Toc478119030"/>
                      <w:r>
                        <w:t>Figure 4.</w:t>
                      </w:r>
                      <w:fldSimple w:instr=" SEQ Figure \* ARABIC ">
                        <w:r>
                          <w:rPr>
                            <w:noProof/>
                          </w:rPr>
                          <w:t>11</w:t>
                        </w:r>
                      </w:fldSimple>
                      <w:bookmarkEnd w:id="62"/>
                      <w:r>
                        <w:tab/>
                        <w:t>CASE EXAMPLE OF COFFEE MACHINE</w:t>
                      </w:r>
                      <w:bookmarkEnd w:id="63"/>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E52037">
        <w:t>Figure 4.</w:t>
      </w:r>
      <w:r w:rsidR="00E52037">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E52037">
        <w:t>Figure 4.</w:t>
      </w:r>
      <w:r w:rsidR="00E52037">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4" w:name="_Toc478145276"/>
      <w:r>
        <w:rPr>
          <w:noProof/>
          <w:lang w:eastAsia="en-IN"/>
        </w:rPr>
        <w:lastRenderedPageBreak/>
        <w:t>STATE DIAGRAM FOR THE ISO 15118</w:t>
      </w:r>
      <w:bookmarkEnd w:id="64"/>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5" w:name="_Toc478119031"/>
      <w:r>
        <w:t>Figure 4.</w:t>
      </w:r>
      <w:fldSimple w:instr=" SEQ Figure \* ARABIC ">
        <w:r w:rsidR="00E52037">
          <w:rPr>
            <w:noProof/>
          </w:rPr>
          <w:t>12</w:t>
        </w:r>
      </w:fldSimple>
      <w:r>
        <w:tab/>
        <w:t>BASIC STATE DIAGRAM FOR ISO 15118</w:t>
      </w:r>
      <w:bookmarkEnd w:id="65"/>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6" w:name="_Toc478145277"/>
      <w:r>
        <w:rPr>
          <w:lang w:eastAsia="en-IN" w:bidi="ta-IN"/>
        </w:rPr>
        <w:t>SOFTWARE DESCRIPTION</w:t>
      </w:r>
      <w:bookmarkEnd w:id="66"/>
    </w:p>
    <w:p w:rsidR="00745C4D" w:rsidRDefault="00745C4D" w:rsidP="00F6767A">
      <w:pPr>
        <w:pStyle w:val="Heading2"/>
      </w:pPr>
      <w:r>
        <w:t xml:space="preserve"> </w:t>
      </w:r>
      <w:bookmarkStart w:id="67" w:name="_Toc478145278"/>
      <w:r>
        <w:t>FileZilla</w:t>
      </w:r>
      <w:bookmarkEnd w:id="67"/>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lastRenderedPageBreak/>
        <w:t>Directory comparison for comparing local files and server files in the same directory. When the file doesn't have the same information (name not match, or size not match) it will highlight that file in colour.</w:t>
      </w:r>
    </w:p>
    <w:p w:rsidR="00745C4D" w:rsidRDefault="00986A74" w:rsidP="00745C4D">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6291478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E52037" w:rsidRPr="00F857F9" w:rsidRDefault="00E52037" w:rsidP="00442C8E">
                            <w:pPr>
                              <w:pStyle w:val="Caption"/>
                              <w:jc w:val="center"/>
                              <w:rPr>
                                <w:sz w:val="28"/>
                                <w:lang w:bidi="ta-IN"/>
                              </w:rPr>
                            </w:pPr>
                            <w:bookmarkStart w:id="68" w:name="_Toc478119032"/>
                            <w:r>
                              <w:t>Figure 5.</w:t>
                            </w:r>
                            <w:fldSimple w:instr=" SEQ Figure_5. \* ARABIC ">
                              <w:r>
                                <w:rPr>
                                  <w:noProof/>
                                </w:rPr>
                                <w:t>1</w:t>
                              </w:r>
                            </w:fldSimple>
                            <w:r>
                              <w:tab/>
                              <w:t>FileZilla INTERFACE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95.4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" stroked="f">
                <v:textbox style="mso-fit-shape-to-text:t" inset="0,0,0,0">
                  <w:txbxContent>
                    <w:p w:rsidR="00E52037" w:rsidRPr="00F857F9" w:rsidRDefault="00E52037" w:rsidP="00442C8E">
                      <w:pPr>
                        <w:pStyle w:val="Caption"/>
                        <w:jc w:val="center"/>
                        <w:rPr>
                          <w:sz w:val="28"/>
                          <w:lang w:bidi="ta-IN"/>
                        </w:rPr>
                      </w:pPr>
                      <w:bookmarkStart w:id="69" w:name="_Toc478119032"/>
                      <w:r>
                        <w:t>Figure 5.</w:t>
                      </w:r>
                      <w:fldSimple w:instr=" SEQ Figure_5. \* ARABIC ">
                        <w:r>
                          <w:rPr>
                            <w:noProof/>
                          </w:rPr>
                          <w:t>1</w:t>
                        </w:r>
                      </w:fldSimple>
                      <w:r>
                        <w:tab/>
                        <w:t>FileZilla INTERFACE</w:t>
                      </w:r>
                      <w:bookmarkEnd w:id="69"/>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margin">
              <wp:align>left</wp:align>
            </wp:positionH>
            <wp:positionV relativeFrom="page">
              <wp:posOffset>2628087</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lastRenderedPageBreak/>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986A74" w:rsidRDefault="00745C4D" w:rsidP="00457212">
      <w:pPr>
        <w:pStyle w:val="ListParagraph"/>
        <w:numPr>
          <w:ilvl w:val="0"/>
          <w:numId w:val="15"/>
        </w:numPr>
        <w:rPr>
          <w:lang w:eastAsia="en-IN" w:bidi="ta-IN"/>
        </w:rPr>
      </w:pPr>
      <w:r>
        <w:rPr>
          <w:lang w:eastAsia="en-IN" w:bidi="ta-IN"/>
        </w:rPr>
        <w:t>Synchronised directory browsing</w:t>
      </w:r>
    </w:p>
    <w:p w:rsidR="002D60C4" w:rsidRDefault="00745C4D" w:rsidP="00457212">
      <w:pPr>
        <w:pStyle w:val="ListParagraph"/>
        <w:numPr>
          <w:ilvl w:val="0"/>
          <w:numId w:val="15"/>
        </w:numPr>
        <w:rPr>
          <w:lang w:eastAsia="en-IN" w:bidi="ta-IN"/>
        </w:rPr>
      </w:pPr>
      <w:r>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0" w:name="_Toc478145279"/>
      <w:r>
        <w:t>GEANY</w:t>
      </w:r>
      <w:bookmarkEnd w:id="70"/>
    </w:p>
    <w:p w:rsidR="00D02E26" w:rsidRDefault="00986A74" w:rsidP="00D02E26">
      <w:pPr>
        <w:rPr>
          <w:lang w:eastAsia="en-IN" w:bidi="ta-IN"/>
        </w:rPr>
      </w:pP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margin">
                  <wp:align>center</wp:align>
                </wp:positionH>
                <wp:positionV relativeFrom="paragraph">
                  <wp:posOffset>8203362</wp:posOffset>
                </wp:positionV>
                <wp:extent cx="5698490" cy="635"/>
                <wp:effectExtent l="0" t="0" r="0" b="8255"/>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E52037" w:rsidRPr="000640D4" w:rsidRDefault="00E52037" w:rsidP="00D02E26">
                            <w:pPr>
                              <w:pStyle w:val="Caption"/>
                              <w:jc w:val="center"/>
                              <w:rPr>
                                <w:sz w:val="28"/>
                                <w:lang w:bidi="ta-IN"/>
                              </w:rPr>
                            </w:pPr>
                            <w:bookmarkStart w:id="71" w:name="_Toc478119033"/>
                            <w:r>
                              <w:t>Figure 5.</w:t>
                            </w:r>
                            <w:fldSimple w:instr=" SEQ Figure_5. \* ARABIC ">
                              <w:r>
                                <w:rPr>
                                  <w:noProof/>
                                </w:rPr>
                                <w:t>2</w:t>
                              </w:r>
                            </w:fldSimple>
                            <w:r>
                              <w:tab/>
                              <w:t>Geany INTERFACE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0;margin-top:645.95pt;width:448.7pt;height:.0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" stroked="f">
                <v:textbox style="mso-fit-shape-to-text:t" inset="0,0,0,0">
                  <w:txbxContent>
                    <w:p w:rsidR="00E52037" w:rsidRPr="000640D4" w:rsidRDefault="00E52037" w:rsidP="00D02E26">
                      <w:pPr>
                        <w:pStyle w:val="Caption"/>
                        <w:jc w:val="center"/>
                        <w:rPr>
                          <w:sz w:val="28"/>
                          <w:lang w:bidi="ta-IN"/>
                        </w:rPr>
                      </w:pPr>
                      <w:bookmarkStart w:id="72" w:name="_Toc478119033"/>
                      <w:r>
                        <w:t>Figure 5.</w:t>
                      </w:r>
                      <w:fldSimple w:instr=" SEQ Figure_5. \* ARABIC ">
                        <w:r>
                          <w:rPr>
                            <w:noProof/>
                          </w:rPr>
                          <w:t>2</w:t>
                        </w:r>
                      </w:fldSimple>
                      <w:r>
                        <w:tab/>
                        <w:t>Geany INTERFACE</w:t>
                      </w:r>
                      <w:bookmarkEnd w:id="72"/>
                    </w:p>
                  </w:txbxContent>
                </v:textbox>
                <w10:wrap type="topAndBottom" anchorx="margin"/>
              </v:shape>
            </w:pict>
          </mc:Fallback>
        </mc:AlternateContent>
      </w:r>
      <w:r w:rsidR="00D02E26">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986A74" w:rsidP="00FA4A7E">
      <w:pPr>
        <w:rPr>
          <w:lang w:eastAsia="en-IN" w:bidi="ta-IN"/>
        </w:rPr>
      </w:pPr>
      <w:r>
        <w:rPr>
          <w:noProof/>
          <w:lang w:eastAsia="en-IN"/>
        </w:rPr>
        <w:drawing>
          <wp:anchor distT="0" distB="0" distL="114300" distR="114300" simplePos="0" relativeHeight="251699200" behindDoc="0" locked="0" layoutInCell="1" allowOverlap="1">
            <wp:simplePos x="0" y="0"/>
            <wp:positionH relativeFrom="margin">
              <wp:align>center</wp:align>
            </wp:positionH>
            <wp:positionV relativeFrom="page">
              <wp:posOffset>5457012</wp:posOffset>
            </wp:positionV>
            <wp:extent cx="4608195" cy="3978910"/>
            <wp:effectExtent l="0" t="0" r="1905" b="254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8195" cy="3978910"/>
                    </a:xfrm>
                    <a:prstGeom prst="rect">
                      <a:avLst/>
                    </a:prstGeom>
                    <a:noFill/>
                  </pic:spPr>
                </pic:pic>
              </a:graphicData>
            </a:graphic>
            <wp14:sizeRelH relativeFrom="page">
              <wp14:pctWidth>0</wp14:pctWidth>
            </wp14:sizeRelH>
            <wp14:sizeRelV relativeFrom="page">
              <wp14:pctHeight>0</wp14:pctHeight>
            </wp14:sizeRelV>
          </wp:anchor>
        </w:drawing>
      </w:r>
      <w:r w:rsidR="00D02E26">
        <w:rPr>
          <w:lang w:eastAsia="en-IN" w:bidi="ta-IN"/>
        </w:rPr>
        <w:t>In contrast to traditional Unix-based editors like Emacs or Vim, Geany more closely resembles a small and fast IDE.</w:t>
      </w:r>
      <w:r w:rsidR="009A5ABC">
        <w:rPr>
          <w:lang w:eastAsia="en-IN" w:bidi="ta-IN"/>
        </w:rPr>
        <w:t xml:space="preserve"> The codes in both APPENDIX 2 and 3 were written using this software.</w:t>
      </w:r>
      <w:r w:rsidR="00D02E26">
        <w:rPr>
          <w:lang w:eastAsia="en-IN" w:bidi="ta-IN"/>
        </w:rPr>
        <w:br w:type="page"/>
      </w:r>
    </w:p>
    <w:p w:rsidR="00D02E26" w:rsidRDefault="00D02E26" w:rsidP="00F6767A">
      <w:pPr>
        <w:pStyle w:val="Heading2"/>
      </w:pPr>
      <w:bookmarkStart w:id="73" w:name="_Toc478145280"/>
      <w:r>
        <w:lastRenderedPageBreak/>
        <w:t>PuTTY TERMINAL</w:t>
      </w:r>
      <w:bookmarkEnd w:id="73"/>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986A74" w:rsidP="00D02E26">
      <w:pPr>
        <w:rPr>
          <w:lang w:eastAsia="en-IN" w:bidi="ta-IN"/>
        </w:rPr>
      </w:pPr>
      <w:r>
        <w:rPr>
          <w:noProof/>
          <w:lang w:eastAsia="en-IN"/>
        </w:rPr>
        <w:drawing>
          <wp:anchor distT="0" distB="0" distL="114300" distR="114300" simplePos="0" relativeHeight="251702272" behindDoc="0" locked="0" layoutInCell="1" allowOverlap="1">
            <wp:simplePos x="0" y="0"/>
            <wp:positionH relativeFrom="margin">
              <wp:align>center</wp:align>
            </wp:positionH>
            <wp:positionV relativeFrom="page">
              <wp:posOffset>4229100</wp:posOffset>
            </wp:positionV>
            <wp:extent cx="4528800" cy="5158800"/>
            <wp:effectExtent l="0" t="0" r="5715"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528800" cy="51588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margin">
                  <wp:align>center</wp:align>
                </wp:positionH>
                <wp:positionV relativeFrom="paragraph">
                  <wp:posOffset>6822363</wp:posOffset>
                </wp:positionV>
                <wp:extent cx="4848860" cy="635"/>
                <wp:effectExtent l="0" t="0" r="8890" b="8255"/>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E52037" w:rsidRPr="00FD4335" w:rsidRDefault="00E52037" w:rsidP="00D37B7D">
                            <w:pPr>
                              <w:pStyle w:val="Caption"/>
                              <w:jc w:val="center"/>
                              <w:rPr>
                                <w:sz w:val="28"/>
                                <w:lang w:bidi="ta-IN"/>
                              </w:rPr>
                            </w:pPr>
                            <w:bookmarkStart w:id="74" w:name="_Toc478119034"/>
                            <w:r>
                              <w:t>Figure 5.</w:t>
                            </w:r>
                            <w:fldSimple w:instr=" SEQ Figure_5. \* ARABIC ">
                              <w:r>
                                <w:rPr>
                                  <w:noProof/>
                                </w:rPr>
                                <w:t>3</w:t>
                              </w:r>
                            </w:fldSimple>
                            <w:r>
                              <w:tab/>
                              <w:t>PuTTY INTERFACE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0;margin-top:537.2pt;width:381.8pt;height:.05pt;z-index:251704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" stroked="f">
                <v:textbox style="mso-fit-shape-to-text:t" inset="0,0,0,0">
                  <w:txbxContent>
                    <w:p w:rsidR="00E52037" w:rsidRPr="00FD4335" w:rsidRDefault="00E52037" w:rsidP="00D37B7D">
                      <w:pPr>
                        <w:pStyle w:val="Caption"/>
                        <w:jc w:val="center"/>
                        <w:rPr>
                          <w:sz w:val="28"/>
                          <w:lang w:bidi="ta-IN"/>
                        </w:rPr>
                      </w:pPr>
                      <w:bookmarkStart w:id="75" w:name="_Toc478119034"/>
                      <w:r>
                        <w:t>Figure 5.</w:t>
                      </w:r>
                      <w:fldSimple w:instr=" SEQ Figure_5. \* ARABIC ">
                        <w:r>
                          <w:rPr>
                            <w:noProof/>
                          </w:rPr>
                          <w:t>3</w:t>
                        </w:r>
                      </w:fldSimple>
                      <w:r>
                        <w:tab/>
                        <w:t>PuTTY INTERFACE</w:t>
                      </w:r>
                      <w:bookmarkEnd w:id="75"/>
                    </w:p>
                  </w:txbxContent>
                </v:textbox>
                <w10:wrap type="topAndBottom" anchorx="margin"/>
              </v:shape>
            </w:pict>
          </mc:Fallback>
        </mc:AlternateContent>
      </w:r>
      <w:r w:rsidR="00D02E26">
        <w:rPr>
          <w:lang w:eastAsia="en-IN" w:bidi="ta-IN"/>
        </w:rPr>
        <w:t>PuTTY was originally written for Microsoft Windows, but it has been ported to various other operating systems. Official ports are available for some Unix-like platforms, with work-in-progress ports to Classic Mac OS and mac OS, and</w:t>
      </w:r>
      <w:r>
        <w:rPr>
          <w:lang w:eastAsia="en-IN" w:bidi="ta-IN"/>
        </w:rPr>
        <w:t xml:space="preserve"> </w:t>
      </w:r>
      <w:r w:rsidR="00D02E26">
        <w:rPr>
          <w:lang w:eastAsia="en-IN" w:bidi="ta-IN"/>
        </w:rPr>
        <w:t>unofficial ports have been contributed to platforms such as Symbian, Windows Mobile and Windows Phone.</w:t>
      </w:r>
      <w:r w:rsidR="00D37B7D" w:rsidRPr="00D37B7D">
        <w:rPr>
          <w:noProof/>
          <w:lang w:eastAsia="en-IN"/>
        </w:rPr>
        <w:t xml:space="preserve"> </w:t>
      </w:r>
    </w:p>
    <w:p w:rsidR="00A03256" w:rsidRDefault="00A03256" w:rsidP="00AC65AB">
      <w:pPr>
        <w:pStyle w:val="Heading2"/>
      </w:pPr>
      <w:r>
        <w:br w:type="page"/>
      </w:r>
      <w:r>
        <w:lastRenderedPageBreak/>
        <w:t xml:space="preserve"> </w:t>
      </w:r>
      <w:bookmarkStart w:id="76" w:name="_Toc478145281"/>
      <w:r>
        <w:t>EB GUIDE</w:t>
      </w:r>
      <w:bookmarkEnd w:id="76"/>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r w:rsidR="000524BD">
        <w:rPr>
          <w:lang w:eastAsia="en-IN" w:bidi="ta-IN"/>
        </w:rPr>
        <w:t xml:space="preserve"> Design Software.</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7" w:name="_Toc478145282"/>
      <w:r>
        <w:t>BENEFITS</w:t>
      </w:r>
      <w:bookmarkEnd w:id="77"/>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 xml:space="preserve">For more than ten years, EB GUIDE and EB experts have been assisting HMI developers worldwide. We continue to be an industry innovator. </w:t>
      </w:r>
      <w:r>
        <w:rPr>
          <w:lang w:eastAsia="en-IN" w:bidi="ta-IN"/>
        </w:rPr>
        <w:lastRenderedPageBreak/>
        <w:t>EB works with leading international chip vendors and technology providers to extend and improve EB GUIDE continuously according to the market’s needs.</w:t>
      </w:r>
    </w:p>
    <w:p w:rsidR="00A03256" w:rsidRDefault="00A03256" w:rsidP="00A77DF7">
      <w:pPr>
        <w:pStyle w:val="level3"/>
        <w:outlineLvl w:val="2"/>
      </w:pPr>
      <w:bookmarkStart w:id="78" w:name="_Toc478145283"/>
      <w:r>
        <w:t>FEATURES</w:t>
      </w:r>
      <w:bookmarkEnd w:id="78"/>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A83604"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left</wp:align>
            </wp:positionH>
            <wp:positionV relativeFrom="margin">
              <wp:posOffset>4712622</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align>left</wp:align>
                </wp:positionH>
                <wp:positionV relativeFrom="paragraph">
                  <wp:posOffset>3831195</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E52037" w:rsidRPr="008B1A88" w:rsidRDefault="00E52037" w:rsidP="004A1B72">
                            <w:pPr>
                              <w:pStyle w:val="Caption"/>
                              <w:jc w:val="center"/>
                              <w:rPr>
                                <w:sz w:val="28"/>
                                <w:lang w:bidi="ta-IN"/>
                              </w:rPr>
                            </w:pPr>
                            <w:bookmarkStart w:id="79" w:name="_Toc478119035"/>
                            <w:r>
                              <w:t>Figure 5.</w:t>
                            </w:r>
                            <w:fldSimple w:instr=" SEQ Figure_5. \* ARABIC ">
                              <w:r>
                                <w:rPr>
                                  <w:noProof/>
                                </w:rPr>
                                <w:t>4</w:t>
                              </w:r>
                            </w:fldSimple>
                            <w:r>
                              <w:tab/>
                              <w:t>EB GUIDE 6.3 INTERFACE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0;margin-top:301.65pt;width:451.25pt;height:20.3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" stroked="f">
                <v:textbox style="mso-fit-shape-to-text:t" inset="0,0,0,0">
                  <w:txbxContent>
                    <w:p w:rsidR="00E52037" w:rsidRPr="008B1A88" w:rsidRDefault="00E52037" w:rsidP="004A1B72">
                      <w:pPr>
                        <w:pStyle w:val="Caption"/>
                        <w:jc w:val="center"/>
                        <w:rPr>
                          <w:sz w:val="28"/>
                          <w:lang w:bidi="ta-IN"/>
                        </w:rPr>
                      </w:pPr>
                      <w:bookmarkStart w:id="80" w:name="_Toc478119035"/>
                      <w:r>
                        <w:t>Figure 5.</w:t>
                      </w:r>
                      <w:fldSimple w:instr=" SEQ Figure_5. \* ARABIC ">
                        <w:r>
                          <w:rPr>
                            <w:noProof/>
                          </w:rPr>
                          <w:t>4</w:t>
                        </w:r>
                      </w:fldSimple>
                      <w:r>
                        <w:tab/>
                        <w:t>EB GUIDE 6.3 INTERFACE</w:t>
                      </w:r>
                      <w:bookmarkEnd w:id="80"/>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1" w:name="_Toc478145284"/>
      <w:r w:rsidR="007670FA" w:rsidRPr="00320F84">
        <w:t>draw.io</w:t>
      </w:r>
      <w:bookmarkEnd w:id="81"/>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E52037" w:rsidRPr="002576F9" w:rsidRDefault="00E52037" w:rsidP="007670FA">
                            <w:pPr>
                              <w:pStyle w:val="Caption"/>
                              <w:jc w:val="center"/>
                              <w:rPr>
                                <w:sz w:val="28"/>
                                <w:lang w:bidi="ta-IN"/>
                              </w:rPr>
                            </w:pPr>
                            <w:bookmarkStart w:id="82" w:name="_Toc478119036"/>
                            <w:r>
                              <w:t>Figure 5.</w:t>
                            </w:r>
                            <w:fldSimple w:instr=" SEQ Figure_5. \* ARABIC ">
                              <w:r>
                                <w:rPr>
                                  <w:noProof/>
                                </w:rPr>
                                <w:t>5</w:t>
                              </w:r>
                            </w:fldSimple>
                            <w:r>
                              <w:tab/>
                              <w:t>draw.io INTERFACE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E52037" w:rsidRPr="002576F9" w:rsidRDefault="00E52037" w:rsidP="007670FA">
                      <w:pPr>
                        <w:pStyle w:val="Caption"/>
                        <w:jc w:val="center"/>
                        <w:rPr>
                          <w:sz w:val="28"/>
                          <w:lang w:bidi="ta-IN"/>
                        </w:rPr>
                      </w:pPr>
                      <w:bookmarkStart w:id="83" w:name="_Toc478119036"/>
                      <w:r>
                        <w:t>Figure 5.</w:t>
                      </w:r>
                      <w:fldSimple w:instr=" SEQ Figure_5. \* ARABIC ">
                        <w:r>
                          <w:rPr>
                            <w:noProof/>
                          </w:rPr>
                          <w:t>5</w:t>
                        </w:r>
                      </w:fldSimple>
                      <w:r>
                        <w:tab/>
                        <w:t>draw.io INTERFACE</w:t>
                      </w:r>
                      <w:bookmarkEnd w:id="83"/>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E52037">
        <w:t>Appendix 1.</w:t>
      </w:r>
      <w:r w:rsidR="00E52037">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E52037">
        <w:t>Appendix 1.</w:t>
      </w:r>
      <w:r w:rsidR="00E52037">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4" w:name="_Toc478145285"/>
      <w:r>
        <w:lastRenderedPageBreak/>
        <w:t>VISUAL PARADIGM 14.0</w:t>
      </w:r>
      <w:bookmarkEnd w:id="84"/>
    </w:p>
    <w:p w:rsidR="00B72386" w:rsidRDefault="009C0B2E" w:rsidP="00A77DF7">
      <w:pPr>
        <w:pStyle w:val="level3"/>
        <w:outlineLvl w:val="2"/>
      </w:pPr>
      <w:bookmarkStart w:id="85" w:name="_Toc478145286"/>
      <w:r>
        <w:t>INTRODUCTION</w:t>
      </w:r>
      <w:bookmarkEnd w:id="85"/>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E52037" w:rsidRPr="0062523A" w:rsidRDefault="00E52037" w:rsidP="00FC168F">
                            <w:pPr>
                              <w:pStyle w:val="Caption"/>
                              <w:jc w:val="center"/>
                              <w:rPr>
                                <w:noProof/>
                                <w:sz w:val="28"/>
                              </w:rPr>
                            </w:pPr>
                            <w:bookmarkStart w:id="86" w:name="_Toc478119037"/>
                            <w:r>
                              <w:t>Figure 5.</w:t>
                            </w:r>
                            <w:fldSimple w:instr=" SEQ Figure_5. \* ARABIC ">
                              <w:r>
                                <w:rPr>
                                  <w:noProof/>
                                </w:rPr>
                                <w:t>6</w:t>
                              </w:r>
                            </w:fldSimple>
                            <w:r>
                              <w:tab/>
                              <w:t>VISUAL PARADIGM INTERFACE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E52037" w:rsidRPr="0062523A" w:rsidRDefault="00E52037" w:rsidP="00FC168F">
                      <w:pPr>
                        <w:pStyle w:val="Caption"/>
                        <w:jc w:val="center"/>
                        <w:rPr>
                          <w:noProof/>
                          <w:sz w:val="28"/>
                        </w:rPr>
                      </w:pPr>
                      <w:bookmarkStart w:id="87" w:name="_Toc478119037"/>
                      <w:r>
                        <w:t>Figure 5.</w:t>
                      </w:r>
                      <w:fldSimple w:instr=" SEQ Figure_5. \* ARABIC ">
                        <w:r>
                          <w:rPr>
                            <w:noProof/>
                          </w:rPr>
                          <w:t>6</w:t>
                        </w:r>
                      </w:fldSimple>
                      <w:r>
                        <w:tab/>
                        <w:t>VISUAL PARADIGM INTERFACE</w:t>
                      </w:r>
                      <w:bookmarkEnd w:id="87"/>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8" w:name="_Toc478145287"/>
      <w:r>
        <w:t>BENEFITS</w:t>
      </w:r>
      <w:bookmarkEnd w:id="88"/>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9" w:name="_Ref477699868"/>
      <w:bookmarkStart w:id="90" w:name="_Toc478145288"/>
      <w:r>
        <w:lastRenderedPageBreak/>
        <w:t>COMPILING THE PROGRAM</w:t>
      </w:r>
      <w:bookmarkEnd w:id="89"/>
      <w:bookmarkEnd w:id="90"/>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1D49A4" w:rsidP="00EF67AF">
      <w:pPr>
        <w:rPr>
          <w:lang w:eastAsia="en-IN" w:bidi="ta-IN"/>
        </w:rPr>
      </w:pPr>
      <w:r>
        <w:rPr>
          <w:noProof/>
          <w:lang w:eastAsia="en-IN"/>
        </w:rPr>
        <w:drawing>
          <wp:anchor distT="0" distB="0" distL="114300" distR="114300" simplePos="0" relativeHeight="251715584" behindDoc="0" locked="0" layoutInCell="1" allowOverlap="1">
            <wp:simplePos x="0" y="0"/>
            <wp:positionH relativeFrom="margin">
              <wp:align>center</wp:align>
            </wp:positionH>
            <wp:positionV relativeFrom="page">
              <wp:posOffset>5019853</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Both usernames (</w:t>
      </w:r>
      <w:r w:rsidR="00EF67AF" w:rsidRPr="00EF67AF">
        <w:rPr>
          <w:b/>
          <w:lang w:eastAsia="en-IN" w:bidi="ta-IN"/>
        </w:rPr>
        <w:t>root</w:t>
      </w:r>
      <w:r w:rsidR="00EF67AF">
        <w:rPr>
          <w:lang w:eastAsia="en-IN" w:bidi="ta-IN"/>
        </w:rPr>
        <w:t>) and passwords (</w:t>
      </w:r>
      <w:r w:rsidR="00EF67AF" w:rsidRPr="00EF67AF">
        <w:rPr>
          <w:b/>
          <w:lang w:eastAsia="en-IN" w:bidi="ta-IN"/>
        </w:rPr>
        <w:t>zebematado</w:t>
      </w:r>
      <w:r w:rsidR="00EF67AF">
        <w:rPr>
          <w:lang w:eastAsia="en-IN" w:bidi="ta-IN"/>
        </w:rPr>
        <w:t>) are used for both boards. However, the IP addresses must have differences (</w:t>
      </w:r>
      <w:r w:rsidR="00EF67AF" w:rsidRPr="00EF67AF">
        <w:rPr>
          <w:b/>
          <w:lang w:eastAsia="en-IN" w:bidi="ta-IN"/>
        </w:rPr>
        <w:t>192.168.37.250 and 192.168.37.251</w:t>
      </w:r>
      <w:r w:rsidR="00EF67AF">
        <w:rPr>
          <w:lang w:eastAsia="en-IN" w:bidi="ta-IN"/>
        </w:rPr>
        <w:t xml:space="preserve">). If the password is correct, the current date and the last login will be displayed as shown in </w:t>
      </w:r>
      <w:r w:rsidR="00EF67AF">
        <w:rPr>
          <w:lang w:eastAsia="en-IN" w:bidi="ta-IN"/>
        </w:rPr>
        <w:fldChar w:fldCharType="begin"/>
      </w:r>
      <w:r w:rsidR="00EF67AF">
        <w:rPr>
          <w:lang w:eastAsia="en-IN" w:bidi="ta-IN"/>
        </w:rPr>
        <w:instrText xml:space="preserve"> REF _Ref477696993 \h </w:instrText>
      </w:r>
      <w:r w:rsidR="00EF67AF">
        <w:rPr>
          <w:lang w:eastAsia="en-IN" w:bidi="ta-IN"/>
        </w:rPr>
      </w:r>
      <w:r w:rsidR="00EF67AF">
        <w:rPr>
          <w:lang w:eastAsia="en-IN" w:bidi="ta-IN"/>
        </w:rPr>
        <w:fldChar w:fldCharType="separate"/>
      </w:r>
      <w:r w:rsidR="00E52037">
        <w:t>Figure 5.</w:t>
      </w:r>
      <w:r w:rsidR="00E52037">
        <w:rPr>
          <w:noProof/>
        </w:rPr>
        <w:t>7</w:t>
      </w:r>
      <w:r w:rsidR="00EF67AF">
        <w:rPr>
          <w:lang w:eastAsia="en-IN" w:bidi="ta-IN"/>
        </w:rPr>
        <w:fldChar w:fldCharType="end"/>
      </w:r>
      <w:r w:rsidR="00EF67AF">
        <w:rPr>
          <w:lang w:eastAsia="en-IN" w:bidi="ta-IN"/>
        </w:rPr>
        <w:t>. The Linux terminal in which this call was executed now represents a command line of the EVAchargeSE board.</w:t>
      </w:r>
      <w:r w:rsidR="00EF67AF">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E52037" w:rsidRPr="00FF3F5C" w:rsidRDefault="00E52037" w:rsidP="00EF67AF">
                            <w:pPr>
                              <w:pStyle w:val="Caption"/>
                              <w:jc w:val="center"/>
                              <w:rPr>
                                <w:sz w:val="28"/>
                                <w:lang w:bidi="ta-IN"/>
                              </w:rPr>
                            </w:pPr>
                            <w:bookmarkStart w:id="91" w:name="_Ref477696993"/>
                            <w:bookmarkStart w:id="92" w:name="_Toc478119038"/>
                            <w:r>
                              <w:t>Figure 5.</w:t>
                            </w:r>
                            <w:fldSimple w:instr=" SEQ Figure_5. \* ARABIC ">
                              <w:r>
                                <w:rPr>
                                  <w:noProof/>
                                </w:rPr>
                                <w:t>7</w:t>
                              </w:r>
                            </w:fldSimple>
                            <w:bookmarkEnd w:id="91"/>
                            <w:r>
                              <w:tab/>
                              <w:t>LOGIN SHELL FOR EVACharge SE USING SSH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E52037" w:rsidRPr="00FF3F5C" w:rsidRDefault="00E52037" w:rsidP="00EF67AF">
                      <w:pPr>
                        <w:pStyle w:val="Caption"/>
                        <w:jc w:val="center"/>
                        <w:rPr>
                          <w:sz w:val="28"/>
                          <w:lang w:bidi="ta-IN"/>
                        </w:rPr>
                      </w:pPr>
                      <w:bookmarkStart w:id="93" w:name="_Ref477696993"/>
                      <w:bookmarkStart w:id="94" w:name="_Toc478119038"/>
                      <w:r>
                        <w:t>Figure 5.</w:t>
                      </w:r>
                      <w:fldSimple w:instr=" SEQ Figure_5. \* ARABIC ">
                        <w:r>
                          <w:rPr>
                            <w:noProof/>
                          </w:rPr>
                          <w:t>7</w:t>
                        </w:r>
                      </w:fldSimple>
                      <w:bookmarkEnd w:id="93"/>
                      <w:r>
                        <w:tab/>
                        <w:t>LOGIN SHELL FOR EVACharge SE USING SSH</w:t>
                      </w:r>
                      <w:bookmarkEnd w:id="94"/>
                    </w:p>
                  </w:txbxContent>
                </v:textbox>
                <w10:wrap type="topAndBottom"/>
              </v:shape>
            </w:pict>
          </mc:Fallback>
        </mc:AlternateContent>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xml:space="preserve">" are used according to </w:t>
      </w:r>
      <w:r>
        <w:rPr>
          <w:lang w:eastAsia="en-IN" w:bidi="ta-IN"/>
        </w:rPr>
        <w:lastRenderedPageBreak/>
        <w:t>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w:t>
      </w:r>
      <w:r w:rsidR="001D49A4">
        <w:rPr>
          <w:noProof/>
          <w:lang w:eastAsia="en-IN"/>
        </w:rPr>
        <w:drawing>
          <wp:anchor distT="0" distB="0" distL="114300" distR="114300" simplePos="0" relativeHeight="251718656" behindDoc="0" locked="0" layoutInCell="1" allowOverlap="1">
            <wp:simplePos x="0" y="0"/>
            <wp:positionH relativeFrom="margin">
              <wp:align>right</wp:align>
            </wp:positionH>
            <wp:positionV relativeFrom="page">
              <wp:posOffset>3305861</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Pr>
          <w:lang w:eastAsia="en-IN" w:bidi="ta-IN"/>
        </w:rPr>
        <w:t xml:space="preserve">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E52037">
        <w:t>Figure 5.</w:t>
      </w:r>
      <w:r w:rsidR="00E52037">
        <w:rPr>
          <w:noProof/>
        </w:rPr>
        <w:t>8</w:t>
      </w:r>
      <w:r w:rsidR="00FF73F3">
        <w:rPr>
          <w:lang w:eastAsia="en-IN" w:bidi="ta-IN"/>
        </w:rPr>
        <w:fldChar w:fldCharType="end"/>
      </w:r>
      <w:r>
        <w:rPr>
          <w:lang w:eastAsia="en-IN" w:bidi="ta-IN"/>
        </w:rPr>
        <w:t>.</w:t>
      </w:r>
    </w:p>
    <w:p w:rsidR="001D49A4" w:rsidRDefault="00FF73F3" w:rsidP="00EF67AF">
      <w:pPr>
        <w:rPr>
          <w:lang w:eastAsia="en-IN" w:bidi="ta-IN"/>
        </w:rPr>
      </w:pPr>
      <w:r>
        <w:rPr>
          <w:noProof/>
          <w:lang w:eastAsia="en-IN"/>
        </w:rPr>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E52037" w:rsidRPr="00B37681" w:rsidRDefault="00E52037" w:rsidP="00A13562">
                            <w:pPr>
                              <w:pStyle w:val="Caption"/>
                              <w:jc w:val="center"/>
                              <w:rPr>
                                <w:sz w:val="28"/>
                                <w:lang w:bidi="ta-IN"/>
                              </w:rPr>
                            </w:pPr>
                            <w:bookmarkStart w:id="95" w:name="_Ref477697278"/>
                            <w:bookmarkStart w:id="96" w:name="_Toc478119039"/>
                            <w:r>
                              <w:t>Figure 5.</w:t>
                            </w:r>
                            <w:fldSimple w:instr=" SEQ Figure_5. \* ARABIC ">
                              <w:r>
                                <w:rPr>
                                  <w:noProof/>
                                </w:rPr>
                                <w:t>8</w:t>
                              </w:r>
                            </w:fldSimple>
                            <w:bookmarkEnd w:id="95"/>
                            <w:r>
                              <w:tab/>
                              <w:t>COMPILING THE PROGRAM ON GCC</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E52037" w:rsidRPr="00B37681" w:rsidRDefault="00E52037" w:rsidP="00A13562">
                      <w:pPr>
                        <w:pStyle w:val="Caption"/>
                        <w:jc w:val="center"/>
                        <w:rPr>
                          <w:sz w:val="28"/>
                          <w:lang w:bidi="ta-IN"/>
                        </w:rPr>
                      </w:pPr>
                      <w:bookmarkStart w:id="97" w:name="_Ref477697278"/>
                      <w:bookmarkStart w:id="98" w:name="_Toc478119039"/>
                      <w:r>
                        <w:t>Figure 5.</w:t>
                      </w:r>
                      <w:fldSimple w:instr=" SEQ Figure_5. \* ARABIC ">
                        <w:r>
                          <w:rPr>
                            <w:noProof/>
                          </w:rPr>
                          <w:t>8</w:t>
                        </w:r>
                      </w:fldSimple>
                      <w:bookmarkEnd w:id="97"/>
                      <w:r>
                        <w:tab/>
                        <w:t>COMPILING THE PROGRAM ON GCC</w:t>
                      </w:r>
                      <w:bookmarkEnd w:id="98"/>
                    </w:p>
                  </w:txbxContent>
                </v:textbox>
                <w10:wrap type="topAndBottom" anchorx="margin"/>
              </v:shape>
            </w:pict>
          </mc:Fallback>
        </mc:AlternateContent>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p w:rsidR="001D49A4" w:rsidRDefault="001D49A4">
      <w:pPr>
        <w:spacing w:after="0" w:line="240" w:lineRule="auto"/>
        <w:jc w:val="left"/>
        <w:rPr>
          <w:lang w:eastAsia="en-IN" w:bidi="ta-IN"/>
        </w:rPr>
      </w:pPr>
      <w:r>
        <w:rPr>
          <w:lang w:eastAsia="en-IN" w:bidi="ta-IN"/>
        </w:rPr>
        <w:br w:type="page"/>
      </w:r>
    </w:p>
    <w:p w:rsidR="00EF67AF" w:rsidRDefault="00EF67AF" w:rsidP="00EF67AF">
      <w:pPr>
        <w:rPr>
          <w:lang w:eastAsia="en-IN" w:bidi="ta-IN"/>
        </w:rPr>
      </w:pP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9" w:name="_Toc477784931"/>
      <w:r>
        <w:t>Table 5.</w:t>
      </w:r>
      <w:fldSimple w:instr=" SEQ Table_5. \* ARABIC ">
        <w:r w:rsidR="00E52037">
          <w:rPr>
            <w:noProof/>
          </w:rPr>
          <w:t>1</w:t>
        </w:r>
      </w:fldSimple>
      <w:r>
        <w:tab/>
      </w:r>
      <w:r>
        <w:tab/>
        <w:t>GENERAL NUTSHELL COMMANDS</w:t>
      </w:r>
      <w:bookmarkEnd w:id="99"/>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0" w:name="_Toc478145289"/>
      <w:r>
        <w:t>HARDWARE DESCRIPTION</w:t>
      </w:r>
      <w:bookmarkEnd w:id="100"/>
    </w:p>
    <w:p w:rsidR="00696E6B" w:rsidRDefault="00696E6B" w:rsidP="00F6767A">
      <w:pPr>
        <w:pStyle w:val="Heading2"/>
      </w:pPr>
      <w:bookmarkStart w:id="101" w:name="_Toc478145290"/>
      <w:r>
        <w:t>RASPBERRY PI 3</w:t>
      </w:r>
      <w:bookmarkEnd w:id="101"/>
    </w:p>
    <w:p w:rsidR="00696E6B" w:rsidRDefault="00696E6B" w:rsidP="00A77DF7">
      <w:pPr>
        <w:pStyle w:val="level3"/>
        <w:outlineLvl w:val="2"/>
      </w:pPr>
      <w:bookmarkStart w:id="102" w:name="_Toc478145291"/>
      <w:r>
        <w:t>INTRODUCTION</w:t>
      </w:r>
      <w:bookmarkEnd w:id="102"/>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E52037" w:rsidRPr="005E59EF" w:rsidRDefault="00E52037" w:rsidP="00696E6B">
                            <w:pPr>
                              <w:pStyle w:val="Caption"/>
                              <w:jc w:val="center"/>
                              <w:rPr>
                                <w:noProof/>
                                <w:sz w:val="28"/>
                              </w:rPr>
                            </w:pPr>
                            <w:bookmarkStart w:id="103" w:name="_Toc478119040"/>
                            <w:r>
                              <w:t>Figure 6.</w:t>
                            </w:r>
                            <w:fldSimple w:instr=" SEQ Figure_6. \* ARABIC ">
                              <w:r>
                                <w:rPr>
                                  <w:noProof/>
                                </w:rPr>
                                <w:t>1</w:t>
                              </w:r>
                            </w:fldSimple>
                            <w:r>
                              <w:tab/>
                              <w:t>RASPBERRY PI 3 MODEL B SPECIFICATION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E52037" w:rsidRPr="005E59EF" w:rsidRDefault="00E52037" w:rsidP="00696E6B">
                      <w:pPr>
                        <w:pStyle w:val="Caption"/>
                        <w:jc w:val="center"/>
                        <w:rPr>
                          <w:noProof/>
                          <w:sz w:val="28"/>
                        </w:rPr>
                      </w:pPr>
                      <w:bookmarkStart w:id="104" w:name="_Toc478119040"/>
                      <w:r>
                        <w:t>Figure 6.</w:t>
                      </w:r>
                      <w:fldSimple w:instr=" SEQ Figure_6. \* ARABIC ">
                        <w:r>
                          <w:rPr>
                            <w:noProof/>
                          </w:rPr>
                          <w:t>1</w:t>
                        </w:r>
                      </w:fldSimple>
                      <w:r>
                        <w:tab/>
                        <w:t>RASPBERRY PI 3 MODEL B SPECIFICATION</w:t>
                      </w:r>
                      <w:bookmarkEnd w:id="104"/>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w:t>
      </w:r>
      <w:r>
        <w:lastRenderedPageBreak/>
        <w:t>3 and on board memory range from 256 MB to 1 GB RAM. Secure Digital (SD) cards are used to store the operating system and program memory in either the SDHC or Micro 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C258B2" w:rsidP="00A77DF7">
      <w:pPr>
        <w:pStyle w:val="level3"/>
        <w:outlineLvl w:val="2"/>
      </w:pPr>
      <w:bookmarkStart w:id="105" w:name="_Toc478145292"/>
      <w:r>
        <w:rPr>
          <w:noProof/>
          <w:lang w:eastAsia="en-IN"/>
        </w:rPr>
        <w:drawing>
          <wp:anchor distT="0" distB="0" distL="114300" distR="114300" simplePos="0" relativeHeight="251724800" behindDoc="0" locked="0" layoutInCell="1" allowOverlap="1">
            <wp:simplePos x="0" y="0"/>
            <wp:positionH relativeFrom="margin">
              <wp:posOffset>146050</wp:posOffset>
            </wp:positionH>
            <wp:positionV relativeFrom="page">
              <wp:posOffset>3557905</wp:posOffset>
            </wp:positionV>
            <wp:extent cx="5504180" cy="295148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04180" cy="2951480"/>
                    </a:xfrm>
                    <a:prstGeom prst="rect">
                      <a:avLst/>
                    </a:prstGeom>
                  </pic:spPr>
                </pic:pic>
              </a:graphicData>
            </a:graphic>
            <wp14:sizeRelH relativeFrom="page">
              <wp14:pctWidth>0</wp14:pctWidth>
            </wp14:sizeRelH>
            <wp14:sizeRelV relativeFrom="page">
              <wp14:pctHeight>0</wp14:pctHeight>
            </wp14:sizeRelV>
          </wp:anchor>
        </w:drawing>
      </w:r>
      <w:r w:rsidR="00F63578">
        <w:t>RASPBERRY PI 7” OFFICIAL TOUCH SCREEN</w:t>
      </w:r>
      <w:bookmarkEnd w:id="105"/>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E52037" w:rsidRPr="005B4EAD" w:rsidRDefault="00E52037" w:rsidP="00F63578">
                            <w:pPr>
                              <w:pStyle w:val="Caption"/>
                              <w:jc w:val="center"/>
                              <w:rPr>
                                <w:noProof/>
                                <w:sz w:val="28"/>
                              </w:rPr>
                            </w:pPr>
                            <w:bookmarkStart w:id="106" w:name="_Toc478119041"/>
                            <w:r>
                              <w:t>Figure 6.</w:t>
                            </w:r>
                            <w:fldSimple w:instr=" SEQ Figure_6. \* ARABIC ">
                              <w:r>
                                <w:rPr>
                                  <w:noProof/>
                                </w:rPr>
                                <w:t>2</w:t>
                              </w:r>
                            </w:fldSimple>
                            <w:r>
                              <w:tab/>
                              <w:t>OFFICIAL 7"TOUCH SCREEN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E52037" w:rsidRPr="005B4EAD" w:rsidRDefault="00E52037" w:rsidP="00F63578">
                      <w:pPr>
                        <w:pStyle w:val="Caption"/>
                        <w:jc w:val="center"/>
                        <w:rPr>
                          <w:noProof/>
                          <w:sz w:val="28"/>
                        </w:rPr>
                      </w:pPr>
                      <w:bookmarkStart w:id="107" w:name="_Toc478119041"/>
                      <w:r>
                        <w:t>Figure 6.</w:t>
                      </w:r>
                      <w:fldSimple w:instr=" SEQ Figure_6. \* ARABIC ">
                        <w:r>
                          <w:rPr>
                            <w:noProof/>
                          </w:rPr>
                          <w:t>2</w:t>
                        </w:r>
                      </w:fldSimple>
                      <w:r>
                        <w:tab/>
                        <w:t>OFFICIAL 7"TOUCH SCREEN</w:t>
                      </w:r>
                      <w:bookmarkEnd w:id="107"/>
                    </w:p>
                  </w:txbxContent>
                </v:textbox>
                <w10:wrap type="topAndBottom" anchorx="margin"/>
              </v:shape>
            </w:pict>
          </mc:Fallback>
        </mc:AlternateContent>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C258B2" w:rsidP="004D1F77">
      <w:pPr>
        <w:pStyle w:val="ListParagraph"/>
        <w:numPr>
          <w:ilvl w:val="0"/>
          <w:numId w:val="18"/>
        </w:numPr>
      </w:pPr>
      <w:r>
        <w:rPr>
          <w:noProof/>
          <w:lang w:eastAsia="en-IN"/>
        </w:rPr>
        <w:lastRenderedPageBreak/>
        <w:drawing>
          <wp:anchor distT="0" distB="0" distL="114300" distR="114300" simplePos="0" relativeHeight="251727872" behindDoc="0" locked="0" layoutInCell="1" allowOverlap="1">
            <wp:simplePos x="0" y="0"/>
            <wp:positionH relativeFrom="column">
              <wp:posOffset>3102131</wp:posOffset>
            </wp:positionH>
            <wp:positionV relativeFrom="margin">
              <wp:align>top</wp:align>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rsidR="004D1F77">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E52037" w:rsidRPr="0047166D" w:rsidRDefault="00E52037" w:rsidP="004D1F77">
                            <w:pPr>
                              <w:pStyle w:val="Caption"/>
                              <w:jc w:val="center"/>
                              <w:rPr>
                                <w:noProof/>
                                <w:sz w:val="28"/>
                              </w:rPr>
                            </w:pPr>
                            <w:bookmarkStart w:id="108" w:name="_Toc478119042"/>
                            <w:r>
                              <w:t>Figure 6.</w:t>
                            </w:r>
                            <w:fldSimple w:instr=" SEQ Figure_6. \* ARABIC ">
                              <w:r>
                                <w:rPr>
                                  <w:noProof/>
                                </w:rPr>
                                <w:t>3</w:t>
                              </w:r>
                            </w:fldSimple>
                            <w:r>
                              <w:tab/>
                              <w:t>PARTS OF THE TOUCH SCREEN WITH DRIVER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E52037" w:rsidRPr="0047166D" w:rsidRDefault="00E52037" w:rsidP="004D1F77">
                      <w:pPr>
                        <w:pStyle w:val="Caption"/>
                        <w:jc w:val="center"/>
                        <w:rPr>
                          <w:noProof/>
                          <w:sz w:val="28"/>
                        </w:rPr>
                      </w:pPr>
                      <w:bookmarkStart w:id="109" w:name="_Toc478119042"/>
                      <w:r>
                        <w:t>Figure 6.</w:t>
                      </w:r>
                      <w:fldSimple w:instr=" SEQ Figure_6. \* ARABIC ">
                        <w:r>
                          <w:rPr>
                            <w:noProof/>
                          </w:rPr>
                          <w:t>3</w:t>
                        </w:r>
                      </w:fldSimple>
                      <w:r>
                        <w:tab/>
                        <w:t>PARTS OF THE TOUCH SCREEN WITH DRIVER</w:t>
                      </w:r>
                      <w:bookmarkEnd w:id="109"/>
                    </w:p>
                  </w:txbxContent>
                </v:textbox>
                <w10:wrap type="square"/>
              </v:shape>
            </w:pict>
          </mc:Fallback>
        </mc:AlternateContent>
      </w:r>
      <w:r w:rsidR="004D1F77">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0" w:name="_Toc478145293"/>
      <w:r>
        <w:lastRenderedPageBreak/>
        <w:t>EVACharge SE BOARD</w:t>
      </w:r>
      <w:bookmarkEnd w:id="110"/>
    </w:p>
    <w:p w:rsidR="00103BDE" w:rsidRDefault="00103BDE" w:rsidP="00A77DF7">
      <w:pPr>
        <w:pStyle w:val="level3"/>
        <w:outlineLvl w:val="2"/>
      </w:pPr>
      <w:bookmarkStart w:id="111" w:name="_Toc478145294"/>
      <w:r>
        <w:t>INTRODUCTION</w:t>
      </w:r>
      <w:bookmarkEnd w:id="111"/>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C258B2" w:rsidP="00103BDE">
      <w:pPr>
        <w:rPr>
          <w:lang w:eastAsia="en-IN" w:bidi="ta-IN"/>
        </w:rPr>
      </w:pPr>
      <w:r>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margin">
                  <wp:align>center</wp:align>
                </wp:positionH>
                <wp:positionV relativeFrom="paragraph">
                  <wp:posOffset>5797323</wp:posOffset>
                </wp:positionV>
                <wp:extent cx="4924425" cy="635"/>
                <wp:effectExtent l="0" t="0" r="9525" b="8255"/>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E52037" w:rsidRPr="0093382A" w:rsidRDefault="00E52037" w:rsidP="0000083C">
                            <w:pPr>
                              <w:pStyle w:val="Caption"/>
                              <w:jc w:val="center"/>
                              <w:rPr>
                                <w:sz w:val="28"/>
                                <w:lang w:bidi="ta-IN"/>
                              </w:rPr>
                            </w:pPr>
                            <w:bookmarkStart w:id="112" w:name="_Toc478119043"/>
                            <w:r>
                              <w:t>Figure 6.</w:t>
                            </w:r>
                            <w:fldSimple w:instr=" SEQ Figure_6. \* ARABIC ">
                              <w:r>
                                <w:rPr>
                                  <w:noProof/>
                                </w:rPr>
                                <w:t>4</w:t>
                              </w:r>
                            </w:fldSimple>
                            <w:r>
                              <w:tab/>
                              <w:t>EVACharge SE BOARD</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0;margin-top:456.5pt;width:387.7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" stroked="f">
                <v:textbox style="mso-fit-shape-to-text:t" inset="0,0,0,0">
                  <w:txbxContent>
                    <w:p w:rsidR="00E52037" w:rsidRPr="0093382A" w:rsidRDefault="00E52037" w:rsidP="0000083C">
                      <w:pPr>
                        <w:pStyle w:val="Caption"/>
                        <w:jc w:val="center"/>
                        <w:rPr>
                          <w:sz w:val="28"/>
                          <w:lang w:bidi="ta-IN"/>
                        </w:rPr>
                      </w:pPr>
                      <w:bookmarkStart w:id="113" w:name="_Toc478119043"/>
                      <w:r>
                        <w:t>Figure 6.</w:t>
                      </w:r>
                      <w:fldSimple w:instr=" SEQ Figure_6. \* ARABIC ">
                        <w:r>
                          <w:rPr>
                            <w:noProof/>
                          </w:rPr>
                          <w:t>4</w:t>
                        </w:r>
                      </w:fldSimple>
                      <w:r>
                        <w:tab/>
                        <w:t>EVACharge SE BOARD</w:t>
                      </w:r>
                      <w:bookmarkEnd w:id="113"/>
                    </w:p>
                  </w:txbxContent>
                </v:textbox>
                <w10:wrap type="topAndBottom" anchorx="margin"/>
              </v:shape>
            </w:pict>
          </mc:Fallback>
        </mc:AlternateContent>
      </w:r>
      <w:r>
        <w:rPr>
          <w:noProof/>
          <w:lang w:eastAsia="en-IN"/>
        </w:rPr>
        <w:drawing>
          <wp:anchor distT="0" distB="0" distL="114300" distR="114300" simplePos="0" relativeHeight="251730944" behindDoc="0" locked="0" layoutInCell="1" allowOverlap="1">
            <wp:simplePos x="0" y="0"/>
            <wp:positionH relativeFrom="margin">
              <wp:align>center</wp:align>
            </wp:positionH>
            <wp:positionV relativeFrom="page">
              <wp:posOffset>4094755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r w:rsidR="00103BDE">
        <w:rPr>
          <w:lang w:eastAsia="en-IN" w:bidi="ta-IN"/>
        </w:rPr>
        <w:t>Car_150w.png</w:t>
      </w:r>
      <w:r w:rsidR="00103BDE">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4" w:name="_Toc478145295"/>
      <w:r>
        <w:lastRenderedPageBreak/>
        <w:t>SPECIFICATIONS</w:t>
      </w:r>
      <w:bookmarkEnd w:id="114"/>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5" w:name="_Toc477698759"/>
      <w:r>
        <w:t>Table 6.</w:t>
      </w:r>
      <w:fldSimple w:instr=" SEQ Table_6. \* ARABIC ">
        <w:r w:rsidR="00E52037">
          <w:rPr>
            <w:noProof/>
          </w:rPr>
          <w:t>1</w:t>
        </w:r>
      </w:fldSimple>
      <w:r>
        <w:tab/>
        <w:t>SPECIFICATION OF EVACharge SE BOARD</w:t>
      </w:r>
      <w:bookmarkEnd w:id="115"/>
    </w:p>
    <w:p w:rsidR="00BC6F38" w:rsidRDefault="00C06C7C" w:rsidP="00A77DF7">
      <w:pPr>
        <w:pStyle w:val="level3"/>
        <w:outlineLvl w:val="2"/>
      </w:pPr>
      <w:bookmarkStart w:id="116" w:name="_Toc478145296"/>
      <w:r>
        <w:t>APPLICATIONS</w:t>
      </w:r>
      <w:bookmarkEnd w:id="116"/>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0D0D1C" w:rsidRPr="00816497" w:rsidRDefault="00F6767A" w:rsidP="00D97A7D">
      <w:pPr>
        <w:pStyle w:val="Heading2"/>
      </w:pPr>
      <w:bookmarkStart w:id="117" w:name="_Toc478145297"/>
      <w:r w:rsidRPr="00816497">
        <w:lastRenderedPageBreak/>
        <w:t>COMMUNICATION</w:t>
      </w:r>
      <w:r>
        <w:t xml:space="preserve"> </w:t>
      </w:r>
      <w:r w:rsidRPr="00816497">
        <w:t>BETWEEN EVSE AND EV</w:t>
      </w:r>
      <w:bookmarkEnd w:id="117"/>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C258B2" w:rsidP="00F6767A">
      <w:pPr>
        <w:rPr>
          <w:lang w:eastAsia="en-IN" w:bidi="ta-IN"/>
        </w:rPr>
      </w:pPr>
      <w:r>
        <w:rPr>
          <w:noProof/>
          <w:lang w:eastAsia="en-IN"/>
        </w:rPr>
        <w:drawing>
          <wp:anchor distT="0" distB="0" distL="114300" distR="114300" simplePos="0" relativeHeight="251734016" behindDoc="0" locked="0" layoutInCell="1" allowOverlap="1">
            <wp:simplePos x="0" y="0"/>
            <wp:positionH relativeFrom="margin">
              <wp:align>center</wp:align>
            </wp:positionH>
            <wp:positionV relativeFrom="page">
              <wp:posOffset>4701696</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r w:rsidR="00F6767A">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sidR="00F6767A">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E52037" w:rsidRPr="00BF4164" w:rsidRDefault="00E52037" w:rsidP="00F6767A">
                            <w:pPr>
                              <w:pStyle w:val="Caption"/>
                              <w:jc w:val="center"/>
                              <w:rPr>
                                <w:sz w:val="28"/>
                                <w:lang w:bidi="ta-IN"/>
                              </w:rPr>
                            </w:pPr>
                            <w:bookmarkStart w:id="118" w:name="_Toc478119044"/>
                            <w:r>
                              <w:t>Figure 6.</w:t>
                            </w:r>
                            <w:fldSimple w:instr=" SEQ Figure_6. \* ARABIC ">
                              <w:r>
                                <w:rPr>
                                  <w:noProof/>
                                </w:rPr>
                                <w:t>5</w:t>
                              </w:r>
                            </w:fldSimple>
                            <w:r>
                              <w:tab/>
                              <w:t>EVSE EV COMMUNICATION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E52037" w:rsidRPr="00BF4164" w:rsidRDefault="00E52037" w:rsidP="00F6767A">
                      <w:pPr>
                        <w:pStyle w:val="Caption"/>
                        <w:jc w:val="center"/>
                        <w:rPr>
                          <w:sz w:val="28"/>
                          <w:lang w:bidi="ta-IN"/>
                        </w:rPr>
                      </w:pPr>
                      <w:bookmarkStart w:id="119" w:name="_Toc478119044"/>
                      <w:r>
                        <w:t>Figure 6.</w:t>
                      </w:r>
                      <w:fldSimple w:instr=" SEQ Figure_6. \* ARABIC ">
                        <w:r>
                          <w:rPr>
                            <w:noProof/>
                          </w:rPr>
                          <w:t>5</w:t>
                        </w:r>
                      </w:fldSimple>
                      <w:r>
                        <w:tab/>
                        <w:t>EVSE EV COMMUNICATION</w:t>
                      </w:r>
                      <w:bookmarkEnd w:id="119"/>
                    </w:p>
                  </w:txbxContent>
                </v:textbox>
                <w10:wrap type="topAndBottom"/>
              </v:shape>
            </w:pict>
          </mc:Fallback>
        </mc:AlternateContent>
      </w:r>
    </w:p>
    <w:p w:rsidR="00C258B2" w:rsidRDefault="00F6767A" w:rsidP="007E7041">
      <w:pPr>
        <w:rPr>
          <w:lang w:eastAsia="en-IN" w:bidi="ta-IN"/>
        </w:rPr>
      </w:pPr>
      <w:r>
        <w:rPr>
          <w:lang w:eastAsia="en-IN" w:bidi="ta-IN"/>
        </w:rPr>
        <w:t xml:space="preserve">After initialization of the UART interface messages can be transmitted. To send a message, it is written to an array. With the command &lt;write (filehandle, array, </w:t>
      </w:r>
      <w:r>
        <w:rPr>
          <w:lang w:eastAsia="en-IN" w:bidi="ta-IN"/>
        </w:rPr>
        <w:lastRenderedPageBreak/>
        <w:t>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20" w:name="_Toc478145298"/>
      <w:r>
        <w:t xml:space="preserve">COMMUNICATION BETWEEN EVSE AND </w:t>
      </w:r>
      <w:r w:rsidR="0093689B">
        <w:t>RPi</w:t>
      </w:r>
      <w:bookmarkEnd w:id="120"/>
    </w:p>
    <w:p w:rsidR="00D97A7D" w:rsidRDefault="00C258B2"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margin">
                  <wp:posOffset>7165</wp:posOffset>
                </wp:positionH>
                <wp:positionV relativeFrom="paragraph">
                  <wp:posOffset>5000637</wp:posOffset>
                </wp:positionV>
                <wp:extent cx="5439410" cy="635"/>
                <wp:effectExtent l="0" t="0" r="8890" b="8255"/>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E52037" w:rsidRPr="00444408" w:rsidRDefault="00E52037" w:rsidP="00D97A7D">
                            <w:pPr>
                              <w:pStyle w:val="Caption"/>
                              <w:jc w:val="center"/>
                              <w:rPr>
                                <w:noProof/>
                                <w:sz w:val="28"/>
                              </w:rPr>
                            </w:pPr>
                            <w:bookmarkStart w:id="121" w:name="_Toc478119045"/>
                            <w:r>
                              <w:t>Figure 6.</w:t>
                            </w:r>
                            <w:fldSimple w:instr=" SEQ Figure_6. \* ARABIC ">
                              <w:r>
                                <w:rPr>
                                  <w:noProof/>
                                </w:rPr>
                                <w:t>6</w:t>
                              </w:r>
                            </w:fldSimple>
                            <w:r>
                              <w:tab/>
                              <w:t>EVSE AND RASPBERRY PI ON THE MODULE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55pt;margin-top:393.75pt;width:428.3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" stroked="f">
                <v:textbox style="mso-fit-shape-to-text:t" inset="0,0,0,0">
                  <w:txbxContent>
                    <w:p w:rsidR="00E52037" w:rsidRPr="00444408" w:rsidRDefault="00E52037" w:rsidP="00D97A7D">
                      <w:pPr>
                        <w:pStyle w:val="Caption"/>
                        <w:jc w:val="center"/>
                        <w:rPr>
                          <w:noProof/>
                          <w:sz w:val="28"/>
                        </w:rPr>
                      </w:pPr>
                      <w:bookmarkStart w:id="122" w:name="_Toc478119045"/>
                      <w:r>
                        <w:t>Figure 6.</w:t>
                      </w:r>
                      <w:fldSimple w:instr=" SEQ Figure_6. \* ARABIC ">
                        <w:r>
                          <w:rPr>
                            <w:noProof/>
                          </w:rPr>
                          <w:t>6</w:t>
                        </w:r>
                      </w:fldSimple>
                      <w:r>
                        <w:tab/>
                        <w:t>EVSE AND RASPBERRY PI ON THE MODULE</w:t>
                      </w:r>
                      <w:bookmarkEnd w:id="122"/>
                    </w:p>
                  </w:txbxContent>
                </v:textbox>
                <w10:wrap type="topAndBottom" anchorx="margin"/>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left</wp:align>
            </wp:positionH>
            <wp:positionV relativeFrom="page">
              <wp:posOffset>4113338</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sidR="00D97A7D">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lastRenderedPageBreak/>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E52037">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D97A7D" w:rsidRDefault="00C02D0D" w:rsidP="00C02D0D">
      <w:pPr>
        <w:pStyle w:val="Heading2"/>
      </w:pPr>
      <w:bookmarkStart w:id="123" w:name="_Toc478145299"/>
      <w:r>
        <w:t>INTEGRATING THE SYSTEM</w:t>
      </w:r>
      <w:bookmarkEnd w:id="123"/>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r>
        <w:rPr>
          <w:lang w:eastAsia="en-IN" w:bidi="ta-IN"/>
        </w:rPr>
        <w:t xml:space="preserve">The EV will allow the choice of which type of charging needs to be done and it will communicate to the EVSE the status of charging and the same will be pushed to the HMI as string data to be displayed to the user. There is also a manual stop </w:t>
      </w:r>
      <w:r>
        <w:rPr>
          <w:lang w:eastAsia="en-IN" w:bidi="ta-IN"/>
        </w:rPr>
        <w:lastRenderedPageBreak/>
        <w:t>option to stop the charging process from the HMI, which allows the user to stop the charging at a short notice.</w:t>
      </w: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A43990" w:rsidRDefault="00A43990" w:rsidP="00C02D0D">
      <w:pPr>
        <w:rPr>
          <w:lang w:eastAsia="en-IN" w:bidi="ta-IN"/>
        </w:rPr>
      </w:pPr>
    </w:p>
    <w:p w:rsidR="00C02D0D" w:rsidRDefault="00C02D0D" w:rsidP="00023EE8">
      <w:pPr>
        <w:pStyle w:val="NoSpacing"/>
        <w:rPr>
          <w:lang w:eastAsia="en-IN" w:bidi="ta-IN"/>
        </w:rPr>
        <w:sectPr w:rsidR="00C02D0D" w:rsidSect="00264003">
          <w:pgSz w:w="11906" w:h="16838" w:code="9"/>
          <w:pgMar w:top="1440" w:right="1440" w:bottom="1440" w:left="1440" w:header="708" w:footer="708" w:gutter="0"/>
          <w:cols w:space="708"/>
          <w:titlePg/>
          <w:docGrid w:linePitch="381"/>
        </w:sectPr>
      </w:pPr>
    </w:p>
    <w:p w:rsidR="00A43990" w:rsidRDefault="00023EE8" w:rsidP="00C02D0D">
      <w:pPr>
        <w:pStyle w:val="NoSpacing"/>
        <w:rPr>
          <w:lang w:eastAsia="en-IN" w:bidi="ta-IN"/>
        </w:rPr>
      </w:pPr>
      <w:r>
        <w:rPr>
          <w:lang w:eastAsia="en-IN" w:bidi="ta-IN"/>
        </w:rPr>
        <w:lastRenderedPageBreak/>
        <w:t>CHAPTER VII</w:t>
      </w:r>
    </w:p>
    <w:p w:rsidR="00023EE8" w:rsidRDefault="009E62C5" w:rsidP="002E4FB4">
      <w:pPr>
        <w:pStyle w:val="NoSpacing"/>
        <w:numPr>
          <w:ilvl w:val="0"/>
          <w:numId w:val="7"/>
        </w:numPr>
        <w:ind w:right="521"/>
        <w:outlineLvl w:val="0"/>
        <w:rPr>
          <w:lang w:eastAsia="en-IN" w:bidi="ta-IN"/>
        </w:rPr>
      </w:pPr>
      <w:bookmarkStart w:id="124" w:name="_Toc478145300"/>
      <w:r>
        <w:rPr>
          <w:lang w:eastAsia="en-IN" w:bidi="ta-IN"/>
        </w:rPr>
        <w:t>MODEL ARCHITECTURE AND OPERATIONS</w:t>
      </w:r>
      <w:bookmarkEnd w:id="124"/>
    </w:p>
    <w:p w:rsidR="00023EE8" w:rsidRDefault="009E62C5" w:rsidP="00023EE8">
      <w:pPr>
        <w:pStyle w:val="Heading2"/>
      </w:pPr>
      <w:bookmarkStart w:id="125" w:name="_Toc478145301"/>
      <w:r>
        <w:t>ARCHITECTURE</w:t>
      </w:r>
      <w:bookmarkEnd w:id="125"/>
    </w:p>
    <w:p w:rsidR="000F46A5" w:rsidRDefault="000F46A5" w:rsidP="000F46A5">
      <w:pPr>
        <w:rPr>
          <w:lang w:eastAsia="en-IN" w:bidi="ta-IN"/>
        </w:rPr>
      </w:pPr>
      <w:r>
        <w:rPr>
          <w:lang w:eastAsia="en-IN" w:bidi="ta-IN"/>
        </w:rPr>
        <w:t>The entire framework being discuss can be split into three modules</w:t>
      </w:r>
    </w:p>
    <w:p w:rsidR="000F46A5" w:rsidRDefault="000F46A5" w:rsidP="000F46A5">
      <w:pPr>
        <w:rPr>
          <w:lang w:eastAsia="en-IN" w:bidi="ta-IN"/>
        </w:rPr>
      </w:pPr>
      <w:r>
        <w:rPr>
          <w:lang w:eastAsia="en-IN" w:bidi="ta-IN"/>
        </w:rPr>
        <w:t>a.</w:t>
      </w:r>
      <w:r>
        <w:rPr>
          <w:lang w:eastAsia="en-IN" w:bidi="ta-IN"/>
        </w:rPr>
        <w:tab/>
        <w:t>Electric Vehicle charging simulator (EV)</w:t>
      </w:r>
    </w:p>
    <w:p w:rsidR="000F46A5" w:rsidRDefault="000F46A5" w:rsidP="000F46A5">
      <w:pPr>
        <w:rPr>
          <w:lang w:eastAsia="en-IN" w:bidi="ta-IN"/>
        </w:rPr>
      </w:pPr>
      <w:r>
        <w:rPr>
          <w:lang w:eastAsia="en-IN" w:bidi="ta-IN"/>
        </w:rPr>
        <w:t>b.</w:t>
      </w:r>
      <w:r>
        <w:rPr>
          <w:lang w:eastAsia="en-IN" w:bidi="ta-IN"/>
        </w:rPr>
        <w:tab/>
        <w:t>Electric Vehicle Supply Equipment (EVSE)</w:t>
      </w:r>
    </w:p>
    <w:p w:rsidR="000F46A5" w:rsidRDefault="000F46A5" w:rsidP="000F46A5">
      <w:pPr>
        <w:rPr>
          <w:lang w:eastAsia="en-IN" w:bidi="ta-IN"/>
        </w:rPr>
      </w:pPr>
      <w:r>
        <w:rPr>
          <w:lang w:eastAsia="en-IN" w:bidi="ta-IN"/>
        </w:rPr>
        <w:t>c.</w:t>
      </w:r>
      <w:r>
        <w:rPr>
          <w:lang w:eastAsia="en-IN" w:bidi="ta-IN"/>
        </w:rPr>
        <w:tab/>
        <w:t>HMI Raspberry Pi</w:t>
      </w:r>
    </w:p>
    <w:p w:rsidR="000F46A5" w:rsidRDefault="00C258B2" w:rsidP="000F46A5">
      <w:pPr>
        <w:rPr>
          <w:lang w:eastAsia="en-IN" w:bidi="ta-IN"/>
        </w:rPr>
      </w:pPr>
      <w:r>
        <w:rPr>
          <w:noProof/>
          <w:lang w:eastAsia="en-IN"/>
        </w:rPr>
        <mc:AlternateContent>
          <mc:Choice Requires="wps">
            <w:drawing>
              <wp:anchor distT="0" distB="0" distL="114300" distR="114300" simplePos="0" relativeHeight="251767808" behindDoc="0" locked="0" layoutInCell="1" allowOverlap="1" wp14:anchorId="2BDEEEFC" wp14:editId="22830EF8">
                <wp:simplePos x="0" y="0"/>
                <wp:positionH relativeFrom="margin">
                  <wp:align>right</wp:align>
                </wp:positionH>
                <wp:positionV relativeFrom="paragraph">
                  <wp:posOffset>4790356</wp:posOffset>
                </wp:positionV>
                <wp:extent cx="5731510" cy="635"/>
                <wp:effectExtent l="0" t="0" r="2540" b="8255"/>
                <wp:wrapTopAndBottom/>
                <wp:docPr id="85" name="Text Box 8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E52037" w:rsidRPr="00207A5C" w:rsidRDefault="00E52037" w:rsidP="00072AA0">
                            <w:pPr>
                              <w:pStyle w:val="Caption"/>
                              <w:jc w:val="center"/>
                              <w:rPr>
                                <w:noProof/>
                                <w:sz w:val="28"/>
                              </w:rPr>
                            </w:pPr>
                            <w:bookmarkStart w:id="126" w:name="_Toc478131595"/>
                            <w:r>
                              <w:t>Figure 7.</w:t>
                            </w:r>
                            <w:fldSimple w:instr=" SEQ Figure_7. \* ARABIC ">
                              <w:r>
                                <w:rPr>
                                  <w:noProof/>
                                </w:rPr>
                                <w:t>1</w:t>
                              </w:r>
                            </w:fldSimple>
                            <w:r>
                              <w:tab/>
                              <w:t>THE EV MODULE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EEEFC" id="Text Box 85" o:spid="_x0000_s1049" type="#_x0000_t202" style="position:absolute;left:0;text-align:left;margin-left:400.1pt;margin-top:377.2pt;width:451.3pt;height:.05pt;z-index:25176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" stroked="f">
                <v:textbox style="mso-fit-shape-to-text:t" inset="0,0,0,0">
                  <w:txbxContent>
                    <w:p w:rsidR="00E52037" w:rsidRPr="00207A5C" w:rsidRDefault="00E52037" w:rsidP="00072AA0">
                      <w:pPr>
                        <w:pStyle w:val="Caption"/>
                        <w:jc w:val="center"/>
                        <w:rPr>
                          <w:noProof/>
                          <w:sz w:val="28"/>
                        </w:rPr>
                      </w:pPr>
                      <w:bookmarkStart w:id="127" w:name="_Toc478131595"/>
                      <w:r>
                        <w:t>Figure 7.</w:t>
                      </w:r>
                      <w:fldSimple w:instr=" SEQ Figure_7. \* ARABIC ">
                        <w:r>
                          <w:rPr>
                            <w:noProof/>
                          </w:rPr>
                          <w:t>1</w:t>
                        </w:r>
                      </w:fldSimple>
                      <w:r>
                        <w:tab/>
                        <w:t>THE EV MODULE</w:t>
                      </w:r>
                      <w:bookmarkEnd w:id="127"/>
                    </w:p>
                  </w:txbxContent>
                </v:textbox>
                <w10:wrap type="topAndBottom" anchorx="margin"/>
              </v:shape>
            </w:pict>
          </mc:Fallback>
        </mc:AlternateContent>
      </w:r>
      <w:r w:rsidRPr="00FE469E">
        <w:rPr>
          <w:noProof/>
          <w:lang w:eastAsia="en-IN"/>
        </w:rPr>
        <w:drawing>
          <wp:anchor distT="0" distB="0" distL="114300" distR="114300" simplePos="0" relativeHeight="251761664" behindDoc="0" locked="0" layoutInCell="1" allowOverlap="1">
            <wp:simplePos x="0" y="0"/>
            <wp:positionH relativeFrom="margin">
              <wp:posOffset>14713</wp:posOffset>
            </wp:positionH>
            <wp:positionV relativeFrom="paragraph">
              <wp:posOffset>938290</wp:posOffset>
            </wp:positionV>
            <wp:extent cx="5731510" cy="3821007"/>
            <wp:effectExtent l="0" t="0" r="2540" b="8255"/>
            <wp:wrapTopAndBottom/>
            <wp:docPr id="80" name="Picture 80" descr="E:\college\Projects\Final year project -Car charger\ISO15118-car-charging\images\IMG_1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ollege\Projects\Final year project -Car charger\ISO15118-car-charging\images\IMG_157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r w:rsidR="000F46A5">
        <w:rPr>
          <w:lang w:eastAsia="en-IN" w:bidi="ta-IN"/>
        </w:rPr>
        <w:t>Each module has its own specific functions and will run based on the pre-defined state diagram. The figure shown here gives a clear explanation of the framework / architecture of the Electric Charging Station under research and Development.</w:t>
      </w:r>
    </w:p>
    <w:p w:rsidR="000F46A5" w:rsidRDefault="000F46A5" w:rsidP="000F46A5">
      <w:pPr>
        <w:rPr>
          <w:lang w:eastAsia="en-IN" w:bidi="ta-IN"/>
        </w:rPr>
      </w:pPr>
      <w:r>
        <w:rPr>
          <w:lang w:eastAsia="en-IN" w:bidi="ta-IN"/>
        </w:rPr>
        <w:t xml:space="preserve">The EV is responsible for simulating how a vehicle will respond to the conditions. The hardware inside EV has two major components, (i) EVACharge SE board </w:t>
      </w:r>
      <w:r>
        <w:rPr>
          <w:lang w:eastAsia="en-IN" w:bidi="ta-IN"/>
        </w:rPr>
        <w:lastRenderedPageBreak/>
        <w:t xml:space="preserve">which does the ISO 15118 communication and the hardware required for the project. (ii) Car Control Unit which does all the calculation and processes with all devices within the vehicle. The Car CU will communicate using the CAN bus messages. The cable lock option is connected to the Car Control Unit and CAN </w:t>
      </w:r>
      <w:r w:rsidR="00072AA0">
        <w:rPr>
          <w:noProof/>
          <w:lang w:eastAsia="en-IN"/>
        </w:rPr>
        <mc:AlternateContent>
          <mc:Choice Requires="wps">
            <w:drawing>
              <wp:anchor distT="0" distB="0" distL="114300" distR="114300" simplePos="0" relativeHeight="251765760" behindDoc="0" locked="0" layoutInCell="1" allowOverlap="1" wp14:anchorId="123807E4" wp14:editId="0A937CDE">
                <wp:simplePos x="0" y="0"/>
                <wp:positionH relativeFrom="margin">
                  <wp:align>right</wp:align>
                </wp:positionH>
                <wp:positionV relativeFrom="paragraph">
                  <wp:posOffset>4900930</wp:posOffset>
                </wp:positionV>
                <wp:extent cx="5727700" cy="635"/>
                <wp:effectExtent l="0" t="0" r="6350" b="8255"/>
                <wp:wrapTopAndBottom/>
                <wp:docPr id="84" name="Text Box 8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rsidR="00E52037" w:rsidRPr="003D357F" w:rsidRDefault="00E52037" w:rsidP="00072AA0">
                            <w:pPr>
                              <w:pStyle w:val="Caption"/>
                              <w:jc w:val="center"/>
                              <w:rPr>
                                <w:sz w:val="28"/>
                                <w:lang w:bidi="ta-IN"/>
                              </w:rPr>
                            </w:pPr>
                            <w:bookmarkStart w:id="128" w:name="_Toc478131596"/>
                            <w:r>
                              <w:t>Figure 7.</w:t>
                            </w:r>
                            <w:fldSimple w:instr=" SEQ Figure_7. \* ARABIC ">
                              <w:r>
                                <w:rPr>
                                  <w:noProof/>
                                </w:rPr>
                                <w:t>2</w:t>
                              </w:r>
                            </w:fldSimple>
                            <w:r>
                              <w:tab/>
                              <w:t>THE EVSE AND RPi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3807E4" id="Text Box 84" o:spid="_x0000_s1050" type="#_x0000_t202" style="position:absolute;left:0;text-align:left;margin-left:399.8pt;margin-top:385.9pt;width:451pt;height:.05pt;z-index:25176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bSNQIAAHUEAAAOAAAAZHJzL2Uyb0RvYy54bWysVFFv2jAQfp+0/2D5fQTYWq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" stroked="f">
                <v:textbox style="mso-fit-shape-to-text:t" inset="0,0,0,0">
                  <w:txbxContent>
                    <w:p w:rsidR="00E52037" w:rsidRPr="003D357F" w:rsidRDefault="00E52037" w:rsidP="00072AA0">
                      <w:pPr>
                        <w:pStyle w:val="Caption"/>
                        <w:jc w:val="center"/>
                        <w:rPr>
                          <w:sz w:val="28"/>
                          <w:lang w:bidi="ta-IN"/>
                        </w:rPr>
                      </w:pPr>
                      <w:bookmarkStart w:id="129" w:name="_Toc478131596"/>
                      <w:r>
                        <w:t>Figure 7.</w:t>
                      </w:r>
                      <w:fldSimple w:instr=" SEQ Figure_7. \* ARABIC ">
                        <w:r>
                          <w:rPr>
                            <w:noProof/>
                          </w:rPr>
                          <w:t>2</w:t>
                        </w:r>
                      </w:fldSimple>
                      <w:r>
                        <w:tab/>
                        <w:t>THE EVSE AND RPi MODULE</w:t>
                      </w:r>
                      <w:bookmarkEnd w:id="129"/>
                    </w:p>
                  </w:txbxContent>
                </v:textbox>
                <w10:wrap type="topAndBottom" anchorx="margin"/>
              </v:shape>
            </w:pict>
          </mc:Fallback>
        </mc:AlternateContent>
      </w:r>
      <w:r w:rsidR="00FE469E" w:rsidRPr="00FE469E">
        <w:rPr>
          <w:noProof/>
          <w:lang w:eastAsia="en-IN"/>
        </w:rPr>
        <w:drawing>
          <wp:anchor distT="0" distB="0" distL="114300" distR="114300" simplePos="0" relativeHeight="251762688" behindDoc="0" locked="0" layoutInCell="1" allowOverlap="1">
            <wp:simplePos x="0" y="0"/>
            <wp:positionH relativeFrom="margin">
              <wp:align>left</wp:align>
            </wp:positionH>
            <wp:positionV relativeFrom="paragraph">
              <wp:posOffset>1254760</wp:posOffset>
            </wp:positionV>
            <wp:extent cx="4307840" cy="2871470"/>
            <wp:effectExtent l="0" t="5715" r="0" b="0"/>
            <wp:wrapTopAndBottom/>
            <wp:docPr id="82" name="Picture 82"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0.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4307840" cy="287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FE469E" w:rsidRPr="00FE469E">
        <w:rPr>
          <w:noProof/>
          <w:lang w:eastAsia="en-IN"/>
        </w:rPr>
        <w:drawing>
          <wp:anchor distT="0" distB="0" distL="114300" distR="114300" simplePos="0" relativeHeight="251763712" behindDoc="0" locked="0" layoutInCell="1" allowOverlap="1">
            <wp:simplePos x="0" y="0"/>
            <wp:positionH relativeFrom="margin">
              <wp:align>right</wp:align>
            </wp:positionH>
            <wp:positionV relativeFrom="paragraph">
              <wp:posOffset>1259840</wp:posOffset>
            </wp:positionV>
            <wp:extent cx="4282440" cy="2854325"/>
            <wp:effectExtent l="9207" t="0" r="0" b="0"/>
            <wp:wrapTopAndBottom/>
            <wp:docPr id="83" name="Picture 83" descr="E:\college\Projects\Final year project -Car charger\ISO15118-car-charging\images\IMG_15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9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4282440" cy="28543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en-IN" w:bidi="ta-IN"/>
        </w:rPr>
        <w:t>Bus signal visually trigger car connected format.</w:t>
      </w:r>
    </w:p>
    <w:p w:rsidR="003C375B" w:rsidRDefault="000F46A5" w:rsidP="000F46A5">
      <w:pPr>
        <w:rPr>
          <w:lang w:eastAsia="en-IN" w:bidi="ta-IN"/>
        </w:rPr>
      </w:pPr>
      <w:r>
        <w:rPr>
          <w:lang w:eastAsia="en-IN" w:bidi="ta-IN"/>
        </w:rPr>
        <w:t>The EVSE is the main module in the system, it is the hardware in charge of charging the Electric vehicle and the device connected to the smart grid. Now on looking at the images inside the metal case we see a number of circuit boards. We can see the EVACharge SE is being used here also as it conforms to universal</w:t>
      </w:r>
      <w:r w:rsidR="00CE5CCC">
        <w:rPr>
          <w:lang w:eastAsia="en-IN" w:bidi="ta-IN"/>
        </w:rPr>
        <w:t xml:space="preserve"> standard of the ISO 15118. It communicates with the grid and then decides on how to charge the connected vehicle without affecting the grid. It also makes sure to lock the Charging Cable in place and proceed only when the cable has been locked on both ends. The status of both the vehicle and grid is updated at the same </w:t>
      </w:r>
      <w:r w:rsidR="00CE5CCC">
        <w:rPr>
          <w:lang w:eastAsia="en-IN" w:bidi="ta-IN"/>
        </w:rPr>
        <w:lastRenderedPageBreak/>
        <w:t>time and depending on the conditions it will provide the available and most efficient charge to the vehicle.</w:t>
      </w:r>
    </w:p>
    <w:p w:rsidR="00B836F9" w:rsidRDefault="00CE5CCC" w:rsidP="000F46A5">
      <w:pPr>
        <w:rPr>
          <w:lang w:eastAsia="en-IN" w:bidi="ta-IN"/>
        </w:rPr>
      </w:pPr>
      <w:r>
        <w:rPr>
          <w:lang w:eastAsia="en-IN" w:bidi="ta-IN"/>
        </w:rPr>
        <w:t xml:space="preserve">The next module is the Raspberry Pi with the 7” Touch Screen. This </w:t>
      </w:r>
      <w:r w:rsidR="00B104B0">
        <w:rPr>
          <w:lang w:eastAsia="en-IN" w:bidi="ta-IN"/>
        </w:rPr>
        <w:t>is mounted on the EVSE case. This is used as a platform for the HMI being run</w:t>
      </w:r>
      <w:r w:rsidR="000524BD">
        <w:rPr>
          <w:lang w:eastAsia="en-IN" w:bidi="ta-IN"/>
        </w:rPr>
        <w:t>. The SoC has inbuilt Ethernet Port (latest versions even include on-board Wi-Fi 802.11 n and Bluetooth)</w:t>
      </w:r>
      <w:r w:rsidR="00B104B0">
        <w:rPr>
          <w:lang w:eastAsia="en-IN" w:bidi="ta-IN"/>
        </w:rPr>
        <w:t xml:space="preserve"> which allow for easy networking and the Touch screen interface is </w:t>
      </w:r>
      <w:r w:rsidR="000524BD">
        <w:rPr>
          <w:lang w:eastAsia="en-IN" w:bidi="ta-IN"/>
        </w:rPr>
        <w:t>an</w:t>
      </w:r>
      <w:r w:rsidR="00B104B0">
        <w:rPr>
          <w:lang w:eastAsia="en-IN" w:bidi="ta-IN"/>
        </w:rPr>
        <w:t xml:space="preserve"> optimal way of communicating with the user.</w:t>
      </w:r>
      <w:r w:rsidR="000524BD">
        <w:rPr>
          <w:lang w:eastAsia="en-IN" w:bidi="ta-IN"/>
        </w:rPr>
        <w:t xml:space="preserve"> The main purpose of this module is to accept information from the user and show the details to the user via the display.</w:t>
      </w:r>
      <w:r w:rsidR="00B836F9">
        <w:rPr>
          <w:lang w:eastAsia="en-IN" w:bidi="ta-IN"/>
        </w:rPr>
        <w:t xml:space="preserve"> The communication between the EV and the EVSE module will be done using the TCP/IP mechanism where the RPi works as the Server and the EVSE as the client. It will support bi-directional communication to facilitate send receive functions.</w:t>
      </w:r>
    </w:p>
    <w:p w:rsidR="00570772" w:rsidRDefault="00570772" w:rsidP="000F46A5">
      <w:pPr>
        <w:rPr>
          <w:lang w:eastAsia="en-IN" w:bidi="ta-IN"/>
        </w:rPr>
      </w:pPr>
    </w:p>
    <w:p w:rsidR="00CE5CCC" w:rsidRDefault="00B836F9" w:rsidP="00B836F9">
      <w:pPr>
        <w:pStyle w:val="Heading2"/>
      </w:pPr>
      <w:bookmarkStart w:id="130" w:name="_Toc478145302"/>
      <w:r>
        <w:t>OPERATION</w:t>
      </w:r>
      <w:bookmarkEnd w:id="130"/>
    </w:p>
    <w:p w:rsidR="00D50B0F" w:rsidRDefault="006C20C9" w:rsidP="006C20C9">
      <w:pPr>
        <w:rPr>
          <w:lang w:eastAsia="en-IN" w:bidi="ta-IN"/>
        </w:rPr>
      </w:pPr>
      <w:r>
        <w:rPr>
          <w:lang w:eastAsia="en-IN" w:bidi="ta-IN"/>
        </w:rPr>
        <w:t>The</w:t>
      </w:r>
      <w:r w:rsidR="00D50B0F">
        <w:rPr>
          <w:lang w:eastAsia="en-IN" w:bidi="ta-IN"/>
        </w:rPr>
        <w:t xml:space="preserve"> setup as shown in the architectural diagram is set to work in the most energy efficient </w:t>
      </w:r>
      <w:r w:rsidR="00DD404B">
        <w:rPr>
          <w:lang w:eastAsia="en-IN" w:bidi="ta-IN"/>
        </w:rPr>
        <w:t>way. As</w:t>
      </w:r>
      <w:r w:rsidR="00D50B0F">
        <w:rPr>
          <w:lang w:eastAsia="en-IN" w:bidi="ta-IN"/>
        </w:rPr>
        <w:t xml:space="preserve"> shown there are two socket communication being </w:t>
      </w:r>
      <w:r w:rsidR="00DD404B">
        <w:rPr>
          <w:lang w:eastAsia="en-IN" w:bidi="ta-IN"/>
        </w:rPr>
        <w:t>established, s</w:t>
      </w:r>
      <w:r w:rsidR="00D50B0F">
        <w:rPr>
          <w:lang w:eastAsia="en-IN" w:bidi="ta-IN"/>
        </w:rPr>
        <w:t>ince they use different ports and technologies they will not interfere with each other.</w:t>
      </w:r>
    </w:p>
    <w:p w:rsidR="00D50B0F" w:rsidRDefault="00D50B0F" w:rsidP="006C20C9">
      <w:pPr>
        <w:rPr>
          <w:lang w:eastAsia="en-IN" w:bidi="ta-IN"/>
        </w:rPr>
      </w:pPr>
      <w:r>
        <w:rPr>
          <w:lang w:eastAsia="en-IN" w:bidi="ta-IN"/>
        </w:rPr>
        <w:t xml:space="preserve">Continuously running the ISO protocol on the EVSE is a waste of system process as it runs the </w:t>
      </w:r>
      <w:r w:rsidRPr="00D50B0F">
        <w:rPr>
          <w:rFonts w:ascii="Consolas" w:hAnsi="Consolas"/>
          <w:lang w:eastAsia="en-IN" w:bidi="ta-IN"/>
        </w:rPr>
        <w:t>appHandshake</w:t>
      </w:r>
      <w:r>
        <w:rPr>
          <w:rFonts w:ascii="Consolas" w:hAnsi="Consolas"/>
          <w:lang w:eastAsia="en-IN" w:bidi="ta-IN"/>
        </w:rPr>
        <w:t>(</w:t>
      </w:r>
      <w:r w:rsidRPr="00D50B0F">
        <w:rPr>
          <w:rFonts w:ascii="Consolas" w:hAnsi="Consolas"/>
          <w:lang w:eastAsia="en-IN" w:bidi="ta-IN"/>
        </w:rPr>
        <w:t>)</w:t>
      </w:r>
      <w:r>
        <w:rPr>
          <w:lang w:eastAsia="en-IN" w:bidi="ta-IN"/>
        </w:rPr>
        <w:t xml:space="preserve"> and waits for the signal from the EV. If it is always running the 12V power along the PP will be wasted. In order to combat this issue we look towards the HMI as the starting point of the execution.</w:t>
      </w:r>
    </w:p>
    <w:p w:rsidR="00D50B0F" w:rsidRDefault="00D50B0F" w:rsidP="006C20C9">
      <w:pPr>
        <w:rPr>
          <w:lang w:eastAsia="en-IN" w:bidi="ta-IN"/>
        </w:rPr>
      </w:pPr>
      <w:r>
        <w:rPr>
          <w:lang w:eastAsia="en-IN" w:bidi="ta-IN"/>
        </w:rPr>
        <w:t xml:space="preserve">The RPi will run the code and the TCP/IP server will run. The EVSE as the client will bind with the server and the connection route will be established. Now the EVSE will wait for the signal from the HMI i.e. </w:t>
      </w:r>
      <w:r w:rsidRPr="00D50B0F">
        <w:rPr>
          <w:rFonts w:ascii="Consolas" w:hAnsi="Consolas"/>
          <w:lang w:eastAsia="en-IN" w:bidi="ta-IN"/>
        </w:rPr>
        <w:t>HMI_READY</w:t>
      </w:r>
      <w:r>
        <w:rPr>
          <w:lang w:eastAsia="en-IN" w:bidi="ta-IN"/>
        </w:rPr>
        <w:t xml:space="preserve"> is send to the EVSE which will start the </w:t>
      </w:r>
      <w:r w:rsidRPr="00D50B0F">
        <w:rPr>
          <w:rStyle w:val="codereferenceChar"/>
        </w:rPr>
        <w:t>appHandshake()</w:t>
      </w:r>
      <w:r>
        <w:rPr>
          <w:lang w:eastAsia="en-IN" w:bidi="ta-IN"/>
        </w:rPr>
        <w:t xml:space="preserve">. This will run the server code for the HPGP on the EVSE. On detecting the EV it will bind and communication will be </w:t>
      </w:r>
      <w:r>
        <w:rPr>
          <w:lang w:eastAsia="en-IN" w:bidi="ta-IN"/>
        </w:rPr>
        <w:lastRenderedPageBreak/>
        <w:t>established. Unlike the detection of the TCP/IP the connection to the EV is found using the voltage divider value returned via CP.</w:t>
      </w:r>
    </w:p>
    <w:p w:rsidR="00D50B0F" w:rsidRDefault="00C258B2" w:rsidP="006C20C9">
      <w:pPr>
        <w:rPr>
          <w:lang w:eastAsia="en-IN" w:bidi="ta-IN"/>
        </w:rPr>
      </w:pPr>
      <w:r>
        <w:rPr>
          <w:noProof/>
          <w:lang w:eastAsia="en-IN"/>
        </w:rPr>
        <w:drawing>
          <wp:anchor distT="0" distB="0" distL="114300" distR="114300" simplePos="0" relativeHeight="251756544" behindDoc="0" locked="0" layoutInCell="1" allowOverlap="1">
            <wp:simplePos x="0" y="0"/>
            <wp:positionH relativeFrom="margin">
              <wp:align>center</wp:align>
            </wp:positionH>
            <wp:positionV relativeFrom="page">
              <wp:posOffset>2715332</wp:posOffset>
            </wp:positionV>
            <wp:extent cx="5195570" cy="6661150"/>
            <wp:effectExtent l="0" t="0" r="508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Architecture.png"/>
                    <pic:cNvPicPr/>
                  </pic:nvPicPr>
                  <pic:blipFill>
                    <a:blip r:embed="rId73">
                      <a:extLst>
                        <a:ext uri="{28A0092B-C50C-407E-A947-70E740481C1C}">
                          <a14:useLocalDpi xmlns:a14="http://schemas.microsoft.com/office/drawing/2010/main" val="0"/>
                        </a:ext>
                      </a:extLst>
                    </a:blip>
                    <a:stretch>
                      <a:fillRect/>
                    </a:stretch>
                  </pic:blipFill>
                  <pic:spPr>
                    <a:xfrm>
                      <a:off x="0" y="0"/>
                      <a:ext cx="5195570" cy="666115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58592" behindDoc="0" locked="0" layoutInCell="1" allowOverlap="1" wp14:anchorId="5D7E0B86" wp14:editId="478D0592">
                <wp:simplePos x="0" y="0"/>
                <wp:positionH relativeFrom="margin">
                  <wp:posOffset>-70281</wp:posOffset>
                </wp:positionH>
                <wp:positionV relativeFrom="paragraph">
                  <wp:posOffset>7878805</wp:posOffset>
                </wp:positionV>
                <wp:extent cx="5730875" cy="258445"/>
                <wp:effectExtent l="0" t="0" r="3175" b="8255"/>
                <wp:wrapTopAndBottom/>
                <wp:docPr id="78" name="Text Box 7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E52037" w:rsidRPr="004A1FD4" w:rsidRDefault="00E52037" w:rsidP="00570772">
                            <w:pPr>
                              <w:pStyle w:val="Caption"/>
                              <w:jc w:val="center"/>
                              <w:rPr>
                                <w:sz w:val="28"/>
                                <w:lang w:bidi="ta-IN"/>
                              </w:rPr>
                            </w:pPr>
                            <w:bookmarkStart w:id="131" w:name="_Toc478118723"/>
                            <w:bookmarkStart w:id="132" w:name="_Toc478131597"/>
                            <w:r>
                              <w:t>Figure 7.</w:t>
                            </w:r>
                            <w:fldSimple w:instr=" SEQ Figure_7. \* ARABIC ">
                              <w:r>
                                <w:rPr>
                                  <w:noProof/>
                                </w:rPr>
                                <w:t>3</w:t>
                              </w:r>
                            </w:fldSimple>
                            <w:r>
                              <w:tab/>
                              <w:t>ARCHITECTURE OF CHARGING STATION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0B86" id="Text Box 78" o:spid="_x0000_s1051" type="#_x0000_t202" style="position:absolute;left:0;text-align:left;margin-left:-5.55pt;margin-top:620.4pt;width:451.25pt;height:20.35pt;z-index:2517585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" stroked="f">
                <v:textbox style="mso-fit-shape-to-text:t" inset="0,0,0,0">
                  <w:txbxContent>
                    <w:p w:rsidR="00E52037" w:rsidRPr="004A1FD4" w:rsidRDefault="00E52037" w:rsidP="00570772">
                      <w:pPr>
                        <w:pStyle w:val="Caption"/>
                        <w:jc w:val="center"/>
                        <w:rPr>
                          <w:sz w:val="28"/>
                          <w:lang w:bidi="ta-IN"/>
                        </w:rPr>
                      </w:pPr>
                      <w:bookmarkStart w:id="133" w:name="_Toc478118723"/>
                      <w:bookmarkStart w:id="134" w:name="_Toc478131597"/>
                      <w:r>
                        <w:t>Figure 7.</w:t>
                      </w:r>
                      <w:fldSimple w:instr=" SEQ Figure_7. \* ARABIC ">
                        <w:r>
                          <w:rPr>
                            <w:noProof/>
                          </w:rPr>
                          <w:t>3</w:t>
                        </w:r>
                      </w:fldSimple>
                      <w:r>
                        <w:tab/>
                        <w:t>ARCHITECTURE OF CHARGING STATION</w:t>
                      </w:r>
                      <w:bookmarkEnd w:id="133"/>
                      <w:bookmarkEnd w:id="134"/>
                    </w:p>
                  </w:txbxContent>
                </v:textbox>
                <w10:wrap type="topAndBottom" anchorx="margin"/>
              </v:shape>
            </w:pict>
          </mc:Fallback>
        </mc:AlternateContent>
      </w:r>
      <w:r w:rsidR="00DD404B">
        <w:rPr>
          <w:lang w:eastAsia="en-IN" w:bidi="ta-IN"/>
        </w:rPr>
        <w:t>This on detection will send a signal to the HMI which will show to the user that the vehicle has been detected</w:t>
      </w:r>
      <w:r w:rsidR="001D5CFD">
        <w:rPr>
          <w:lang w:eastAsia="en-IN" w:bidi="ta-IN"/>
        </w:rPr>
        <w:t>. If there is any cable error, the HMI</w:t>
      </w:r>
      <w:r w:rsidR="00DD404B">
        <w:rPr>
          <w:lang w:eastAsia="en-IN" w:bidi="ta-IN"/>
        </w:rPr>
        <w:t xml:space="preserve"> will ask the user to properly plug the cable in.</w:t>
      </w:r>
    </w:p>
    <w:p w:rsidR="00C12D7D" w:rsidRDefault="001D5CFD" w:rsidP="006C20C9">
      <w:pPr>
        <w:rPr>
          <w:lang w:eastAsia="en-IN" w:bidi="ta-IN"/>
        </w:rPr>
      </w:pPr>
      <w:r>
        <w:rPr>
          <w:lang w:eastAsia="en-IN" w:bidi="ta-IN"/>
        </w:rPr>
        <w:lastRenderedPageBreak/>
        <w:t>During the process the HMI will process the payment details like account sign in and card register. All the payment will be done Online using a credit or debit card of the user. The charging phase will only begin once all these parameters are set.</w:t>
      </w:r>
      <w:r w:rsidR="00C12D7D">
        <w:rPr>
          <w:lang w:eastAsia="en-IN" w:bidi="ta-IN"/>
        </w:rPr>
        <w:t xml:space="preserve"> During the charging process it will show the status of the car and the battery level. It will also show a </w:t>
      </w:r>
      <w:r w:rsidR="00C12D7D" w:rsidRPr="00C12D7D">
        <w:rPr>
          <w:rStyle w:val="codereferenceChar"/>
        </w:rPr>
        <w:t>STOP</w:t>
      </w:r>
      <w:r w:rsidR="00C12D7D">
        <w:rPr>
          <w:lang w:eastAsia="en-IN" w:bidi="ta-IN"/>
        </w:rPr>
        <w:t xml:space="preserve"> button to stop the process in case of early release is required. Post charging it will show the receipt via the METER_RECEIPT signal from the EVSE. The payment will be done after this process. The Car and the cable will be released only when the payment is completed.</w:t>
      </w:r>
    </w:p>
    <w:p w:rsidR="000B7851" w:rsidRPr="006C20C9" w:rsidRDefault="00C12D7D" w:rsidP="006C20C9">
      <w:pPr>
        <w:rPr>
          <w:lang w:eastAsia="en-IN" w:bidi="ta-IN"/>
        </w:rPr>
      </w:pPr>
      <w:r>
        <w:rPr>
          <w:lang w:eastAsia="en-IN" w:bidi="ta-IN"/>
        </w:rPr>
        <w:t>As a part of the safety and protection of the theft of energy, the CCU will shut down all systems until the cable lock is released.</w:t>
      </w:r>
    </w:p>
    <w:p w:rsidR="000524BD" w:rsidRDefault="00A43990">
      <w:pPr>
        <w:spacing w:after="0" w:line="240" w:lineRule="auto"/>
        <w:jc w:val="left"/>
        <w:rPr>
          <w:lang w:eastAsia="en-IN" w:bidi="ta-IN"/>
        </w:rPr>
        <w:sectPr w:rsidR="000524BD" w:rsidSect="00264003">
          <w:pgSz w:w="11906" w:h="16838" w:code="9"/>
          <w:pgMar w:top="1440" w:right="1440" w:bottom="1440" w:left="1440" w:header="708" w:footer="708" w:gutter="0"/>
          <w:cols w:space="708"/>
          <w:titlePg/>
          <w:docGrid w:linePitch="381"/>
        </w:sectPr>
      </w:pPr>
      <w:r>
        <w:rPr>
          <w:lang w:eastAsia="en-IN" w:bidi="ta-IN"/>
        </w:rPr>
        <w:br w:type="page"/>
      </w: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35" w:name="_Toc478145303"/>
      <w:r>
        <w:rPr>
          <w:lang w:eastAsia="en-IN" w:bidi="ta-IN"/>
        </w:rPr>
        <w:t>RESULTS</w:t>
      </w:r>
      <w:bookmarkEnd w:id="135"/>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258B2" w:rsidP="00C02D0D">
      <w:pPr>
        <w:rPr>
          <w:lang w:eastAsia="en-IN" w:bidi="ta-IN"/>
        </w:rPr>
      </w:pPr>
      <w:r>
        <w:rPr>
          <w:noProof/>
          <w:lang w:eastAsia="en-IN"/>
        </w:rPr>
        <mc:AlternateContent>
          <mc:Choice Requires="wps">
            <w:drawing>
              <wp:anchor distT="0" distB="0" distL="114300" distR="114300" simplePos="0" relativeHeight="251760640" behindDoc="0" locked="0" layoutInCell="1" allowOverlap="1" wp14:anchorId="17218331" wp14:editId="7BB2ABB7">
                <wp:simplePos x="0" y="0"/>
                <wp:positionH relativeFrom="margin">
                  <wp:align>center</wp:align>
                </wp:positionH>
                <wp:positionV relativeFrom="paragraph">
                  <wp:posOffset>4457939</wp:posOffset>
                </wp:positionV>
                <wp:extent cx="4855845" cy="635"/>
                <wp:effectExtent l="0" t="0" r="1905" b="8255"/>
                <wp:wrapTopAndBottom/>
                <wp:docPr id="79" name="Text Box 79"/>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E52037" w:rsidRPr="009649D7" w:rsidRDefault="00E52037" w:rsidP="00F57F12">
                            <w:pPr>
                              <w:pStyle w:val="Caption"/>
                              <w:jc w:val="center"/>
                              <w:rPr>
                                <w:sz w:val="28"/>
                                <w:lang w:bidi="ta-IN"/>
                              </w:rPr>
                            </w:pPr>
                            <w:bookmarkStart w:id="136" w:name="_Toc478118986"/>
                            <w:r>
                              <w:t>Figure 8.</w:t>
                            </w:r>
                            <w:fldSimple w:instr=" SEQ Figure_8. \* ARABIC ">
                              <w:r>
                                <w:rPr>
                                  <w:noProof/>
                                </w:rPr>
                                <w:t>1</w:t>
                              </w:r>
                            </w:fldSimple>
                            <w:r>
                              <w:tab/>
                            </w:r>
                            <w:r w:rsidRPr="003A3688">
                              <w:t xml:space="preserve">THE </w:t>
                            </w:r>
                            <w:r>
                              <w:t>WORKING MODEL OF</w:t>
                            </w:r>
                            <w:r w:rsidRPr="003A3688">
                              <w:t xml:space="preserve"> EV</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18331" id="Text Box 79" o:spid="_x0000_s1052" type="#_x0000_t202" style="position:absolute;left:0;text-align:left;margin-left:0;margin-top:351pt;width:382.35pt;height:.05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" stroked="f">
                <v:textbox style="mso-fit-shape-to-text:t" inset="0,0,0,0">
                  <w:txbxContent>
                    <w:p w:rsidR="00E52037" w:rsidRPr="009649D7" w:rsidRDefault="00E52037" w:rsidP="00F57F12">
                      <w:pPr>
                        <w:pStyle w:val="Caption"/>
                        <w:jc w:val="center"/>
                        <w:rPr>
                          <w:sz w:val="28"/>
                          <w:lang w:bidi="ta-IN"/>
                        </w:rPr>
                      </w:pPr>
                      <w:bookmarkStart w:id="137" w:name="_Toc478118986"/>
                      <w:r>
                        <w:t>Figure 8.</w:t>
                      </w:r>
                      <w:fldSimple w:instr=" SEQ Figure_8. \* ARABIC ">
                        <w:r>
                          <w:rPr>
                            <w:noProof/>
                          </w:rPr>
                          <w:t>1</w:t>
                        </w:r>
                      </w:fldSimple>
                      <w:r>
                        <w:tab/>
                      </w:r>
                      <w:r w:rsidRPr="003A3688">
                        <w:t xml:space="preserve">THE </w:t>
                      </w:r>
                      <w:r>
                        <w:t>WORKING MODEL OF</w:t>
                      </w:r>
                      <w:r w:rsidRPr="003A3688">
                        <w:t xml:space="preserve"> EV</w:t>
                      </w:r>
                      <w:bookmarkEnd w:id="137"/>
                    </w:p>
                  </w:txbxContent>
                </v:textbox>
                <w10:wrap type="topAndBottom" anchorx="margin"/>
              </v:shape>
            </w:pict>
          </mc:Fallback>
        </mc:AlternateContent>
      </w:r>
      <w:r>
        <w:rPr>
          <w:noProof/>
          <w:lang w:eastAsia="en-IN"/>
        </w:rPr>
        <w:drawing>
          <wp:anchor distT="0" distB="0" distL="114300" distR="114300" simplePos="0" relativeHeight="251740160" behindDoc="0" locked="0" layoutInCell="1" allowOverlap="1">
            <wp:simplePos x="0" y="0"/>
            <wp:positionH relativeFrom="column">
              <wp:posOffset>436880</wp:posOffset>
            </wp:positionH>
            <wp:positionV relativeFrom="page">
              <wp:posOffset>4035185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r w:rsidR="00C02D0D">
        <w:rPr>
          <w:lang w:eastAsia="en-IN" w:bidi="ta-IN"/>
        </w:rPr>
        <w:t>The three Linux systems was successfully synchronised with the dummy variables required by the HMI display. The output of the co</w:t>
      </w:r>
      <w:r w:rsidR="00EF4CCD">
        <w:rPr>
          <w:lang w:eastAsia="en-IN" w:bidi="ta-IN"/>
        </w:rPr>
        <w:t>de is attached in the APPENDIX-</w:t>
      </w:r>
      <w:r w:rsidR="00C2285F">
        <w:rPr>
          <w:lang w:eastAsia="en-IN" w:bidi="ta-IN"/>
        </w:rPr>
        <w:t>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EF4CCD">
        <w:rPr>
          <w:lang w:eastAsia="en-IN" w:bidi="ta-IN"/>
        </w:rPr>
        <w:t>-</w:t>
      </w:r>
      <w:r w:rsidR="00D903D8">
        <w:rPr>
          <w:lang w:eastAsia="en-IN" w:bidi="ta-IN"/>
        </w:rPr>
        <w:t>3</w:t>
      </w:r>
      <w:r>
        <w:rPr>
          <w:lang w:eastAsia="en-IN" w:bidi="ta-IN"/>
        </w:rPr>
        <w:t>.</w:t>
      </w:r>
      <w:r w:rsidRPr="00C02D0D">
        <w:rPr>
          <w:noProof/>
          <w:lang w:eastAsia="en-IN"/>
        </w:rPr>
        <w:t xml:space="preserve"> </w:t>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 xml:space="preserve">UIDE is attached in </w:t>
      </w:r>
      <w:r w:rsidR="00EF4CCD">
        <w:rPr>
          <w:lang w:eastAsia="en-IN" w:bidi="ta-IN"/>
        </w:rPr>
        <w:t>APPENDIX-</w:t>
      </w:r>
      <w:r w:rsidR="00C2285F">
        <w:rPr>
          <w:lang w:eastAsia="en-IN" w:bidi="ta-IN"/>
        </w:rPr>
        <w:t>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38" w:name="_Toc478145304"/>
      <w:r>
        <w:rPr>
          <w:lang w:eastAsia="en-IN" w:bidi="ta-IN"/>
        </w:rPr>
        <w:t>CONCLUSION</w:t>
      </w:r>
      <w:bookmarkEnd w:id="138"/>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r w:rsidR="00CE5CCC">
        <w:rPr>
          <w:lang w:eastAsia="en-IN" w:bidi="ta-IN"/>
        </w:rPr>
        <w:t xml:space="preserve">…  </w:t>
      </w:r>
    </w:p>
    <w:p w:rsidR="00044E19" w:rsidRDefault="00044E19" w:rsidP="00044E19">
      <w:pPr>
        <w:pStyle w:val="NoSpacing"/>
        <w:rPr>
          <w:lang w:eastAsia="en-IN" w:bidi="ta-IN"/>
        </w:rPr>
      </w:pPr>
      <w:r>
        <w:rPr>
          <w:lang w:eastAsia="en-IN" w:bidi="ta-IN"/>
        </w:rPr>
        <w:lastRenderedPageBreak/>
        <w:t>CHAPTER IX</w:t>
      </w:r>
    </w:p>
    <w:p w:rsidR="00044E19" w:rsidRDefault="000F29D0" w:rsidP="00CE5CCC">
      <w:pPr>
        <w:pStyle w:val="NoSpacing"/>
        <w:numPr>
          <w:ilvl w:val="0"/>
          <w:numId w:val="7"/>
        </w:numPr>
        <w:ind w:left="426" w:right="662" w:hanging="142"/>
        <w:outlineLvl w:val="0"/>
        <w:rPr>
          <w:lang w:eastAsia="en-IN" w:bidi="ta-IN"/>
        </w:rPr>
      </w:pPr>
      <w:bookmarkStart w:id="139" w:name="_Toc478145305"/>
      <w:r>
        <w:rPr>
          <w:lang w:eastAsia="en-IN" w:bidi="ta-IN"/>
        </w:rPr>
        <w:t>REFERENCE</w:t>
      </w:r>
      <w:bookmarkEnd w:id="139"/>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B O Chen, Keith S. Hardy, Jason D. Harper, Daniel S. Dobrzynski , ‘ Towards standardized Vehicle Grid Integration’ , Transportation Electrification Conference and Expo (ITEC) ,2015 ,IEE.</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 xml:space="preserve">D. Wellisch, J Lenz, A Faschingbauer, R. Posch, S. Kunze , Deggendorf Institute of Technology, Freyung. Research gate Publication, ‘Vehicle-to-grid AC charging Station’ An Approach for Smart Charging Development.’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Dr. Andreas Heinrich, Michael Schwaiger, Daimler AG and BMW group, ‘ISO 15118 – charging communication between plug-in electric vehicles and charging infrastructure’, Grid Integration of Electric Mobility, 1st international ATZ Conference 2016, pp 213-227</w:t>
      </w:r>
    </w:p>
    <w:p w:rsidR="00ED78AA" w:rsidRPr="0011208E" w:rsidRDefault="00ED78AA" w:rsidP="00ED78AA">
      <w:pPr>
        <w:pStyle w:val="reference"/>
        <w:numPr>
          <w:ilvl w:val="0"/>
          <w:numId w:val="30"/>
        </w:numPr>
        <w:ind w:left="1134" w:hanging="774"/>
        <w:rPr>
          <w:sz w:val="28"/>
          <w:szCs w:val="28"/>
        </w:rPr>
      </w:pPr>
      <w:r w:rsidRPr="0011208E">
        <w:rPr>
          <w:sz w:val="28"/>
          <w:szCs w:val="28"/>
        </w:rPr>
        <w:t>http://blog.iec61850.com/2012/06/iec-­‐61850-­‐90-­‐8-­‐object-­‐models-­‐for-­‐e.html</w:t>
      </w:r>
    </w:p>
    <w:p w:rsidR="00ED78AA" w:rsidRPr="0011208E" w:rsidRDefault="00ED78AA" w:rsidP="00ED78AA">
      <w:pPr>
        <w:pStyle w:val="reference"/>
        <w:numPr>
          <w:ilvl w:val="0"/>
          <w:numId w:val="30"/>
        </w:numPr>
        <w:ind w:left="1134" w:hanging="774"/>
        <w:rPr>
          <w:sz w:val="28"/>
          <w:szCs w:val="28"/>
        </w:rPr>
      </w:pPr>
      <w:r w:rsidRPr="0011208E">
        <w:rPr>
          <w:sz w:val="28"/>
          <w:szCs w:val="28"/>
        </w:rPr>
        <w:t>http://dlms.com/documents/ARCHIVE/Excerpt_GB6.pdf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http://www.iaria.org/conferences2012/filesSECURWARE12/Electric_Vehicle_Charging_Infrastructure_Keynote%20RainerFalk.pdf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http://www.insys-­‐icom.co.uk/bausteine.net/f/10599/DS_en_INSYS-­‐Powerline-­GP_130715_eBook.pdf?fd=0</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http://www.iso.org/iso/catalogue_detail.htm?csnumber=55366</w:t>
      </w:r>
    </w:p>
    <w:p w:rsidR="00ED78AA" w:rsidRPr="0011208E" w:rsidRDefault="00ED78AA" w:rsidP="00ED78AA">
      <w:pPr>
        <w:pStyle w:val="reference"/>
        <w:numPr>
          <w:ilvl w:val="0"/>
          <w:numId w:val="30"/>
        </w:numPr>
        <w:ind w:left="1134" w:hanging="774"/>
        <w:rPr>
          <w:sz w:val="28"/>
          <w:szCs w:val="28"/>
        </w:rPr>
      </w:pPr>
      <w:r w:rsidRPr="0011208E">
        <w:rPr>
          <w:sz w:val="28"/>
          <w:szCs w:val="28"/>
        </w:rPr>
        <w:t>http://www.jsae.or.jp/e07pub/yearbook_e/2014/docu/28_industry_standards.pdf</w:t>
      </w:r>
    </w:p>
    <w:p w:rsidR="00ED78AA" w:rsidRPr="0011208E" w:rsidRDefault="00ED78AA" w:rsidP="00ED78AA">
      <w:pPr>
        <w:pStyle w:val="reference"/>
        <w:numPr>
          <w:ilvl w:val="0"/>
          <w:numId w:val="30"/>
        </w:numPr>
        <w:ind w:left="1134" w:hanging="774"/>
        <w:rPr>
          <w:sz w:val="28"/>
          <w:szCs w:val="28"/>
        </w:rPr>
      </w:pPr>
      <w:r w:rsidRPr="0011208E">
        <w:rPr>
          <w:sz w:val="28"/>
          <w:szCs w:val="28"/>
        </w:rPr>
        <w:t>http://www.openchargealliance.org/?q=node/4170</w:t>
      </w:r>
    </w:p>
    <w:p w:rsidR="00ED78AA" w:rsidRPr="0011208E" w:rsidRDefault="00ED78AA" w:rsidP="00ED78AA">
      <w:pPr>
        <w:pStyle w:val="reference"/>
        <w:numPr>
          <w:ilvl w:val="0"/>
          <w:numId w:val="30"/>
        </w:numPr>
        <w:ind w:left="1134" w:hanging="774"/>
        <w:rPr>
          <w:sz w:val="28"/>
          <w:szCs w:val="28"/>
        </w:rPr>
      </w:pPr>
      <w:r w:rsidRPr="0011208E">
        <w:rPr>
          <w:sz w:val="28"/>
          <w:szCs w:val="28"/>
        </w:rPr>
        <w:lastRenderedPageBreak/>
        <w:t>http://www.power-­‐up.org/wp-­‐content/uploads/2012/07/PowerUp_D3.2_Final_V2G_Architecture.pdf</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http://www.smartv2g.eu/</w:t>
      </w:r>
    </w:p>
    <w:p w:rsidR="00ED78AA" w:rsidRPr="0011208E" w:rsidRDefault="00ED78AA" w:rsidP="00ED78AA">
      <w:pPr>
        <w:pStyle w:val="reference"/>
        <w:numPr>
          <w:ilvl w:val="0"/>
          <w:numId w:val="30"/>
        </w:numPr>
        <w:ind w:left="1134" w:hanging="774"/>
        <w:rPr>
          <w:sz w:val="28"/>
          <w:szCs w:val="28"/>
        </w:rPr>
      </w:pPr>
      <w:r w:rsidRPr="0011208E">
        <w:rPr>
          <w:sz w:val="28"/>
          <w:szCs w:val="28"/>
        </w:rPr>
        <w:t>https://en.wikipedia.org/wiki/IEC_61850</w:t>
      </w:r>
    </w:p>
    <w:p w:rsidR="00ED78AA" w:rsidRPr="0011208E" w:rsidRDefault="00ED78AA" w:rsidP="00ED78AA">
      <w:pPr>
        <w:pStyle w:val="reference"/>
        <w:numPr>
          <w:ilvl w:val="0"/>
          <w:numId w:val="30"/>
        </w:numPr>
        <w:ind w:left="1134" w:hanging="774"/>
        <w:rPr>
          <w:sz w:val="28"/>
          <w:szCs w:val="28"/>
        </w:rPr>
      </w:pPr>
      <w:r w:rsidRPr="0011208E">
        <w:rPr>
          <w:sz w:val="28"/>
          <w:szCs w:val="28"/>
        </w:rPr>
        <w:t xml:space="preserve">IEC 61851-­‐1, Electric vehicle conductive charging system ― Part 1 General requirements </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M. Sc. Michael Tybel, Dr. –Ing Andrey Popov, Dr. –Ing Michael Schugt , Scienlab electronic systems, Bochum, ‘Assuring Interoperability between Conductive EV and EVSE Charging Systems’, Popov.com.</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Peter Hank, Steffen Müller, Ovidiu Vermesan, Jeroen Van Den Keybus, ‘Automotive Ethernet: in-vehicle networking and smart mobility’, DATE '13 Proceedings of the Conference on Design, Automation and Test in Europe Pages 1735-1739</w:t>
      </w:r>
    </w:p>
    <w:p w:rsidR="00ED78AA" w:rsidRPr="0011208E" w:rsidRDefault="00ED78AA" w:rsidP="00ED78AA">
      <w:pPr>
        <w:pStyle w:val="reference"/>
        <w:numPr>
          <w:ilvl w:val="0"/>
          <w:numId w:val="30"/>
        </w:numPr>
        <w:tabs>
          <w:tab w:val="left" w:pos="1650"/>
        </w:tabs>
        <w:ind w:left="1134" w:hanging="774"/>
        <w:rPr>
          <w:sz w:val="28"/>
          <w:szCs w:val="28"/>
        </w:rPr>
      </w:pPr>
      <w:r w:rsidRPr="0011208E">
        <w:rPr>
          <w:sz w:val="28"/>
          <w:szCs w:val="28"/>
        </w:rPr>
        <w:t>Von Alexander Barth &amp; Michael Röhrich, Studienarbeit ISO 15118, Bachelors Thesis 2013, Hochschule Heilbronn, Heilbronn, Germany.</w:t>
      </w:r>
    </w:p>
    <w:p w:rsidR="00B1117A" w:rsidRPr="0011208E" w:rsidRDefault="00ED78AA" w:rsidP="00B1117A">
      <w:pPr>
        <w:pStyle w:val="reference"/>
        <w:numPr>
          <w:ilvl w:val="0"/>
          <w:numId w:val="30"/>
        </w:numPr>
        <w:tabs>
          <w:tab w:val="left" w:pos="1650"/>
        </w:tabs>
        <w:ind w:left="1134" w:hanging="774"/>
        <w:rPr>
          <w:sz w:val="28"/>
          <w:szCs w:val="28"/>
        </w:rPr>
      </w:pPr>
      <w:r w:rsidRPr="0011208E">
        <w:rPr>
          <w:sz w:val="28"/>
          <w:szCs w:val="28"/>
        </w:rPr>
        <w:t>www.wikipedia.org</w:t>
      </w: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40" w:name="_Toc478145306"/>
      <w:r>
        <w:rPr>
          <w:lang w:eastAsia="en-IN" w:bidi="ta-IN"/>
        </w:rPr>
        <w:lastRenderedPageBreak/>
        <w:t>APPENDIX</w:t>
      </w:r>
      <w:bookmarkEnd w:id="140"/>
    </w:p>
    <w:p w:rsidR="00481328" w:rsidRDefault="00481328" w:rsidP="00481328">
      <w:pPr>
        <w:pStyle w:val="NoSpacing"/>
        <w:outlineLvl w:val="1"/>
        <w:rPr>
          <w:lang w:eastAsia="en-IN" w:bidi="ta-IN"/>
        </w:rPr>
      </w:pPr>
      <w:bookmarkStart w:id="141" w:name="_Toc478145307"/>
      <w:r>
        <w:rPr>
          <w:lang w:eastAsia="en-IN" w:bidi="ta-IN"/>
        </w:rPr>
        <w:t>APPENDIX 1</w:t>
      </w:r>
      <w:bookmarkEnd w:id="141"/>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C258B2" w:rsidP="00D44055">
      <w:pPr>
        <w:pStyle w:val="ListParagraph"/>
        <w:numPr>
          <w:ilvl w:val="0"/>
          <w:numId w:val="23"/>
        </w:numPr>
        <w:outlineLvl w:val="2"/>
        <w:rPr>
          <w:lang w:eastAsia="en-IN" w:bidi="ta-IN"/>
        </w:rPr>
      </w:pPr>
      <w:bookmarkStart w:id="142" w:name="_Toc478145308"/>
      <w:r>
        <w:rPr>
          <w:noProof/>
          <w:lang w:eastAsia="en-IN"/>
        </w:rPr>
        <w:drawing>
          <wp:anchor distT="0" distB="0" distL="114300" distR="114300" simplePos="0" relativeHeight="251743232" behindDoc="0" locked="0" layoutInCell="1" allowOverlap="1">
            <wp:simplePos x="0" y="0"/>
            <wp:positionH relativeFrom="margin">
              <wp:align>center</wp:align>
            </wp:positionH>
            <wp:positionV relativeFrom="page">
              <wp:posOffset>3121421</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7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sidR="00D44055">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E52037" w:rsidRPr="00444796" w:rsidRDefault="00E52037" w:rsidP="00D44055">
                            <w:pPr>
                              <w:pStyle w:val="Caption"/>
                              <w:jc w:val="center"/>
                              <w:rPr>
                                <w:noProof/>
                                <w:sz w:val="28"/>
                              </w:rPr>
                            </w:pPr>
                            <w:bookmarkStart w:id="143" w:name="_Toc478119046"/>
                            <w:r>
                              <w:t>Appendix 1.</w:t>
                            </w:r>
                            <w:fldSimple w:instr=" SEQ Appendix_1. \* ARABIC ">
                              <w:r>
                                <w:rPr>
                                  <w:noProof/>
                                </w:rPr>
                                <w:t>1</w:t>
                              </w:r>
                            </w:fldSimple>
                            <w:r>
                              <w:tab/>
                              <w:t>UML SEQUENCE DIAGRAM</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3"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ogNwIAAHUEAAAOAAAAZHJzL2Uyb0RvYy54bWysVE1v2zAMvQ/YfxB0X5wPJCu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DhUuogNwIAAHUEAAAOAAAAAAAA&#10;AAAAAAAAAC4CAABkcnMvZTJvRG9jLnhtbFBLAQItABQABgAIAAAAIQCxhu354QAAAAsBAAAPAAAA&#10;AAAAAAAAAAAAAJEEAABkcnMvZG93bnJldi54bWxQSwUGAAAAAAQABADzAAAAnwUAAAAA&#10;" stroked="f">
                <v:textbox style="mso-fit-shape-to-text:t" inset="0,0,0,0">
                  <w:txbxContent>
                    <w:p w:rsidR="00E52037" w:rsidRPr="00444796" w:rsidRDefault="00E52037" w:rsidP="00D44055">
                      <w:pPr>
                        <w:pStyle w:val="Caption"/>
                        <w:jc w:val="center"/>
                        <w:rPr>
                          <w:noProof/>
                          <w:sz w:val="28"/>
                        </w:rPr>
                      </w:pPr>
                      <w:bookmarkStart w:id="144" w:name="_Toc478119046"/>
                      <w:r>
                        <w:t>Appendix 1.</w:t>
                      </w:r>
                      <w:fldSimple w:instr=" SEQ Appendix_1. \* ARABIC ">
                        <w:r>
                          <w:rPr>
                            <w:noProof/>
                          </w:rPr>
                          <w:t>1</w:t>
                        </w:r>
                      </w:fldSimple>
                      <w:r>
                        <w:tab/>
                        <w:t>UML SEQUENCE DIAGRAM</w:t>
                      </w:r>
                      <w:bookmarkEnd w:id="144"/>
                    </w:p>
                  </w:txbxContent>
                </v:textbox>
                <w10:wrap type="topAndBottom"/>
              </v:shape>
            </w:pict>
          </mc:Fallback>
        </mc:AlternateContent>
      </w:r>
      <w:r w:rsidR="00D44055">
        <w:rPr>
          <w:lang w:eastAsia="en-IN" w:bidi="ta-IN"/>
        </w:rPr>
        <w:t>UML SEQUENCE DAIGRAM</w:t>
      </w:r>
      <w:bookmarkEnd w:id="142"/>
    </w:p>
    <w:p w:rsidR="00D44055" w:rsidRDefault="00D44055">
      <w:pPr>
        <w:spacing w:after="0" w:line="240" w:lineRule="auto"/>
        <w:jc w:val="left"/>
        <w:rPr>
          <w:lang w:eastAsia="en-IN" w:bidi="ta-IN"/>
        </w:rPr>
      </w:pPr>
      <w:r>
        <w:rPr>
          <w:lang w:eastAsia="en-IN" w:bidi="ta-IN"/>
        </w:rPr>
        <w:br w:type="page"/>
      </w:r>
    </w:p>
    <w:p w:rsidR="00D44055" w:rsidRDefault="00D44055" w:rsidP="004D3115">
      <w:pPr>
        <w:pStyle w:val="ListParagraph"/>
        <w:numPr>
          <w:ilvl w:val="0"/>
          <w:numId w:val="23"/>
        </w:numPr>
        <w:outlineLvl w:val="2"/>
        <w:rPr>
          <w:lang w:eastAsia="en-IN" w:bidi="ta-IN"/>
        </w:rPr>
      </w:pPr>
      <w:bookmarkStart w:id="145" w:name="_Toc478145309"/>
      <w:r>
        <w:rPr>
          <w:lang w:eastAsia="en-IN" w:bidi="ta-IN"/>
        </w:rPr>
        <w:lastRenderedPageBreak/>
        <w:t>UML STATE DIAGRAM</w:t>
      </w:r>
      <w:r w:rsidR="00DF3251">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E52037" w:rsidRPr="002447B8" w:rsidRDefault="00E52037" w:rsidP="00D44055">
                            <w:pPr>
                              <w:pStyle w:val="Caption"/>
                              <w:jc w:val="center"/>
                              <w:rPr>
                                <w:noProof/>
                                <w:sz w:val="28"/>
                              </w:rPr>
                            </w:pPr>
                            <w:bookmarkStart w:id="146" w:name="_Toc478119047"/>
                            <w:r>
                              <w:t>Appendix 1.</w:t>
                            </w:r>
                            <w:fldSimple w:instr=" SEQ Appendix_1. \* ARABIC ">
                              <w:r>
                                <w:rPr>
                                  <w:noProof/>
                                </w:rPr>
                                <w:t>2</w:t>
                              </w:r>
                            </w:fldSimple>
                            <w:r>
                              <w:tab/>
                              <w:t>UML STATE DIAGRAM</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4"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" stroked="f">
                <v:textbox style="mso-fit-shape-to-text:t" inset="0,0,0,0">
                  <w:txbxContent>
                    <w:p w:rsidR="00E52037" w:rsidRPr="002447B8" w:rsidRDefault="00E52037" w:rsidP="00D44055">
                      <w:pPr>
                        <w:pStyle w:val="Caption"/>
                        <w:jc w:val="center"/>
                        <w:rPr>
                          <w:noProof/>
                          <w:sz w:val="28"/>
                        </w:rPr>
                      </w:pPr>
                      <w:bookmarkStart w:id="147" w:name="_Toc478119047"/>
                      <w:r>
                        <w:t>Appendix 1.</w:t>
                      </w:r>
                      <w:fldSimple w:instr=" SEQ Appendix_1. \* ARABIC ">
                        <w:r>
                          <w:rPr>
                            <w:noProof/>
                          </w:rPr>
                          <w:t>2</w:t>
                        </w:r>
                      </w:fldSimple>
                      <w:r>
                        <w:tab/>
                        <w:t>UML STATE DIAGRAM</w:t>
                      </w:r>
                      <w:bookmarkEnd w:id="147"/>
                    </w:p>
                  </w:txbxContent>
                </v:textbox>
                <w10:wrap type="topAndBottom" anchorx="margin"/>
              </v:shape>
            </w:pict>
          </mc:Fallback>
        </mc:AlternateContent>
      </w:r>
      <w:bookmarkEnd w:id="145"/>
    </w:p>
    <w:p w:rsidR="00D44055" w:rsidRDefault="00C258B2">
      <w:pPr>
        <w:spacing w:after="0" w:line="240" w:lineRule="auto"/>
        <w:jc w:val="left"/>
        <w:rPr>
          <w:lang w:eastAsia="en-IN" w:bidi="ta-IN"/>
        </w:rPr>
      </w:pPr>
      <w:r>
        <w:rPr>
          <w:noProof/>
          <w:lang w:eastAsia="en-IN"/>
        </w:rPr>
        <w:drawing>
          <wp:anchor distT="0" distB="0" distL="114300" distR="114300" simplePos="0" relativeHeight="251755520" behindDoc="0" locked="0" layoutInCell="1" allowOverlap="1">
            <wp:simplePos x="0" y="0"/>
            <wp:positionH relativeFrom="margin">
              <wp:posOffset>-155275</wp:posOffset>
            </wp:positionH>
            <wp:positionV relativeFrom="page">
              <wp:posOffset>3012883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br w:type="page"/>
      </w:r>
    </w:p>
    <w:p w:rsidR="00D44055" w:rsidRDefault="00C258B2" w:rsidP="00D44055">
      <w:pPr>
        <w:pStyle w:val="ListParagraph"/>
        <w:numPr>
          <w:ilvl w:val="0"/>
          <w:numId w:val="23"/>
        </w:numPr>
        <w:outlineLvl w:val="2"/>
        <w:rPr>
          <w:lang w:eastAsia="en-IN" w:bidi="ta-IN"/>
        </w:rPr>
      </w:pPr>
      <w:bookmarkStart w:id="148" w:name="_Toc478145310"/>
      <w:r>
        <w:rPr>
          <w:noProof/>
          <w:lang w:eastAsia="en-IN"/>
        </w:rPr>
        <w:lastRenderedPageBreak/>
        <w:drawing>
          <wp:anchor distT="0" distB="0" distL="114300" distR="114300" simplePos="0" relativeHeight="251745280" behindDoc="0" locked="0" layoutInCell="1" allowOverlap="1">
            <wp:simplePos x="0" y="0"/>
            <wp:positionH relativeFrom="margin">
              <wp:align>right</wp:align>
            </wp:positionH>
            <wp:positionV relativeFrom="page">
              <wp:posOffset>1380083</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7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EA2F09">
        <w:rPr>
          <w:noProof/>
          <w:lang w:eastAsia="en-IN"/>
        </w:rPr>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E52037" w:rsidRPr="00EF6FF0" w:rsidRDefault="00E52037" w:rsidP="00EA2F09">
                            <w:pPr>
                              <w:pStyle w:val="Caption"/>
                              <w:jc w:val="center"/>
                              <w:rPr>
                                <w:noProof/>
                                <w:sz w:val="28"/>
                              </w:rPr>
                            </w:pPr>
                            <w:bookmarkStart w:id="149" w:name="_Ref477691989"/>
                            <w:bookmarkStart w:id="150" w:name="_Toc478119048"/>
                            <w:r>
                              <w:t>Appendix 1.</w:t>
                            </w:r>
                            <w:fldSimple w:instr=" SEQ Appendix_1. \* ARABIC ">
                              <w:r>
                                <w:rPr>
                                  <w:noProof/>
                                </w:rPr>
                                <w:t>3</w:t>
                              </w:r>
                            </w:fldSimple>
                            <w:bookmarkEnd w:id="149"/>
                            <w:r>
                              <w:tab/>
                              <w:t>STATE DIAGRAM -EVSE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5"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Cg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Oq1IKA3AgAAdQQAAA4AAAAAAAAA&#10;AAAAAAAALgIAAGRycy9lMm9Eb2MueG1sUEsBAi0AFAAGAAgAAAAhAEUApyvgAAAACQEAAA8AAAAA&#10;AAAAAAAAAAAAkQQAAGRycy9kb3ducmV2LnhtbFBLBQYAAAAABAAEAPMAAACeBQAAAAA=&#10;" stroked="f">
                <v:textbox style="mso-fit-shape-to-text:t" inset="0,0,0,0">
                  <w:txbxContent>
                    <w:p w:rsidR="00E52037" w:rsidRPr="00EF6FF0" w:rsidRDefault="00E52037" w:rsidP="00EA2F09">
                      <w:pPr>
                        <w:pStyle w:val="Caption"/>
                        <w:jc w:val="center"/>
                        <w:rPr>
                          <w:noProof/>
                          <w:sz w:val="28"/>
                        </w:rPr>
                      </w:pPr>
                      <w:bookmarkStart w:id="151" w:name="_Ref477691989"/>
                      <w:bookmarkStart w:id="152" w:name="_Toc478119048"/>
                      <w:r>
                        <w:t>Appendix 1.</w:t>
                      </w:r>
                      <w:fldSimple w:instr=" SEQ Appendix_1. \* ARABIC ">
                        <w:r>
                          <w:rPr>
                            <w:noProof/>
                          </w:rPr>
                          <w:t>3</w:t>
                        </w:r>
                      </w:fldSimple>
                      <w:bookmarkEnd w:id="151"/>
                      <w:r>
                        <w:tab/>
                        <w:t>STATE DIAGRAM -EVSE</w:t>
                      </w:r>
                      <w:bookmarkEnd w:id="152"/>
                    </w:p>
                  </w:txbxContent>
                </v:textbox>
                <w10:wrap type="topAndBottom"/>
              </v:shape>
            </w:pict>
          </mc:Fallback>
        </mc:AlternateContent>
      </w:r>
      <w:r w:rsidR="00D44055">
        <w:rPr>
          <w:lang w:eastAsia="en-IN" w:bidi="ta-IN"/>
        </w:rPr>
        <w:t>THE STATE DIAGRAM FOR THE EVSE</w:t>
      </w:r>
      <w:bookmarkEnd w:id="148"/>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53" w:name="_Toc478145311"/>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E52037" w:rsidRPr="00A66534" w:rsidRDefault="00E52037" w:rsidP="009E585D">
                            <w:pPr>
                              <w:pStyle w:val="Caption"/>
                              <w:jc w:val="center"/>
                              <w:rPr>
                                <w:noProof/>
                                <w:sz w:val="28"/>
                              </w:rPr>
                            </w:pPr>
                            <w:bookmarkStart w:id="154" w:name="_Ref477692010"/>
                            <w:bookmarkStart w:id="155" w:name="_Toc478119049"/>
                            <w:r>
                              <w:t>Appendix 1.</w:t>
                            </w:r>
                            <w:fldSimple w:instr=" SEQ Appendix_1. \* ARABIC ">
                              <w:r>
                                <w:rPr>
                                  <w:noProof/>
                                </w:rPr>
                                <w:t>4</w:t>
                              </w:r>
                            </w:fldSimple>
                            <w:bookmarkEnd w:id="154"/>
                            <w:r>
                              <w:tab/>
                              <w:t>STATE DIAGRAM -RASPBERRY PI</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6"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" stroked="f">
                <v:textbox style="mso-fit-shape-to-text:t" inset="0,0,0,0">
                  <w:txbxContent>
                    <w:p w:rsidR="00E52037" w:rsidRPr="00A66534" w:rsidRDefault="00E52037" w:rsidP="009E585D">
                      <w:pPr>
                        <w:pStyle w:val="Caption"/>
                        <w:jc w:val="center"/>
                        <w:rPr>
                          <w:noProof/>
                          <w:sz w:val="28"/>
                        </w:rPr>
                      </w:pPr>
                      <w:bookmarkStart w:id="156" w:name="_Ref477692010"/>
                      <w:bookmarkStart w:id="157" w:name="_Toc478119049"/>
                      <w:r>
                        <w:t>Appendix 1.</w:t>
                      </w:r>
                      <w:fldSimple w:instr=" SEQ Appendix_1. \* ARABIC ">
                        <w:r>
                          <w:rPr>
                            <w:noProof/>
                          </w:rPr>
                          <w:t>4</w:t>
                        </w:r>
                      </w:fldSimple>
                      <w:bookmarkEnd w:id="156"/>
                      <w:r>
                        <w:tab/>
                        <w:t>STATE DIAGRAM -RASPBERRY PI</w:t>
                      </w:r>
                      <w:bookmarkEnd w:id="157"/>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7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 xml:space="preserve">THE STATE DIAGRAM FOR THE </w:t>
      </w:r>
      <w:r w:rsidR="0099695D">
        <w:rPr>
          <w:lang w:eastAsia="en-IN" w:bidi="ta-IN"/>
        </w:rPr>
        <w:t>RPi</w:t>
      </w:r>
      <w:bookmarkEnd w:id="153"/>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58" w:name="_Toc478145312"/>
      <w:r>
        <w:rPr>
          <w:lang w:eastAsia="en-IN" w:bidi="ta-IN"/>
        </w:rPr>
        <w:lastRenderedPageBreak/>
        <w:t>APPENDIX 2</w:t>
      </w:r>
      <w:bookmarkEnd w:id="158"/>
    </w:p>
    <w:p w:rsidR="0062093C" w:rsidRDefault="009D2EF1" w:rsidP="0062093C">
      <w:pPr>
        <w:rPr>
          <w:lang w:eastAsia="en-IN" w:bidi="ta-IN"/>
        </w:rPr>
      </w:pPr>
      <w:r>
        <w:rPr>
          <w:lang w:eastAsia="en-IN" w:bidi="ta-IN"/>
        </w:rPr>
        <w:t>This includes the code in the raspberry pi</w:t>
      </w:r>
    </w:p>
    <w:p w:rsidR="009D2EF1" w:rsidRPr="00C329B0" w:rsidRDefault="009D2EF1" w:rsidP="00C258B2">
      <w:pPr>
        <w:pStyle w:val="codes"/>
        <w:spacing w:after="0" w:line="240" w:lineRule="auto"/>
      </w:pPr>
      <w:r w:rsidRPr="00C329B0">
        <w:t>/*</w:t>
      </w:r>
    </w:p>
    <w:p w:rsidR="009D2EF1" w:rsidRPr="00C329B0" w:rsidRDefault="009D2EF1" w:rsidP="00C258B2">
      <w:pPr>
        <w:pStyle w:val="codes"/>
        <w:spacing w:after="0" w:line="240" w:lineRule="auto"/>
      </w:pPr>
      <w:r w:rsidRPr="00C329B0">
        <w:t xml:space="preserve"> * main.h </w:t>
      </w:r>
    </w:p>
    <w:p w:rsidR="009D2EF1" w:rsidRPr="00C329B0" w:rsidRDefault="009D2EF1" w:rsidP="00C258B2">
      <w:pPr>
        <w:pStyle w:val="codes"/>
        <w:spacing w:after="0" w:line="240" w:lineRule="auto"/>
      </w:pPr>
      <w:r w:rsidRPr="00C329B0">
        <w:t xml:space="preserve"> * </w:t>
      </w:r>
    </w:p>
    <w:p w:rsidR="009D2EF1" w:rsidRPr="00C329B0" w:rsidRDefault="009D2EF1" w:rsidP="00C258B2">
      <w:pPr>
        <w:pStyle w:val="codes"/>
        <w:spacing w:after="0" w:line="240" w:lineRule="auto"/>
      </w:pPr>
      <w:r w:rsidRPr="00C329B0">
        <w:t xml:space="preserve"> * Created on</w:t>
      </w:r>
      <w:r w:rsidRPr="00C329B0">
        <w:tab/>
        <w:t>: 06.03.2017</w:t>
      </w:r>
    </w:p>
    <w:p w:rsidR="009D2EF1" w:rsidRPr="00C329B0" w:rsidRDefault="009D2EF1" w:rsidP="00C258B2">
      <w:pPr>
        <w:pStyle w:val="codes"/>
        <w:spacing w:after="0" w:line="240" w:lineRule="auto"/>
      </w:pPr>
      <w:r w:rsidRPr="00C329B0">
        <w:t xml:space="preserve"> * </w:t>
      </w:r>
      <w:r w:rsidRPr="00C329B0">
        <w:tab/>
      </w:r>
      <w:r w:rsidRPr="00C329B0">
        <w:tab/>
        <w:t>Author</w:t>
      </w:r>
      <w:r w:rsidRPr="00C329B0">
        <w:tab/>
        <w:t>: Jiztom Francis</w:t>
      </w:r>
      <w:r w:rsidRPr="00C329B0">
        <w:tab/>
      </w:r>
    </w:p>
    <w:p w:rsidR="009D2EF1" w:rsidRPr="00C329B0" w:rsidRDefault="009D2EF1" w:rsidP="00C258B2">
      <w:pPr>
        <w:pStyle w:val="codes"/>
        <w:tabs>
          <w:tab w:val="left" w:pos="1046"/>
        </w:tabs>
        <w:spacing w:after="0" w:line="240" w:lineRule="auto"/>
      </w:pPr>
      <w:r w:rsidRPr="00C329B0">
        <w:t xml:space="preserve"> * </w:t>
      </w:r>
      <w:r w:rsidR="00C258B2">
        <w:tab/>
      </w:r>
    </w:p>
    <w:p w:rsidR="009D2EF1" w:rsidRPr="00C329B0" w:rsidRDefault="009D2EF1" w:rsidP="00C258B2">
      <w:pPr>
        <w:pStyle w:val="codes"/>
        <w:spacing w:after="0" w:line="240" w:lineRule="auto"/>
      </w:pPr>
      <w:r w:rsidRPr="00C329B0">
        <w:t xml:space="preserve"> * </w:t>
      </w:r>
    </w:p>
    <w:p w:rsidR="009D2EF1" w:rsidRPr="00C329B0" w:rsidRDefault="009D2EF1" w:rsidP="00C258B2">
      <w:pPr>
        <w:pStyle w:val="codes"/>
        <w:spacing w:after="0" w:line="240" w:lineRule="auto"/>
      </w:pPr>
      <w:r w:rsidRPr="00C329B0">
        <w:t xml:space="preserve"> */</w:t>
      </w:r>
    </w:p>
    <w:p w:rsidR="009D2EF1" w:rsidRPr="00C329B0" w:rsidRDefault="009D2EF1" w:rsidP="00C258B2">
      <w:pPr>
        <w:pStyle w:val="codes"/>
        <w:spacing w:after="0" w:line="240" w:lineRule="auto"/>
      </w:pPr>
      <w:r w:rsidRPr="00C329B0">
        <w:t xml:space="preserve"> </w:t>
      </w:r>
    </w:p>
    <w:p w:rsidR="009D2EF1" w:rsidRPr="00C329B0" w:rsidRDefault="009D2EF1" w:rsidP="00C258B2">
      <w:pPr>
        <w:pStyle w:val="codes"/>
        <w:spacing w:after="0" w:line="240" w:lineRule="auto"/>
      </w:pPr>
      <w:r w:rsidRPr="00C329B0">
        <w:t>#ifndef MAIN_H_</w:t>
      </w:r>
    </w:p>
    <w:p w:rsidR="009D2EF1" w:rsidRPr="00C329B0" w:rsidRDefault="009D2EF1" w:rsidP="00C258B2">
      <w:pPr>
        <w:pStyle w:val="codes"/>
        <w:spacing w:after="0" w:line="240" w:lineRule="auto"/>
      </w:pPr>
      <w:r w:rsidRPr="00C329B0">
        <w:t>#define MAIN_H_</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#include &lt;stdio.h&gt;</w:t>
      </w:r>
    </w:p>
    <w:p w:rsidR="009D2EF1" w:rsidRPr="00C329B0" w:rsidRDefault="009D2EF1" w:rsidP="00C258B2">
      <w:pPr>
        <w:pStyle w:val="codes"/>
        <w:spacing w:after="0" w:line="240" w:lineRule="auto"/>
      </w:pPr>
      <w:r w:rsidRPr="00C329B0">
        <w:t>#include &lt;stdlib.h&gt;</w:t>
      </w:r>
    </w:p>
    <w:p w:rsidR="009D2EF1" w:rsidRPr="00C329B0" w:rsidRDefault="009D2EF1" w:rsidP="00C258B2">
      <w:pPr>
        <w:pStyle w:val="codes"/>
        <w:spacing w:after="0" w:line="240" w:lineRule="auto"/>
      </w:pPr>
      <w:r w:rsidRPr="00C329B0">
        <w:t>#include &lt;unistd.h&gt;</w:t>
      </w:r>
    </w:p>
    <w:p w:rsidR="009D2EF1" w:rsidRPr="00C329B0" w:rsidRDefault="009D2EF1" w:rsidP="00C258B2">
      <w:pPr>
        <w:pStyle w:val="codes"/>
        <w:spacing w:after="0" w:line="240" w:lineRule="auto"/>
      </w:pPr>
      <w:r w:rsidRPr="00C329B0">
        <w:t>#include &lt;errno.h&gt;</w:t>
      </w:r>
    </w:p>
    <w:p w:rsidR="009D2EF1" w:rsidRPr="00C329B0" w:rsidRDefault="009D2EF1" w:rsidP="00C258B2">
      <w:pPr>
        <w:pStyle w:val="codes"/>
        <w:spacing w:after="0" w:line="240" w:lineRule="auto"/>
      </w:pPr>
      <w:r w:rsidRPr="00C329B0">
        <w:t>#include &lt;string.h&gt;</w:t>
      </w:r>
    </w:p>
    <w:p w:rsidR="009D2EF1" w:rsidRPr="00C329B0" w:rsidRDefault="009D2EF1" w:rsidP="00C258B2">
      <w:pPr>
        <w:pStyle w:val="codes"/>
        <w:spacing w:after="0" w:line="240" w:lineRule="auto"/>
      </w:pPr>
      <w:r w:rsidRPr="00C329B0">
        <w:t>#include &lt;netdb.h&gt;</w:t>
      </w:r>
    </w:p>
    <w:p w:rsidR="009D2EF1" w:rsidRPr="00C329B0" w:rsidRDefault="009D2EF1" w:rsidP="00C258B2">
      <w:pPr>
        <w:pStyle w:val="codes"/>
        <w:spacing w:after="0" w:line="240" w:lineRule="auto"/>
      </w:pPr>
      <w:r w:rsidRPr="00C329B0">
        <w:t>#include &lt;time.h&gt;</w:t>
      </w:r>
    </w:p>
    <w:p w:rsidR="009D2EF1" w:rsidRPr="00C329B0" w:rsidRDefault="009D2EF1" w:rsidP="00C258B2">
      <w:pPr>
        <w:pStyle w:val="codes"/>
        <w:spacing w:after="0" w:line="240" w:lineRule="auto"/>
      </w:pPr>
      <w:r w:rsidRPr="00C329B0">
        <w:t>#include &lt;sys/types.h&gt;</w:t>
      </w:r>
    </w:p>
    <w:p w:rsidR="009D2EF1" w:rsidRPr="00C329B0" w:rsidRDefault="009D2EF1" w:rsidP="00C258B2">
      <w:pPr>
        <w:pStyle w:val="codes"/>
        <w:spacing w:after="0" w:line="240" w:lineRule="auto"/>
      </w:pPr>
      <w:r w:rsidRPr="00C329B0">
        <w:t>#include &lt;sys/socket.h&gt;</w:t>
      </w:r>
    </w:p>
    <w:p w:rsidR="009D2EF1" w:rsidRPr="00C329B0" w:rsidRDefault="009D2EF1" w:rsidP="00C258B2">
      <w:pPr>
        <w:pStyle w:val="codes"/>
        <w:spacing w:after="0" w:line="240" w:lineRule="auto"/>
      </w:pPr>
      <w:r w:rsidRPr="00C329B0">
        <w:t>#include &lt;netinet/in.h&gt;</w:t>
      </w:r>
    </w:p>
    <w:p w:rsidR="009D2EF1" w:rsidRPr="00C329B0" w:rsidRDefault="009D2EF1" w:rsidP="00C258B2">
      <w:pPr>
        <w:pStyle w:val="codes"/>
        <w:spacing w:after="0" w:line="240" w:lineRule="auto"/>
      </w:pPr>
      <w:r w:rsidRPr="00C329B0">
        <w:t>#include &lt;arpa/inet.h&gt;</w:t>
      </w:r>
    </w:p>
    <w:p w:rsidR="009D2EF1" w:rsidRPr="00C329B0" w:rsidRDefault="009D2EF1" w:rsidP="00C258B2">
      <w:pPr>
        <w:pStyle w:val="codes"/>
        <w:spacing w:after="0" w:line="240" w:lineRule="auto"/>
      </w:pPr>
      <w:r w:rsidRPr="00C329B0">
        <w:t>#include "transfer.h"</w:t>
      </w:r>
    </w:p>
    <w:p w:rsidR="009D2EF1" w:rsidRPr="00C329B0" w:rsidRDefault="009D2EF1" w:rsidP="00C258B2">
      <w:pPr>
        <w:pStyle w:val="codes"/>
        <w:spacing w:after="0" w:line="240" w:lineRule="auto"/>
      </w:pPr>
      <w:r w:rsidRPr="00C329B0">
        <w:t>#include "switchpi.h"</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ST_PLUG 1</w:t>
      </w:r>
    </w:p>
    <w:p w:rsidR="009D2EF1" w:rsidRPr="00C329B0" w:rsidRDefault="009D2EF1" w:rsidP="00C258B2">
      <w:pPr>
        <w:pStyle w:val="codes"/>
        <w:spacing w:after="0" w:line="240" w:lineRule="auto"/>
      </w:pPr>
      <w:r w:rsidRPr="00C329B0">
        <w:t>#define ST_SIGN_IN 2</w:t>
      </w:r>
    </w:p>
    <w:p w:rsidR="009D2EF1" w:rsidRPr="00C329B0" w:rsidRDefault="009D2EF1" w:rsidP="00C258B2">
      <w:pPr>
        <w:pStyle w:val="codes"/>
        <w:spacing w:after="0" w:line="240" w:lineRule="auto"/>
      </w:pPr>
      <w:r w:rsidRPr="00C329B0">
        <w:t>#define ST_CHARGE 3</w:t>
      </w:r>
    </w:p>
    <w:p w:rsidR="009D2EF1" w:rsidRPr="00C329B0" w:rsidRDefault="009D2EF1" w:rsidP="00C258B2">
      <w:pPr>
        <w:pStyle w:val="codes"/>
        <w:spacing w:after="0" w:line="240" w:lineRule="auto"/>
      </w:pPr>
      <w:r w:rsidRPr="00C329B0">
        <w:t>#define ST_POST_CHARGE 4</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HMI_READY 5</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CABLE_DETECTED 11</w:t>
      </w:r>
    </w:p>
    <w:p w:rsidR="009D2EF1" w:rsidRPr="00C329B0" w:rsidRDefault="009D2EF1" w:rsidP="00C258B2">
      <w:pPr>
        <w:pStyle w:val="codes"/>
        <w:spacing w:after="0" w:line="240" w:lineRule="auto"/>
      </w:pPr>
      <w:r w:rsidRPr="00C329B0">
        <w:t>#define CABLE_LOCK 12</w:t>
      </w:r>
    </w:p>
    <w:p w:rsidR="009D2EF1" w:rsidRPr="00C329B0" w:rsidRDefault="009D2EF1" w:rsidP="00C258B2">
      <w:pPr>
        <w:pStyle w:val="codes"/>
        <w:spacing w:after="0" w:line="240" w:lineRule="auto"/>
      </w:pPr>
      <w:r w:rsidRPr="00C329B0">
        <w:t>#define PROTOCOL_DETECT 13</w:t>
      </w:r>
    </w:p>
    <w:p w:rsidR="009D2EF1" w:rsidRPr="00C329B0" w:rsidRDefault="009D2EF1" w:rsidP="00C258B2">
      <w:pPr>
        <w:pStyle w:val="codes"/>
        <w:spacing w:after="0" w:line="240" w:lineRule="auto"/>
      </w:pPr>
      <w:r w:rsidRPr="00C329B0">
        <w:t>#define LOCKING_ERROR 14</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REGISTER 21</w:t>
      </w:r>
    </w:p>
    <w:p w:rsidR="009D2EF1" w:rsidRPr="00C329B0" w:rsidRDefault="009D2EF1" w:rsidP="00C258B2">
      <w:pPr>
        <w:pStyle w:val="codes"/>
        <w:spacing w:after="0" w:line="240" w:lineRule="auto"/>
      </w:pPr>
      <w:r w:rsidRPr="00C329B0">
        <w:t>#define AUTHORIZATION 22</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START_CHARGE 31</w:t>
      </w:r>
    </w:p>
    <w:p w:rsidR="009D2EF1" w:rsidRPr="00C329B0" w:rsidRDefault="009D2EF1" w:rsidP="00C258B2">
      <w:pPr>
        <w:pStyle w:val="codes"/>
        <w:spacing w:after="0" w:line="240" w:lineRule="auto"/>
      </w:pPr>
      <w:r w:rsidRPr="00C329B0">
        <w:t>#define CHARGING_STATUS 32</w:t>
      </w:r>
    </w:p>
    <w:p w:rsidR="009D2EF1" w:rsidRPr="00C329B0" w:rsidRDefault="009D2EF1" w:rsidP="00C258B2">
      <w:pPr>
        <w:pStyle w:val="codes"/>
        <w:spacing w:after="0" w:line="240" w:lineRule="auto"/>
      </w:pPr>
      <w:r w:rsidRPr="00C329B0">
        <w:t>#define MANUAL_STOP 33</w:t>
      </w:r>
    </w:p>
    <w:p w:rsidR="009D2EF1" w:rsidRPr="00C329B0" w:rsidRDefault="009D2EF1" w:rsidP="00C258B2">
      <w:pPr>
        <w:pStyle w:val="codes"/>
        <w:spacing w:after="0" w:line="240" w:lineRule="auto"/>
      </w:pPr>
      <w:r w:rsidRPr="00C329B0">
        <w:t>#define FULL_CHARGE 34</w:t>
      </w:r>
    </w:p>
    <w:p w:rsidR="009D2EF1" w:rsidRPr="00C329B0" w:rsidRDefault="009D2EF1" w:rsidP="00C258B2">
      <w:pPr>
        <w:pStyle w:val="codes"/>
        <w:spacing w:after="0" w:line="240" w:lineRule="auto"/>
      </w:pPr>
      <w:r w:rsidRPr="00C329B0">
        <w:t>#define METER_RECEIPT 36</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INITIATE_PAYMENT 41</w:t>
      </w:r>
    </w:p>
    <w:p w:rsidR="009D2EF1" w:rsidRPr="00C329B0" w:rsidRDefault="009D2EF1" w:rsidP="00C258B2">
      <w:pPr>
        <w:pStyle w:val="codes"/>
        <w:spacing w:after="0" w:line="240" w:lineRule="auto"/>
      </w:pPr>
      <w:r w:rsidRPr="00C329B0">
        <w:t>#define PAYMENT_SUCESSFUL 42</w:t>
      </w:r>
    </w:p>
    <w:p w:rsidR="009D2EF1" w:rsidRPr="00C329B0" w:rsidRDefault="009D2EF1" w:rsidP="00C258B2">
      <w:pPr>
        <w:pStyle w:val="codes"/>
        <w:spacing w:after="0" w:line="240" w:lineRule="auto"/>
      </w:pPr>
      <w:r w:rsidRPr="00C329B0">
        <w:lastRenderedPageBreak/>
        <w:t>#define PAYMENT_UNSUCESSFUL 43</w:t>
      </w:r>
    </w:p>
    <w:p w:rsidR="009D2EF1" w:rsidRPr="00C329B0" w:rsidRDefault="009D2EF1" w:rsidP="00C258B2">
      <w:pPr>
        <w:pStyle w:val="codes"/>
        <w:spacing w:after="0" w:line="240" w:lineRule="auto"/>
      </w:pPr>
      <w:r w:rsidRPr="00C329B0">
        <w:t>#define CABLE_UN_LOCK 45</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ISO15118_DETECTED 51</w:t>
      </w:r>
    </w:p>
    <w:p w:rsidR="009D2EF1" w:rsidRPr="00C329B0" w:rsidRDefault="009D2EF1" w:rsidP="00C258B2">
      <w:pPr>
        <w:pStyle w:val="codes"/>
        <w:spacing w:after="0" w:line="240" w:lineRule="auto"/>
      </w:pPr>
      <w:r w:rsidRPr="00C329B0">
        <w:t>#define IEC61851_DETECTED 52</w:t>
      </w:r>
    </w:p>
    <w:p w:rsidR="009D2EF1" w:rsidRPr="00C329B0" w:rsidRDefault="009D2EF1" w:rsidP="00C258B2">
      <w:pPr>
        <w:pStyle w:val="codes"/>
        <w:spacing w:after="0" w:line="240" w:lineRule="auto"/>
      </w:pPr>
      <w:r w:rsidRPr="00C329B0">
        <w:t>#define NO_PROTOCOL_DETECTED 53</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#define SEMI_ISO15118 61</w:t>
      </w:r>
    </w:p>
    <w:p w:rsidR="009D2EF1" w:rsidRPr="00C329B0" w:rsidRDefault="009D2EF1" w:rsidP="00C258B2">
      <w:pPr>
        <w:pStyle w:val="codes"/>
        <w:spacing w:after="0" w:line="240" w:lineRule="auto"/>
      </w:pPr>
      <w:r w:rsidRPr="00C329B0">
        <w:t>#define MANUAL_CHARGING 62</w:t>
      </w:r>
    </w:p>
    <w:p w:rsidR="009D2EF1" w:rsidRPr="00C329B0" w:rsidRDefault="009D2EF1" w:rsidP="00C258B2">
      <w:pPr>
        <w:pStyle w:val="codes"/>
        <w:spacing w:after="0" w:line="240" w:lineRule="auto"/>
      </w:pPr>
    </w:p>
    <w:p w:rsidR="009D2EF1" w:rsidRPr="00C329B0" w:rsidRDefault="009D2EF1" w:rsidP="00C258B2">
      <w:pPr>
        <w:pStyle w:val="codes"/>
        <w:spacing w:after="0" w:line="240" w:lineRule="auto"/>
      </w:pPr>
      <w:r w:rsidRPr="00C329B0">
        <w:t>#endif /*MAIN_H_*/</w:t>
      </w:r>
    </w:p>
    <w:p w:rsidR="009D2EF1" w:rsidRPr="00C329B0"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941C5D" w:rsidRDefault="009D2EF1" w:rsidP="00C258B2">
      <w:pPr>
        <w:pStyle w:val="codes"/>
        <w:spacing w:after="0" w:line="240" w:lineRule="auto"/>
      </w:pPr>
      <w:r w:rsidRPr="00941C5D">
        <w:lastRenderedPageBreak/>
        <w:t>/*</w:t>
      </w:r>
    </w:p>
    <w:p w:rsidR="009D2EF1" w:rsidRPr="00941C5D" w:rsidRDefault="009D2EF1" w:rsidP="00C258B2">
      <w:pPr>
        <w:pStyle w:val="codes"/>
        <w:spacing w:after="0" w:line="240" w:lineRule="auto"/>
      </w:pPr>
      <w:r w:rsidRPr="00941C5D">
        <w:t xml:space="preserve"> *  main.c</w:t>
      </w:r>
    </w:p>
    <w:p w:rsidR="009D2EF1" w:rsidRPr="00941C5D" w:rsidRDefault="009D2EF1" w:rsidP="00C258B2">
      <w:pPr>
        <w:pStyle w:val="codes"/>
        <w:spacing w:after="0" w:line="240" w:lineRule="auto"/>
      </w:pPr>
      <w:r w:rsidRPr="00941C5D">
        <w:t xml:space="preserve"> * </w:t>
      </w:r>
    </w:p>
    <w:p w:rsidR="009D2EF1" w:rsidRPr="00941C5D" w:rsidRDefault="009D2EF1" w:rsidP="00C258B2">
      <w:pPr>
        <w:pStyle w:val="codes"/>
        <w:spacing w:after="0" w:line="240" w:lineRule="auto"/>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C258B2">
      <w:pPr>
        <w:pStyle w:val="codes"/>
        <w:spacing w:after="0" w:line="240" w:lineRule="auto"/>
      </w:pPr>
      <w:r w:rsidRPr="00941C5D">
        <w:t xml:space="preserve"> * </w:t>
      </w:r>
      <w:r w:rsidRPr="00941C5D">
        <w:tab/>
        <w:t>Created on</w:t>
      </w:r>
      <w:r w:rsidRPr="00941C5D">
        <w:tab/>
        <w:t xml:space="preserve">: 01.03.2017 </w:t>
      </w:r>
    </w:p>
    <w:p w:rsidR="009D2EF1" w:rsidRPr="00941C5D" w:rsidRDefault="009D2EF1" w:rsidP="00C258B2">
      <w:pPr>
        <w:pStyle w:val="codes"/>
        <w:spacing w:after="0" w:line="240" w:lineRule="auto"/>
      </w:pPr>
      <w:r w:rsidRPr="00941C5D">
        <w:t xml:space="preserve"> *  Modified on</w:t>
      </w:r>
      <w:r w:rsidRPr="00941C5D">
        <w:tab/>
        <w:t>: 08.03.2017</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server.c</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Original Author </w:t>
      </w:r>
      <w:r w:rsidRPr="00941C5D">
        <w:tab/>
        <w:t>: found on the internet</w:t>
      </w:r>
    </w:p>
    <w:p w:rsidR="009D2EF1" w:rsidRPr="00941C5D" w:rsidRDefault="009D2EF1" w:rsidP="00C258B2">
      <w:pPr>
        <w:pStyle w:val="codes"/>
        <w:spacing w:after="0" w:line="240" w:lineRule="auto"/>
      </w:pPr>
      <w:r w:rsidRPr="00941C5D">
        <w:t>* Modified by</w:t>
      </w:r>
      <w:r w:rsidRPr="00941C5D">
        <w:tab/>
      </w:r>
      <w:r w:rsidRPr="00941C5D">
        <w:tab/>
        <w:t xml:space="preserve">: Jiztom  </w:t>
      </w:r>
    </w:p>
    <w:p w:rsidR="009D2EF1" w:rsidRPr="00941C5D" w:rsidRDefault="009D2EF1" w:rsidP="00C258B2">
      <w:pPr>
        <w:pStyle w:val="codes"/>
        <w:spacing w:after="0" w:line="240" w:lineRule="auto"/>
      </w:pPr>
      <w:r w:rsidRPr="00941C5D">
        <w:t>* Modified on</w:t>
      </w:r>
      <w:r w:rsidRPr="00941C5D">
        <w:tab/>
      </w:r>
      <w:r w:rsidRPr="00941C5D">
        <w:tab/>
        <w:t>:17.02.2017</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#include "main.h"</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///////global variable //////////////////////////////////////</w:t>
      </w:r>
    </w:p>
    <w:p w:rsidR="009D2EF1" w:rsidRPr="00941C5D" w:rsidRDefault="009D2EF1" w:rsidP="00C258B2">
      <w:pPr>
        <w:pStyle w:val="codes"/>
        <w:spacing w:after="0" w:line="240" w:lineRule="auto"/>
      </w:pPr>
      <w:r w:rsidRPr="00941C5D">
        <w:t>int state = 0;</w:t>
      </w:r>
    </w:p>
    <w:p w:rsidR="009D2EF1" w:rsidRPr="00941C5D" w:rsidRDefault="009D2EF1" w:rsidP="00C258B2">
      <w:pPr>
        <w:pStyle w:val="codes"/>
        <w:spacing w:after="0" w:line="240" w:lineRule="auto"/>
      </w:pPr>
      <w:r w:rsidRPr="00941C5D">
        <w:t>//int socket_fd;</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long timespec_diff(struct timespec a, struct timespec b)</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long diff;</w:t>
      </w:r>
    </w:p>
    <w:p w:rsidR="009D2EF1" w:rsidRPr="00941C5D" w:rsidRDefault="009D2EF1" w:rsidP="00C258B2">
      <w:pPr>
        <w:pStyle w:val="codes"/>
        <w:spacing w:after="0" w:line="240" w:lineRule="auto"/>
      </w:pPr>
      <w:r w:rsidRPr="00941C5D">
        <w:t xml:space="preserve">  diff = (a.tv_sec - b.tv_sec);</w:t>
      </w:r>
    </w:p>
    <w:p w:rsidR="009D2EF1" w:rsidRPr="00941C5D" w:rsidRDefault="009D2EF1" w:rsidP="00C258B2">
      <w:pPr>
        <w:pStyle w:val="codes"/>
        <w:spacing w:after="0" w:line="240" w:lineRule="auto"/>
      </w:pPr>
      <w:r w:rsidRPr="00941C5D">
        <w:t xml:space="preserve">  return diff;</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int main()</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r w:rsidRPr="00941C5D">
        <w:t xml:space="preserve">    struct sockaddr_in server;</w:t>
      </w:r>
    </w:p>
    <w:p w:rsidR="009D2EF1" w:rsidRPr="00941C5D" w:rsidRDefault="009D2EF1" w:rsidP="00C258B2">
      <w:pPr>
        <w:pStyle w:val="codes"/>
        <w:spacing w:after="0" w:line="240" w:lineRule="auto"/>
      </w:pPr>
      <w:r w:rsidRPr="00941C5D">
        <w:t xml:space="preserve">    struct sockaddr_in dest;</w:t>
      </w:r>
    </w:p>
    <w:p w:rsidR="009D2EF1" w:rsidRPr="00941C5D" w:rsidRDefault="009D2EF1" w:rsidP="00C258B2">
      <w:pPr>
        <w:pStyle w:val="codes"/>
        <w:spacing w:after="0" w:line="240" w:lineRule="auto"/>
      </w:pPr>
      <w:r w:rsidRPr="00941C5D">
        <w:t xml:space="preserve">    struct timespec start;</w:t>
      </w:r>
    </w:p>
    <w:p w:rsidR="009D2EF1" w:rsidRPr="00941C5D" w:rsidRDefault="009D2EF1" w:rsidP="00C258B2">
      <w:pPr>
        <w:pStyle w:val="codes"/>
        <w:spacing w:after="0" w:line="240" w:lineRule="auto"/>
      </w:pPr>
      <w:r w:rsidRPr="00941C5D">
        <w:t xml:space="preserve">    struct timespec end;</w:t>
      </w:r>
    </w:p>
    <w:p w:rsidR="009D2EF1" w:rsidRPr="00941C5D" w:rsidRDefault="009D2EF1" w:rsidP="00C258B2">
      <w:pPr>
        <w:pStyle w:val="codes"/>
        <w:spacing w:after="0" w:line="240" w:lineRule="auto"/>
      </w:pPr>
      <w:r w:rsidRPr="00941C5D">
        <w:t xml:space="preserve">    long t_diff;</w:t>
      </w:r>
    </w:p>
    <w:p w:rsidR="009D2EF1" w:rsidRPr="00941C5D" w:rsidRDefault="009D2EF1" w:rsidP="00C258B2">
      <w:pPr>
        <w:pStyle w:val="codes"/>
        <w:spacing w:after="0" w:line="240" w:lineRule="auto"/>
      </w:pPr>
      <w:r w:rsidRPr="00941C5D">
        <w:t xml:space="preserve">    int status, socket_fd, client_fd,num;</w:t>
      </w:r>
    </w:p>
    <w:p w:rsidR="009D2EF1" w:rsidRPr="00941C5D" w:rsidRDefault="009D2EF1" w:rsidP="00C258B2">
      <w:pPr>
        <w:pStyle w:val="codes"/>
        <w:spacing w:after="0" w:line="240" w:lineRule="auto"/>
      </w:pPr>
      <w:r w:rsidRPr="00941C5D">
        <w:t xml:space="preserve">    socklen_t size;</w:t>
      </w:r>
    </w:p>
    <w:p w:rsidR="009D2EF1" w:rsidRPr="00941C5D" w:rsidRDefault="009D2EF1" w:rsidP="00C258B2">
      <w:pPr>
        <w:pStyle w:val="codes"/>
        <w:spacing w:after="0" w:line="240" w:lineRule="auto"/>
      </w:pPr>
      <w:r w:rsidRPr="00941C5D">
        <w:tab/>
        <w:t>int i=0;</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char buffer[1024];</w:t>
      </w:r>
    </w:p>
    <w:p w:rsidR="009D2EF1" w:rsidRPr="00941C5D" w:rsidRDefault="009D2EF1" w:rsidP="00C258B2">
      <w:pPr>
        <w:pStyle w:val="codes"/>
        <w:spacing w:after="0" w:line="240" w:lineRule="auto"/>
      </w:pPr>
      <w:r w:rsidRPr="00941C5D">
        <w:t xml:space="preserve">    char buff[100];</w:t>
      </w:r>
    </w:p>
    <w:p w:rsidR="009D2EF1" w:rsidRPr="00941C5D" w:rsidRDefault="009D2EF1" w:rsidP="00C258B2">
      <w:pPr>
        <w:pStyle w:val="codes"/>
        <w:spacing w:after="0" w:line="240" w:lineRule="auto"/>
      </w:pPr>
      <w:r w:rsidRPr="00941C5D">
        <w:t xml:space="preserve">    char buff2[100];</w:t>
      </w:r>
    </w:p>
    <w:p w:rsidR="009D2EF1" w:rsidRPr="00941C5D" w:rsidRDefault="009D2EF1" w:rsidP="00C258B2">
      <w:pPr>
        <w:pStyle w:val="codes"/>
        <w:spacing w:after="0" w:line="240" w:lineRule="auto"/>
      </w:pPr>
      <w:r w:rsidRPr="00941C5D">
        <w:t>//  memset(buffer,0,sizeof(buffer));</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unsigned char code;</w:t>
      </w:r>
    </w:p>
    <w:p w:rsidR="009D2EF1" w:rsidRPr="00941C5D" w:rsidRDefault="009D2EF1" w:rsidP="00C258B2">
      <w:pPr>
        <w:pStyle w:val="codes"/>
        <w:spacing w:after="0" w:line="240" w:lineRule="auto"/>
      </w:pPr>
      <w:r w:rsidRPr="00941C5D">
        <w:t xml:space="preserve">    unsigned int value;</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/////////////variables for inner loop////////////</w:t>
      </w:r>
    </w:p>
    <w:p w:rsidR="009D2EF1" w:rsidRPr="00941C5D" w:rsidRDefault="009D2EF1" w:rsidP="00C258B2">
      <w:pPr>
        <w:pStyle w:val="codes"/>
        <w:spacing w:after="0" w:line="240" w:lineRule="auto"/>
      </w:pPr>
      <w:r w:rsidRPr="00941C5D">
        <w:tab/>
        <w:t>int language;</w:t>
      </w:r>
    </w:p>
    <w:p w:rsidR="009D2EF1" w:rsidRPr="00941C5D" w:rsidRDefault="009D2EF1" w:rsidP="00C258B2">
      <w:pPr>
        <w:pStyle w:val="codes"/>
        <w:spacing w:after="0" w:line="240" w:lineRule="auto"/>
      </w:pPr>
      <w:r w:rsidRPr="00941C5D">
        <w:tab/>
        <w:t>int condition = 0;</w:t>
      </w:r>
    </w:p>
    <w:p w:rsidR="009D2EF1" w:rsidRPr="00941C5D" w:rsidRDefault="009D2EF1" w:rsidP="00C258B2">
      <w:pPr>
        <w:pStyle w:val="codes"/>
        <w:spacing w:after="0" w:line="240" w:lineRule="auto"/>
      </w:pPr>
      <w:r w:rsidRPr="00941C5D">
        <w:tab/>
        <w:t>int detect = 0;</w:t>
      </w:r>
    </w:p>
    <w:p w:rsidR="009D2EF1" w:rsidRPr="00941C5D" w:rsidRDefault="009D2EF1" w:rsidP="00C258B2">
      <w:pPr>
        <w:pStyle w:val="codes"/>
        <w:spacing w:after="0" w:line="240" w:lineRule="auto"/>
      </w:pPr>
      <w:r w:rsidRPr="00941C5D">
        <w:tab/>
        <w:t>int lock_condition = 0;</w:t>
      </w:r>
    </w:p>
    <w:p w:rsidR="009D2EF1" w:rsidRPr="00941C5D" w:rsidRDefault="009D2EF1" w:rsidP="00C258B2">
      <w:pPr>
        <w:pStyle w:val="codes"/>
        <w:spacing w:after="0" w:line="240" w:lineRule="auto"/>
      </w:pPr>
      <w:r w:rsidRPr="00941C5D">
        <w:tab/>
        <w:t>int signal = 0;</w:t>
      </w:r>
    </w:p>
    <w:p w:rsidR="009D2EF1" w:rsidRPr="00941C5D" w:rsidRDefault="009D2EF1" w:rsidP="00C258B2">
      <w:pPr>
        <w:pStyle w:val="codes"/>
        <w:spacing w:after="0" w:line="240" w:lineRule="auto"/>
      </w:pPr>
      <w:r w:rsidRPr="00941C5D">
        <w:tab/>
      </w:r>
    </w:p>
    <w:p w:rsidR="009D2EF1" w:rsidRPr="00941C5D" w:rsidRDefault="009D2EF1" w:rsidP="00C258B2">
      <w:pPr>
        <w:pStyle w:val="codes"/>
        <w:spacing w:after="0" w:line="240" w:lineRule="auto"/>
      </w:pPr>
      <w:r w:rsidRPr="00941C5D">
        <w:tab/>
        <w:t>socket_fd = init_tcp();</w:t>
      </w:r>
    </w:p>
    <w:p w:rsidR="009D2EF1" w:rsidRPr="00941C5D" w:rsidRDefault="009D2EF1" w:rsidP="00C258B2">
      <w:pPr>
        <w:pStyle w:val="codes"/>
        <w:spacing w:after="0" w:line="240" w:lineRule="auto"/>
      </w:pPr>
      <w:r w:rsidRPr="00941C5D">
        <w:lastRenderedPageBreak/>
        <w:tab/>
        <w:t>if (!socket_fd) exit(1);</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while(1)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size = sizeof(struct sockaddr_in);</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  if (accept_client(socket_fd)==-1)</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ab/>
      </w:r>
      <w:r w:rsidRPr="00941C5D">
        <w:tab/>
      </w:r>
      <w:r w:rsidRPr="00941C5D">
        <w:tab/>
        <w:t>fprintf(stderr, "Accept did not work\n");</w:t>
      </w:r>
    </w:p>
    <w:p w:rsidR="009D2EF1" w:rsidRPr="00941C5D" w:rsidRDefault="009D2EF1" w:rsidP="00C258B2">
      <w:pPr>
        <w:pStyle w:val="codes"/>
        <w:spacing w:after="0" w:line="240" w:lineRule="auto"/>
      </w:pPr>
      <w:r w:rsidRPr="00941C5D">
        <w:tab/>
      </w:r>
      <w:r w:rsidRPr="00941C5D">
        <w:tab/>
      </w:r>
      <w:r w:rsidRPr="00941C5D">
        <w:tab/>
        <w:t>exit(1);</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ab/>
      </w:r>
      <w:r w:rsidRPr="00941C5D">
        <w:tab/>
        <w:t xml:space="preserve">if ((client_fd = accept(socket_fd, (struct sockaddr *)&amp;dest, &amp;size))==-1 ) </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perror("accept");</w:t>
      </w:r>
    </w:p>
    <w:p w:rsidR="009D2EF1" w:rsidRPr="00941C5D" w:rsidRDefault="009D2EF1" w:rsidP="00C258B2">
      <w:pPr>
        <w:pStyle w:val="codes"/>
        <w:spacing w:after="0" w:line="240" w:lineRule="auto"/>
      </w:pPr>
      <w:r w:rsidRPr="00941C5D">
        <w:tab/>
      </w:r>
      <w:r w:rsidRPr="00941C5D">
        <w:tab/>
      </w:r>
      <w:r w:rsidRPr="00941C5D">
        <w:tab/>
        <w:t>return(-1);</w:t>
      </w:r>
    </w:p>
    <w:p w:rsidR="009D2EF1" w:rsidRPr="00941C5D" w:rsidRDefault="009D2EF1" w:rsidP="00C258B2">
      <w:pPr>
        <w:pStyle w:val="codes"/>
        <w:spacing w:after="0" w:line="240" w:lineRule="auto"/>
      </w:pPr>
      <w:r w:rsidRPr="00941C5D">
        <w:tab/>
      </w:r>
      <w:r w:rsidRPr="00941C5D">
        <w:tab/>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 xml:space="preserve">        printf("\nServer got connection from client %s\n", inet_ntoa(dest.sin_addr));</w:t>
      </w:r>
    </w:p>
    <w:p w:rsidR="009D2EF1" w:rsidRPr="00941C5D" w:rsidRDefault="009D2EF1" w:rsidP="00C258B2">
      <w:pPr>
        <w:pStyle w:val="codes"/>
        <w:spacing w:after="0" w:line="240" w:lineRule="auto"/>
      </w:pPr>
      <w:r w:rsidRPr="00941C5D">
        <w:t xml:space="preserve">        clock_gettime(CLOCK_MONOTONIC_RAW, &amp;start); </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while(1) </w:t>
      </w:r>
    </w:p>
    <w:p w:rsidR="009D2EF1" w:rsidRPr="00941C5D" w:rsidRDefault="009D2EF1" w:rsidP="00C258B2">
      <w:pPr>
        <w:pStyle w:val="codes"/>
        <w:spacing w:after="0" w:line="240" w:lineRule="auto"/>
      </w:pPr>
      <w:r w:rsidRPr="00941C5D">
        <w:t xml:space="preserve">        {</w:t>
      </w:r>
    </w:p>
    <w:p w:rsidR="009D2EF1" w:rsidRPr="00941C5D" w:rsidRDefault="009D2EF1" w:rsidP="00C258B2">
      <w:pPr>
        <w:pStyle w:val="codes"/>
        <w:spacing w:after="0" w:line="240" w:lineRule="auto"/>
      </w:pPr>
      <w:r w:rsidRPr="00941C5D">
        <w:tab/>
      </w:r>
      <w:r w:rsidRPr="00941C5D">
        <w:tab/>
      </w:r>
      <w:r w:rsidRPr="00941C5D">
        <w:tab/>
        <w:t>if(condition == 0) ////language selection/////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Please choose the language to be selected");</w:t>
      </w:r>
    </w:p>
    <w:p w:rsidR="009D2EF1" w:rsidRPr="00941C5D" w:rsidRDefault="009D2EF1" w:rsidP="00C258B2">
      <w:pPr>
        <w:pStyle w:val="codes"/>
        <w:spacing w:after="0" w:line="240" w:lineRule="auto"/>
      </w:pPr>
      <w:r w:rsidRPr="00941C5D">
        <w:tab/>
      </w:r>
      <w:r w:rsidRPr="00941C5D">
        <w:tab/>
      </w:r>
      <w:r w:rsidRPr="00941C5D">
        <w:tab/>
      </w:r>
      <w:r w:rsidRPr="00941C5D">
        <w:tab/>
        <w:t>printf(" \n 1. English \t 2. German \n");</w:t>
      </w:r>
    </w:p>
    <w:p w:rsidR="009D2EF1" w:rsidRPr="00941C5D" w:rsidRDefault="009D2EF1" w:rsidP="00C258B2">
      <w:pPr>
        <w:pStyle w:val="codes"/>
        <w:spacing w:after="0" w:line="240" w:lineRule="auto"/>
      </w:pPr>
      <w:r w:rsidRPr="00941C5D">
        <w:tab/>
      </w:r>
      <w:r w:rsidRPr="00941C5D">
        <w:tab/>
      </w:r>
      <w:r w:rsidRPr="00941C5D">
        <w:tab/>
      </w:r>
      <w:r w:rsidRPr="00941C5D">
        <w:tab/>
        <w:t xml:space="preserve">printf(" your option please : \n"); </w:t>
      </w:r>
    </w:p>
    <w:p w:rsidR="009D2EF1" w:rsidRPr="00941C5D" w:rsidRDefault="009D2EF1" w:rsidP="00C258B2">
      <w:pPr>
        <w:pStyle w:val="codes"/>
        <w:spacing w:after="0" w:line="240" w:lineRule="auto"/>
      </w:pPr>
      <w:r w:rsidRPr="00941C5D">
        <w:tab/>
      </w:r>
      <w:r w:rsidRPr="00941C5D">
        <w:tab/>
      </w:r>
      <w:r w:rsidRPr="00941C5D">
        <w:tab/>
      </w:r>
      <w:r w:rsidRPr="00941C5D">
        <w:tab/>
        <w:t>scanf("%d", &amp; language );</w:t>
      </w:r>
    </w:p>
    <w:p w:rsidR="009D2EF1" w:rsidRPr="00941C5D" w:rsidRDefault="009D2EF1" w:rsidP="00C258B2">
      <w:pPr>
        <w:pStyle w:val="codes"/>
        <w:spacing w:after="0" w:line="240" w:lineRule="auto"/>
      </w:pPr>
      <w:r w:rsidRPr="00941C5D">
        <w:tab/>
      </w:r>
      <w:r w:rsidRPr="00941C5D">
        <w:tab/>
      </w:r>
      <w:r w:rsidRPr="00941C5D">
        <w:tab/>
      </w:r>
      <w:r w:rsidRPr="00941C5D">
        <w:tab/>
        <w:t>printf("\n");</w:t>
      </w:r>
    </w:p>
    <w:p w:rsidR="009D2EF1" w:rsidRPr="00941C5D" w:rsidRDefault="009D2EF1" w:rsidP="00C258B2">
      <w:pPr>
        <w:pStyle w:val="codes"/>
        <w:spacing w:after="0" w:line="240" w:lineRule="auto"/>
      </w:pPr>
      <w:r w:rsidRPr="00941C5D">
        <w:tab/>
      </w:r>
      <w:r w:rsidRPr="00941C5D">
        <w:tab/>
      </w:r>
      <w:r w:rsidRPr="00941C5D">
        <w:tab/>
      </w:r>
      <w:r w:rsidRPr="00941C5D">
        <w:tab/>
        <w:t>sendd(client_fd , HMI_READY );</w:t>
      </w:r>
    </w:p>
    <w:p w:rsidR="009D2EF1" w:rsidRPr="00941C5D" w:rsidRDefault="009D2EF1" w:rsidP="00C258B2">
      <w:pPr>
        <w:pStyle w:val="codes"/>
        <w:spacing w:after="0" w:line="240" w:lineRule="auto"/>
      </w:pPr>
      <w:r w:rsidRPr="00941C5D">
        <w:tab/>
      </w:r>
      <w:r w:rsidRPr="00941C5D">
        <w:tab/>
      </w:r>
      <w:r w:rsidRPr="00941C5D">
        <w:tab/>
      </w:r>
      <w:r w:rsidRPr="00941C5D">
        <w:tab/>
        <w:t>/////-----&gt;&gt;&gt;&gt;&gt; send signal to the EB guide for language selection</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 xml:space="preserve">if(condition == 1)////// plug detection and intialization////// </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\n please insert the plug into the system \n");</w:t>
      </w:r>
    </w:p>
    <w:p w:rsidR="009D2EF1" w:rsidRPr="00941C5D" w:rsidRDefault="009D2EF1" w:rsidP="00C258B2">
      <w:pPr>
        <w:pStyle w:val="codes"/>
        <w:spacing w:after="0" w:line="240" w:lineRule="auto"/>
      </w:pP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t>detect = fire_event(CABLE_DETECTED , 0 ,client_fd);</w:t>
      </w:r>
    </w:p>
    <w:p w:rsidR="009D2EF1" w:rsidRPr="00941C5D" w:rsidRDefault="009D2EF1" w:rsidP="00C258B2">
      <w:pPr>
        <w:pStyle w:val="codes"/>
        <w:spacing w:after="0" w:line="240" w:lineRule="auto"/>
      </w:pPr>
      <w:r w:rsidRPr="00941C5D">
        <w:tab/>
      </w:r>
      <w:r w:rsidRPr="00941C5D">
        <w:tab/>
      </w:r>
      <w:r w:rsidRPr="00941C5D">
        <w:tab/>
      </w:r>
      <w:r w:rsidRPr="00941C5D">
        <w:tab/>
        <w:t>if( detect == 1)</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 the cable has been connected and the car has been detected");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signal = receivee(socket_fd , &amp;code, &amp;value);</w:t>
      </w:r>
    </w:p>
    <w:p w:rsidR="009D2EF1" w:rsidRPr="00941C5D" w:rsidRDefault="009D2EF1" w:rsidP="00C258B2">
      <w:pPr>
        <w:pStyle w:val="codes"/>
        <w:spacing w:after="0" w:line="240" w:lineRule="auto"/>
      </w:pPr>
      <w:r w:rsidRPr="00941C5D">
        <w:lastRenderedPageBreak/>
        <w:tab/>
      </w:r>
      <w:r w:rsidRPr="00941C5D">
        <w:tab/>
      </w:r>
      <w:r w:rsidRPr="00941C5D">
        <w:tab/>
      </w:r>
      <w:r w:rsidRPr="00941C5D">
        <w:tab/>
      </w:r>
      <w:r w:rsidRPr="00941C5D">
        <w:tab/>
        <w:t>if(fire_event( CABLE_LOCK , signal,client_fd) == 1)</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else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r>
      <w:r w:rsidRPr="00941C5D">
        <w:tab/>
        <w:t>condition = 1;</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\n the cable has not been detected continue loop" );</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if(condition == 2)</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vehicle status is :");</w:t>
      </w:r>
    </w:p>
    <w:p w:rsidR="009D2EF1" w:rsidRPr="00941C5D" w:rsidRDefault="009D2EF1" w:rsidP="00C258B2">
      <w:pPr>
        <w:pStyle w:val="codes"/>
        <w:spacing w:after="0" w:line="240" w:lineRule="auto"/>
      </w:pPr>
      <w:r w:rsidRPr="00941C5D">
        <w:tab/>
      </w:r>
      <w:r w:rsidRPr="00941C5D">
        <w:tab/>
      </w:r>
      <w:r w:rsidRPr="00941C5D">
        <w:tab/>
      </w:r>
      <w:r w:rsidRPr="00941C5D">
        <w:tab/>
        <w:t>//signal =0;/////signal for the protocol detected////////////</w:t>
      </w:r>
    </w:p>
    <w:p w:rsidR="009D2EF1" w:rsidRPr="00941C5D" w:rsidRDefault="009D2EF1" w:rsidP="00C258B2">
      <w:pPr>
        <w:pStyle w:val="codes"/>
        <w:spacing w:after="0" w:line="240" w:lineRule="auto"/>
      </w:pPr>
      <w:r w:rsidRPr="00941C5D">
        <w:tab/>
      </w:r>
      <w:r w:rsidRPr="00941C5D">
        <w:tab/>
      </w:r>
      <w:r w:rsidRPr="00941C5D">
        <w:tab/>
      </w:r>
      <w:r w:rsidRPr="00941C5D">
        <w:tab/>
        <w:t>signal = receivee(client_fd , &amp;code, &amp;value);</w:t>
      </w:r>
    </w:p>
    <w:p w:rsidR="009D2EF1" w:rsidRPr="00941C5D" w:rsidRDefault="009D2EF1" w:rsidP="00C258B2">
      <w:pPr>
        <w:pStyle w:val="codes"/>
        <w:spacing w:after="0" w:line="240" w:lineRule="auto"/>
      </w:pP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t>fire_event( PROTOCOL_DETECT , code ,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/*if (code == ISO15118_DETECTED)</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ISO 15118 was detected and proceeding to next state \n");</w:t>
      </w:r>
    </w:p>
    <w:p w:rsidR="009D2EF1" w:rsidRPr="00941C5D" w:rsidRDefault="009D2EF1" w:rsidP="00C258B2">
      <w:pPr>
        <w:pStyle w:val="codes"/>
        <w:spacing w:after="0" w:line="240" w:lineRule="auto"/>
      </w:pPr>
      <w:r w:rsidRPr="00941C5D">
        <w:tab/>
      </w:r>
      <w:r w:rsidRPr="00941C5D">
        <w:tab/>
      </w:r>
      <w:r w:rsidRPr="00941C5D">
        <w:tab/>
      </w:r>
      <w:r w:rsidRPr="00941C5D">
        <w:tab/>
        <w:t>fire_event(PROTOCOL_DETECT , ISO15118_DETECTED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if(code == IEC61851_DETECTED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printf("\nthe IEC 61851 was detected\n");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fire_event(PROTOCOL_DETECT, IEC61851_DETECTED,client_fd);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if(code == MANUAL_CHARGING)</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printf("\n no protocol detected will need to move towards manual charging\n");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fire_event(PROTOCOL_DETECT, MANUAL_CHARGING,client_fd);</w:t>
      </w:r>
      <w:r w:rsidRPr="00941C5D">
        <w:tab/>
      </w:r>
      <w:r w:rsidRPr="00941C5D">
        <w:tab/>
      </w: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else /// is this even required?</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("\n error in detection. Lost communication\n resetting connection \n");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init_statemachine();</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=0;</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lastRenderedPageBreak/>
        <w:tab/>
      </w:r>
      <w:r w:rsidRPr="00941C5D">
        <w:tab/>
      </w:r>
      <w:r w:rsidRPr="00941C5D">
        <w:tab/>
        <w:t>if(condition == 3)</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 xml:space="preserve">printf("\n the protocol has been detected . Now initiating the information and account details process\n"); </w:t>
      </w:r>
    </w:p>
    <w:p w:rsidR="009D2EF1" w:rsidRPr="00941C5D" w:rsidRDefault="009D2EF1" w:rsidP="00C258B2">
      <w:pPr>
        <w:pStyle w:val="codes"/>
        <w:spacing w:after="0" w:line="240" w:lineRule="auto"/>
      </w:pPr>
      <w:r w:rsidRPr="00941C5D">
        <w:tab/>
      </w:r>
      <w:r w:rsidRPr="00941C5D">
        <w:tab/>
      </w:r>
      <w:r w:rsidRPr="00941C5D">
        <w:tab/>
      </w:r>
      <w:r w:rsidRPr="00941C5D">
        <w:tab/>
        <w:t>fire_event(REGISTER , 0 , client_fd);</w:t>
      </w:r>
    </w:p>
    <w:p w:rsidR="009D2EF1" w:rsidRPr="00941C5D" w:rsidRDefault="009D2EF1" w:rsidP="00C258B2">
      <w:pPr>
        <w:pStyle w:val="codes"/>
        <w:spacing w:after="0" w:line="240" w:lineRule="auto"/>
      </w:pPr>
      <w:r w:rsidRPr="00941C5D">
        <w:tab/>
      </w:r>
      <w:r w:rsidRPr="00941C5D">
        <w:tab/>
      </w:r>
      <w:r w:rsidRPr="00941C5D">
        <w:tab/>
      </w:r>
      <w:r w:rsidRPr="00941C5D">
        <w:tab/>
        <w:t>printf("\n the payment and the initial requirement has been done\n");</w:t>
      </w:r>
    </w:p>
    <w:p w:rsidR="009D2EF1" w:rsidRPr="00941C5D" w:rsidRDefault="009D2EF1" w:rsidP="00C258B2">
      <w:pPr>
        <w:pStyle w:val="codes"/>
        <w:spacing w:after="0" w:line="240" w:lineRule="auto"/>
      </w:pPr>
      <w:r w:rsidRPr="00941C5D">
        <w:tab/>
      </w:r>
      <w:r w:rsidRPr="00941C5D">
        <w:tab/>
      </w:r>
      <w:r w:rsidRPr="00941C5D">
        <w:tab/>
      </w:r>
      <w:r w:rsidRPr="00941C5D">
        <w:tab/>
        <w:t>fire_event(AUTHORIZATION , 0 , 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 condition == 4)</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 \n the car is ready for charging.\n\n please press the button to charge the vehicle\n");</w:t>
      </w:r>
    </w:p>
    <w:p w:rsidR="009D2EF1" w:rsidRPr="00941C5D" w:rsidRDefault="009D2EF1" w:rsidP="00C258B2">
      <w:pPr>
        <w:pStyle w:val="codes"/>
        <w:spacing w:after="0" w:line="240" w:lineRule="auto"/>
      </w:pPr>
      <w:r w:rsidRPr="00941C5D">
        <w:tab/>
      </w:r>
      <w:r w:rsidRPr="00941C5D">
        <w:tab/>
      </w:r>
      <w:r w:rsidRPr="00941C5D">
        <w:tab/>
      </w:r>
      <w:r w:rsidRPr="00941C5D">
        <w:tab/>
        <w:t>//fire_event(START_CHARGE, 0 , client_fd);</w:t>
      </w:r>
    </w:p>
    <w:p w:rsidR="009D2EF1" w:rsidRPr="00941C5D" w:rsidRDefault="009D2EF1" w:rsidP="00C258B2">
      <w:pPr>
        <w:pStyle w:val="codes"/>
        <w:spacing w:after="0" w:line="240" w:lineRule="auto"/>
      </w:pPr>
      <w:r w:rsidRPr="00941C5D">
        <w:tab/>
      </w:r>
      <w:r w:rsidRPr="00941C5D">
        <w:tab/>
      </w:r>
      <w:r w:rsidRPr="00941C5D">
        <w:tab/>
      </w:r>
      <w:r w:rsidRPr="00941C5D">
        <w:tab/>
        <w:t>//do</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fire_event(CHARGING_STATUS , 0 , client_fd);</w:t>
      </w:r>
    </w:p>
    <w:p w:rsidR="009D2EF1" w:rsidRPr="00941C5D" w:rsidRDefault="009D2EF1" w:rsidP="00C258B2">
      <w:pPr>
        <w:pStyle w:val="codes"/>
        <w:spacing w:after="0" w:line="240" w:lineRule="auto"/>
      </w:pPr>
      <w:r w:rsidRPr="00941C5D">
        <w:tab/>
      </w:r>
      <w:r w:rsidRPr="00941C5D">
        <w:tab/>
      </w:r>
      <w:r w:rsidRPr="00941C5D">
        <w:tab/>
      </w:r>
      <w:r w:rsidRPr="00941C5D">
        <w:tab/>
        <w:t>fire_event(MANUAL_STOP,0,client_fd);</w:t>
      </w:r>
      <w:r w:rsidRPr="00941C5D">
        <w:tab/>
      </w:r>
    </w:p>
    <w:p w:rsidR="009D2EF1" w:rsidRPr="00941C5D" w:rsidRDefault="009D2EF1" w:rsidP="00C258B2">
      <w:pPr>
        <w:pStyle w:val="codes"/>
        <w:spacing w:after="0" w:line="240" w:lineRule="auto"/>
      </w:pPr>
      <w:r w:rsidRPr="00941C5D">
        <w:tab/>
      </w:r>
      <w:r w:rsidRPr="00941C5D">
        <w:tab/>
      </w:r>
      <w:r w:rsidRPr="00941C5D">
        <w:tab/>
      </w:r>
      <w:r w:rsidRPr="00941C5D">
        <w:tab/>
        <w:t>//}while((fire_event(FULL_CHARGE,0 , client_fd)|| fire_event(MANUAL_STOP,0,client_fd)) == 1);</w:t>
      </w:r>
    </w:p>
    <w:p w:rsidR="009D2EF1" w:rsidRPr="00941C5D" w:rsidRDefault="009D2EF1" w:rsidP="00C258B2">
      <w:pPr>
        <w:pStyle w:val="codes"/>
        <w:spacing w:after="0" w:line="240" w:lineRule="auto"/>
      </w:pPr>
      <w:r w:rsidRPr="00941C5D">
        <w:tab/>
      </w:r>
      <w:r w:rsidRPr="00941C5D">
        <w:tab/>
      </w:r>
      <w:r w:rsidRPr="00941C5D">
        <w:tab/>
      </w:r>
      <w:r w:rsidRPr="00941C5D">
        <w:tab/>
        <w:t>printf("\nthe car has stopped charging");</w:t>
      </w:r>
    </w:p>
    <w:p w:rsidR="009D2EF1" w:rsidRPr="00941C5D" w:rsidRDefault="009D2EF1" w:rsidP="00C258B2">
      <w:pPr>
        <w:pStyle w:val="codes"/>
        <w:spacing w:after="0" w:line="240" w:lineRule="auto"/>
      </w:pPr>
      <w:r w:rsidRPr="00941C5D">
        <w:tab/>
      </w:r>
      <w:r w:rsidRPr="00941C5D">
        <w:tab/>
      </w:r>
      <w:r w:rsidRPr="00941C5D">
        <w:tab/>
      </w:r>
      <w:r w:rsidRPr="00941C5D">
        <w:tab/>
        <w:t>printf("\nthe payment details are as follows:");</w:t>
      </w:r>
    </w:p>
    <w:p w:rsidR="009D2EF1" w:rsidRPr="00941C5D" w:rsidRDefault="009D2EF1" w:rsidP="00C258B2">
      <w:pPr>
        <w:pStyle w:val="codes"/>
        <w:spacing w:after="0" w:line="240" w:lineRule="auto"/>
      </w:pPr>
      <w:r w:rsidRPr="00941C5D">
        <w:tab/>
      </w:r>
      <w:r w:rsidRPr="00941C5D">
        <w:tab/>
      </w:r>
      <w:r w:rsidRPr="00941C5D">
        <w:tab/>
      </w:r>
      <w:r w:rsidRPr="00941C5D">
        <w:tab/>
        <w:t>fire_event(METER_RECEIPT , 0,client_fd);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if(condition == 5)</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printf("\nThe payment will be processed now");</w:t>
      </w:r>
    </w:p>
    <w:p w:rsidR="009D2EF1" w:rsidRPr="00941C5D" w:rsidRDefault="009D2EF1" w:rsidP="00C258B2">
      <w:pPr>
        <w:pStyle w:val="codes"/>
        <w:spacing w:after="0" w:line="240" w:lineRule="auto"/>
      </w:pPr>
      <w:r w:rsidRPr="00941C5D">
        <w:tab/>
      </w:r>
      <w:r w:rsidRPr="00941C5D">
        <w:tab/>
      </w:r>
      <w:r w:rsidRPr="00941C5D">
        <w:tab/>
      </w:r>
      <w:r w:rsidRPr="00941C5D">
        <w:tab/>
        <w:t>///////try the payment using the details logged before////</w:t>
      </w:r>
    </w:p>
    <w:p w:rsidR="009D2EF1" w:rsidRPr="00941C5D" w:rsidRDefault="009D2EF1" w:rsidP="00C258B2">
      <w:pPr>
        <w:pStyle w:val="codes"/>
        <w:spacing w:after="0" w:line="240" w:lineRule="auto"/>
      </w:pPr>
      <w:r w:rsidRPr="00941C5D">
        <w:tab/>
      </w:r>
      <w:r w:rsidRPr="00941C5D">
        <w:tab/>
      </w:r>
      <w:r w:rsidRPr="00941C5D">
        <w:tab/>
      </w:r>
      <w:r w:rsidRPr="00941C5D">
        <w:tab/>
        <w:t>fire_event(INITIATE_PAYMENT,0,client_fd);</w:t>
      </w:r>
    </w:p>
    <w:p w:rsidR="009D2EF1" w:rsidRPr="00941C5D" w:rsidRDefault="009D2EF1" w:rsidP="00C258B2">
      <w:pPr>
        <w:pStyle w:val="codes"/>
        <w:spacing w:after="0" w:line="240" w:lineRule="auto"/>
      </w:pPr>
      <w:r w:rsidRPr="00941C5D">
        <w:tab/>
      </w:r>
      <w:r w:rsidRPr="00941C5D">
        <w:tab/>
      </w:r>
      <w:r w:rsidRPr="00941C5D">
        <w:tab/>
      </w:r>
      <w:r w:rsidRPr="00941C5D">
        <w:tab/>
        <w:t>fire_event(PAYMENT_SUCESSFUL,0,client_fd);</w:t>
      </w:r>
    </w:p>
    <w:p w:rsidR="009D2EF1" w:rsidRPr="00941C5D" w:rsidRDefault="009D2EF1" w:rsidP="00C258B2">
      <w:pPr>
        <w:pStyle w:val="codes"/>
        <w:spacing w:after="0" w:line="240" w:lineRule="auto"/>
      </w:pP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/*if ( fire_event(INITIATE_PAYMENT , 0 ,client_fd) == 1)</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the payment was sucessful");</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fire_event(PAYMENT_SUCESSFUL , 0,client_fd);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 xml:space="preserve">else </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printf(" the payment was unsucessful\n");</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fire_event(PAYMENT_UNSUCESSFUL,0,client_fd);</w:t>
      </w:r>
    </w:p>
    <w:p w:rsidR="009D2EF1" w:rsidRPr="00941C5D" w:rsidRDefault="009D2EF1" w:rsidP="00C258B2">
      <w:pPr>
        <w:pStyle w:val="codes"/>
        <w:spacing w:after="0" w:line="240" w:lineRule="auto"/>
      </w:pPr>
      <w:r w:rsidRPr="00941C5D">
        <w:tab/>
      </w:r>
      <w:r w:rsidRPr="00941C5D">
        <w:tab/>
      </w:r>
      <w:r w:rsidRPr="00941C5D">
        <w:tab/>
      </w:r>
      <w:r w:rsidRPr="00941C5D">
        <w:tab/>
      </w:r>
      <w:r w:rsidRPr="00941C5D">
        <w:tab/>
        <w:t>//condition = ;////special error case</w:t>
      </w:r>
    </w:p>
    <w:p w:rsidR="009D2EF1" w:rsidRPr="00941C5D" w:rsidRDefault="009D2EF1" w:rsidP="00C258B2">
      <w:pPr>
        <w:pStyle w:val="codes"/>
        <w:spacing w:after="0" w:line="240" w:lineRule="auto"/>
      </w:pPr>
      <w:r w:rsidRPr="00941C5D">
        <w:tab/>
      </w: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p>
    <w:p w:rsidR="009D2EF1" w:rsidRPr="00941C5D" w:rsidRDefault="009D2EF1" w:rsidP="00C258B2">
      <w:pPr>
        <w:pStyle w:val="codes"/>
        <w:spacing w:after="0" w:line="240" w:lineRule="auto"/>
      </w:pPr>
      <w:r w:rsidRPr="00941C5D">
        <w:tab/>
      </w:r>
      <w:r w:rsidRPr="00941C5D">
        <w:tab/>
      </w:r>
      <w:r w:rsidRPr="00941C5D">
        <w:tab/>
        <w:t>if (condition == 6)</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r>
      <w:r w:rsidRPr="00941C5D">
        <w:tab/>
      </w:r>
      <w:r w:rsidRPr="00941C5D">
        <w:tab/>
        <w:t>printf("\n the cable will be unlocked now ");</w:t>
      </w:r>
    </w:p>
    <w:p w:rsidR="009D2EF1" w:rsidRPr="00941C5D" w:rsidRDefault="009D2EF1" w:rsidP="00C258B2">
      <w:pPr>
        <w:pStyle w:val="codes"/>
        <w:spacing w:after="0" w:line="240" w:lineRule="auto"/>
      </w:pPr>
      <w:r w:rsidRPr="00941C5D">
        <w:tab/>
      </w:r>
      <w:r w:rsidRPr="00941C5D">
        <w:tab/>
      </w:r>
      <w:r w:rsidRPr="00941C5D">
        <w:tab/>
      </w:r>
      <w:r w:rsidRPr="00941C5D">
        <w:tab/>
        <w:t>fire_event(CABLE_UN_LOCK , 0,client_fd);</w:t>
      </w:r>
    </w:p>
    <w:p w:rsidR="009D2EF1" w:rsidRPr="00941C5D" w:rsidRDefault="009D2EF1" w:rsidP="00C258B2">
      <w:pPr>
        <w:pStyle w:val="codes"/>
        <w:spacing w:after="0" w:line="240" w:lineRule="auto"/>
      </w:pPr>
      <w:r w:rsidRPr="00941C5D">
        <w:tab/>
      </w:r>
      <w:r w:rsidRPr="00941C5D">
        <w:tab/>
      </w:r>
      <w:r w:rsidRPr="00941C5D">
        <w:tab/>
      </w:r>
      <w:r w:rsidRPr="00941C5D">
        <w:tab/>
        <w:t>condition = 0;</w:t>
      </w:r>
    </w:p>
    <w:p w:rsidR="009D2EF1" w:rsidRPr="00941C5D" w:rsidRDefault="009D2EF1" w:rsidP="00C258B2">
      <w:pPr>
        <w:pStyle w:val="codes"/>
        <w:spacing w:after="0" w:line="240" w:lineRule="auto"/>
      </w:pPr>
      <w:r w:rsidRPr="00941C5D">
        <w:lastRenderedPageBreak/>
        <w:tab/>
      </w:r>
      <w:r w:rsidRPr="00941C5D">
        <w:tab/>
      </w:r>
      <w:r w:rsidRPr="00941C5D">
        <w:tab/>
      </w:r>
      <w:r w:rsidRPr="00941C5D">
        <w:tab/>
        <w:t>printf("\n the charging process has been completed \n Thankyou please use me again\n\n\n\n");</w:t>
      </w:r>
    </w:p>
    <w:p w:rsidR="009D2EF1" w:rsidRPr="00941C5D" w:rsidRDefault="009D2EF1" w:rsidP="00C258B2">
      <w:pPr>
        <w:pStyle w:val="codes"/>
        <w:spacing w:after="0" w:line="240" w:lineRule="auto"/>
      </w:pPr>
      <w:r w:rsidRPr="00941C5D">
        <w:tab/>
      </w:r>
      <w:r w:rsidRPr="00941C5D">
        <w:tab/>
      </w:r>
      <w:r w:rsidRPr="00941C5D">
        <w:tab/>
      </w:r>
      <w:r w:rsidRPr="00941C5D">
        <w:tab/>
        <w:t>printf("++++++++++++++++++++++++++++++++++++\n");</w:t>
      </w:r>
    </w:p>
    <w:p w:rsidR="009D2EF1" w:rsidRPr="00941C5D" w:rsidRDefault="009D2EF1" w:rsidP="00C258B2">
      <w:pPr>
        <w:pStyle w:val="codes"/>
        <w:spacing w:after="0" w:line="240" w:lineRule="auto"/>
      </w:pPr>
      <w:r w:rsidRPr="00941C5D">
        <w:tab/>
      </w:r>
      <w:r w:rsidRPr="00941C5D">
        <w:tab/>
      </w:r>
      <w:r w:rsidRPr="00941C5D">
        <w:tab/>
        <w:t>}</w:t>
      </w:r>
    </w:p>
    <w:p w:rsidR="009D2EF1" w:rsidRPr="00941C5D" w:rsidRDefault="009D2EF1" w:rsidP="00C258B2">
      <w:pPr>
        <w:pStyle w:val="codes"/>
        <w:spacing w:after="0" w:line="240" w:lineRule="auto"/>
      </w:pPr>
      <w:r w:rsidRPr="00941C5D">
        <w:tab/>
      </w:r>
      <w:r w:rsidRPr="00941C5D">
        <w:tab/>
        <w:t>} //End of Inner While...</w:t>
      </w:r>
    </w:p>
    <w:p w:rsidR="009D2EF1" w:rsidRPr="00941C5D" w:rsidRDefault="009D2EF1" w:rsidP="00C258B2">
      <w:pPr>
        <w:pStyle w:val="codes"/>
        <w:spacing w:after="0" w:line="240" w:lineRule="auto"/>
      </w:pPr>
      <w:r w:rsidRPr="00941C5D">
        <w:t xml:space="preserve">        //Close Connection Socket</w:t>
      </w:r>
    </w:p>
    <w:p w:rsidR="009D2EF1" w:rsidRPr="00941C5D" w:rsidRDefault="009D2EF1" w:rsidP="00C258B2">
      <w:pPr>
        <w:pStyle w:val="codes"/>
        <w:spacing w:after="0" w:line="240" w:lineRule="auto"/>
      </w:pPr>
      <w:r w:rsidRPr="00941C5D">
        <w:t xml:space="preserve">        close(client_fd);</w:t>
      </w:r>
    </w:p>
    <w:p w:rsidR="009D2EF1" w:rsidRPr="00941C5D" w:rsidRDefault="009D2EF1" w:rsidP="00C258B2">
      <w:pPr>
        <w:pStyle w:val="codes"/>
        <w:spacing w:after="0" w:line="240" w:lineRule="auto"/>
      </w:pPr>
      <w:r w:rsidRPr="00941C5D">
        <w:t xml:space="preserve">    } //Outer While</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 xml:space="preserve">    close(socket_fd);</w:t>
      </w:r>
    </w:p>
    <w:p w:rsidR="009D2EF1" w:rsidRPr="00941C5D" w:rsidRDefault="009D2EF1" w:rsidP="00C258B2">
      <w:pPr>
        <w:pStyle w:val="codes"/>
        <w:spacing w:after="0" w:line="240" w:lineRule="auto"/>
      </w:pPr>
      <w:r w:rsidRPr="00941C5D">
        <w:t xml:space="preserve">    return 0;</w:t>
      </w:r>
    </w:p>
    <w:p w:rsidR="009D2EF1" w:rsidRPr="00941C5D" w:rsidRDefault="009D2EF1" w:rsidP="00C258B2">
      <w:pPr>
        <w:pStyle w:val="codes"/>
        <w:spacing w:after="0" w:line="240" w:lineRule="auto"/>
      </w:pPr>
      <w:r w:rsidRPr="00941C5D">
        <w:t>}</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//End of main</w:t>
      </w: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p>
    <w:p w:rsidR="009D2EF1" w:rsidRPr="00941C5D" w:rsidRDefault="009D2EF1" w:rsidP="00C258B2">
      <w:pPr>
        <w:pStyle w:val="codes"/>
        <w:spacing w:after="0" w:line="240" w:lineRule="auto"/>
      </w:pPr>
      <w:r w:rsidRPr="00941C5D">
        <w:t>//unsigned char receivee(int client_fd,unsigned char *code, unsigned int *value);</w:t>
      </w:r>
    </w:p>
    <w:p w:rsidR="009D2EF1" w:rsidRPr="00941C5D"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2C0FAC" w:rsidRDefault="009D2EF1" w:rsidP="00C258B2">
      <w:pPr>
        <w:pStyle w:val="codes"/>
        <w:spacing w:after="0" w:line="240" w:lineRule="auto"/>
      </w:pPr>
      <w:r w:rsidRPr="002C0FAC">
        <w:lastRenderedPageBreak/>
        <w:t>/*</w:t>
      </w:r>
    </w:p>
    <w:p w:rsidR="009D2EF1" w:rsidRPr="002C0FAC" w:rsidRDefault="009D2EF1" w:rsidP="00C258B2">
      <w:pPr>
        <w:pStyle w:val="codes"/>
        <w:spacing w:after="0" w:line="240" w:lineRule="auto"/>
      </w:pPr>
      <w:r w:rsidRPr="002C0FAC">
        <w:t xml:space="preserve"> *  switchpi.h</w:t>
      </w:r>
    </w:p>
    <w:p w:rsidR="009D2EF1" w:rsidRPr="002C0FAC" w:rsidRDefault="009D2EF1" w:rsidP="00C258B2">
      <w:pPr>
        <w:pStyle w:val="codes"/>
        <w:spacing w:after="0" w:line="240" w:lineRule="auto"/>
      </w:pPr>
      <w:r w:rsidRPr="002C0FAC">
        <w:t xml:space="preserve"> * </w:t>
      </w:r>
    </w:p>
    <w:p w:rsidR="009D2EF1" w:rsidRPr="002C0FAC" w:rsidRDefault="009D2EF1" w:rsidP="00C258B2">
      <w:pPr>
        <w:pStyle w:val="codes"/>
        <w:spacing w:after="0" w:line="240" w:lineRule="auto"/>
      </w:pPr>
      <w:r w:rsidRPr="002C0FAC">
        <w:t xml:space="preserve"> *  header file for switchpi.c</w:t>
      </w:r>
    </w:p>
    <w:p w:rsidR="009D2EF1" w:rsidRPr="002C0FAC" w:rsidRDefault="009D2EF1" w:rsidP="00C258B2">
      <w:pPr>
        <w:pStyle w:val="codes"/>
        <w:spacing w:after="0" w:line="240" w:lineRule="auto"/>
      </w:pPr>
      <w:r w:rsidRPr="002C0FAC">
        <w:t xml:space="preserve"> * </w:t>
      </w:r>
    </w:p>
    <w:p w:rsidR="009D2EF1" w:rsidRPr="002C0FAC" w:rsidRDefault="009D2EF1" w:rsidP="00C258B2">
      <w:pPr>
        <w:pStyle w:val="codes"/>
        <w:spacing w:after="0" w:line="240" w:lineRule="auto"/>
      </w:pPr>
      <w:r w:rsidRPr="002C0FAC">
        <w:t xml:space="preserve"> * </w:t>
      </w:r>
      <w:r w:rsidRPr="002C0FAC">
        <w:tab/>
        <w:t xml:space="preserve">Author </w:t>
      </w:r>
      <w:r w:rsidRPr="002C0FAC">
        <w:tab/>
      </w:r>
      <w:r w:rsidRPr="002C0FAC">
        <w:tab/>
        <w:t>: Jiztom</w:t>
      </w:r>
    </w:p>
    <w:p w:rsidR="009D2EF1" w:rsidRPr="002C0FAC" w:rsidRDefault="009D2EF1" w:rsidP="00C258B2">
      <w:pPr>
        <w:pStyle w:val="codes"/>
        <w:spacing w:after="0" w:line="240" w:lineRule="auto"/>
      </w:pPr>
      <w:r w:rsidRPr="002C0FAC">
        <w:t xml:space="preserve"> * </w:t>
      </w:r>
      <w:r w:rsidRPr="002C0FAC">
        <w:tab/>
        <w:t>Created on</w:t>
      </w:r>
      <w:r w:rsidRPr="002C0FAC">
        <w:tab/>
        <w:t>: 01.03.2017</w:t>
      </w:r>
    </w:p>
    <w:p w:rsidR="009D2EF1" w:rsidRPr="002C0FAC" w:rsidRDefault="009D2EF1" w:rsidP="00C258B2">
      <w:pPr>
        <w:pStyle w:val="codes"/>
        <w:spacing w:after="0" w:line="240" w:lineRule="auto"/>
      </w:pPr>
      <w:r w:rsidRPr="002C0FAC">
        <w:t xml:space="preserve"> * modified on</w:t>
      </w:r>
      <w:r w:rsidRPr="002C0FAC">
        <w:tab/>
        <w:t>:</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r w:rsidRPr="002C0FAC">
        <w:t># include &lt;stdio.h&gt;</w:t>
      </w:r>
    </w:p>
    <w:p w:rsidR="009D2EF1" w:rsidRPr="002C0FAC" w:rsidRDefault="009D2EF1" w:rsidP="00C258B2">
      <w:pPr>
        <w:pStyle w:val="codes"/>
        <w:spacing w:after="0" w:line="240" w:lineRule="auto"/>
      </w:pPr>
      <w:r w:rsidRPr="002C0FAC">
        <w:t># include &lt;netinet/in.h&gt;</w:t>
      </w:r>
    </w:p>
    <w:p w:rsidR="009D2EF1" w:rsidRPr="002C0FAC" w:rsidRDefault="009D2EF1" w:rsidP="00C258B2">
      <w:pPr>
        <w:pStyle w:val="codes"/>
        <w:spacing w:after="0" w:line="240" w:lineRule="auto"/>
      </w:pPr>
      <w:r w:rsidRPr="002C0FAC">
        <w:t># include &lt;sys/types.h&gt;</w:t>
      </w:r>
    </w:p>
    <w:p w:rsidR="009D2EF1" w:rsidRPr="002C0FAC" w:rsidRDefault="009D2EF1" w:rsidP="00C258B2">
      <w:pPr>
        <w:pStyle w:val="codes"/>
        <w:spacing w:after="0" w:line="240" w:lineRule="auto"/>
      </w:pPr>
      <w:r w:rsidRPr="002C0FAC">
        <w:t># include &lt;sys/socket.h&gt;</w:t>
      </w:r>
    </w:p>
    <w:p w:rsidR="009D2EF1" w:rsidRPr="002C0FAC" w:rsidRDefault="009D2EF1" w:rsidP="00C258B2">
      <w:pPr>
        <w:pStyle w:val="codes"/>
        <w:spacing w:after="0" w:line="240" w:lineRule="auto"/>
      </w:pPr>
      <w:r w:rsidRPr="002C0FAC">
        <w:t xml:space="preserve">#include "transfer.h" </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#ifndef SWITCHPI_H_</w:t>
      </w:r>
    </w:p>
    <w:p w:rsidR="009D2EF1" w:rsidRPr="002C0FAC" w:rsidRDefault="009D2EF1" w:rsidP="00C258B2">
      <w:pPr>
        <w:pStyle w:val="codes"/>
        <w:spacing w:after="0" w:line="240" w:lineRule="auto"/>
      </w:pPr>
      <w:r w:rsidRPr="002C0FAC">
        <w:t>#define SWITCHPI_H_</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int fire_event ( int event, int param , int socket_fd);</w:t>
      </w:r>
    </w:p>
    <w:p w:rsidR="009D2EF1" w:rsidRPr="002C0FAC" w:rsidRDefault="009D2EF1" w:rsidP="00C258B2">
      <w:pPr>
        <w:pStyle w:val="codes"/>
        <w:spacing w:after="0" w:line="240" w:lineRule="auto"/>
      </w:pPr>
      <w:r w:rsidRPr="002C0FAC">
        <w:t>unsigned char get_state();</w:t>
      </w:r>
    </w:p>
    <w:p w:rsidR="009D2EF1" w:rsidRPr="002C0FAC" w:rsidRDefault="009D2EF1" w:rsidP="00C258B2">
      <w:pPr>
        <w:pStyle w:val="codes"/>
        <w:spacing w:after="0" w:line="240" w:lineRule="auto"/>
      </w:pPr>
      <w:r w:rsidRPr="002C0FAC">
        <w:t>void init_statemachine();</w:t>
      </w:r>
    </w:p>
    <w:p w:rsidR="009D2EF1" w:rsidRPr="002C0FAC" w:rsidRDefault="009D2EF1" w:rsidP="00C258B2">
      <w:pPr>
        <w:pStyle w:val="codes"/>
        <w:spacing w:after="0" w:line="240" w:lineRule="auto"/>
      </w:pPr>
    </w:p>
    <w:p w:rsidR="009D2EF1" w:rsidRPr="002C0FAC" w:rsidRDefault="009D2EF1" w:rsidP="00C258B2">
      <w:pPr>
        <w:pStyle w:val="codes"/>
        <w:spacing w:after="0" w:line="240" w:lineRule="auto"/>
      </w:pPr>
      <w:r w:rsidRPr="002C0FAC">
        <w:t>#endif /*SWITCHPI_H_*/</w:t>
      </w:r>
    </w:p>
    <w:p w:rsidR="009D2EF1" w:rsidRPr="002C0FAC" w:rsidRDefault="009D2EF1" w:rsidP="00C258B2">
      <w:pPr>
        <w:pStyle w:val="codes"/>
        <w:spacing w:after="0" w:line="240" w:lineRule="auto"/>
      </w:pPr>
      <w:r w:rsidRPr="002C0FAC">
        <w:t xml:space="preserve"> </w:t>
      </w:r>
    </w:p>
    <w:p w:rsidR="009D2EF1" w:rsidRPr="002C0FAC"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541B6F" w:rsidRDefault="009D2EF1" w:rsidP="00C258B2">
      <w:pPr>
        <w:pStyle w:val="codes"/>
        <w:spacing w:after="0" w:line="240" w:lineRule="auto"/>
      </w:pPr>
      <w:r w:rsidRPr="00541B6F">
        <w:lastRenderedPageBreak/>
        <w:t>/*</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r w:rsidRPr="00541B6F">
        <w:t>* switchpi.c</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r w:rsidRPr="00541B6F">
        <w:t>* the switch case function for the raspberry pi</w:t>
      </w:r>
    </w:p>
    <w:p w:rsidR="009D2EF1" w:rsidRPr="00541B6F" w:rsidRDefault="009D2EF1" w:rsidP="00C258B2">
      <w:pPr>
        <w:pStyle w:val="codes"/>
        <w:spacing w:after="0" w:line="240" w:lineRule="auto"/>
      </w:pPr>
      <w:r w:rsidRPr="00541B6F">
        <w:t>* Author: Jiztom Francis K</w:t>
      </w:r>
    </w:p>
    <w:p w:rsidR="009D2EF1" w:rsidRPr="00541B6F" w:rsidRDefault="009D2EF1" w:rsidP="00C258B2">
      <w:pPr>
        <w:pStyle w:val="codes"/>
        <w:spacing w:after="0" w:line="240" w:lineRule="auto"/>
      </w:pPr>
      <w:r w:rsidRPr="00541B6F">
        <w:t>* Created on : 01.03.2017</w:t>
      </w:r>
    </w:p>
    <w:p w:rsidR="009D2EF1" w:rsidRPr="00541B6F" w:rsidRDefault="009D2EF1" w:rsidP="00C258B2">
      <w:pPr>
        <w:pStyle w:val="codes"/>
        <w:spacing w:after="0" w:line="240" w:lineRule="auto"/>
      </w:pPr>
      <w:r w:rsidRPr="00541B6F">
        <w:t>* Modified on: 08.03.2017</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#include "switchpi.h"</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ST_PLUG 1</w:t>
      </w:r>
    </w:p>
    <w:p w:rsidR="009D2EF1" w:rsidRPr="00541B6F" w:rsidRDefault="009D2EF1" w:rsidP="00C258B2">
      <w:pPr>
        <w:pStyle w:val="codes"/>
        <w:spacing w:after="0" w:line="240" w:lineRule="auto"/>
      </w:pPr>
      <w:r w:rsidRPr="00541B6F">
        <w:t>#define ST_SIGN_IN 2</w:t>
      </w:r>
    </w:p>
    <w:p w:rsidR="009D2EF1" w:rsidRPr="00541B6F" w:rsidRDefault="009D2EF1" w:rsidP="00C258B2">
      <w:pPr>
        <w:pStyle w:val="codes"/>
        <w:spacing w:after="0" w:line="240" w:lineRule="auto"/>
      </w:pPr>
      <w:r w:rsidRPr="00541B6F">
        <w:t>#define ST_CHARGE 3</w:t>
      </w:r>
    </w:p>
    <w:p w:rsidR="009D2EF1" w:rsidRPr="00541B6F" w:rsidRDefault="009D2EF1" w:rsidP="00C258B2">
      <w:pPr>
        <w:pStyle w:val="codes"/>
        <w:spacing w:after="0" w:line="240" w:lineRule="auto"/>
      </w:pPr>
      <w:r w:rsidRPr="00541B6F">
        <w:t>#define ST_POST_CHARGE 4</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CABLE_DETECTED 11</w:t>
      </w:r>
    </w:p>
    <w:p w:rsidR="009D2EF1" w:rsidRPr="00541B6F" w:rsidRDefault="009D2EF1" w:rsidP="00C258B2">
      <w:pPr>
        <w:pStyle w:val="codes"/>
        <w:spacing w:after="0" w:line="240" w:lineRule="auto"/>
      </w:pPr>
      <w:r w:rsidRPr="00541B6F">
        <w:t>#define CABLE_LOCK 12</w:t>
      </w:r>
    </w:p>
    <w:p w:rsidR="009D2EF1" w:rsidRPr="00541B6F" w:rsidRDefault="009D2EF1" w:rsidP="00C258B2">
      <w:pPr>
        <w:pStyle w:val="codes"/>
        <w:spacing w:after="0" w:line="240" w:lineRule="auto"/>
      </w:pPr>
      <w:r w:rsidRPr="00541B6F">
        <w:t>#define PROTOCOL_DETECT 13</w:t>
      </w:r>
    </w:p>
    <w:p w:rsidR="009D2EF1" w:rsidRPr="00541B6F" w:rsidRDefault="009D2EF1" w:rsidP="00C258B2">
      <w:pPr>
        <w:pStyle w:val="codes"/>
        <w:spacing w:after="0" w:line="240" w:lineRule="auto"/>
      </w:pPr>
      <w:r w:rsidRPr="00541B6F">
        <w:t>#define LOCKING_ERROR 14</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REGISTER 21</w:t>
      </w:r>
    </w:p>
    <w:p w:rsidR="009D2EF1" w:rsidRPr="00541B6F" w:rsidRDefault="009D2EF1" w:rsidP="00C258B2">
      <w:pPr>
        <w:pStyle w:val="codes"/>
        <w:spacing w:after="0" w:line="240" w:lineRule="auto"/>
      </w:pPr>
      <w:r w:rsidRPr="00541B6F">
        <w:t>#define AUTHORIZATION 22</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START_CHARGE 31</w:t>
      </w:r>
    </w:p>
    <w:p w:rsidR="009D2EF1" w:rsidRPr="00541B6F" w:rsidRDefault="009D2EF1" w:rsidP="00C258B2">
      <w:pPr>
        <w:pStyle w:val="codes"/>
        <w:spacing w:after="0" w:line="240" w:lineRule="auto"/>
      </w:pPr>
      <w:r w:rsidRPr="00541B6F">
        <w:t>#define CHARGING_STATUS 32</w:t>
      </w:r>
    </w:p>
    <w:p w:rsidR="009D2EF1" w:rsidRPr="00541B6F" w:rsidRDefault="009D2EF1" w:rsidP="00C258B2">
      <w:pPr>
        <w:pStyle w:val="codes"/>
        <w:spacing w:after="0" w:line="240" w:lineRule="auto"/>
      </w:pPr>
      <w:r w:rsidRPr="00541B6F">
        <w:t>#define MANUAL_STOP 33</w:t>
      </w:r>
    </w:p>
    <w:p w:rsidR="009D2EF1" w:rsidRPr="00541B6F" w:rsidRDefault="009D2EF1" w:rsidP="00C258B2">
      <w:pPr>
        <w:pStyle w:val="codes"/>
        <w:spacing w:after="0" w:line="240" w:lineRule="auto"/>
      </w:pPr>
      <w:r w:rsidRPr="00541B6F">
        <w:t>#define FULL_CHARGE 34</w:t>
      </w:r>
    </w:p>
    <w:p w:rsidR="009D2EF1" w:rsidRPr="00541B6F" w:rsidRDefault="009D2EF1" w:rsidP="00C258B2">
      <w:pPr>
        <w:pStyle w:val="codes"/>
        <w:spacing w:after="0" w:line="240" w:lineRule="auto"/>
      </w:pPr>
      <w:r w:rsidRPr="00541B6F">
        <w:t>#define METER_RECEIPT 36</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INITIATE_PAYMENT 41</w:t>
      </w:r>
    </w:p>
    <w:p w:rsidR="009D2EF1" w:rsidRPr="00541B6F" w:rsidRDefault="009D2EF1" w:rsidP="00C258B2">
      <w:pPr>
        <w:pStyle w:val="codes"/>
        <w:spacing w:after="0" w:line="240" w:lineRule="auto"/>
      </w:pPr>
      <w:r w:rsidRPr="00541B6F">
        <w:t>#define PAYMENT_SUCESSFUL 42</w:t>
      </w:r>
    </w:p>
    <w:p w:rsidR="009D2EF1" w:rsidRPr="00541B6F" w:rsidRDefault="009D2EF1" w:rsidP="00C258B2">
      <w:pPr>
        <w:pStyle w:val="codes"/>
        <w:spacing w:after="0" w:line="240" w:lineRule="auto"/>
      </w:pPr>
      <w:r w:rsidRPr="00541B6F">
        <w:t>#define PAYMENT_UNSUCESSFUL 43</w:t>
      </w:r>
    </w:p>
    <w:p w:rsidR="009D2EF1" w:rsidRPr="00541B6F" w:rsidRDefault="009D2EF1" w:rsidP="00C258B2">
      <w:pPr>
        <w:pStyle w:val="codes"/>
        <w:spacing w:after="0" w:line="240" w:lineRule="auto"/>
      </w:pPr>
      <w:r w:rsidRPr="00541B6F">
        <w:t>#define CABLE_UN_LOCK 45</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ISO15118_DETECTED 51</w:t>
      </w:r>
    </w:p>
    <w:p w:rsidR="009D2EF1" w:rsidRPr="00541B6F" w:rsidRDefault="009D2EF1" w:rsidP="00C258B2">
      <w:pPr>
        <w:pStyle w:val="codes"/>
        <w:spacing w:after="0" w:line="240" w:lineRule="auto"/>
      </w:pPr>
      <w:r w:rsidRPr="00541B6F">
        <w:t>#define IEC61851_DETECTED 52</w:t>
      </w:r>
    </w:p>
    <w:p w:rsidR="009D2EF1" w:rsidRPr="00541B6F" w:rsidRDefault="009D2EF1" w:rsidP="00C258B2">
      <w:pPr>
        <w:pStyle w:val="codes"/>
        <w:spacing w:after="0" w:line="240" w:lineRule="auto"/>
      </w:pPr>
      <w:r w:rsidRPr="00541B6F">
        <w:t>#define NO_PROTOCOL_DETECTED 53</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#define SEMI_ISO15118 61</w:t>
      </w:r>
    </w:p>
    <w:p w:rsidR="009D2EF1" w:rsidRPr="00541B6F" w:rsidRDefault="009D2EF1" w:rsidP="00C258B2">
      <w:pPr>
        <w:pStyle w:val="codes"/>
        <w:spacing w:after="0" w:line="240" w:lineRule="auto"/>
      </w:pPr>
      <w:r w:rsidRPr="00541B6F">
        <w:t>#define MANUAL_CHARGING 62</w:t>
      </w:r>
    </w:p>
    <w:p w:rsidR="009D2EF1" w:rsidRPr="00541B6F" w:rsidRDefault="009D2EF1" w:rsidP="00C258B2">
      <w:pPr>
        <w:pStyle w:val="codes"/>
        <w:spacing w:after="0" w:line="240" w:lineRule="auto"/>
      </w:pPr>
      <w:r w:rsidRPr="00541B6F">
        <w:t xml:space="preserve"> </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unsigned char state ;</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void init_statemachine()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state=ST_PLUG;</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unsigned char get_state()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return state;</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int fire_event ( int event, int param , int socket_fd)</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r w:rsidRPr="00541B6F">
        <w:tab/>
        <w:t>int j =0;</w:t>
      </w:r>
    </w:p>
    <w:p w:rsidR="009D2EF1" w:rsidRPr="00541B6F" w:rsidRDefault="009D2EF1" w:rsidP="00C258B2">
      <w:pPr>
        <w:pStyle w:val="codes"/>
        <w:spacing w:after="0" w:line="240" w:lineRule="auto"/>
      </w:pPr>
      <w:r w:rsidRPr="00541B6F">
        <w:tab/>
        <w:t>char i;</w:t>
      </w:r>
    </w:p>
    <w:p w:rsidR="009D2EF1" w:rsidRPr="00541B6F" w:rsidRDefault="009D2EF1" w:rsidP="00C258B2">
      <w:pPr>
        <w:pStyle w:val="codes"/>
        <w:spacing w:after="0" w:line="240" w:lineRule="auto"/>
      </w:pPr>
      <w:r w:rsidRPr="00541B6F">
        <w:tab/>
        <w:t>unsigned char code;</w:t>
      </w:r>
    </w:p>
    <w:p w:rsidR="009D2EF1" w:rsidRPr="00541B6F" w:rsidRDefault="009D2EF1" w:rsidP="00C258B2">
      <w:pPr>
        <w:pStyle w:val="codes"/>
        <w:spacing w:after="0" w:line="240" w:lineRule="auto"/>
      </w:pPr>
      <w:r w:rsidRPr="00541B6F">
        <w:tab/>
        <w:t>unsigned int value;</w:t>
      </w:r>
    </w:p>
    <w:p w:rsidR="009D2EF1" w:rsidRPr="00541B6F" w:rsidRDefault="009D2EF1" w:rsidP="00C258B2">
      <w:pPr>
        <w:pStyle w:val="codes"/>
        <w:spacing w:after="0" w:line="240" w:lineRule="auto"/>
      </w:pPr>
      <w:r w:rsidRPr="00541B6F">
        <w:tab/>
        <w:t>switch(state)</w:t>
      </w:r>
    </w:p>
    <w:p w:rsidR="009D2EF1" w:rsidRPr="00541B6F" w:rsidRDefault="009D2EF1" w:rsidP="00C258B2">
      <w:pPr>
        <w:pStyle w:val="codes"/>
        <w:spacing w:after="0" w:line="240" w:lineRule="auto"/>
      </w:pPr>
      <w:r w:rsidRPr="00541B6F">
        <w:tab/>
        <w:t>{</w:t>
      </w:r>
    </w:p>
    <w:p w:rsidR="009D2EF1" w:rsidRPr="00541B6F" w:rsidRDefault="009D2EF1" w:rsidP="00C258B2">
      <w:pPr>
        <w:pStyle w:val="codes"/>
        <w:spacing w:after="0" w:line="240" w:lineRule="auto"/>
      </w:pPr>
      <w:r w:rsidRPr="00541B6F">
        <w:tab/>
      </w:r>
      <w:r w:rsidRPr="00541B6F">
        <w:tab/>
        <w:t>case ST_PLUG:</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CABLE_DETECTED: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CABLE_DETECTED);//(strcmp(i,CABLE_DETECTED)!=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has been detected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j=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return j;</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CABLE_LOCK: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if(param ==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printf("\nthe cable has been locked");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j=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printf("\nthere is a cable lock error");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j = 0;</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return j;</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PROTOCOL_DETECT: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if(param == ISO15118_DETECTED)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printf("\nProtocol ISO15118 detected.\n Car is not ready to 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ST_SIGN_IN;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 if ( param == IEC61851_DETECTED)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SEMI_ISO15118;</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else if ( param == NO_PROTOCOL_DETECTED)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state = MANUAL_CHARGING;</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ST_SIGN_IN;</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LOCKING_ERROR: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printf("\nRestarting the locking preocess");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r w:rsidRPr="00541B6F">
        <w:tab/>
        <w:t>case ST_SIGN_IN:</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REGISTER:</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printf("\ninitialize the payment procedure with the sign in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i=receivee(socket_fd ,&amp;code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}while(code!=REGISTER);//(strcmp(i,REGISTER)!=1);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AUTHORIZATION: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\nAuthorize the charging station to start the charging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AUTHORIZATION);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t>case ST_CHARGE:</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START_CHARGE: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printf("\nto start the charging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START_CHARGE);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CHARGING_STATUS: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charging status of the car with all necessary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CHARGING_STATUS);//(strcmp(i,CHARGING_STATUS)!=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 xml:space="preserve">break; </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FULL_CHARGE: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has been fully charged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FULL_CHARGE);//(strcmp(i,FULL_CHARGE)!= 1);</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MANUAL_STOP:</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car charging should be stopped immediately");</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MANUAL_STOP);</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METER_RECEIPT: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printf("\nthe receipt of the power and duration the vehicle has been charged");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i=receivee(socket_fd ,&amp;code,&amp;value);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METER_RECEIPT);//(strcmp(i,METER_RECEIPT)!= 1);//maybe an internal process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state = ST_POST_CHARGE;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r w:rsidRPr="00541B6F">
        <w:tab/>
        <w:t>case ST_POST_CHARGE:</w:t>
      </w:r>
    </w:p>
    <w:p w:rsidR="009D2EF1" w:rsidRPr="00541B6F" w:rsidRDefault="009D2EF1" w:rsidP="00C258B2">
      <w:pPr>
        <w:pStyle w:val="codes"/>
        <w:spacing w:after="0" w:line="240" w:lineRule="auto"/>
      </w:pPr>
      <w:r w:rsidRPr="00541B6F">
        <w:tab/>
      </w:r>
      <w:r w:rsidRPr="00541B6F">
        <w:tab/>
      </w:r>
      <w:r w:rsidRPr="00541B6F">
        <w:tab/>
        <w:t>switch(event)</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t>case INITIATE_PAYMENT: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based on the meter receipt in initiated \n ");</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}while(code!= INITIATE_PAYMENT);//(strcmp(i,INITIATE_PAYMENT) !=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will be assesed for completion and will proceed to next stage \n");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PAYMENT_SUCESSFUL: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\n The payment was sucessful and the sucessful display is displayed \n");</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sendd(socket_fd , PAYMENT_SUCESSFUL);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PAYMENT_UNSUCESSFUL: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 if the payment is unsicessful please retry to pay");</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printf("if failed thrice allow user to re enter their card details. Car will not be released until the payment is sucessful");</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p>
    <w:p w:rsidR="009D2EF1" w:rsidRPr="00541B6F" w:rsidRDefault="009D2EF1" w:rsidP="00C258B2">
      <w:pPr>
        <w:pStyle w:val="codes"/>
        <w:spacing w:after="0" w:line="240" w:lineRule="auto"/>
      </w:pPr>
      <w:r w:rsidRPr="00541B6F">
        <w:tab/>
      </w:r>
      <w:r w:rsidRPr="00541B6F">
        <w:tab/>
      </w:r>
      <w:r w:rsidRPr="00541B6F">
        <w:tab/>
      </w:r>
      <w:r w:rsidRPr="00541B6F">
        <w:tab/>
        <w:t>case CABLE_UN_LOCK:</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 the car is being unlocked");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do</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C258B2">
      <w:pPr>
        <w:pStyle w:val="codes"/>
        <w:spacing w:after="0" w:line="240" w:lineRule="auto"/>
      </w:pPr>
      <w:r w:rsidRPr="00541B6F">
        <w:lastRenderedPageBreak/>
        <w:tab/>
      </w:r>
      <w:r w:rsidRPr="00541B6F">
        <w:tab/>
      </w:r>
      <w:r w:rsidRPr="00541B6F">
        <w:tab/>
      </w:r>
      <w:r w:rsidRPr="00541B6F">
        <w:tab/>
      </w:r>
      <w:r w:rsidRPr="00541B6F">
        <w:tab/>
        <w:t>}while(code!= CABLE_UN_LOCK);//(strcmp(i,CABLE_UN_LOCK)!= 1);</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printf("\ncharging has been completed");</w:t>
      </w:r>
    </w:p>
    <w:p w:rsidR="009D2EF1" w:rsidRPr="00541B6F" w:rsidRDefault="009D2EF1" w:rsidP="00C258B2">
      <w:pPr>
        <w:pStyle w:val="codes"/>
        <w:spacing w:after="0" w:line="240" w:lineRule="auto"/>
      </w:pPr>
      <w:r w:rsidRPr="00541B6F">
        <w:tab/>
      </w:r>
      <w:r w:rsidRPr="00541B6F">
        <w:tab/>
      </w:r>
      <w:r w:rsidRPr="00541B6F">
        <w:tab/>
      </w:r>
      <w:r w:rsidRPr="00541B6F">
        <w:tab/>
      </w:r>
      <w:r w:rsidRPr="00541B6F">
        <w:tab/>
        <w:t>break;</w:t>
      </w:r>
    </w:p>
    <w:p w:rsidR="009D2EF1" w:rsidRPr="00541B6F" w:rsidRDefault="009D2EF1" w:rsidP="00C258B2">
      <w:pPr>
        <w:pStyle w:val="codes"/>
        <w:spacing w:after="0" w:line="240" w:lineRule="auto"/>
      </w:pPr>
      <w:r w:rsidRPr="00541B6F">
        <w:tab/>
      </w:r>
      <w:r w:rsidRPr="00541B6F">
        <w:tab/>
      </w:r>
      <w:r w:rsidRPr="00541B6F">
        <w:tab/>
        <w:t>}</w:t>
      </w:r>
    </w:p>
    <w:p w:rsidR="009D2EF1" w:rsidRPr="00541B6F" w:rsidRDefault="009D2EF1" w:rsidP="00C258B2">
      <w:pPr>
        <w:pStyle w:val="codes"/>
        <w:spacing w:after="0" w:line="240" w:lineRule="auto"/>
      </w:pPr>
      <w:r w:rsidRPr="00541B6F">
        <w:tab/>
      </w:r>
      <w:r w:rsidRPr="00541B6F">
        <w:tab/>
      </w:r>
    </w:p>
    <w:p w:rsidR="009D2EF1" w:rsidRPr="00541B6F" w:rsidRDefault="009D2EF1" w:rsidP="00C258B2">
      <w:pPr>
        <w:pStyle w:val="codes"/>
        <w:spacing w:after="0" w:line="240" w:lineRule="auto"/>
      </w:pPr>
      <w:r w:rsidRPr="00541B6F">
        <w:tab/>
      </w:r>
    </w:p>
    <w:p w:rsidR="009D2EF1" w:rsidRPr="00541B6F" w:rsidRDefault="009D2EF1" w:rsidP="00C258B2">
      <w:pPr>
        <w:pStyle w:val="codes"/>
        <w:spacing w:after="0" w:line="240" w:lineRule="auto"/>
      </w:pPr>
      <w:r w:rsidRPr="00541B6F">
        <w:tab/>
        <w:t>}</w:t>
      </w:r>
    </w:p>
    <w:p w:rsidR="009D2EF1" w:rsidRPr="00541B6F" w:rsidRDefault="009D2EF1" w:rsidP="00C258B2">
      <w:pPr>
        <w:pStyle w:val="codes"/>
        <w:spacing w:after="0" w:line="240" w:lineRule="auto"/>
      </w:pPr>
      <w:r w:rsidRPr="00541B6F">
        <w:tab/>
        <w:t>return j;</w:t>
      </w:r>
    </w:p>
    <w:p w:rsidR="009D2EF1" w:rsidRPr="00541B6F" w:rsidRDefault="009D2EF1" w:rsidP="00C258B2">
      <w:pPr>
        <w:pStyle w:val="codes"/>
        <w:spacing w:after="0" w:line="240" w:lineRule="auto"/>
      </w:pPr>
      <w:r w:rsidRPr="00541B6F">
        <w:t>}</w:t>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r w:rsidRPr="00541B6F">
        <w:tab/>
      </w:r>
      <w:r w:rsidRPr="00541B6F">
        <w:tab/>
      </w:r>
      <w:r w:rsidRPr="00541B6F">
        <w:tab/>
      </w:r>
      <w:r w:rsidRPr="00541B6F">
        <w:tab/>
      </w: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Pr="00541B6F"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05575F" w:rsidRDefault="009D2EF1" w:rsidP="00C258B2">
      <w:pPr>
        <w:pStyle w:val="codes"/>
        <w:spacing w:after="0" w:line="240" w:lineRule="auto"/>
      </w:pPr>
      <w:r w:rsidRPr="0005575F">
        <w:lastRenderedPageBreak/>
        <w:t>/*</w:t>
      </w:r>
    </w:p>
    <w:p w:rsidR="009D2EF1" w:rsidRPr="0005575F" w:rsidRDefault="009D2EF1" w:rsidP="00C258B2">
      <w:pPr>
        <w:pStyle w:val="codes"/>
        <w:spacing w:after="0" w:line="240" w:lineRule="auto"/>
      </w:pPr>
      <w:r w:rsidRPr="0005575F">
        <w:t>*</w:t>
      </w:r>
      <w:r w:rsidRPr="0005575F">
        <w:tab/>
        <w:t>transfer.h for client</w:t>
      </w:r>
    </w:p>
    <w:p w:rsidR="009D2EF1" w:rsidRPr="0005575F" w:rsidRDefault="009D2EF1" w:rsidP="00C258B2">
      <w:pPr>
        <w:pStyle w:val="codes"/>
        <w:spacing w:after="0" w:line="240" w:lineRule="auto"/>
      </w:pPr>
      <w:r w:rsidRPr="0005575F">
        <w:t>*</w:t>
      </w:r>
    </w:p>
    <w:p w:rsidR="009D2EF1" w:rsidRPr="0005575F" w:rsidRDefault="009D2EF1" w:rsidP="00C258B2">
      <w:pPr>
        <w:pStyle w:val="codes"/>
        <w:spacing w:after="0" w:line="240" w:lineRule="auto"/>
      </w:pPr>
      <w:r w:rsidRPr="0005575F">
        <w:t>*</w:t>
      </w:r>
      <w:r w:rsidRPr="0005575F">
        <w:tab/>
        <w:t>Author</w:t>
      </w:r>
      <w:r w:rsidRPr="0005575F">
        <w:tab/>
      </w:r>
      <w:r w:rsidRPr="0005575F">
        <w:tab/>
        <w:t>: Jiztom</w:t>
      </w:r>
    </w:p>
    <w:p w:rsidR="009D2EF1" w:rsidRPr="0005575F" w:rsidRDefault="009D2EF1" w:rsidP="00C258B2">
      <w:pPr>
        <w:pStyle w:val="codes"/>
        <w:spacing w:after="0" w:line="240" w:lineRule="auto"/>
      </w:pPr>
      <w:r w:rsidRPr="0005575F">
        <w:t>*</w:t>
      </w:r>
      <w:r w:rsidRPr="0005575F">
        <w:tab/>
        <w:t>Created on</w:t>
      </w:r>
      <w:r w:rsidRPr="0005575F">
        <w:tab/>
        <w:t>: 18.02.2017</w:t>
      </w:r>
    </w:p>
    <w:p w:rsidR="009D2EF1" w:rsidRPr="0005575F" w:rsidRDefault="009D2EF1" w:rsidP="00C258B2">
      <w:pPr>
        <w:pStyle w:val="codes"/>
        <w:spacing w:after="0" w:line="240" w:lineRule="auto"/>
      </w:pPr>
      <w:r w:rsidRPr="0005575F">
        <w:t>*</w:t>
      </w:r>
      <w:r w:rsidRPr="0005575F">
        <w:tab/>
        <w:t>Modified on</w:t>
      </w:r>
      <w:r w:rsidRPr="0005575F">
        <w:tab/>
        <w:t>: 18.02.2017</w:t>
      </w:r>
    </w:p>
    <w:p w:rsidR="009D2EF1" w:rsidRPr="0005575F" w:rsidRDefault="009D2EF1" w:rsidP="00C258B2">
      <w:pPr>
        <w:pStyle w:val="codes"/>
        <w:spacing w:after="0" w:line="240" w:lineRule="auto"/>
      </w:pPr>
      <w:r w:rsidRPr="0005575F">
        <w:t>*/</w:t>
      </w:r>
    </w:p>
    <w:p w:rsidR="009D2EF1" w:rsidRPr="0005575F" w:rsidRDefault="009D2EF1" w:rsidP="00C258B2">
      <w:pPr>
        <w:pStyle w:val="codes"/>
        <w:spacing w:after="0" w:line="240" w:lineRule="auto"/>
      </w:pPr>
      <w:r w:rsidRPr="0005575F">
        <w:t>#include &lt;stdio.h&gt;</w:t>
      </w:r>
    </w:p>
    <w:p w:rsidR="009D2EF1" w:rsidRPr="0005575F" w:rsidRDefault="009D2EF1" w:rsidP="00C258B2">
      <w:pPr>
        <w:pStyle w:val="codes"/>
        <w:spacing w:after="0" w:line="240" w:lineRule="auto"/>
      </w:pPr>
      <w:r w:rsidRPr="0005575F">
        <w:t>#include &lt;stdlib.h&gt;</w:t>
      </w:r>
    </w:p>
    <w:p w:rsidR="009D2EF1" w:rsidRPr="0005575F" w:rsidRDefault="009D2EF1" w:rsidP="00C258B2">
      <w:pPr>
        <w:pStyle w:val="codes"/>
        <w:spacing w:after="0" w:line="240" w:lineRule="auto"/>
      </w:pPr>
      <w:r w:rsidRPr="0005575F">
        <w:t>#include &lt;unistd.h&gt;</w:t>
      </w:r>
    </w:p>
    <w:p w:rsidR="009D2EF1" w:rsidRPr="0005575F" w:rsidRDefault="009D2EF1" w:rsidP="00C258B2">
      <w:pPr>
        <w:pStyle w:val="codes"/>
        <w:spacing w:after="0" w:line="240" w:lineRule="auto"/>
      </w:pPr>
      <w:r w:rsidRPr="0005575F">
        <w:t>#include &lt;errno.h&gt;</w:t>
      </w:r>
    </w:p>
    <w:p w:rsidR="009D2EF1" w:rsidRPr="0005575F" w:rsidRDefault="009D2EF1" w:rsidP="00C258B2">
      <w:pPr>
        <w:pStyle w:val="codes"/>
        <w:spacing w:after="0" w:line="240" w:lineRule="auto"/>
      </w:pPr>
      <w:r w:rsidRPr="0005575F">
        <w:t>#include &lt;string.h&gt;</w:t>
      </w:r>
    </w:p>
    <w:p w:rsidR="009D2EF1" w:rsidRPr="0005575F" w:rsidRDefault="009D2EF1" w:rsidP="00C258B2">
      <w:pPr>
        <w:pStyle w:val="codes"/>
        <w:spacing w:after="0" w:line="240" w:lineRule="auto"/>
      </w:pPr>
      <w:r w:rsidRPr="0005575F">
        <w:t>#include &lt;netdb.h&gt;</w:t>
      </w:r>
    </w:p>
    <w:p w:rsidR="009D2EF1" w:rsidRPr="0005575F" w:rsidRDefault="009D2EF1" w:rsidP="00C258B2">
      <w:pPr>
        <w:pStyle w:val="codes"/>
        <w:spacing w:after="0" w:line="240" w:lineRule="auto"/>
      </w:pPr>
      <w:r w:rsidRPr="0005575F">
        <w:t>#include &lt;sys/types.h&gt;</w:t>
      </w:r>
    </w:p>
    <w:p w:rsidR="009D2EF1" w:rsidRPr="0005575F" w:rsidRDefault="009D2EF1" w:rsidP="00C258B2">
      <w:pPr>
        <w:pStyle w:val="codes"/>
        <w:spacing w:after="0" w:line="240" w:lineRule="auto"/>
      </w:pPr>
      <w:r w:rsidRPr="0005575F">
        <w:t>#include &lt;sys/socket.h&gt;</w:t>
      </w:r>
    </w:p>
    <w:p w:rsidR="009D2EF1" w:rsidRPr="0005575F" w:rsidRDefault="009D2EF1" w:rsidP="00C258B2">
      <w:pPr>
        <w:pStyle w:val="codes"/>
        <w:spacing w:after="0" w:line="240" w:lineRule="auto"/>
      </w:pPr>
      <w:r w:rsidRPr="0005575F">
        <w:t>#include &lt;netinet/in.h&gt;</w:t>
      </w:r>
    </w:p>
    <w:p w:rsidR="009D2EF1" w:rsidRPr="0005575F" w:rsidRDefault="009D2EF1" w:rsidP="00C258B2">
      <w:pPr>
        <w:pStyle w:val="codes"/>
        <w:spacing w:after="0" w:line="240" w:lineRule="auto"/>
      </w:pPr>
      <w:r w:rsidRPr="0005575F">
        <w:t>#include &lt;arpa/inet.h&gt;</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#ifndef TRANSFER_H_</w:t>
      </w:r>
    </w:p>
    <w:p w:rsidR="009D2EF1" w:rsidRPr="0005575F" w:rsidRDefault="009D2EF1" w:rsidP="00C258B2">
      <w:pPr>
        <w:pStyle w:val="codes"/>
        <w:spacing w:after="0" w:line="240" w:lineRule="auto"/>
      </w:pPr>
      <w:r w:rsidRPr="0005575F">
        <w:t>#define TRANSFER_H_</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#define PORT 3490</w:t>
      </w:r>
    </w:p>
    <w:p w:rsidR="009D2EF1" w:rsidRPr="0005575F" w:rsidRDefault="009D2EF1" w:rsidP="00C258B2">
      <w:pPr>
        <w:pStyle w:val="codes"/>
        <w:spacing w:after="0" w:line="240" w:lineRule="auto"/>
      </w:pPr>
      <w:r w:rsidRPr="0005575F">
        <w:t>#define BACKLOG 10</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char sendd(int sockfd , char data);</w:t>
      </w:r>
    </w:p>
    <w:p w:rsidR="009D2EF1" w:rsidRPr="0005575F" w:rsidRDefault="009D2EF1" w:rsidP="00C258B2">
      <w:pPr>
        <w:pStyle w:val="codes"/>
        <w:spacing w:after="0" w:line="240" w:lineRule="auto"/>
      </w:pPr>
      <w:r w:rsidRPr="0005575F">
        <w:t>unsigned char receivee(int client_fd,unsigned char *code, unsigned int *value);</w:t>
      </w:r>
    </w:p>
    <w:p w:rsidR="009D2EF1" w:rsidRPr="0005575F" w:rsidRDefault="009D2EF1" w:rsidP="00C258B2">
      <w:pPr>
        <w:pStyle w:val="codes"/>
        <w:spacing w:after="0" w:line="240" w:lineRule="auto"/>
      </w:pPr>
      <w:r w:rsidRPr="0005575F">
        <w:t>int init_tcp();</w:t>
      </w:r>
    </w:p>
    <w:p w:rsidR="009D2EF1" w:rsidRPr="0005575F" w:rsidRDefault="009D2EF1" w:rsidP="00C258B2">
      <w:pPr>
        <w:pStyle w:val="codes"/>
        <w:spacing w:after="0" w:line="240" w:lineRule="auto"/>
      </w:pPr>
      <w:r w:rsidRPr="0005575F">
        <w:t>int accept_client(int socket_fd);</w:t>
      </w:r>
    </w:p>
    <w:p w:rsidR="009D2EF1" w:rsidRPr="0005575F" w:rsidRDefault="009D2EF1" w:rsidP="00C258B2">
      <w:pPr>
        <w:pStyle w:val="codes"/>
        <w:spacing w:after="0" w:line="240" w:lineRule="auto"/>
      </w:pPr>
    </w:p>
    <w:p w:rsidR="009D2EF1" w:rsidRPr="0005575F" w:rsidRDefault="009D2EF1" w:rsidP="00C258B2">
      <w:pPr>
        <w:pStyle w:val="codes"/>
        <w:spacing w:after="0" w:line="240" w:lineRule="auto"/>
      </w:pPr>
      <w:r w:rsidRPr="0005575F">
        <w:t>#endif /* TRANSFER_H_*/</w:t>
      </w:r>
    </w:p>
    <w:p w:rsidR="009D2EF1" w:rsidRPr="0005575F" w:rsidRDefault="009D2EF1" w:rsidP="00C258B2">
      <w:pPr>
        <w:pStyle w:val="codes"/>
        <w:spacing w:after="0" w:line="240" w:lineRule="auto"/>
      </w:pPr>
    </w:p>
    <w:p w:rsidR="009D2EF1" w:rsidRDefault="009D2EF1" w:rsidP="00C258B2">
      <w:pPr>
        <w:pStyle w:val="codes"/>
        <w:spacing w:after="0" w:line="240" w:lineRule="auto"/>
      </w:pPr>
      <w:r>
        <w:br w:type="page"/>
      </w:r>
    </w:p>
    <w:p w:rsidR="009D2EF1" w:rsidRPr="00F91C41" w:rsidRDefault="009D2EF1" w:rsidP="00C258B2">
      <w:pPr>
        <w:pStyle w:val="codes"/>
        <w:spacing w:after="0" w:line="240" w:lineRule="auto"/>
      </w:pPr>
      <w:r w:rsidRPr="00F91C41">
        <w:lastRenderedPageBreak/>
        <w:t>/*</w:t>
      </w:r>
    </w:p>
    <w:p w:rsidR="009D2EF1" w:rsidRPr="00F91C41" w:rsidRDefault="009D2EF1" w:rsidP="00C258B2">
      <w:pPr>
        <w:pStyle w:val="codes"/>
        <w:spacing w:after="0" w:line="240" w:lineRule="auto"/>
      </w:pPr>
      <w:r w:rsidRPr="00F91C41">
        <w:t>*</w:t>
      </w:r>
      <w:r w:rsidRPr="00F91C41">
        <w:tab/>
        <w:t>transfer.c</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r w:rsidRPr="00F91C41">
        <w:t>*</w:t>
      </w:r>
      <w:r w:rsidRPr="00F91C41">
        <w:tab/>
        <w:t>Author</w:t>
      </w:r>
      <w:r w:rsidRPr="00F91C41">
        <w:tab/>
      </w:r>
      <w:r w:rsidRPr="00F91C41">
        <w:tab/>
        <w:t>: Jiztom</w:t>
      </w:r>
    </w:p>
    <w:p w:rsidR="009D2EF1" w:rsidRPr="00F91C41" w:rsidRDefault="009D2EF1" w:rsidP="00C258B2">
      <w:pPr>
        <w:pStyle w:val="codes"/>
        <w:spacing w:after="0" w:line="240" w:lineRule="auto"/>
      </w:pPr>
      <w:r w:rsidRPr="00F91C41">
        <w:t>*</w:t>
      </w:r>
      <w:r w:rsidRPr="00F91C41">
        <w:tab/>
        <w:t>Created on</w:t>
      </w:r>
      <w:r w:rsidRPr="00F91C41">
        <w:tab/>
        <w:t>: 17.02.2017</w:t>
      </w:r>
    </w:p>
    <w:p w:rsidR="009D2EF1" w:rsidRPr="00F91C41" w:rsidRDefault="009D2EF1" w:rsidP="00C258B2">
      <w:pPr>
        <w:pStyle w:val="codes"/>
        <w:spacing w:after="0" w:line="240" w:lineRule="auto"/>
      </w:pPr>
      <w:r w:rsidRPr="00F91C41">
        <w:t>*</w:t>
      </w:r>
      <w:r w:rsidRPr="00F91C41">
        <w:tab/>
        <w:t>Modified on</w:t>
      </w:r>
      <w:r w:rsidRPr="00F91C41">
        <w:tab/>
        <w:t>: 17.02.2017</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#include "transfer.h"</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status, socket_fd, client_fd,num;</w:t>
      </w:r>
    </w:p>
    <w:p w:rsidR="009D2EF1" w:rsidRPr="00F91C41" w:rsidRDefault="009D2EF1" w:rsidP="00C258B2">
      <w:pPr>
        <w:pStyle w:val="codes"/>
        <w:spacing w:after="0" w:line="240" w:lineRule="auto"/>
      </w:pPr>
      <w:r w:rsidRPr="00F91C41">
        <w:t xml:space="preserve">    struct sockaddr_in server;</w:t>
      </w:r>
    </w:p>
    <w:p w:rsidR="009D2EF1" w:rsidRPr="00F91C41" w:rsidRDefault="009D2EF1" w:rsidP="00C258B2">
      <w:pPr>
        <w:pStyle w:val="codes"/>
        <w:spacing w:after="0" w:line="240" w:lineRule="auto"/>
      </w:pPr>
      <w:r w:rsidRPr="00F91C41">
        <w:t xml:space="preserve">    struct sockaddr_in dest;</w:t>
      </w:r>
    </w:p>
    <w:p w:rsidR="009D2EF1" w:rsidRPr="00F91C41" w:rsidRDefault="009D2EF1" w:rsidP="00C258B2">
      <w:pPr>
        <w:pStyle w:val="codes"/>
        <w:spacing w:after="0" w:line="240" w:lineRule="auto"/>
      </w:pPr>
      <w:r w:rsidRPr="00F91C41">
        <w:t xml:space="preserve">        socklen_t size;</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init_tcp()</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int yes =1;</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t>if ((socket_fd = socket(AF_INET, SOCK_STREAM, 0))== -1) {</w:t>
      </w:r>
    </w:p>
    <w:p w:rsidR="009D2EF1" w:rsidRPr="00F91C41" w:rsidRDefault="009D2EF1" w:rsidP="00C258B2">
      <w:pPr>
        <w:pStyle w:val="codes"/>
        <w:spacing w:after="0" w:line="240" w:lineRule="auto"/>
      </w:pPr>
      <w:r w:rsidRPr="00F91C41">
        <w:t xml:space="preserve">        fprintf(stderr, "Socket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if (setsockopt(socket_fd, SOL_SOCKET, SO_REUSEADDR, &amp;yes, sizeof(int)) == -1) {</w:t>
      </w:r>
    </w:p>
    <w:p w:rsidR="009D2EF1" w:rsidRPr="00F91C41" w:rsidRDefault="009D2EF1" w:rsidP="00C258B2">
      <w:pPr>
        <w:pStyle w:val="codes"/>
        <w:spacing w:after="0" w:line="240" w:lineRule="auto"/>
      </w:pPr>
      <w:r w:rsidRPr="00F91C41">
        <w:t xml:space="preserve">        perror("setsockopt");</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memset(&amp;server, 0, sizeof(server));</w:t>
      </w:r>
    </w:p>
    <w:p w:rsidR="009D2EF1" w:rsidRPr="00F91C41" w:rsidRDefault="009D2EF1" w:rsidP="00C258B2">
      <w:pPr>
        <w:pStyle w:val="codes"/>
        <w:spacing w:after="0" w:line="240" w:lineRule="auto"/>
      </w:pPr>
      <w:r w:rsidRPr="00F91C41">
        <w:t xml:space="preserve">    memset(&amp;dest,0,sizeof(dest));</w:t>
      </w:r>
    </w:p>
    <w:p w:rsidR="009D2EF1" w:rsidRPr="00F91C41" w:rsidRDefault="009D2EF1" w:rsidP="00C258B2">
      <w:pPr>
        <w:pStyle w:val="codes"/>
        <w:spacing w:after="0" w:line="240" w:lineRule="auto"/>
      </w:pPr>
      <w:r w:rsidRPr="00F91C41">
        <w:t xml:space="preserve">    server.sin_family = AF_INET;</w:t>
      </w:r>
    </w:p>
    <w:p w:rsidR="009D2EF1" w:rsidRPr="00F91C41" w:rsidRDefault="009D2EF1" w:rsidP="00C258B2">
      <w:pPr>
        <w:pStyle w:val="codes"/>
        <w:spacing w:after="0" w:line="240" w:lineRule="auto"/>
      </w:pPr>
      <w:r w:rsidRPr="00F91C41">
        <w:t xml:space="preserve">    server.sin_port = htons(PORT);</w:t>
      </w:r>
    </w:p>
    <w:p w:rsidR="009D2EF1" w:rsidRPr="00F91C41" w:rsidRDefault="009D2EF1" w:rsidP="00C258B2">
      <w:pPr>
        <w:pStyle w:val="codes"/>
        <w:spacing w:after="0" w:line="240" w:lineRule="auto"/>
      </w:pPr>
      <w:r w:rsidRPr="00F91C41">
        <w:t xml:space="preserve">    server.sin_addr.s_addr = INADDR_ANY; </w:t>
      </w:r>
    </w:p>
    <w:p w:rsidR="009D2EF1" w:rsidRPr="00F91C41" w:rsidRDefault="009D2EF1" w:rsidP="00C258B2">
      <w:pPr>
        <w:pStyle w:val="codes"/>
        <w:spacing w:after="0" w:line="240" w:lineRule="auto"/>
      </w:pPr>
      <w:r w:rsidRPr="00F91C41">
        <w:t xml:space="preserve">    if ((bind(socket_fd, (struct sockaddr *)&amp;server, sizeof(struct sockaddr )))== -1)    </w:t>
      </w:r>
    </w:p>
    <w:p w:rsidR="009D2EF1" w:rsidRPr="00F91C41" w:rsidRDefault="009D2EF1" w:rsidP="00C258B2">
      <w:pPr>
        <w:pStyle w:val="codes"/>
        <w:spacing w:after="0" w:line="240" w:lineRule="auto"/>
      </w:pPr>
      <w:r w:rsidRPr="00F91C41">
        <w:t xml:space="preserve">    { //sizeof(struct sockaddr) </w:t>
      </w:r>
    </w:p>
    <w:p w:rsidR="009D2EF1" w:rsidRPr="00F91C41" w:rsidRDefault="009D2EF1" w:rsidP="00C258B2">
      <w:pPr>
        <w:pStyle w:val="codes"/>
        <w:spacing w:after="0" w:line="240" w:lineRule="auto"/>
      </w:pPr>
      <w:r w:rsidRPr="00F91C41">
        <w:t xml:space="preserve">        fprintf(stderr, "Binding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if ((listen(socket_fd, BACKLOG))== -1)</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fprintf(stderr, "Listening Failure\n");</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return socket_fd;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int accept_client(int sfd)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r w:rsidRPr="00F91C41">
        <w:t xml:space="preserve">    if ((client_fd = accept(socket_fd, (struct sockaddr *)&amp;dest, &amp;size))==-1 )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perror("accept");</w:t>
      </w:r>
    </w:p>
    <w:p w:rsidR="009D2EF1" w:rsidRPr="00F91C41" w:rsidRDefault="009D2EF1" w:rsidP="00C258B2">
      <w:pPr>
        <w:pStyle w:val="codes"/>
        <w:spacing w:after="0" w:line="240" w:lineRule="auto"/>
      </w:pPr>
      <w:r w:rsidRPr="00F91C41">
        <w:lastRenderedPageBreak/>
        <w:t xml:space="preserve">        return(-1);</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else fprintf(stdout,"Accepted %s\n",inet_ntoa(dest.sin_addr));</w:t>
      </w:r>
    </w:p>
    <w:p w:rsidR="009D2EF1" w:rsidRPr="00F91C41" w:rsidRDefault="009D2EF1" w:rsidP="00C258B2">
      <w:pPr>
        <w:pStyle w:val="codes"/>
        <w:spacing w:after="0" w:line="240" w:lineRule="auto"/>
      </w:pPr>
      <w:r w:rsidRPr="00F91C41">
        <w:t xml:space="preserve">    return(client_fd);</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unsigned char receivee(int client_fd,unsigned char *code, unsigned int *value)</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r>
      <w:r w:rsidRPr="00F91C41">
        <w:tab/>
        <w:t>int num;</w:t>
      </w:r>
    </w:p>
    <w:p w:rsidR="009D2EF1" w:rsidRPr="00F91C41" w:rsidRDefault="009D2EF1" w:rsidP="00C258B2">
      <w:pPr>
        <w:pStyle w:val="codes"/>
        <w:spacing w:after="0" w:line="240" w:lineRule="auto"/>
      </w:pPr>
      <w:r w:rsidRPr="00F91C41">
        <w:tab/>
      </w:r>
      <w:r w:rsidRPr="00F91C41">
        <w:tab/>
        <w:t>static char buffer[20+1];</w:t>
      </w:r>
    </w:p>
    <w:p w:rsidR="009D2EF1" w:rsidRPr="00F91C41" w:rsidRDefault="009D2EF1" w:rsidP="00C258B2">
      <w:pPr>
        <w:pStyle w:val="codes"/>
        <w:spacing w:after="0" w:line="240" w:lineRule="auto"/>
      </w:pPr>
      <w:r w:rsidRPr="00F91C41">
        <w:tab/>
      </w:r>
      <w:r w:rsidRPr="00F91C41">
        <w:tab/>
        <w:t>if ((num = recv(client_fd, buffer, 1024,MSG_DONTWAIT))== -1)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w:t>
      </w:r>
      <w:r w:rsidRPr="00F91C41">
        <w:tab/>
        <w:t>}</w:t>
      </w:r>
    </w:p>
    <w:p w:rsidR="009D2EF1" w:rsidRPr="00F91C41" w:rsidRDefault="009D2EF1" w:rsidP="00C258B2">
      <w:pPr>
        <w:pStyle w:val="codes"/>
        <w:spacing w:after="0" w:line="240" w:lineRule="auto"/>
      </w:pPr>
      <w:r w:rsidRPr="00F91C41">
        <w:t xml:space="preserve">    </w:t>
      </w:r>
      <w:r w:rsidRPr="00F91C41">
        <w:tab/>
        <w:t xml:space="preserve">else if (num == 0) </w:t>
      </w:r>
    </w:p>
    <w:p w:rsidR="009D2EF1" w:rsidRPr="00F91C41" w:rsidRDefault="009D2EF1" w:rsidP="00C258B2">
      <w:pPr>
        <w:pStyle w:val="codes"/>
        <w:spacing w:after="0" w:line="240" w:lineRule="auto"/>
      </w:pPr>
      <w:r w:rsidRPr="00F91C41">
        <w:tab/>
      </w:r>
      <w:r w:rsidRPr="00F91C41">
        <w:tab/>
        <w:t>{</w:t>
      </w:r>
    </w:p>
    <w:p w:rsidR="009D2EF1" w:rsidRPr="00F91C41" w:rsidRDefault="009D2EF1" w:rsidP="00C258B2">
      <w:pPr>
        <w:pStyle w:val="codes"/>
        <w:spacing w:after="0" w:line="240" w:lineRule="auto"/>
      </w:pPr>
      <w:r w:rsidRPr="00F91C41">
        <w:t xml:space="preserve">    </w:t>
      </w:r>
      <w:r w:rsidRPr="00F91C41">
        <w:tab/>
      </w:r>
      <w:r w:rsidRPr="00F91C41">
        <w:tab/>
        <w:t>printf("Connection closed\n");</w:t>
      </w:r>
    </w:p>
    <w:p w:rsidR="009D2EF1" w:rsidRPr="00F91C41" w:rsidRDefault="009D2EF1" w:rsidP="00C258B2">
      <w:pPr>
        <w:pStyle w:val="codes"/>
        <w:spacing w:after="0" w:line="240" w:lineRule="auto"/>
      </w:pPr>
      <w:r w:rsidRPr="00F91C41">
        <w:t xml:space="preserve">        </w:t>
      </w:r>
      <w:r w:rsidRPr="00F91C41">
        <w:tab/>
        <w:t>//So I can now wait for another client</w:t>
      </w:r>
    </w:p>
    <w:p w:rsidR="009D2EF1" w:rsidRPr="00F91C41" w:rsidRDefault="009D2EF1" w:rsidP="00C258B2">
      <w:pPr>
        <w:pStyle w:val="codes"/>
        <w:spacing w:after="0" w:line="240" w:lineRule="auto"/>
      </w:pPr>
      <w:r w:rsidRPr="00F91C41">
        <w:t xml:space="preserve">        </w:t>
      </w:r>
      <w:r w:rsidRPr="00F91C41">
        <w:tab/>
        <w:t>return(0);</w:t>
      </w:r>
    </w:p>
    <w:p w:rsidR="009D2EF1" w:rsidRPr="00F91C41" w:rsidRDefault="009D2EF1" w:rsidP="00C258B2">
      <w:pPr>
        <w:pStyle w:val="codes"/>
        <w:spacing w:after="0" w:line="240" w:lineRule="auto"/>
      </w:pPr>
      <w:r w:rsidRPr="00F91C41">
        <w:t xml:space="preserve">    </w:t>
      </w:r>
      <w:r w:rsidRPr="00F91C41">
        <w:tab/>
        <w:t>}</w:t>
      </w:r>
    </w:p>
    <w:p w:rsidR="009D2EF1" w:rsidRPr="00F91C41" w:rsidRDefault="009D2EF1" w:rsidP="00C258B2">
      <w:pPr>
        <w:pStyle w:val="codes"/>
        <w:spacing w:after="0" w:line="240" w:lineRule="auto"/>
      </w:pPr>
      <w:r w:rsidRPr="00F91C41">
        <w:t xml:space="preserve">    </w:t>
      </w:r>
      <w:r w:rsidRPr="00F91C41">
        <w:tab/>
        <w:t>buffer[num] = '\0';</w:t>
      </w:r>
    </w:p>
    <w:p w:rsidR="009D2EF1" w:rsidRPr="00F91C41" w:rsidRDefault="009D2EF1" w:rsidP="00C258B2">
      <w:pPr>
        <w:pStyle w:val="codes"/>
        <w:spacing w:after="0" w:line="240" w:lineRule="auto"/>
      </w:pPr>
      <w:r w:rsidRPr="00F91C41">
        <w:tab/>
      </w:r>
      <w:r w:rsidRPr="00F91C41">
        <w:tab/>
        <w:t>if (num &gt; 0)</w:t>
      </w:r>
    </w:p>
    <w:p w:rsidR="009D2EF1" w:rsidRPr="00F91C41" w:rsidRDefault="009D2EF1" w:rsidP="00C258B2">
      <w:pPr>
        <w:pStyle w:val="codes"/>
        <w:spacing w:after="0" w:line="240" w:lineRule="auto"/>
      </w:pPr>
      <w:r w:rsidRPr="00F91C41">
        <w:tab/>
      </w:r>
      <w:r w:rsidRPr="00F91C41">
        <w:tab/>
        <w:t>{</w:t>
      </w:r>
      <w:r w:rsidRPr="00F91C41">
        <w:tab/>
        <w:t>printf("Len: %d\n",num);</w:t>
      </w:r>
    </w:p>
    <w:p w:rsidR="009D2EF1" w:rsidRPr="00F91C41" w:rsidRDefault="009D2EF1" w:rsidP="00C258B2">
      <w:pPr>
        <w:pStyle w:val="codes"/>
        <w:spacing w:after="0" w:line="240" w:lineRule="auto"/>
      </w:pPr>
      <w:r w:rsidRPr="00F91C41">
        <w:tab/>
      </w:r>
      <w:r w:rsidRPr="00F91C41">
        <w:tab/>
      </w:r>
      <w:r w:rsidRPr="00F91C41">
        <w:tab/>
        <w:t>printf("Server:Msg Received %s\n", buffer);</w:t>
      </w:r>
    </w:p>
    <w:p w:rsidR="009D2EF1" w:rsidRPr="00F91C41" w:rsidRDefault="009D2EF1" w:rsidP="00C258B2">
      <w:pPr>
        <w:pStyle w:val="codes"/>
        <w:spacing w:after="0" w:line="240" w:lineRule="auto"/>
      </w:pPr>
      <w:r w:rsidRPr="00F91C41">
        <w:tab/>
      </w:r>
      <w:r w:rsidRPr="00F91C41">
        <w:tab/>
        <w:t>}</w:t>
      </w:r>
    </w:p>
    <w:p w:rsidR="009D2EF1" w:rsidRPr="00F91C41" w:rsidRDefault="009D2EF1" w:rsidP="00C258B2">
      <w:pPr>
        <w:pStyle w:val="codes"/>
        <w:spacing w:after="0" w:line="240" w:lineRule="auto"/>
      </w:pPr>
      <w:r w:rsidRPr="00F91C41">
        <w:t xml:space="preserve">    </w:t>
      </w:r>
      <w:r w:rsidRPr="00F91C41">
        <w:tab/>
        <w:t>*code = buffer[0];</w:t>
      </w:r>
    </w:p>
    <w:p w:rsidR="009D2EF1" w:rsidRPr="00F91C41" w:rsidRDefault="009D2EF1" w:rsidP="00C258B2">
      <w:pPr>
        <w:pStyle w:val="codes"/>
        <w:spacing w:after="0" w:line="240" w:lineRule="auto"/>
      </w:pPr>
      <w:r w:rsidRPr="00F91C41">
        <w:t xml:space="preserve">    </w:t>
      </w:r>
      <w:r w:rsidRPr="00F91C41">
        <w:tab/>
        <w:t>*value= (unsigned int)buffer[1]&lt;&lt;8 | buffer[2];</w:t>
      </w:r>
    </w:p>
    <w:p w:rsidR="009D2EF1" w:rsidRPr="00F91C41" w:rsidRDefault="009D2EF1" w:rsidP="00C258B2">
      <w:pPr>
        <w:pStyle w:val="codes"/>
        <w:spacing w:after="0" w:line="240" w:lineRule="auto"/>
      </w:pPr>
      <w:r w:rsidRPr="00F91C41">
        <w:tab/>
      </w:r>
      <w:r w:rsidRPr="00F91C41">
        <w:tab/>
        <w:t>return 1;</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char sendd(int client_fd , char data)</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ab/>
        <w:t>char data_to_send[1];</w:t>
      </w:r>
    </w:p>
    <w:p w:rsidR="009D2EF1" w:rsidRPr="00F91C41" w:rsidRDefault="009D2EF1" w:rsidP="00C258B2">
      <w:pPr>
        <w:pStyle w:val="codes"/>
        <w:spacing w:after="0" w:line="240" w:lineRule="auto"/>
      </w:pPr>
      <w:r w:rsidRPr="00F91C41">
        <w:tab/>
        <w:t>data_to_send[0]=data;</w:t>
      </w:r>
    </w:p>
    <w:p w:rsidR="009D2EF1" w:rsidRPr="00F91C41" w:rsidRDefault="009D2EF1" w:rsidP="00C258B2">
      <w:pPr>
        <w:pStyle w:val="codes"/>
        <w:spacing w:after="0" w:line="240" w:lineRule="auto"/>
      </w:pPr>
      <w:r w:rsidRPr="00F91C41">
        <w:tab/>
        <w:t xml:space="preserve">if ((send(client_fd,data_to_send, strlen(data_to_send),0))== -1) </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r w:rsidRPr="00F91C41">
        <w:t xml:space="preserve">                     fprintf(stderr, "Failure Sending Message\n");</w:t>
      </w:r>
    </w:p>
    <w:p w:rsidR="009D2EF1" w:rsidRPr="00F91C41" w:rsidRDefault="009D2EF1" w:rsidP="00C258B2">
      <w:pPr>
        <w:pStyle w:val="codes"/>
        <w:spacing w:after="0" w:line="240" w:lineRule="auto"/>
      </w:pPr>
      <w:r w:rsidRPr="00F91C41">
        <w:t xml:space="preserve">                     close(client_fd);</w:t>
      </w:r>
    </w:p>
    <w:p w:rsidR="009D2EF1" w:rsidRPr="00F91C41" w:rsidRDefault="009D2EF1" w:rsidP="00C258B2">
      <w:pPr>
        <w:pStyle w:val="codes"/>
        <w:spacing w:after="0" w:line="240" w:lineRule="auto"/>
      </w:pPr>
      <w:r w:rsidRPr="00F91C41">
        <w:t xml:space="preserve">                     return(0);</w:t>
      </w:r>
    </w:p>
    <w:p w:rsidR="009D2EF1" w:rsidRPr="00F91C41" w:rsidRDefault="009D2EF1" w:rsidP="00C258B2">
      <w:pPr>
        <w:pStyle w:val="codes"/>
        <w:spacing w:after="0" w:line="240" w:lineRule="auto"/>
      </w:pPr>
      <w:r w:rsidRPr="00F91C41">
        <w:t xml:space="preserve">                }</w:t>
      </w:r>
    </w:p>
    <w:p w:rsidR="009D2EF1" w:rsidRPr="00F91C41" w:rsidRDefault="009D2EF1" w:rsidP="00C258B2">
      <w:pPr>
        <w:pStyle w:val="codes"/>
        <w:spacing w:after="0" w:line="240" w:lineRule="auto"/>
      </w:pPr>
    </w:p>
    <w:p w:rsidR="009D2EF1" w:rsidRPr="00F91C41" w:rsidRDefault="009D2EF1" w:rsidP="00C258B2">
      <w:pPr>
        <w:pStyle w:val="codes"/>
        <w:spacing w:after="0" w:line="240" w:lineRule="auto"/>
      </w:pPr>
      <w:r w:rsidRPr="00F91C41">
        <w:t xml:space="preserve">    printf("Server:Msg being sent: :%d\n",data);</w:t>
      </w:r>
    </w:p>
    <w:p w:rsidR="009D2EF1" w:rsidRPr="00F91C41" w:rsidRDefault="009D2EF1" w:rsidP="00C258B2">
      <w:pPr>
        <w:pStyle w:val="codes"/>
        <w:spacing w:after="0" w:line="240" w:lineRule="auto"/>
      </w:pPr>
      <w:r w:rsidRPr="00F91C41">
        <w:t xml:space="preserve">    return(1);</w:t>
      </w:r>
    </w:p>
    <w:p w:rsidR="009D2EF1" w:rsidRPr="00F91C41" w:rsidRDefault="009D2EF1" w:rsidP="00C258B2">
      <w:pPr>
        <w:pStyle w:val="codes"/>
        <w:spacing w:after="0" w:line="240" w:lineRule="auto"/>
      </w:pPr>
      <w:r w:rsidRPr="00F91C41">
        <w:t>}</w:t>
      </w:r>
    </w:p>
    <w:p w:rsidR="009D2EF1" w:rsidRPr="00F91C41" w:rsidRDefault="009D2EF1" w:rsidP="00C258B2">
      <w:pPr>
        <w:pStyle w:val="codes"/>
        <w:spacing w:after="0" w:line="240" w:lineRule="auto"/>
      </w:pPr>
    </w:p>
    <w:p w:rsidR="009D2EF1" w:rsidRDefault="009D2EF1" w:rsidP="00C258B2">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59" w:name="_Toc478145313"/>
      <w:r>
        <w:rPr>
          <w:lang w:eastAsia="en-IN" w:bidi="ta-IN"/>
        </w:rPr>
        <w:lastRenderedPageBreak/>
        <w:t>APPENDIX 3</w:t>
      </w:r>
      <w:bookmarkEnd w:id="159"/>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t>int fd;</w:t>
      </w:r>
    </w:p>
    <w:p w:rsidR="00CF2A51" w:rsidRPr="00923AA0" w:rsidRDefault="00CF2A51" w:rsidP="00372158">
      <w:pPr>
        <w:pStyle w:val="PlainText"/>
        <w:rPr>
          <w:rFonts w:cs="Courier New"/>
        </w:rPr>
      </w:pPr>
      <w:r w:rsidRPr="00923AA0">
        <w:rPr>
          <w:rFonts w:cs="Courier New"/>
        </w:rPr>
        <w:tab/>
        <w:t>double UCP;</w:t>
      </w:r>
    </w:p>
    <w:p w:rsidR="00CF2A51" w:rsidRPr="00923AA0" w:rsidRDefault="00CF2A51" w:rsidP="00372158">
      <w:pPr>
        <w:pStyle w:val="PlainText"/>
        <w:rPr>
          <w:rFonts w:cs="Courier New"/>
        </w:rPr>
      </w:pPr>
      <w:r w:rsidRPr="00923AA0">
        <w:rPr>
          <w:rFonts w:cs="Courier New"/>
        </w:rPr>
        <w:tab/>
        <w:t>int round_UCP;</w:t>
      </w:r>
    </w:p>
    <w:p w:rsidR="00CF2A51" w:rsidRPr="00923AA0" w:rsidRDefault="00CF2A51" w:rsidP="00372158">
      <w:pPr>
        <w:pStyle w:val="PlainText"/>
        <w:rPr>
          <w:rFonts w:cs="Courier New"/>
        </w:rPr>
      </w:pPr>
      <w:r w:rsidRPr="00923AA0">
        <w:rPr>
          <w:rFonts w:cs="Courier New"/>
        </w:rPr>
        <w:tab/>
        <w:t>fd=open_serial();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control_pwm(fd, PWM_CTRL);</w:t>
      </w:r>
    </w:p>
    <w:p w:rsidR="00CF2A51" w:rsidRPr="00923AA0" w:rsidRDefault="00CF2A51" w:rsidP="00372158">
      <w:pPr>
        <w:pStyle w:val="PlainText"/>
        <w:rPr>
          <w:rFonts w:cs="Courier New"/>
        </w:rPr>
      </w:pPr>
      <w:r w:rsidRPr="00923AA0">
        <w:rPr>
          <w:rFonts w:cs="Courier New"/>
        </w:rPr>
        <w:tab/>
        <w:t>set_pwm(fd, PWM_DUTYCYCLE);</w:t>
      </w:r>
    </w:p>
    <w:p w:rsidR="00CF2A51" w:rsidRPr="00923AA0" w:rsidRDefault="00CF2A51" w:rsidP="00372158">
      <w:pPr>
        <w:pStyle w:val="PlainText"/>
        <w:rPr>
          <w:rFonts w:cs="Courier New"/>
        </w:rPr>
      </w:pPr>
      <w:r w:rsidRPr="00923AA0">
        <w:rPr>
          <w:rFonts w:cs="Courier New"/>
        </w:rPr>
        <w:tab/>
        <w:t>//get_pwm(fd); // data EVSE --&gt; 1kHz, Duty cycle depending on max current of the EVSE</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ev;</w:t>
      </w:r>
    </w:p>
    <w:p w:rsidR="00CF2A51" w:rsidRPr="00923AA0" w:rsidRDefault="00CF2A51" w:rsidP="00372158">
      <w:pPr>
        <w:pStyle w:val="PlainText"/>
        <w:rPr>
          <w:rFonts w:cs="Courier New"/>
        </w:rPr>
      </w:pPr>
      <w:r w:rsidRPr="00923AA0">
        <w:rPr>
          <w:rFonts w:cs="Courier New"/>
        </w:rPr>
        <w:tab/>
        <w:t>int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init_tcp();</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t>int new_socket, server_socket;</w:t>
      </w:r>
    </w:p>
    <w:p w:rsidR="00CF2A51" w:rsidRPr="00923AA0" w:rsidRDefault="00CF2A51" w:rsidP="00372158">
      <w:pPr>
        <w:pStyle w:val="PlainText"/>
        <w:rPr>
          <w:rFonts w:cs="Courier New"/>
        </w:rPr>
      </w:pPr>
      <w:r w:rsidRPr="00923AA0">
        <w:rPr>
          <w:rFonts w:cs="Courier New"/>
        </w:rPr>
        <w:tab/>
        <w:t>int laenge;</w:t>
      </w:r>
    </w:p>
    <w:p w:rsidR="00CF2A51" w:rsidRPr="00923AA0" w:rsidRDefault="00CF2A51" w:rsidP="00372158">
      <w:pPr>
        <w:pStyle w:val="PlainText"/>
        <w:rPr>
          <w:rFonts w:cs="Courier New"/>
        </w:rPr>
      </w:pPr>
      <w:r w:rsidRPr="00923AA0">
        <w:rPr>
          <w:rFonts w:cs="Courier New"/>
        </w:rPr>
        <w:tab/>
        <w:t>struct sockaddr_in clientinfo;</w:t>
      </w:r>
    </w:p>
    <w:p w:rsidR="00CF2A51" w:rsidRPr="00923AA0" w:rsidRDefault="00CF2A51" w:rsidP="00372158">
      <w:pPr>
        <w:pStyle w:val="PlainText"/>
        <w:rPr>
          <w:rFonts w:cs="Courier New"/>
        </w:rPr>
      </w:pPr>
      <w:r w:rsidRPr="00923AA0">
        <w:rPr>
          <w:rFonts w:cs="Courier New"/>
        </w:rPr>
        <w:tab/>
        <w:t>struct v2gEXIDocument exiIn;</w:t>
      </w:r>
    </w:p>
    <w:p w:rsidR="00CF2A51" w:rsidRPr="00923AA0" w:rsidRDefault="00CF2A51" w:rsidP="00372158">
      <w:pPr>
        <w:pStyle w:val="PlainText"/>
        <w:rPr>
          <w:rFonts w:cs="Courier New"/>
        </w:rPr>
      </w:pPr>
      <w:r w:rsidRPr="00923AA0">
        <w:rPr>
          <w:rFonts w:cs="Courier New"/>
        </w:rPr>
        <w:tab/>
        <w:t>struct v2gEXIDocument exiOut;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socket_serverconnect(PORT_NUMMER);</w:t>
      </w:r>
    </w:p>
    <w:p w:rsidR="00CF2A51" w:rsidRPr="00923AA0" w:rsidRDefault="00CF2A51" w:rsidP="00372158">
      <w:pPr>
        <w:pStyle w:val="PlainText"/>
        <w:rPr>
          <w:rFonts w:cs="Courier New"/>
        </w:rPr>
      </w:pPr>
      <w:r w:rsidRPr="00923AA0">
        <w:rPr>
          <w:rFonts w:cs="Courier New"/>
        </w:rPr>
        <w:tab/>
        <w:t>//pi_server = pi_connect(PORTPI_NUMBER);</w:t>
      </w:r>
    </w:p>
    <w:p w:rsidR="00CF2A51" w:rsidRPr="00923AA0" w:rsidRDefault="00CF2A51" w:rsidP="00372158">
      <w:pPr>
        <w:pStyle w:val="PlainText"/>
        <w:rPr>
          <w:rFonts w:cs="Courier New"/>
        </w:rPr>
      </w:pPr>
      <w:r w:rsidRPr="00923AA0">
        <w:rPr>
          <w:rFonts w:cs="Courier New"/>
        </w:rPr>
        <w:tab/>
        <w:t>do</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i=receivee(sockfd,&amp;code,&amp;value);</w:t>
      </w:r>
    </w:p>
    <w:p w:rsidR="00CF2A51" w:rsidRPr="00923AA0" w:rsidRDefault="00CF2A51" w:rsidP="00372158">
      <w:pPr>
        <w:pStyle w:val="PlainText"/>
        <w:rPr>
          <w:rFonts w:cs="Courier New"/>
        </w:rPr>
      </w:pPr>
      <w:r w:rsidRPr="00923AA0">
        <w:rPr>
          <w:rFonts w:cs="Courier New"/>
        </w:rPr>
        <w:tab/>
        <w:t>}while(code!=HMI_READY);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while(1)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t>laenge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new_socket = accept(server_socket,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printf("+++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int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if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ev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ev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double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get_Ucp(fd)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printf("+++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double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endif</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while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ev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if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printf("+++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ev = STATE_A;</w:t>
      </w:r>
    </w:p>
    <w:p w:rsidR="00CF2A51" w:rsidRPr="00923AA0" w:rsidRDefault="00CF2A51" w:rsidP="00372158">
      <w:pPr>
        <w:pStyle w:val="PlainText"/>
        <w:rPr>
          <w:rFonts w:cs="Courier New"/>
        </w:rPr>
      </w:pP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(errn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socket_close(server_socket);</w:t>
      </w:r>
    </w:p>
    <w:p w:rsidR="00CF2A51" w:rsidRPr="00923AA0" w:rsidRDefault="00CF2A51" w:rsidP="00372158">
      <w:pPr>
        <w:pStyle w:val="PlainText"/>
        <w:rPr>
          <w:rFonts w:cs="Courier New"/>
        </w:rPr>
      </w:pPr>
      <w:r w:rsidRPr="00923AA0">
        <w:rPr>
          <w:rFonts w:cs="Courier New"/>
        </w:rPr>
        <w:tab/>
        <w:t>close(sockfd);</w:t>
      </w:r>
    </w:p>
    <w:p w:rsidR="00CF2A51" w:rsidRPr="00923AA0" w:rsidRDefault="00CF2A51" w:rsidP="00372158">
      <w:pPr>
        <w:pStyle w:val="PlainText"/>
        <w:rPr>
          <w:rFonts w:cs="Courier New"/>
        </w:rPr>
      </w:pPr>
      <w:r w:rsidRPr="00923AA0">
        <w:rPr>
          <w:rFonts w:cs="Courier New"/>
        </w:rPr>
        <w:tab/>
        <w:t>return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r w:rsidRPr="00923AA0">
        <w:rPr>
          <w:rFonts w:cs="Courier New"/>
        </w:rPr>
        <w:t>int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Modified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Modified on :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int next_state;</w:t>
      </w:r>
    </w:p>
    <w:p w:rsidR="00CF2A51" w:rsidRPr="00923AA0" w:rsidRDefault="00CF2A51" w:rsidP="00372158">
      <w:pPr>
        <w:pStyle w:val="PlainText"/>
        <w:rPr>
          <w:rFonts w:cs="Courier New"/>
        </w:rPr>
      </w:pPr>
      <w:r w:rsidRPr="00923AA0">
        <w:rPr>
          <w:rFonts w:cs="Courier New"/>
        </w:rPr>
        <w:t>static int charging_state;</w:t>
      </w:r>
    </w:p>
    <w:p w:rsidR="00CF2A51" w:rsidRPr="00923AA0" w:rsidRDefault="00CF2A51" w:rsidP="00372158">
      <w:pPr>
        <w:pStyle w:val="PlainText"/>
        <w:rPr>
          <w:rFonts w:cs="Courier New"/>
        </w:rPr>
      </w:pPr>
      <w:r w:rsidRPr="00923AA0">
        <w:rPr>
          <w:rFonts w:cs="Courier New"/>
        </w:rPr>
        <w:t xml:space="preserve">static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bitstream_t iStream;</w:t>
      </w:r>
    </w:p>
    <w:p w:rsidR="00CF2A51" w:rsidRPr="00923AA0" w:rsidRDefault="00CF2A51" w:rsidP="00372158">
      <w:pPr>
        <w:pStyle w:val="PlainText"/>
        <w:rPr>
          <w:rFonts w:cs="Courier New"/>
        </w:rPr>
      </w:pPr>
      <w:r w:rsidRPr="00923AA0">
        <w:rPr>
          <w:rFonts w:cs="Courier New"/>
        </w:rPr>
        <w:tab/>
        <w:t>bitstream_t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uint16_t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i;</w:t>
      </w:r>
    </w:p>
    <w:p w:rsidR="00CF2A51" w:rsidRPr="00923AA0" w:rsidRDefault="00CF2A51" w:rsidP="00372158">
      <w:pPr>
        <w:pStyle w:val="PlainText"/>
        <w:rPr>
          <w:rFonts w:cs="Courier New"/>
        </w:rPr>
      </w:pPr>
      <w:r w:rsidRPr="00923AA0">
        <w:rPr>
          <w:rFonts w:cs="Courier New"/>
        </w:rPr>
        <w:tab/>
        <w:t>uint8_t buffer1[BUFFER_SIZE];</w:t>
      </w:r>
    </w:p>
    <w:p w:rsidR="00CF2A51" w:rsidRPr="00923AA0" w:rsidRDefault="00CF2A51" w:rsidP="00372158">
      <w:pPr>
        <w:pStyle w:val="PlainText"/>
        <w:rPr>
          <w:rFonts w:cs="Courier New"/>
        </w:rPr>
      </w:pPr>
      <w:r w:rsidRPr="00923AA0">
        <w:rPr>
          <w:rFonts w:cs="Courier New"/>
        </w:rPr>
        <w:tab/>
        <w:t>uint8_t buffer2[BUFFER_SIZE];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struct appHandEXIDocument appHandResp;</w:t>
      </w:r>
    </w:p>
    <w:p w:rsidR="00CF2A51" w:rsidRPr="00923AA0" w:rsidRDefault="00CF2A51" w:rsidP="00372158">
      <w:pPr>
        <w:pStyle w:val="PlainText"/>
        <w:rPr>
          <w:rFonts w:cs="Courier New"/>
        </w:rPr>
      </w:pPr>
      <w:r w:rsidRPr="00923AA0">
        <w:rPr>
          <w:rFonts w:cs="Courier New"/>
        </w:rPr>
        <w:tab/>
        <w:t>struct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errn = receive_message(socket_number, &amp;iStream);</w:t>
      </w:r>
    </w:p>
    <w:p w:rsidR="00CF2A51" w:rsidRPr="00923AA0" w:rsidRDefault="00CF2A51" w:rsidP="00372158">
      <w:pPr>
        <w:pStyle w:val="PlainText"/>
        <w:rPr>
          <w:rFonts w:cs="Courier New"/>
        </w:rPr>
      </w:pPr>
      <w:r w:rsidRPr="00923AA0">
        <w:rPr>
          <w:rFonts w:cs="Courier New"/>
        </w:rPr>
        <w:tab/>
        <w:t>if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t>if(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printf("EVSE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for(i=0;i&lt;exiDoc.supportedAppProtocolReq.AppProtocol.arrayLen;i++)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t>printf("\tProtocol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t>printf("\t\tProtocolNamespace=");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t>printASCIIString(exiDoc.supportedAppProtocolReq.AppProtocol.array[i].ProtocolNamespace.characters,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t>printf("\t\tVersion=%d.%d\n",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t>printf("\t\tSchemaID=%d\n",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t>printf("\t\tPriority=%d\n",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it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sendd(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appHandResp.supportedAppProtocolRes.SchemaID = exiDoc.supportedAppProtocolReq.AppProtocol.array[0].SchemaID;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t>if(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errn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t>printf("EVSE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t>errn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 = 0;</w:t>
      </w:r>
    </w:p>
    <w:p w:rsidR="00CF2A51" w:rsidRPr="00923AA0" w:rsidRDefault="00CF2A51" w:rsidP="00372158">
      <w:pPr>
        <w:pStyle w:val="PlainText"/>
        <w:rPr>
          <w:rFonts w:cs="Courier New"/>
        </w:rPr>
      </w:pPr>
      <w:r w:rsidRPr="00923AA0">
        <w:rPr>
          <w:rFonts w:cs="Courier New"/>
        </w:rPr>
        <w:tab/>
        <w:t>char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init_v2gEXIDocument(Output);</w:t>
      </w:r>
    </w:p>
    <w:p w:rsidR="00CF2A51" w:rsidRPr="00923AA0" w:rsidRDefault="00CF2A51" w:rsidP="00372158">
      <w:pPr>
        <w:pStyle w:val="PlainText"/>
        <w:rPr>
          <w:rFonts w:cs="Courier New"/>
        </w:rPr>
      </w:pPr>
      <w:r w:rsidRPr="00923AA0">
        <w:rPr>
          <w:rFonts w:cs="Courier New"/>
        </w:rPr>
        <w:tab/>
      </w: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r>
      <w:r w:rsidRPr="00923AA0">
        <w:rPr>
          <w:rFonts w:cs="Courier New"/>
        </w:rPr>
        <w:tab/>
        <w:t>case  STATE_B1_SESSION_SETUP: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t>if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case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if(Input-&gt;V2G_Message.Body.ChargeParameterDiscoveryReq.AC_EVChargeParameter_isUsed){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 0){</w:t>
      </w:r>
    </w:p>
    <w:p w:rsidR="00CF2A51" w:rsidRPr="00923AA0" w:rsidRDefault="00CF2A51" w:rsidP="00372158">
      <w:pPr>
        <w:pStyle w:val="PlainText"/>
        <w:rPr>
          <w:rFonts w:cs="Courier New"/>
        </w:rPr>
      </w:pP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 xml:space="preserve">    char parameter;</w:t>
      </w: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}while(code!=START_CHARGE);*/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t>if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case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case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t>if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parameter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if(code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}while(code!=MANUAL_STOP);//(strcmp(parameter,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errn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(errn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default: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t>int errn;</w:t>
      </w:r>
    </w:p>
    <w:p w:rsidR="00CF2A51" w:rsidRPr="00923AA0" w:rsidRDefault="00CF2A51" w:rsidP="00372158">
      <w:pPr>
        <w:pStyle w:val="PlainText"/>
        <w:rPr>
          <w:rFonts w:cs="Courier New"/>
        </w:rPr>
      </w:pPr>
      <w:r w:rsidRPr="00923AA0">
        <w:rPr>
          <w:rFonts w:cs="Courier New"/>
        </w:rPr>
        <w:tab/>
        <w:t>errn = deserializeStream2EXI(Input, socket_number);</w:t>
      </w:r>
    </w:p>
    <w:p w:rsidR="00CF2A51" w:rsidRPr="00923AA0" w:rsidRDefault="00CF2A51" w:rsidP="00372158">
      <w:pPr>
        <w:pStyle w:val="PlainText"/>
        <w:rPr>
          <w:rFonts w:cs="Courier New"/>
        </w:rPr>
      </w:pPr>
      <w:r w:rsidRPr="00923AA0">
        <w:rPr>
          <w:rFonts w:cs="Courier New"/>
        </w:rPr>
        <w:tab/>
        <w:t>char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switch (next_state){</w:t>
      </w:r>
    </w:p>
    <w:p w:rsidR="00CF2A51" w:rsidRPr="00923AA0" w:rsidRDefault="00CF2A51" w:rsidP="00372158">
      <w:pPr>
        <w:pStyle w:val="PlainText"/>
        <w:rPr>
          <w:rFonts w:cs="Courier New"/>
        </w:rPr>
      </w:pPr>
      <w:r w:rsidRPr="00923AA0">
        <w:rPr>
          <w:rFonts w:cs="Courier New"/>
        </w:rPr>
        <w:tab/>
        <w:t>case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sendd(sockfd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parameter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t>case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t>if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errn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errn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t>if (errn ==0){</w:t>
      </w:r>
    </w:p>
    <w:p w:rsidR="00CF2A51" w:rsidRPr="00923AA0" w:rsidRDefault="00CF2A51" w:rsidP="00372158">
      <w:pPr>
        <w:pStyle w:val="PlainText"/>
        <w:rPr>
          <w:rFonts w:cs="Courier New"/>
        </w:rPr>
      </w:pPr>
      <w:r w:rsidRPr="00923AA0">
        <w:rPr>
          <w:rFonts w:cs="Courier New"/>
        </w:rPr>
        <w:tab/>
      </w:r>
      <w:r w:rsidRPr="00923AA0">
        <w:rPr>
          <w:rFonts w:cs="Courier New"/>
        </w:rPr>
        <w:tab/>
        <w:t>return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  Created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melanie</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  Modified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data[6];</w:t>
      </w:r>
    </w:p>
    <w:p w:rsidR="00CF2A51" w:rsidRPr="00923AA0" w:rsidRDefault="00CF2A51" w:rsidP="00372158">
      <w:pPr>
        <w:pStyle w:val="PlainText"/>
        <w:rPr>
          <w:rFonts w:cs="Courier New"/>
        </w:rPr>
      </w:pPr>
      <w:r w:rsidRPr="00923AA0">
        <w:rPr>
          <w:rFonts w:cs="Courier New"/>
        </w:rPr>
        <w:tab/>
        <w:t>char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static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data[0]=0x02;</w:t>
      </w:r>
    </w:p>
    <w:p w:rsidR="00CF2A51" w:rsidRPr="00923AA0" w:rsidRDefault="00CF2A51" w:rsidP="00372158">
      <w:pPr>
        <w:pStyle w:val="PlainText"/>
        <w:rPr>
          <w:rFonts w:cs="Courier New"/>
        </w:rPr>
      </w:pPr>
      <w:r w:rsidRPr="00923AA0">
        <w:rPr>
          <w:rFonts w:cs="Courier New"/>
        </w:rPr>
        <w:tab/>
        <w:t>data[1]=0x04;</w:t>
      </w:r>
    </w:p>
    <w:p w:rsidR="00CF2A51" w:rsidRPr="00923AA0" w:rsidRDefault="00CF2A51" w:rsidP="00372158">
      <w:pPr>
        <w:pStyle w:val="PlainText"/>
        <w:rPr>
          <w:rFonts w:cs="Courier New"/>
        </w:rPr>
      </w:pPr>
      <w:r w:rsidRPr="00923AA0">
        <w:rPr>
          <w:rFonts w:cs="Courier New"/>
        </w:rPr>
        <w:tab/>
        <w:t>data[2]=0x00;</w:t>
      </w:r>
    </w:p>
    <w:p w:rsidR="00CF2A51" w:rsidRPr="00923AA0" w:rsidRDefault="00CF2A51" w:rsidP="00372158">
      <w:pPr>
        <w:pStyle w:val="PlainText"/>
        <w:rPr>
          <w:rFonts w:cs="Courier New"/>
        </w:rPr>
      </w:pPr>
      <w:r w:rsidRPr="00923AA0">
        <w:rPr>
          <w:rFonts w:cs="Courier New"/>
        </w:rPr>
        <w:tab/>
        <w:t>data[3]=0x17;</w:t>
      </w:r>
    </w:p>
    <w:p w:rsidR="00CF2A51" w:rsidRPr="00923AA0" w:rsidRDefault="00CF2A51" w:rsidP="00372158">
      <w:pPr>
        <w:pStyle w:val="PlainText"/>
        <w:rPr>
          <w:rFonts w:cs="Courier New"/>
        </w:rPr>
      </w:pPr>
      <w:r w:rsidRPr="00923AA0">
        <w:rPr>
          <w:rFonts w:cs="Courier New"/>
        </w:rPr>
        <w:tab/>
        <w:t>data[4]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t>data[5]=build_checksum(data,5);</w:t>
      </w:r>
    </w:p>
    <w:p w:rsidR="00CF2A51" w:rsidRPr="00923AA0" w:rsidRDefault="00CF2A51" w:rsidP="00372158">
      <w:pPr>
        <w:pStyle w:val="PlainText"/>
        <w:rPr>
          <w:rFonts w:cs="Courier New"/>
        </w:rPr>
      </w:pPr>
      <w:r w:rsidRPr="00923AA0">
        <w:rPr>
          <w:rFonts w:cs="Courier New"/>
        </w:rPr>
        <w:tab/>
        <w:t>uart_send_data(fd,data,6);</w:t>
      </w:r>
    </w:p>
    <w:p w:rsidR="00CF2A51" w:rsidRPr="00923AA0" w:rsidRDefault="00CF2A51" w:rsidP="00372158">
      <w:pPr>
        <w:pStyle w:val="PlainText"/>
        <w:rPr>
          <w:rFonts w:cs="Courier New"/>
        </w:rPr>
      </w:pPr>
      <w:r w:rsidRPr="00923AA0">
        <w:rPr>
          <w:rFonts w:cs="Courier New"/>
        </w:rPr>
        <w:tab/>
        <w:t>read(fd,result,6);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int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int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sendd(sockfd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lastRenderedPageBreak/>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int Unlock_Cable(int fd){</w:t>
      </w:r>
    </w:p>
    <w:p w:rsidR="00CF2A51" w:rsidRPr="00923AA0" w:rsidRDefault="00CF2A51" w:rsidP="00372158">
      <w:pPr>
        <w:pStyle w:val="PlainText"/>
        <w:rPr>
          <w:rFonts w:cs="Courier New"/>
        </w:rPr>
      </w:pPr>
      <w:r w:rsidRPr="00923AA0">
        <w:rPr>
          <w:rFonts w:cs="Courier New"/>
        </w:rPr>
        <w:tab/>
        <w:t>int errn =-1;</w:t>
      </w:r>
    </w:p>
    <w:p w:rsidR="00CF2A51" w:rsidRPr="00923AA0" w:rsidRDefault="00CF2A51" w:rsidP="00372158">
      <w:pPr>
        <w:pStyle w:val="PlainText"/>
        <w:rPr>
          <w:rFonts w:cs="Courier New"/>
        </w:rPr>
      </w:pPr>
      <w:r w:rsidRPr="00923AA0">
        <w:rPr>
          <w:rFonts w:cs="Courier New"/>
        </w:rPr>
        <w:t># if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Change_cable(fd, UNLOCK);</w:t>
      </w:r>
    </w:p>
    <w:p w:rsidR="00CF2A51" w:rsidRPr="00923AA0" w:rsidRDefault="00CF2A51" w:rsidP="00372158">
      <w:pPr>
        <w:pStyle w:val="PlainText"/>
        <w:rPr>
          <w:rFonts w:cs="Courier New"/>
        </w:rPr>
      </w:pPr>
      <w:r w:rsidRPr="00923AA0">
        <w:rPr>
          <w:rFonts w:cs="Courier New"/>
        </w:rPr>
        <w:tab/>
      </w:r>
      <w:r w:rsidRPr="00923AA0">
        <w:rPr>
          <w:rFonts w:cs="Courier New"/>
        </w:rPr>
        <w:tab/>
        <w:t>if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if((result[0]==0x02)&amp;&amp;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printf("Lock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sendd(sockfd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errn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else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errn =1;</w:t>
      </w:r>
    </w:p>
    <w:p w:rsidR="00CF2A51" w:rsidRPr="00923AA0" w:rsidRDefault="00CF2A51" w:rsidP="00372158">
      <w:pPr>
        <w:pStyle w:val="PlainText"/>
        <w:rPr>
          <w:rFonts w:cs="Courier New"/>
        </w:rPr>
      </w:pPr>
      <w:r w:rsidRPr="00923AA0">
        <w:rPr>
          <w:rFonts w:cs="Courier New"/>
        </w:rPr>
        <w:t># endif</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transfer.h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buff[1024];</w:t>
      </w:r>
    </w:p>
    <w:p w:rsidR="00CF2A51" w:rsidRPr="00923AA0" w:rsidRDefault="00CF2A51" w:rsidP="00372158">
      <w:pPr>
        <w:pStyle w:val="PlainText"/>
        <w:rPr>
          <w:rFonts w:cs="Courier New"/>
        </w:rPr>
      </w:pPr>
      <w:r w:rsidRPr="00923AA0">
        <w:rPr>
          <w:rFonts w:cs="Courier New"/>
        </w:rPr>
        <w:t>char buffer[1024];</w:t>
      </w:r>
    </w:p>
    <w:p w:rsidR="00CF2A51" w:rsidRPr="00923AA0" w:rsidRDefault="00CF2A51" w:rsidP="00372158">
      <w:pPr>
        <w:pStyle w:val="PlainText"/>
        <w:rPr>
          <w:rFonts w:cs="Courier New"/>
        </w:rPr>
      </w:pPr>
      <w:r w:rsidRPr="00923AA0">
        <w:rPr>
          <w:rFonts w:cs="Courier New"/>
        </w:rPr>
        <w:t>int sockfd;</w:t>
      </w:r>
    </w:p>
    <w:p w:rsidR="00CF2A51" w:rsidRPr="00923AA0" w:rsidRDefault="00CF2A51" w:rsidP="00372158">
      <w:pPr>
        <w:pStyle w:val="PlainText"/>
        <w:rPr>
          <w:rFonts w:cs="Courier New"/>
        </w:rPr>
      </w:pPr>
      <w:r w:rsidRPr="00923AA0">
        <w:rPr>
          <w:rFonts w:cs="Courier New"/>
        </w:rPr>
        <w:t>unsigned char code;</w:t>
      </w:r>
    </w:p>
    <w:p w:rsidR="00CF2A51" w:rsidRPr="00923AA0" w:rsidRDefault="00CF2A51" w:rsidP="00372158">
      <w:pPr>
        <w:pStyle w:val="PlainText"/>
        <w:rPr>
          <w:rFonts w:cs="Courier New"/>
        </w:rPr>
      </w:pPr>
      <w:r w:rsidRPr="00923AA0">
        <w:rPr>
          <w:rFonts w:cs="Courier New"/>
        </w:rPr>
        <w:t>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char sendd(int sockfd , char data);</w:t>
      </w: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t>transfer.c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void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t>int num;</w:t>
      </w:r>
    </w:p>
    <w:p w:rsidR="00CF2A51" w:rsidRPr="00923AA0" w:rsidRDefault="00CF2A51" w:rsidP="00372158">
      <w:pPr>
        <w:pStyle w:val="PlainText"/>
        <w:rPr>
          <w:rFonts w:cs="Courier New"/>
        </w:rPr>
      </w:pPr>
      <w:r w:rsidRPr="00923AA0">
        <w:rPr>
          <w:rFonts w:cs="Courier New"/>
        </w:rPr>
        <w:tab/>
        <w:t>sockfd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struct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inet_addr("192.168.37.253");</w:t>
      </w:r>
    </w:p>
    <w:p w:rsidR="00CF2A51" w:rsidRPr="00923AA0" w:rsidRDefault="00CF2A51" w:rsidP="00372158">
      <w:pPr>
        <w:pStyle w:val="PlainText"/>
        <w:rPr>
          <w:rFonts w:cs="Courier New"/>
        </w:rPr>
      </w:pPr>
      <w:r w:rsidRPr="00923AA0">
        <w:rPr>
          <w:rFonts w:cs="Courier New"/>
        </w:rPr>
        <w:tab/>
        <w:t>remoteaddr.sin_port = htons(PORT);</w:t>
      </w:r>
    </w:p>
    <w:p w:rsidR="00CF2A51" w:rsidRPr="00923AA0" w:rsidRDefault="00CF2A51" w:rsidP="00372158">
      <w:pPr>
        <w:pStyle w:val="PlainText"/>
        <w:rPr>
          <w:rFonts w:cs="Courier New"/>
        </w:rPr>
      </w:pPr>
      <w:r w:rsidRPr="00923AA0">
        <w:rPr>
          <w:rFonts w:cs="Courier New"/>
        </w:rPr>
        <w:tab/>
        <w:t>connect(sockfd,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unsigned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int num;</w:t>
      </w:r>
    </w:p>
    <w:p w:rsidR="00CF2A51" w:rsidRPr="00923AA0" w:rsidRDefault="00CF2A51" w:rsidP="00372158">
      <w:pPr>
        <w:pStyle w:val="PlainText"/>
        <w:rPr>
          <w:rFonts w:cs="Courier New"/>
        </w:rPr>
      </w:pPr>
      <w:r w:rsidRPr="00923AA0">
        <w:rPr>
          <w:rFonts w:cs="Courier New"/>
        </w:rPr>
        <w:tab/>
      </w:r>
      <w:r w:rsidRPr="00923AA0">
        <w:rPr>
          <w:rFonts w:cs="Courier New"/>
        </w:rPr>
        <w:tab/>
        <w:t>static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t>if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else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t>printf("Connection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return(0);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buffer[num] = '\0';</w:t>
      </w:r>
    </w:p>
    <w:p w:rsidR="00CF2A51" w:rsidRPr="00923AA0" w:rsidRDefault="00CF2A51" w:rsidP="00372158">
      <w:pPr>
        <w:pStyle w:val="PlainText"/>
        <w:rPr>
          <w:rFonts w:cs="Courier New"/>
        </w:rPr>
      </w:pPr>
      <w:r w:rsidRPr="00923AA0">
        <w:rPr>
          <w:rFonts w:cs="Courier New"/>
        </w:rPr>
        <w:tab/>
      </w:r>
      <w:r w:rsidRPr="00923AA0">
        <w:rPr>
          <w:rFonts w:cs="Courier New"/>
        </w:rPr>
        <w:tab/>
        <w:t>if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t>printf("Len: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printf("Server:Msg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*code = buffer[0];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int)buffer[1]&lt;&lt;8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t>return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char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char data_to_send[1];</w:t>
      </w:r>
    </w:p>
    <w:p w:rsidR="00CF2A51" w:rsidRPr="00923AA0" w:rsidRDefault="00CF2A51" w:rsidP="00372158">
      <w:pPr>
        <w:pStyle w:val="PlainText"/>
        <w:rPr>
          <w:rFonts w:cs="Courier New"/>
        </w:rPr>
      </w:pPr>
      <w:r w:rsidRPr="00923AA0">
        <w:rPr>
          <w:rFonts w:cs="Courier New"/>
        </w:rPr>
        <w:tab/>
        <w:t>data_to_send[0]=data;</w:t>
      </w:r>
    </w:p>
    <w:p w:rsidR="00CF2A51" w:rsidRPr="00923AA0" w:rsidRDefault="00CF2A51" w:rsidP="00372158">
      <w:pPr>
        <w:pStyle w:val="PlainText"/>
        <w:rPr>
          <w:rFonts w:cs="Courier New"/>
        </w:rPr>
      </w:pPr>
      <w:r w:rsidRPr="00923AA0">
        <w:rPr>
          <w:rFonts w:cs="Courier New"/>
        </w:rPr>
        <w:tab/>
        <w:t xml:space="preserve">if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fprintf(stderr, "Failure Sending Message\n");</w:t>
      </w:r>
    </w:p>
    <w:p w:rsidR="00CF2A51" w:rsidRPr="00923AA0" w:rsidRDefault="00CF2A51" w:rsidP="00372158">
      <w:pPr>
        <w:pStyle w:val="PlainText"/>
        <w:rPr>
          <w:rFonts w:cs="Courier New"/>
        </w:rPr>
      </w:pPr>
      <w:r w:rsidRPr="00923AA0">
        <w:rPr>
          <w:rFonts w:cs="Courier New"/>
        </w:rPr>
        <w:t xml:space="preserve">                     close(client_fd);</w:t>
      </w:r>
    </w:p>
    <w:p w:rsidR="00CF2A51" w:rsidRPr="00923AA0" w:rsidRDefault="00CF2A51" w:rsidP="00372158">
      <w:pPr>
        <w:pStyle w:val="PlainText"/>
        <w:rPr>
          <w:rFonts w:cs="Courier New"/>
        </w:rPr>
      </w:pPr>
      <w:r w:rsidRPr="00923AA0">
        <w:rPr>
          <w:rFonts w:cs="Courier New"/>
        </w:rPr>
        <w:lastRenderedPageBreak/>
        <w:t xml:space="preserve">                     return(0);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printf("Server:Msg being sent: :%d\n",data);</w:t>
      </w:r>
    </w:p>
    <w:p w:rsidR="00CF2A51" w:rsidRPr="00923AA0" w:rsidRDefault="00CF2A51" w:rsidP="00372158">
      <w:pPr>
        <w:pStyle w:val="PlainText"/>
        <w:rPr>
          <w:rFonts w:cs="Courier New"/>
        </w:rPr>
      </w:pPr>
      <w:r w:rsidRPr="00923AA0">
        <w:rPr>
          <w:rFonts w:cs="Courier New"/>
        </w:rPr>
        <w:t xml:space="preserve">    return(1);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60" w:name="_Toc478145314"/>
      <w:r>
        <w:rPr>
          <w:lang w:eastAsia="en-IN" w:bidi="ta-IN"/>
        </w:rPr>
        <w:lastRenderedPageBreak/>
        <w:t xml:space="preserve">APPENDIX </w:t>
      </w:r>
      <w:r w:rsidR="00A70186">
        <w:rPr>
          <w:lang w:eastAsia="en-IN" w:bidi="ta-IN"/>
        </w:rPr>
        <w:t>4</w:t>
      </w:r>
      <w:bookmarkEnd w:id="160"/>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61" w:name="_Toc478145315"/>
      <w:r>
        <w:rPr>
          <w:lang w:eastAsia="en-IN" w:bidi="ta-IN"/>
        </w:rPr>
        <w:t>Raspberry pi</w:t>
      </w:r>
      <w:bookmarkEnd w:id="161"/>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Server:Msg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please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car has been detected </w:t>
      </w:r>
    </w:p>
    <w:p w:rsidR="00204BB9" w:rsidRPr="00204BB9" w:rsidRDefault="00204BB9" w:rsidP="00481328">
      <w:pPr>
        <w:pStyle w:val="PlainText"/>
        <w:rPr>
          <w:rFonts w:cs="Courier New"/>
        </w:rPr>
      </w:pPr>
      <w:r w:rsidRPr="00204BB9">
        <w:rPr>
          <w:rFonts w:cs="Courier New"/>
        </w:rPr>
        <w:t xml:space="preserve"> the cable has been connected and the car has been detected</w:t>
      </w:r>
    </w:p>
    <w:p w:rsidR="00204BB9" w:rsidRPr="00204BB9" w:rsidRDefault="00204BB9" w:rsidP="00481328">
      <w:pPr>
        <w:pStyle w:val="PlainText"/>
        <w:rPr>
          <w:rFonts w:cs="Courier New"/>
        </w:rPr>
      </w:pPr>
      <w:r w:rsidRPr="00204BB9">
        <w:rPr>
          <w:rFonts w:cs="Courier New"/>
        </w:rPr>
        <w:t>the cable has been locked</w:t>
      </w:r>
    </w:p>
    <w:p w:rsidR="00204BB9" w:rsidRPr="00204BB9" w:rsidRDefault="00204BB9" w:rsidP="00481328">
      <w:pPr>
        <w:pStyle w:val="PlainText"/>
        <w:rPr>
          <w:rFonts w:cs="Courier New"/>
        </w:rPr>
      </w:pPr>
      <w:r w:rsidRPr="00204BB9">
        <w:rPr>
          <w:rFonts w:cs="Courier New"/>
        </w:rPr>
        <w:t xml:space="preserve"> the vehicle status is :</w:t>
      </w:r>
    </w:p>
    <w:p w:rsidR="00204BB9" w:rsidRPr="00204BB9" w:rsidRDefault="00204BB9" w:rsidP="00481328">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initialize the payment procedure with the sign in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Server:Msg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processServer:Msg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please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charging status of the car with all necessary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has stopped charging</w:t>
      </w:r>
    </w:p>
    <w:p w:rsidR="00204BB9" w:rsidRPr="00204BB9" w:rsidRDefault="00204BB9" w:rsidP="00481328">
      <w:pPr>
        <w:pStyle w:val="PlainText"/>
        <w:rPr>
          <w:rFonts w:cs="Courier New"/>
        </w:rPr>
      </w:pPr>
      <w:r w:rsidRPr="00204BB9">
        <w:rPr>
          <w:rFonts w:cs="Courier New"/>
        </w:rPr>
        <w:t>the payment details are as follows:</w:t>
      </w:r>
    </w:p>
    <w:p w:rsidR="00204BB9" w:rsidRPr="00204BB9" w:rsidRDefault="00204BB9" w:rsidP="00481328">
      <w:pPr>
        <w:pStyle w:val="PlainText"/>
        <w:rPr>
          <w:rFonts w:cs="Courier New"/>
        </w:rPr>
      </w:pPr>
      <w:r w:rsidRPr="00204BB9">
        <w:rPr>
          <w:rFonts w:cs="Courier New"/>
        </w:rPr>
        <w:t>the receipt of the power and duration the vehicle has been chargedLen: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lastRenderedPageBreak/>
        <w:t xml:space="preserve">The payment will be processed now </w:t>
      </w:r>
    </w:p>
    <w:p w:rsidR="00204BB9" w:rsidRPr="00204BB9" w:rsidRDefault="00204BB9" w:rsidP="00481328">
      <w:pPr>
        <w:pStyle w:val="PlainText"/>
        <w:rPr>
          <w:rFonts w:cs="Courier New"/>
        </w:rPr>
      </w:pPr>
      <w:r w:rsidRPr="00204BB9">
        <w:rPr>
          <w:rFonts w:cs="Courier New"/>
        </w:rPr>
        <w:t xml:space="preserve"> the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Server:Msg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cable will be unlocked now </w:t>
      </w:r>
    </w:p>
    <w:p w:rsidR="00204BB9" w:rsidRPr="00204BB9" w:rsidRDefault="00204BB9" w:rsidP="00481328">
      <w:pPr>
        <w:pStyle w:val="PlainText"/>
        <w:rPr>
          <w:rFonts w:cs="Courier New"/>
        </w:rPr>
      </w:pPr>
      <w:r w:rsidRPr="00204BB9">
        <w:rPr>
          <w:rFonts w:cs="Courier New"/>
        </w:rPr>
        <w:t xml:space="preserve"> the car is being unlockedLen: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charging has been completed</w:t>
      </w:r>
    </w:p>
    <w:p w:rsidR="00204BB9" w:rsidRPr="00204BB9" w:rsidRDefault="00204BB9" w:rsidP="00481328">
      <w:pPr>
        <w:pStyle w:val="PlainText"/>
        <w:rPr>
          <w:rFonts w:cs="Courier New"/>
        </w:rPr>
      </w:pPr>
      <w:r w:rsidRPr="00204BB9">
        <w:rPr>
          <w:rFonts w:cs="Courier New"/>
        </w:rPr>
        <w:t xml:space="preserve"> the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62" w:name="_Toc478145316"/>
      <w:r>
        <w:rPr>
          <w:lang w:eastAsia="en-IN" w:bidi="ta-IN"/>
        </w:rPr>
        <w:lastRenderedPageBreak/>
        <w:t>EVSE output</w:t>
      </w:r>
      <w:bookmarkEnd w:id="162"/>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check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^[[A^C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Server:Msg being sent: :12</w:t>
      </w:r>
    </w:p>
    <w:p w:rsidR="00F95827" w:rsidRPr="00F95827" w:rsidRDefault="00F95827" w:rsidP="006C5213">
      <w:pPr>
        <w:pStyle w:val="PlainText"/>
        <w:rPr>
          <w:rFonts w:cs="Courier New"/>
        </w:rPr>
      </w:pPr>
      <w:r w:rsidRPr="00F95827">
        <w:rPr>
          <w:rFonts w:cs="Courier New"/>
        </w:rPr>
        <w:t>+++ release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ProtocolNamespace=urn:iso:15118:2:2010:MsgDef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ProtocolNamespace=urn:din:70121:2012:MsgDef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Server:Msg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Server:Msg being sent: :21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eMAID=1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check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Server:Msg being sent: :32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Server:Msg being sent: :36</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Server:Msg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Server:Msg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63" w:name="_Toc478145317"/>
      <w:r>
        <w:rPr>
          <w:lang w:eastAsia="en-IN" w:bidi="ta-IN"/>
        </w:rPr>
        <w:lastRenderedPageBreak/>
        <w:t>EV output</w:t>
      </w:r>
      <w:bookmarkEnd w:id="163"/>
    </w:p>
    <w:p w:rsidR="00F56B59" w:rsidRPr="00F56B59" w:rsidRDefault="00F56B59" w:rsidP="00481328">
      <w:pPr>
        <w:pStyle w:val="PlainText"/>
        <w:rPr>
          <w:rFonts w:cs="Courier New"/>
        </w:rPr>
      </w:pPr>
      <w:r w:rsidRPr="00F56B59">
        <w:rPr>
          <w:rFonts w:cs="Courier New"/>
        </w:rPr>
        <w:t>+++ level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root@EVAChargeSE:~/EV# ./EV </w:t>
      </w:r>
    </w:p>
    <w:p w:rsidR="00F56B59" w:rsidRPr="00F56B59" w:rsidRDefault="00F56B59" w:rsidP="00481328">
      <w:pPr>
        <w:pStyle w:val="PlainText"/>
        <w:rPr>
          <w:rFonts w:cs="Courier New"/>
        </w:rPr>
      </w:pPr>
      <w:r w:rsidRPr="00F56B59">
        <w:rPr>
          <w:rFonts w:cs="Courier New"/>
        </w:rPr>
        <w:t>+++ level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change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choose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change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change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64" w:name="_Toc478145318"/>
      <w:r>
        <w:rPr>
          <w:lang w:eastAsia="en-IN" w:bidi="ta-IN"/>
        </w:rPr>
        <w:lastRenderedPageBreak/>
        <w:t xml:space="preserve">APPENDIX </w:t>
      </w:r>
      <w:r w:rsidR="0062093C">
        <w:rPr>
          <w:lang w:eastAsia="en-IN" w:bidi="ta-IN"/>
        </w:rPr>
        <w:t>5</w:t>
      </w:r>
      <w:bookmarkEnd w:id="164"/>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1AA1" w:rsidRDefault="00721AA1" w:rsidP="00EE7A80">
      <w:pPr>
        <w:spacing w:after="0" w:line="240" w:lineRule="auto"/>
      </w:pPr>
      <w:r>
        <w:separator/>
      </w:r>
    </w:p>
  </w:endnote>
  <w:endnote w:type="continuationSeparator" w:id="0">
    <w:p w:rsidR="00721AA1" w:rsidRDefault="00721AA1"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3886097"/>
      <w:docPartObj>
        <w:docPartGallery w:val="Page Numbers (Bottom of Page)"/>
        <w:docPartUnique/>
      </w:docPartObj>
    </w:sdtPr>
    <w:sdtEndPr>
      <w:rPr>
        <w:noProof/>
      </w:rPr>
    </w:sdtEndPr>
    <w:sdtContent>
      <w:p w:rsidR="00E52037" w:rsidRDefault="00E52037">
        <w:pPr>
          <w:pStyle w:val="Footer"/>
          <w:jc w:val="center"/>
        </w:pPr>
        <w:r>
          <w:fldChar w:fldCharType="begin"/>
        </w:r>
        <w:r>
          <w:instrText xml:space="preserve"> PAGE   \* MERGEFORMAT </w:instrText>
        </w:r>
        <w:r>
          <w:fldChar w:fldCharType="separate"/>
        </w:r>
        <w:r w:rsidR="00661832">
          <w:rPr>
            <w:noProof/>
          </w:rPr>
          <w:t>6</w:t>
        </w:r>
        <w:r>
          <w:rPr>
            <w:noProof/>
          </w:rPr>
          <w:fldChar w:fldCharType="end"/>
        </w:r>
      </w:p>
    </w:sdtContent>
  </w:sdt>
  <w:p w:rsidR="00E52037" w:rsidRDefault="00E520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432551"/>
      <w:docPartObj>
        <w:docPartGallery w:val="Page Numbers (Bottom of Page)"/>
        <w:docPartUnique/>
      </w:docPartObj>
    </w:sdtPr>
    <w:sdtEndPr>
      <w:rPr>
        <w:noProof/>
      </w:rPr>
    </w:sdtEndPr>
    <w:sdtContent>
      <w:p w:rsidR="00E52037" w:rsidRDefault="00E52037">
        <w:pPr>
          <w:pStyle w:val="Footer"/>
          <w:jc w:val="center"/>
        </w:pPr>
        <w:r>
          <w:fldChar w:fldCharType="begin"/>
        </w:r>
        <w:r>
          <w:instrText xml:space="preserve"> PAGE   \* MERGEFORMAT </w:instrText>
        </w:r>
        <w:r>
          <w:fldChar w:fldCharType="separate"/>
        </w:r>
        <w:r w:rsidR="00661832">
          <w:rPr>
            <w:noProof/>
          </w:rPr>
          <w:t>5</w:t>
        </w:r>
        <w:r>
          <w:rPr>
            <w:noProof/>
          </w:rPr>
          <w:fldChar w:fldCharType="end"/>
        </w:r>
      </w:p>
    </w:sdtContent>
  </w:sdt>
  <w:p w:rsidR="00E52037" w:rsidRDefault="00E520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1AA1" w:rsidRDefault="00721AA1" w:rsidP="00EE7A80">
      <w:pPr>
        <w:spacing w:after="0" w:line="240" w:lineRule="auto"/>
      </w:pPr>
      <w:r>
        <w:separator/>
      </w:r>
    </w:p>
  </w:footnote>
  <w:footnote w:type="continuationSeparator" w:id="0">
    <w:p w:rsidR="00721AA1" w:rsidRDefault="00721AA1"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6EE857A0"/>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3F8A0A5E"/>
    <w:lvl w:ilvl="0" w:tplc="2A847BD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522417"/>
    <w:multiLevelType w:val="hybridMultilevel"/>
    <w:tmpl w:val="81EA63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10"/>
  </w:num>
  <w:num w:numId="6">
    <w:abstractNumId w:val="3"/>
  </w:num>
  <w:num w:numId="7">
    <w:abstractNumId w:val="2"/>
  </w:num>
  <w:num w:numId="8">
    <w:abstractNumId w:val="7"/>
  </w:num>
  <w:num w:numId="9">
    <w:abstractNumId w:val="23"/>
  </w:num>
  <w:num w:numId="10">
    <w:abstractNumId w:val="14"/>
  </w:num>
  <w:num w:numId="11">
    <w:abstractNumId w:val="19"/>
  </w:num>
  <w:num w:numId="12">
    <w:abstractNumId w:val="22"/>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8"/>
  </w:num>
  <w:num w:numId="17">
    <w:abstractNumId w:val="8"/>
  </w:num>
  <w:num w:numId="18">
    <w:abstractNumId w:val="6"/>
  </w:num>
  <w:num w:numId="19">
    <w:abstractNumId w:val="1"/>
  </w:num>
  <w:num w:numId="20">
    <w:abstractNumId w:val="26"/>
  </w:num>
  <w:num w:numId="21">
    <w:abstractNumId w:val="9"/>
  </w:num>
  <w:num w:numId="22">
    <w:abstractNumId w:val="16"/>
  </w:num>
  <w:num w:numId="23">
    <w:abstractNumId w:val="11"/>
  </w:num>
  <w:num w:numId="24">
    <w:abstractNumId w:val="12"/>
  </w:num>
  <w:num w:numId="25">
    <w:abstractNumId w:val="21"/>
  </w:num>
  <w:num w:numId="26">
    <w:abstractNumId w:val="25"/>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17564"/>
    <w:rsid w:val="00023EE8"/>
    <w:rsid w:val="000255CA"/>
    <w:rsid w:val="00027373"/>
    <w:rsid w:val="00030025"/>
    <w:rsid w:val="00030164"/>
    <w:rsid w:val="00034011"/>
    <w:rsid w:val="0003715C"/>
    <w:rsid w:val="00044E19"/>
    <w:rsid w:val="000524BD"/>
    <w:rsid w:val="00056A41"/>
    <w:rsid w:val="00064F29"/>
    <w:rsid w:val="00070C67"/>
    <w:rsid w:val="00072AA0"/>
    <w:rsid w:val="00076922"/>
    <w:rsid w:val="0008017A"/>
    <w:rsid w:val="00081E9E"/>
    <w:rsid w:val="00083904"/>
    <w:rsid w:val="00095AF1"/>
    <w:rsid w:val="000B7851"/>
    <w:rsid w:val="000C4213"/>
    <w:rsid w:val="000C50FF"/>
    <w:rsid w:val="000D0D1C"/>
    <w:rsid w:val="000D5D8C"/>
    <w:rsid w:val="000E1A68"/>
    <w:rsid w:val="000F29D0"/>
    <w:rsid w:val="000F3328"/>
    <w:rsid w:val="000F46A5"/>
    <w:rsid w:val="000F5A51"/>
    <w:rsid w:val="0010093B"/>
    <w:rsid w:val="00101AB5"/>
    <w:rsid w:val="00102A89"/>
    <w:rsid w:val="001037F8"/>
    <w:rsid w:val="00103BDE"/>
    <w:rsid w:val="0011208E"/>
    <w:rsid w:val="00146BC0"/>
    <w:rsid w:val="00146E38"/>
    <w:rsid w:val="00147094"/>
    <w:rsid w:val="00156C66"/>
    <w:rsid w:val="00163ECF"/>
    <w:rsid w:val="00163F48"/>
    <w:rsid w:val="0017248A"/>
    <w:rsid w:val="001762C7"/>
    <w:rsid w:val="001961FE"/>
    <w:rsid w:val="001A0F49"/>
    <w:rsid w:val="001A45A5"/>
    <w:rsid w:val="001A6B0C"/>
    <w:rsid w:val="001A6F8D"/>
    <w:rsid w:val="001C11DB"/>
    <w:rsid w:val="001D49A4"/>
    <w:rsid w:val="001D5CFD"/>
    <w:rsid w:val="001D5EC0"/>
    <w:rsid w:val="001D68F1"/>
    <w:rsid w:val="001D7F14"/>
    <w:rsid w:val="001E3647"/>
    <w:rsid w:val="001E4C49"/>
    <w:rsid w:val="001F252D"/>
    <w:rsid w:val="00204BB9"/>
    <w:rsid w:val="00204D84"/>
    <w:rsid w:val="002077DA"/>
    <w:rsid w:val="00213003"/>
    <w:rsid w:val="00225264"/>
    <w:rsid w:val="00225DCC"/>
    <w:rsid w:val="002260C7"/>
    <w:rsid w:val="002325B7"/>
    <w:rsid w:val="002429DC"/>
    <w:rsid w:val="002440F3"/>
    <w:rsid w:val="00261F8C"/>
    <w:rsid w:val="00264003"/>
    <w:rsid w:val="002771BC"/>
    <w:rsid w:val="0028423E"/>
    <w:rsid w:val="00285A16"/>
    <w:rsid w:val="00293FA9"/>
    <w:rsid w:val="00295896"/>
    <w:rsid w:val="00295955"/>
    <w:rsid w:val="002C12C9"/>
    <w:rsid w:val="002D60C4"/>
    <w:rsid w:val="002E05ED"/>
    <w:rsid w:val="002E4704"/>
    <w:rsid w:val="002E4FB4"/>
    <w:rsid w:val="003023E7"/>
    <w:rsid w:val="00320F84"/>
    <w:rsid w:val="00321B81"/>
    <w:rsid w:val="00325F6F"/>
    <w:rsid w:val="00335B5A"/>
    <w:rsid w:val="00347762"/>
    <w:rsid w:val="00350E70"/>
    <w:rsid w:val="00360A2C"/>
    <w:rsid w:val="00362EA6"/>
    <w:rsid w:val="003653F0"/>
    <w:rsid w:val="00372158"/>
    <w:rsid w:val="003B0BEB"/>
    <w:rsid w:val="003B193A"/>
    <w:rsid w:val="003B778B"/>
    <w:rsid w:val="003B7E39"/>
    <w:rsid w:val="003C2421"/>
    <w:rsid w:val="003C375B"/>
    <w:rsid w:val="003D5ACA"/>
    <w:rsid w:val="003F4703"/>
    <w:rsid w:val="00406EBE"/>
    <w:rsid w:val="00412C04"/>
    <w:rsid w:val="00415421"/>
    <w:rsid w:val="00417E1A"/>
    <w:rsid w:val="00421B29"/>
    <w:rsid w:val="00442C8E"/>
    <w:rsid w:val="00447D60"/>
    <w:rsid w:val="00457212"/>
    <w:rsid w:val="00462577"/>
    <w:rsid w:val="00474AA1"/>
    <w:rsid w:val="00481328"/>
    <w:rsid w:val="00486E5C"/>
    <w:rsid w:val="00492833"/>
    <w:rsid w:val="00496757"/>
    <w:rsid w:val="00497E26"/>
    <w:rsid w:val="004A1B72"/>
    <w:rsid w:val="004A2133"/>
    <w:rsid w:val="004A4E56"/>
    <w:rsid w:val="004B2FAD"/>
    <w:rsid w:val="004C0948"/>
    <w:rsid w:val="004C154E"/>
    <w:rsid w:val="004C1C3D"/>
    <w:rsid w:val="004D1F77"/>
    <w:rsid w:val="004D2FDF"/>
    <w:rsid w:val="004D3115"/>
    <w:rsid w:val="004D586E"/>
    <w:rsid w:val="004E01C1"/>
    <w:rsid w:val="004E5FCE"/>
    <w:rsid w:val="004F1DD9"/>
    <w:rsid w:val="005010A2"/>
    <w:rsid w:val="00503E76"/>
    <w:rsid w:val="00504DCF"/>
    <w:rsid w:val="00506D31"/>
    <w:rsid w:val="00532C3F"/>
    <w:rsid w:val="00537F3F"/>
    <w:rsid w:val="00563622"/>
    <w:rsid w:val="005667B0"/>
    <w:rsid w:val="005670E9"/>
    <w:rsid w:val="00567B3D"/>
    <w:rsid w:val="00570772"/>
    <w:rsid w:val="005C464B"/>
    <w:rsid w:val="005E617D"/>
    <w:rsid w:val="005F417D"/>
    <w:rsid w:val="00600B69"/>
    <w:rsid w:val="0060352B"/>
    <w:rsid w:val="00604DDF"/>
    <w:rsid w:val="00606DDA"/>
    <w:rsid w:val="006105AF"/>
    <w:rsid w:val="00615350"/>
    <w:rsid w:val="006178A1"/>
    <w:rsid w:val="0062093C"/>
    <w:rsid w:val="00623C26"/>
    <w:rsid w:val="006279DE"/>
    <w:rsid w:val="0063785C"/>
    <w:rsid w:val="00653D11"/>
    <w:rsid w:val="0065590A"/>
    <w:rsid w:val="00661832"/>
    <w:rsid w:val="006776A6"/>
    <w:rsid w:val="00680453"/>
    <w:rsid w:val="0068266F"/>
    <w:rsid w:val="00682988"/>
    <w:rsid w:val="006872CB"/>
    <w:rsid w:val="00691611"/>
    <w:rsid w:val="00696E6B"/>
    <w:rsid w:val="006A7B8E"/>
    <w:rsid w:val="006C20C9"/>
    <w:rsid w:val="006C47DF"/>
    <w:rsid w:val="006C5213"/>
    <w:rsid w:val="006C54A9"/>
    <w:rsid w:val="006C59FC"/>
    <w:rsid w:val="006D09B5"/>
    <w:rsid w:val="006D2A5E"/>
    <w:rsid w:val="006E2BBB"/>
    <w:rsid w:val="006E37F0"/>
    <w:rsid w:val="006E7342"/>
    <w:rsid w:val="006F49DF"/>
    <w:rsid w:val="006F61D6"/>
    <w:rsid w:val="00702ECA"/>
    <w:rsid w:val="007116CF"/>
    <w:rsid w:val="00721AA1"/>
    <w:rsid w:val="00745C4D"/>
    <w:rsid w:val="007468CD"/>
    <w:rsid w:val="007501D9"/>
    <w:rsid w:val="00752DAC"/>
    <w:rsid w:val="00753737"/>
    <w:rsid w:val="00756B3E"/>
    <w:rsid w:val="00757E6B"/>
    <w:rsid w:val="007670FA"/>
    <w:rsid w:val="00770BD4"/>
    <w:rsid w:val="007710A5"/>
    <w:rsid w:val="0077737A"/>
    <w:rsid w:val="00777407"/>
    <w:rsid w:val="00787CF2"/>
    <w:rsid w:val="00792C21"/>
    <w:rsid w:val="00794481"/>
    <w:rsid w:val="007959D2"/>
    <w:rsid w:val="007A33C1"/>
    <w:rsid w:val="007A4F30"/>
    <w:rsid w:val="007D59B8"/>
    <w:rsid w:val="007D68D4"/>
    <w:rsid w:val="007E1177"/>
    <w:rsid w:val="007E7041"/>
    <w:rsid w:val="007F1990"/>
    <w:rsid w:val="007F382F"/>
    <w:rsid w:val="008042F5"/>
    <w:rsid w:val="00816497"/>
    <w:rsid w:val="00824834"/>
    <w:rsid w:val="008379F3"/>
    <w:rsid w:val="00844CE7"/>
    <w:rsid w:val="0084675D"/>
    <w:rsid w:val="00855C35"/>
    <w:rsid w:val="0089620E"/>
    <w:rsid w:val="008A5F7C"/>
    <w:rsid w:val="008A6719"/>
    <w:rsid w:val="008C7731"/>
    <w:rsid w:val="008D25CA"/>
    <w:rsid w:val="008E57D6"/>
    <w:rsid w:val="008F63EB"/>
    <w:rsid w:val="00903ED7"/>
    <w:rsid w:val="00915F4D"/>
    <w:rsid w:val="00923AA0"/>
    <w:rsid w:val="00924CAC"/>
    <w:rsid w:val="00925F10"/>
    <w:rsid w:val="00934D51"/>
    <w:rsid w:val="0093689B"/>
    <w:rsid w:val="00954214"/>
    <w:rsid w:val="00955ED1"/>
    <w:rsid w:val="0095704D"/>
    <w:rsid w:val="00960B4A"/>
    <w:rsid w:val="00984813"/>
    <w:rsid w:val="00986A74"/>
    <w:rsid w:val="009900B2"/>
    <w:rsid w:val="0099695D"/>
    <w:rsid w:val="009A1CFE"/>
    <w:rsid w:val="009A5ABC"/>
    <w:rsid w:val="009C0B2E"/>
    <w:rsid w:val="009C205E"/>
    <w:rsid w:val="009D2EF1"/>
    <w:rsid w:val="009E351F"/>
    <w:rsid w:val="009E585D"/>
    <w:rsid w:val="009E62C5"/>
    <w:rsid w:val="009F7037"/>
    <w:rsid w:val="00A00140"/>
    <w:rsid w:val="00A03256"/>
    <w:rsid w:val="00A13562"/>
    <w:rsid w:val="00A14F6F"/>
    <w:rsid w:val="00A15C14"/>
    <w:rsid w:val="00A1792C"/>
    <w:rsid w:val="00A303A7"/>
    <w:rsid w:val="00A438AA"/>
    <w:rsid w:val="00A43990"/>
    <w:rsid w:val="00A44698"/>
    <w:rsid w:val="00A45F32"/>
    <w:rsid w:val="00A47E01"/>
    <w:rsid w:val="00A6166D"/>
    <w:rsid w:val="00A6608E"/>
    <w:rsid w:val="00A66385"/>
    <w:rsid w:val="00A70186"/>
    <w:rsid w:val="00A756EB"/>
    <w:rsid w:val="00A77DF7"/>
    <w:rsid w:val="00A81D08"/>
    <w:rsid w:val="00A83604"/>
    <w:rsid w:val="00A97D62"/>
    <w:rsid w:val="00AB0029"/>
    <w:rsid w:val="00AB65DC"/>
    <w:rsid w:val="00AB7307"/>
    <w:rsid w:val="00AC2B89"/>
    <w:rsid w:val="00AC514C"/>
    <w:rsid w:val="00AC65AB"/>
    <w:rsid w:val="00AC7773"/>
    <w:rsid w:val="00AD3137"/>
    <w:rsid w:val="00AD4D7F"/>
    <w:rsid w:val="00AD54AB"/>
    <w:rsid w:val="00AD558B"/>
    <w:rsid w:val="00AD5F4C"/>
    <w:rsid w:val="00AE161C"/>
    <w:rsid w:val="00B06197"/>
    <w:rsid w:val="00B06B30"/>
    <w:rsid w:val="00B104B0"/>
    <w:rsid w:val="00B1117A"/>
    <w:rsid w:val="00B132EE"/>
    <w:rsid w:val="00B14987"/>
    <w:rsid w:val="00B1510A"/>
    <w:rsid w:val="00B17177"/>
    <w:rsid w:val="00B17756"/>
    <w:rsid w:val="00B34CD2"/>
    <w:rsid w:val="00B45962"/>
    <w:rsid w:val="00B54442"/>
    <w:rsid w:val="00B54B31"/>
    <w:rsid w:val="00B72386"/>
    <w:rsid w:val="00B75B36"/>
    <w:rsid w:val="00B836F9"/>
    <w:rsid w:val="00B91624"/>
    <w:rsid w:val="00B93BAC"/>
    <w:rsid w:val="00B94413"/>
    <w:rsid w:val="00B9647F"/>
    <w:rsid w:val="00BA3DC4"/>
    <w:rsid w:val="00BA57E0"/>
    <w:rsid w:val="00BB4B26"/>
    <w:rsid w:val="00BC5BA9"/>
    <w:rsid w:val="00BC6EC6"/>
    <w:rsid w:val="00BC6F38"/>
    <w:rsid w:val="00BD2D8C"/>
    <w:rsid w:val="00BD3883"/>
    <w:rsid w:val="00BD4004"/>
    <w:rsid w:val="00BD492E"/>
    <w:rsid w:val="00BE012A"/>
    <w:rsid w:val="00BE1CE0"/>
    <w:rsid w:val="00BF04AD"/>
    <w:rsid w:val="00BF6AF4"/>
    <w:rsid w:val="00C02D0D"/>
    <w:rsid w:val="00C065AD"/>
    <w:rsid w:val="00C06C7C"/>
    <w:rsid w:val="00C12D7D"/>
    <w:rsid w:val="00C2285F"/>
    <w:rsid w:val="00C258B2"/>
    <w:rsid w:val="00C43636"/>
    <w:rsid w:val="00C44A17"/>
    <w:rsid w:val="00C45016"/>
    <w:rsid w:val="00C512C5"/>
    <w:rsid w:val="00C520FB"/>
    <w:rsid w:val="00C541B3"/>
    <w:rsid w:val="00C66E99"/>
    <w:rsid w:val="00C75A22"/>
    <w:rsid w:val="00C869F9"/>
    <w:rsid w:val="00CC0384"/>
    <w:rsid w:val="00CD1684"/>
    <w:rsid w:val="00CD7BC1"/>
    <w:rsid w:val="00CE566C"/>
    <w:rsid w:val="00CE5CCC"/>
    <w:rsid w:val="00CE6EA1"/>
    <w:rsid w:val="00CF1729"/>
    <w:rsid w:val="00CF24DB"/>
    <w:rsid w:val="00CF2A51"/>
    <w:rsid w:val="00CF2F25"/>
    <w:rsid w:val="00CF71C4"/>
    <w:rsid w:val="00D01A50"/>
    <w:rsid w:val="00D02E26"/>
    <w:rsid w:val="00D1227B"/>
    <w:rsid w:val="00D2045A"/>
    <w:rsid w:val="00D304C7"/>
    <w:rsid w:val="00D31B23"/>
    <w:rsid w:val="00D37B7D"/>
    <w:rsid w:val="00D40568"/>
    <w:rsid w:val="00D41258"/>
    <w:rsid w:val="00D41CA2"/>
    <w:rsid w:val="00D44055"/>
    <w:rsid w:val="00D50B0F"/>
    <w:rsid w:val="00D520A2"/>
    <w:rsid w:val="00D6209A"/>
    <w:rsid w:val="00D640CD"/>
    <w:rsid w:val="00D65A9F"/>
    <w:rsid w:val="00D67B99"/>
    <w:rsid w:val="00D72318"/>
    <w:rsid w:val="00D80437"/>
    <w:rsid w:val="00D83D30"/>
    <w:rsid w:val="00D84AEE"/>
    <w:rsid w:val="00D903D8"/>
    <w:rsid w:val="00D97A7D"/>
    <w:rsid w:val="00DA7004"/>
    <w:rsid w:val="00DB17A0"/>
    <w:rsid w:val="00DB4460"/>
    <w:rsid w:val="00DB5F55"/>
    <w:rsid w:val="00DB6812"/>
    <w:rsid w:val="00DC2F37"/>
    <w:rsid w:val="00DC3CF7"/>
    <w:rsid w:val="00DD2F92"/>
    <w:rsid w:val="00DD304B"/>
    <w:rsid w:val="00DD404B"/>
    <w:rsid w:val="00DD4E6F"/>
    <w:rsid w:val="00DE7417"/>
    <w:rsid w:val="00DF3251"/>
    <w:rsid w:val="00E06A24"/>
    <w:rsid w:val="00E14010"/>
    <w:rsid w:val="00E153D4"/>
    <w:rsid w:val="00E273B5"/>
    <w:rsid w:val="00E3038D"/>
    <w:rsid w:val="00E3040B"/>
    <w:rsid w:val="00E37ADF"/>
    <w:rsid w:val="00E405A9"/>
    <w:rsid w:val="00E41940"/>
    <w:rsid w:val="00E52037"/>
    <w:rsid w:val="00E53905"/>
    <w:rsid w:val="00E759A0"/>
    <w:rsid w:val="00E842E7"/>
    <w:rsid w:val="00E85140"/>
    <w:rsid w:val="00E859C6"/>
    <w:rsid w:val="00EA2F09"/>
    <w:rsid w:val="00EA627F"/>
    <w:rsid w:val="00EB60EA"/>
    <w:rsid w:val="00EC1620"/>
    <w:rsid w:val="00EC24EE"/>
    <w:rsid w:val="00ED55E3"/>
    <w:rsid w:val="00ED78AA"/>
    <w:rsid w:val="00EE2DD5"/>
    <w:rsid w:val="00EE7A80"/>
    <w:rsid w:val="00EF4CCD"/>
    <w:rsid w:val="00EF67AF"/>
    <w:rsid w:val="00F00822"/>
    <w:rsid w:val="00F0328B"/>
    <w:rsid w:val="00F33B4F"/>
    <w:rsid w:val="00F52525"/>
    <w:rsid w:val="00F56B59"/>
    <w:rsid w:val="00F57F12"/>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E469E"/>
    <w:rsid w:val="00FF0921"/>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40568"/>
    <w:pPr>
      <w:spacing w:after="160" w:line="360"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C258B2"/>
    <w:pPr>
      <w:tabs>
        <w:tab w:val="left" w:pos="8505"/>
        <w:tab w:val="left" w:pos="8931"/>
      </w:tabs>
      <w:spacing w:after="100"/>
      <w:ind w:left="2552" w:hanging="2305"/>
    </w:pPr>
  </w:style>
  <w:style w:type="paragraph" w:styleId="TOC1">
    <w:name w:val="toc 1"/>
    <w:basedOn w:val="Normal"/>
    <w:next w:val="Normal"/>
    <w:autoRedefine/>
    <w:uiPriority w:val="39"/>
    <w:unhideWhenUsed/>
    <w:rsid w:val="00D2045A"/>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ED55E3"/>
    <w:pPr>
      <w:tabs>
        <w:tab w:val="left" w:pos="2835"/>
        <w:tab w:val="right" w:pos="8931"/>
      </w:tabs>
      <w:spacing w:after="100"/>
      <w:ind w:left="2835" w:hanging="1984"/>
    </w:pPr>
  </w:style>
  <w:style w:type="paragraph" w:styleId="TOC4">
    <w:name w:val="toc 4"/>
    <w:basedOn w:val="Normal"/>
    <w:next w:val="Normal"/>
    <w:autoRedefine/>
    <w:uiPriority w:val="39"/>
    <w:unhideWhenUsed/>
    <w:rsid w:val="004C154E"/>
    <w:pPr>
      <w:tabs>
        <w:tab w:val="left" w:pos="3119"/>
        <w:tab w:val="right" w:pos="8931"/>
      </w:tabs>
      <w:spacing w:after="100"/>
      <w:ind w:left="3119" w:hanging="1985"/>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 w:type="paragraph" w:customStyle="1" w:styleId="codereference">
    <w:name w:val="code reference"/>
    <w:basedOn w:val="Normal"/>
    <w:link w:val="codereferenceChar"/>
    <w:qFormat/>
    <w:rsid w:val="00D50B0F"/>
    <w:rPr>
      <w:rFonts w:ascii="Consolas" w:hAnsi="Consolas"/>
      <w:lang w:eastAsia="en-IN" w:bidi="ta-IN"/>
    </w:rPr>
  </w:style>
  <w:style w:type="character" w:customStyle="1" w:styleId="codereferenceChar">
    <w:name w:val="code reference Char"/>
    <w:basedOn w:val="DefaultParagraphFont"/>
    <w:link w:val="codereference"/>
    <w:rsid w:val="00D50B0F"/>
    <w:rPr>
      <w:rFonts w:ascii="Consolas" w:hAnsi="Consolas"/>
      <w:sz w:val="28"/>
      <w:szCs w:val="22"/>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hyperlink" Target="file:///E:\college\Projects\Final%20year%20project%20-Car%20charger\ISO15118-car-charging\docs\custom\for%20college\CHARGING%20STATION%20FOR%20ISO.docx" TargetMode="External"/><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hyperlink" Target="file:///E:\college\Projects\Final%20year%20project%20-Car%20charger\ISO15118-car-charging\docs\custom\for%20college\CHARGING%20STATION%20FOR%20ISO.docx" TargetMode="External"/><Relationship Id="rId47" Type="http://schemas.openxmlformats.org/officeDocument/2006/relationships/image" Target="media/image7.png"/><Relationship Id="rId50" Type="http://schemas.openxmlformats.org/officeDocument/2006/relationships/image" Target="media/image10.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hyperlink" Target="file:///E:\college\Projects\Final%20year%20project%20-Car%20charger\ISO15118-car-charging\docs\custom\for%20college\CHARGING%20STATION%20FOR%20ISO.docx" TargetMode="External"/><Relationship Id="rId40" Type="http://schemas.openxmlformats.org/officeDocument/2006/relationships/hyperlink" Target="file:///E:\college\Projects\Final%20year%20project%20-Car%20charger\ISO15118-car-charging\docs\custom\for%20college\CHARGING%20STATION%20FOR%20ISO.docx"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19" Type="http://schemas.openxmlformats.org/officeDocument/2006/relationships/hyperlink" Target="file:///E:\college\Projects\Final%20year%20project%20-Car%20charger\ISO15118-car-charging\docs\custom\for%20college\CHARGING%20STATION%20FOR%20ISO.docx" TargetMode="External"/><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jp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jpe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hyperlink" Target="file:///E:\college\Projects\Final%20year%20project%20-Car%20charger\ISO15118-car-charging\docs\custom\for%20college\CHARGING%20STATION%20FOR%20ISO.docx" TargetMode="External"/><Relationship Id="rId46" Type="http://schemas.openxmlformats.org/officeDocument/2006/relationships/image" Target="media/image6.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hyperlink" Target="file:///E:\college\Projects\Final%20year%20project%20-Car%20charger\ISO15118-car-charging\docs\custom\for%20college\CHARGING%20STATION%20FOR%20ISO.docx" TargetMode="Externa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jpeg"/><Relationship Id="rId75" Type="http://schemas.openxmlformats.org/officeDocument/2006/relationships/image" Target="media/image35.jp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jp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DFDB0-8908-4F13-9DEF-41916E6DE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28</TotalTime>
  <Pages>1</Pages>
  <Words>17797</Words>
  <Characters>101446</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15</cp:revision>
  <cp:lastPrinted>2017-03-28T03:48:00Z</cp:lastPrinted>
  <dcterms:created xsi:type="dcterms:W3CDTF">2017-03-28T03:33:00Z</dcterms:created>
  <dcterms:modified xsi:type="dcterms:W3CDTF">2017-03-28T03:59:00Z</dcterms:modified>
</cp:coreProperties>
</file>