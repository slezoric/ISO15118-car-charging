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Default="00225DCC" w:rsidP="00225DCC">
          <w:pPr>
            <w:keepNext/>
            <w:keepLines/>
            <w:spacing w:after="54"/>
            <w:ind w:right="26"/>
            <w:outlineLvl w:val="0"/>
            <w:rPr>
              <w:rFonts w:eastAsia="Times New Roman" w:cs="Times New Roman"/>
              <w:b/>
              <w:color w:val="000000"/>
              <w:sz w:val="36"/>
              <w:lang w:eastAsia="en-IN" w:bidi="ta-IN"/>
            </w:rPr>
          </w:pPr>
        </w:p>
        <w:p w:rsidR="00225DCC" w:rsidRPr="00081E9E"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Pr="00081E9E" w:rsidRDefault="00225DCC"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Submitted by  </w:t>
          </w:r>
        </w:p>
        <w:p w:rsidR="00225DCC" w:rsidRDefault="00225DCC" w:rsidP="00225DCC">
          <w:pPr>
            <w:spacing w:after="63"/>
            <w:ind w:right="891"/>
            <w:jc w:val="center"/>
            <w:rPr>
              <w:rFonts w:eastAsia="Times New Roman" w:cs="Times New Roman"/>
              <w:color w:val="000000"/>
              <w:sz w:val="24"/>
              <w:lang w:eastAsia="en-IN" w:bidi="ta-IN"/>
            </w:rPr>
          </w:pPr>
        </w:p>
        <w:p w:rsidR="00225DCC" w:rsidRPr="00081E9E" w:rsidRDefault="00225DCC" w:rsidP="00225DCC">
          <w:pPr>
            <w:spacing w:after="63"/>
            <w:ind w:right="26"/>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 </w:t>
          </w:r>
        </w:p>
        <w:p w:rsidR="00225DCC" w:rsidRPr="00081E9E" w:rsidRDefault="00225DCC" w:rsidP="00225DCC">
          <w:pPr>
            <w:spacing w:after="0"/>
            <w:ind w:right="1252"/>
            <w:jc w:val="center"/>
            <w:rPr>
              <w:rFonts w:eastAsia="Times New Roman" w:cs="Times New Roman"/>
              <w:color w:val="000000"/>
              <w:sz w:val="24"/>
              <w:lang w:eastAsia="en-IN" w:bidi="ta-IN"/>
            </w:rPr>
          </w:pPr>
        </w:p>
        <w:p w:rsidR="00225DCC" w:rsidRDefault="00225DCC" w:rsidP="00225DCC">
          <w:pPr>
            <w:tabs>
              <w:tab w:val="left" w:pos="7740"/>
            </w:tabs>
            <w:spacing w:after="12"/>
            <w:ind w:right="26"/>
            <w:jc w:val="center"/>
            <w:rPr>
              <w:rFonts w:eastAsia="Times New Roman" w:cs="Times New Roman"/>
              <w:color w:val="000000"/>
              <w:sz w:val="24"/>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roofErr w:type="gramStart"/>
          <w:r w:rsidRPr="00081E9E">
            <w:rPr>
              <w:rFonts w:eastAsia="Times New Roman" w:cs="Times New Roman"/>
              <w:b/>
              <w:i/>
              <w:color w:val="000000"/>
              <w:lang w:eastAsia="en-IN" w:bidi="ta-IN"/>
            </w:rPr>
            <w:t>of</w:t>
          </w:r>
          <w:proofErr w:type="gramEnd"/>
          <w:r w:rsidRPr="00081E9E">
            <w:rPr>
              <w:rFonts w:eastAsia="Times New Roman" w:cs="Times New Roman"/>
              <w:b/>
              <w:i/>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proofErr w:type="gramStart"/>
          <w:r>
            <w:rPr>
              <w:rFonts w:eastAsia="Times New Roman" w:cs="Times New Roman"/>
              <w:b/>
              <w:color w:val="000000"/>
              <w:sz w:val="24"/>
              <w:lang w:eastAsia="en-IN" w:bidi="ta-IN"/>
            </w:rPr>
            <w:t>in</w:t>
          </w:r>
          <w:proofErr w:type="gramEnd"/>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AB0029" w:rsidRDefault="00225DCC" w:rsidP="000F5A51">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AB7307" w:rsidRDefault="00FF0921" w:rsidP="000F5A51">
          <w:pPr>
            <w:spacing w:after="0"/>
            <w:ind w:right="26"/>
            <w:jc w:val="center"/>
            <w:rPr>
              <w:rFonts w:eastAsia="Times New Roman" w:cs="Times New Roman"/>
              <w:b/>
              <w:bCs/>
              <w:color w:val="000000"/>
              <w:sz w:val="24"/>
              <w:lang w:eastAsia="en-IN" w:bidi="ta-IN"/>
            </w:rPr>
          </w:pPr>
        </w:p>
      </w:sdtContent>
    </w:sdt>
    <w:p w:rsidR="00A66385" w:rsidRPr="00A66385" w:rsidRDefault="00A66385" w:rsidP="00A66385">
      <w:pPr>
        <w:pStyle w:val="Heading1"/>
        <w:numPr>
          <w:ilvl w:val="0"/>
          <w:numId w:val="0"/>
        </w:numPr>
        <w:ind w:left="432" w:right="-46" w:hanging="432"/>
        <w:jc w:val="center"/>
      </w:pPr>
      <w:bookmarkStart w:id="0" w:name="_Toc477961886"/>
      <w:r w:rsidRPr="00A66385">
        <w:lastRenderedPageBreak/>
        <w:t>BONAFIDE CERTIFICATE</w:t>
      </w:r>
      <w:bookmarkEnd w:id="0"/>
    </w:p>
    <w:p w:rsidR="00A66385" w:rsidRDefault="00A66385" w:rsidP="003023E7">
      <w:pPr>
        <w:spacing w:after="0"/>
        <w:ind w:right="1252"/>
        <w:jc w:val="center"/>
        <w:rPr>
          <w:b/>
        </w:rPr>
      </w:pPr>
    </w:p>
    <w:p w:rsidR="00A66385" w:rsidRPr="00A66385" w:rsidRDefault="00A66385" w:rsidP="003023E7">
      <w:pPr>
        <w:spacing w:after="0"/>
        <w:ind w:right="1252"/>
        <w:jc w:val="center"/>
        <w:rPr>
          <w:b/>
        </w:rPr>
      </w:pPr>
    </w:p>
    <w:p w:rsidR="003023E7" w:rsidRDefault="003023E7" w:rsidP="003023E7">
      <w:pPr>
        <w:spacing w:after="50"/>
        <w:ind w:right="1252"/>
        <w:jc w:val="center"/>
      </w:pPr>
    </w:p>
    <w:p w:rsidR="003023E7" w:rsidRDefault="003023E7" w:rsidP="00421B29">
      <w:pPr>
        <w:spacing w:after="0" w:line="360" w:lineRule="auto"/>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r>
        <w:t>Prof</w:t>
      </w:r>
      <w:r w:rsidR="00B34CD2">
        <w:t>.</w:t>
      </w:r>
      <w:r>
        <w:t xml:space="preserve"> </w:t>
      </w:r>
      <w:r w:rsidR="00B34CD2" w:rsidRPr="009C205E">
        <w:t>Dr. S. Saraswathi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And </w:t>
      </w:r>
    </w:p>
    <w:p w:rsidR="005670E9" w:rsidRDefault="00B34CD2" w:rsidP="00615350">
      <w:pPr>
        <w:tabs>
          <w:tab w:val="center" w:pos="4323"/>
          <w:tab w:val="center" w:pos="7347"/>
        </w:tabs>
        <w:spacing w:after="0" w:line="240" w:lineRule="auto"/>
        <w:ind w:left="5715" w:hanging="5730"/>
        <w:jc w:val="left"/>
      </w:pPr>
      <w:r>
        <w:t>Technology,</w:t>
      </w:r>
    </w:p>
    <w:p w:rsidR="005670E9" w:rsidRDefault="00B34CD2" w:rsidP="00615350">
      <w:pPr>
        <w:tabs>
          <w:tab w:val="center" w:pos="4323"/>
          <w:tab w:val="center" w:pos="7347"/>
        </w:tabs>
        <w:spacing w:after="0" w:line="240" w:lineRule="auto"/>
        <w:ind w:left="5715" w:hanging="5730"/>
        <w:jc w:val="left"/>
      </w:pPr>
      <w:r>
        <w:t>Nungambakkam,</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r w:rsidR="00B34CD2" w:rsidRPr="00B34CD2">
        <w:rPr>
          <w:b/>
        </w:rPr>
        <w:t>/</w:t>
      </w:r>
    </w:p>
    <w:p w:rsidR="00B34CD2" w:rsidRPr="00B34CD2" w:rsidRDefault="00B34CD2" w:rsidP="00615350">
      <w:pPr>
        <w:tabs>
          <w:tab w:val="center" w:pos="4323"/>
          <w:tab w:val="center" w:pos="7347"/>
        </w:tabs>
        <w:spacing w:after="0" w:line="240" w:lineRule="auto"/>
        <w:ind w:left="5715" w:hanging="5730"/>
        <w:jc w:val="right"/>
        <w:rPr>
          <w:b/>
        </w:rPr>
      </w:pPr>
      <w:r w:rsidRPr="00B34CD2">
        <w:rPr>
          <w:b/>
        </w:rPr>
        <w:t>PROJECT GUIDE</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And </w:t>
      </w:r>
    </w:p>
    <w:p w:rsidR="001C11DB" w:rsidRDefault="00B34CD2" w:rsidP="00615350">
      <w:pPr>
        <w:tabs>
          <w:tab w:val="center" w:pos="4323"/>
          <w:tab w:val="center" w:pos="7347"/>
        </w:tabs>
        <w:spacing w:after="0" w:line="240" w:lineRule="auto"/>
        <w:ind w:left="5715" w:hanging="5730"/>
        <w:jc w:val="right"/>
      </w:pPr>
      <w:r>
        <w:t>Technology</w:t>
      </w:r>
    </w:p>
    <w:p w:rsidR="001C11DB" w:rsidRDefault="00B34CD2" w:rsidP="00615350">
      <w:pPr>
        <w:tabs>
          <w:tab w:val="center" w:pos="4323"/>
          <w:tab w:val="center" w:pos="7347"/>
        </w:tabs>
        <w:spacing w:after="0" w:line="240" w:lineRule="auto"/>
        <w:ind w:left="5715" w:hanging="5730"/>
        <w:jc w:val="right"/>
      </w:pPr>
      <w:r>
        <w:t>Nungambakkam</w:t>
      </w:r>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Pr="00C66E99" w:rsidRDefault="00C43636" w:rsidP="00C66E99">
      <w:pPr>
        <w:pStyle w:val="Heading1"/>
        <w:numPr>
          <w:ilvl w:val="0"/>
          <w:numId w:val="0"/>
        </w:numPr>
        <w:ind w:left="432" w:right="-46" w:hanging="432"/>
        <w:jc w:val="center"/>
        <w:rPr>
          <w:sz w:val="32"/>
          <w:szCs w:val="28"/>
        </w:rPr>
      </w:pPr>
      <w:bookmarkStart w:id="1" w:name="_Toc477961887"/>
      <w:r w:rsidRPr="00C66E99">
        <w:rPr>
          <w:sz w:val="32"/>
          <w:szCs w:val="28"/>
        </w:rPr>
        <w:lastRenderedPageBreak/>
        <w:t>ACKNOWLEDGEMENT</w:t>
      </w:r>
      <w:bookmarkEnd w:id="1"/>
    </w:p>
    <w:p w:rsidR="00D67B99" w:rsidRDefault="00D67B99" w:rsidP="0084675D">
      <w:pPr>
        <w:spacing w:after="0"/>
        <w:ind w:right="26"/>
        <w:jc w:val="center"/>
        <w:rPr>
          <w:b/>
          <w:sz w:val="32"/>
          <w:szCs w:val="28"/>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immense thanks is also due to the Head of the Department </w:t>
      </w:r>
      <w:r w:rsidRPr="00D67B99">
        <w:rPr>
          <w:b/>
        </w:rPr>
        <w:t xml:space="preserve">Prof. Dr. S Saraswathi </w:t>
      </w:r>
      <w:r>
        <w:t>Janaki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D67B99" w:rsidRDefault="00D67B99" w:rsidP="00903ED7">
      <w:r>
        <w:t xml:space="preserve">We </w:t>
      </w:r>
      <w:r w:rsidR="009900B2">
        <w:t xml:space="preserve">also </w:t>
      </w:r>
      <w:r>
        <w:t xml:space="preserve">wish to acknowledge the help </w:t>
      </w:r>
      <w:r w:rsidR="009900B2">
        <w:t xml:space="preserve">of </w:t>
      </w:r>
      <w:r w:rsidR="009900B2">
        <w:rPr>
          <w:b/>
        </w:rPr>
        <w:t>Mr. Raphael</w:t>
      </w:r>
      <w:r w:rsidR="009900B2" w:rsidRPr="009900B2">
        <w:rPr>
          <w:b/>
        </w:rPr>
        <w:t xml:space="preserve"> Scholz</w:t>
      </w:r>
      <w:r w:rsidR="009900B2">
        <w:t xml:space="preserve"> from </w:t>
      </w:r>
      <w:r w:rsidR="00903ED7">
        <w:t>Heilbronn University</w:t>
      </w:r>
      <w:r w:rsidR="009900B2">
        <w:t>, Germany who has helped us visualize the working of the concepts of the project.</w:t>
      </w:r>
    </w:p>
    <w:p w:rsidR="00415421" w:rsidRDefault="00415421" w:rsidP="00D67B99">
      <w:r>
        <w:br w:type="page"/>
      </w:r>
    </w:p>
    <w:p w:rsidR="00C43636" w:rsidRPr="002771BC" w:rsidRDefault="00C43636" w:rsidP="00A66385">
      <w:pPr>
        <w:pStyle w:val="Heading1"/>
        <w:numPr>
          <w:ilvl w:val="0"/>
          <w:numId w:val="0"/>
        </w:numPr>
        <w:ind w:left="432" w:right="95"/>
        <w:jc w:val="center"/>
        <w:rPr>
          <w:sz w:val="32"/>
          <w:szCs w:val="28"/>
        </w:rPr>
      </w:pPr>
      <w:bookmarkStart w:id="2" w:name="_Toc477961888"/>
      <w:r w:rsidRPr="002771BC">
        <w:rPr>
          <w:sz w:val="32"/>
          <w:szCs w:val="28"/>
        </w:rPr>
        <w:lastRenderedPageBreak/>
        <w:t>ABSTRACT</w:t>
      </w:r>
      <w:bookmarkEnd w:id="2"/>
    </w:p>
    <w:p w:rsidR="00AD54AB" w:rsidRDefault="00AD54AB" w:rsidP="00A66385"/>
    <w:p w:rsidR="00415421" w:rsidRDefault="00757E6B" w:rsidP="00503E76">
      <w:pPr>
        <w:spacing w:line="360" w:lineRule="auto"/>
      </w:pPr>
      <w:r w:rsidRPr="00757E6B">
        <w:t>The Project work focuses mainly on the need of ISO /IEC 15118 and gives clear testimony of why it was standardized and the use of the protocol in the Electric Car Charging Station. It defines the protocols and all the related te</w:t>
      </w:r>
      <w:r w:rsidR="006F49DF">
        <w:t>chn</w:t>
      </w:r>
      <w:r w:rsidRPr="00757E6B">
        <w:t xml:space="preserve">ologies (hardware and software) required to run a working </w:t>
      </w:r>
      <w:r w:rsidR="00B14987">
        <w:t xml:space="preserve">third generation </w:t>
      </w:r>
      <w:r w:rsidRPr="00757E6B">
        <w:t>Car Charging Station.</w:t>
      </w:r>
      <w:r w:rsidR="00B14987">
        <w:t xml:space="preserve"> The existing car charger station running on IEC 61851 does not allow for user to pay for the charge used and is being given as a free option to existing Electric car users at public places. The new protocol improves this situation by allowing the user to set the parameters and also allowing the car to communicate with the charging station via powerline communication thereby allowing better charging efficiency.</w:t>
      </w:r>
      <w:r w:rsidRPr="00757E6B">
        <w:t xml:space="preserve"> The main task was to design a working HMI based on the requirements as is mentioned and the process of designing and implementing the same in the working prototype model by way of embedded hardware and Linux/C </w:t>
      </w:r>
      <w:r w:rsidR="00B14987">
        <w:t>language</w:t>
      </w:r>
      <w:r w:rsidRPr="00757E6B">
        <w:t xml:space="preserve"> integration of the same which is done most successfully for c</w:t>
      </w:r>
      <w:r w:rsidR="006F61D6">
        <w:t>harging, billing and power grid management</w:t>
      </w:r>
      <w:r w:rsidRPr="00757E6B">
        <w:t xml:space="preserve"> to safeguard </w:t>
      </w:r>
      <w:r w:rsidR="00FF66F8">
        <w:t>against the black</w:t>
      </w:r>
      <w:r w:rsidRPr="00757E6B">
        <w:t xml:space="preserve">out </w:t>
      </w:r>
      <w:r w:rsidR="00FF66F8">
        <w:t xml:space="preserve">of </w:t>
      </w:r>
      <w:r w:rsidRPr="00757E6B">
        <w:t>the electric grids</w:t>
      </w:r>
      <w:r w:rsidR="00FF66F8">
        <w:t xml:space="preserve"> due to overdraft of available power</w:t>
      </w:r>
      <w:r w:rsidRPr="00757E6B">
        <w:t xml:space="preserve"> etc.. The project in overall has successfully designed the HMI and the backend process to communicate the Raspberry pi with the Electric Vehicle Supply Equipment (EVSE) and sync</w:t>
      </w:r>
      <w:r w:rsidR="0077737A">
        <w:t>hronize all the three systems (R</w:t>
      </w:r>
      <w:r w:rsidRPr="00757E6B">
        <w:t xml:space="preserve">aspberry </w:t>
      </w:r>
      <w:r w:rsidR="0077737A">
        <w:t>P</w:t>
      </w:r>
      <w:r w:rsidRPr="00757E6B">
        <w:t xml:space="preserve">i, EVSE and EV).This forms as the solid foundation for any next levels of this main project already </w:t>
      </w:r>
      <w:r w:rsidR="006F61D6" w:rsidRPr="00757E6B">
        <w:t>implemented.</w:t>
      </w:r>
      <w:r w:rsidR="0077737A">
        <w:t xml:space="preserve"> The state Diagram d</w:t>
      </w:r>
      <w:r w:rsidR="006F61D6">
        <w:t>eveloped along with the UML diagrams help in further visualizing the process.</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C512C5">
            <w:pPr>
              <w:pStyle w:val="Heading1"/>
              <w:numPr>
                <w:ilvl w:val="0"/>
                <w:numId w:val="0"/>
              </w:numPr>
              <w:ind w:left="432" w:right="0" w:hanging="432"/>
              <w:jc w:val="center"/>
              <w:rPr>
                <w:bCs/>
              </w:rPr>
            </w:pPr>
            <w:bookmarkStart w:id="3" w:name="_Toc477961889"/>
            <w:r w:rsidRPr="00C512C5">
              <w:rPr>
                <w:bCs/>
              </w:rPr>
              <w:lastRenderedPageBreak/>
              <w:t>TABLE OF CONTENTS</w:t>
            </w:r>
            <w:bookmarkEnd w:id="3"/>
          </w:p>
          <w:p w:rsidR="00C43636" w:rsidRPr="008F63EB" w:rsidRDefault="00C43636" w:rsidP="00C512C5">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47094" w:rsidRDefault="006E2BBB" w:rsidP="0003715C">
      <w:pPr>
        <w:pStyle w:val="TOC1"/>
      </w:pPr>
      <w:r>
        <w:tab/>
      </w:r>
      <w:r>
        <w:fldChar w:fldCharType="begin"/>
      </w:r>
      <w:r>
        <w:instrText xml:space="preserve"> TOC \o "1-4" \f \u </w:instrText>
      </w:r>
      <w:r>
        <w:fldChar w:fldCharType="separate"/>
      </w:r>
    </w:p>
    <w:p w:rsidR="00147094" w:rsidRDefault="00147094">
      <w:pPr>
        <w:pStyle w:val="TOC1"/>
        <w:rPr>
          <w:rFonts w:asciiTheme="minorHAnsi" w:eastAsiaTheme="minorEastAsia" w:hAnsiTheme="minorHAnsi" w:cstheme="minorBidi"/>
          <w:b w:val="0"/>
          <w:bCs w:val="0"/>
          <w:sz w:val="22"/>
          <w:lang w:eastAsia="en-IN" w:bidi="ar-SA"/>
        </w:rPr>
      </w:pPr>
      <w:r>
        <w:tab/>
        <w:t>BONAFIDE CERTIFICATE</w:t>
      </w:r>
      <w:r>
        <w:tab/>
      </w:r>
      <w:r>
        <w:fldChar w:fldCharType="begin"/>
      </w:r>
      <w:r>
        <w:instrText xml:space="preserve"> PAGEREF _Toc477961886 \h </w:instrText>
      </w:r>
      <w:r>
        <w:fldChar w:fldCharType="separate"/>
      </w:r>
      <w:r w:rsidR="00756B3E">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ACKNOWLEDGEMENT</w:t>
      </w:r>
      <w:r>
        <w:tab/>
      </w:r>
      <w:r>
        <w:fldChar w:fldCharType="begin"/>
      </w:r>
      <w:r>
        <w:instrText xml:space="preserve"> PAGEREF _Toc477961887 \h </w:instrText>
      </w:r>
      <w:r>
        <w:fldChar w:fldCharType="separate"/>
      </w:r>
      <w:r w:rsidR="00756B3E">
        <w:t>ii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ABSTRACT</w:t>
      </w:r>
      <w:r>
        <w:tab/>
      </w:r>
      <w:r>
        <w:fldChar w:fldCharType="begin"/>
      </w:r>
      <w:r>
        <w:instrText xml:space="preserve"> PAGEREF _Toc477961888 \h </w:instrText>
      </w:r>
      <w:r>
        <w:fldChar w:fldCharType="separate"/>
      </w:r>
      <w:r w:rsidR="00756B3E">
        <w:t>iii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TABLE OF CONTENTS</w:t>
      </w:r>
      <w:r>
        <w:tab/>
      </w:r>
      <w:r>
        <w:fldChar w:fldCharType="begin"/>
      </w:r>
      <w:r>
        <w:instrText xml:space="preserve"> PAGEREF _Toc477961889 \h </w:instrText>
      </w:r>
      <w:r>
        <w:fldChar w:fldCharType="separate"/>
      </w:r>
      <w:r w:rsidR="00756B3E">
        <w:t>iv</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LIST OF TABLES</w:t>
      </w:r>
      <w:r>
        <w:tab/>
      </w:r>
      <w:r>
        <w:fldChar w:fldCharType="begin"/>
      </w:r>
      <w:r>
        <w:instrText xml:space="preserve"> PAGEREF _Toc477961890 \h </w:instrText>
      </w:r>
      <w:r>
        <w:fldChar w:fldCharType="separate"/>
      </w:r>
      <w:r w:rsidR="00756B3E">
        <w:t>vii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LIST OF FIGURES</w:t>
      </w:r>
      <w:r>
        <w:tab/>
      </w:r>
      <w:r>
        <w:fldChar w:fldCharType="begin"/>
      </w:r>
      <w:r>
        <w:instrText xml:space="preserve"> PAGEREF _Toc477961891 \h </w:instrText>
      </w:r>
      <w:r>
        <w:fldChar w:fldCharType="separate"/>
      </w:r>
      <w:r w:rsidR="00756B3E">
        <w:t>viii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LIST OF ABBREVATIONS</w:t>
      </w:r>
      <w:r>
        <w:tab/>
      </w:r>
      <w:r>
        <w:fldChar w:fldCharType="begin"/>
      </w:r>
      <w:r>
        <w:instrText xml:space="preserve"> PAGEREF _Toc477961892 \h </w:instrText>
      </w:r>
      <w:r>
        <w:fldChar w:fldCharType="separate"/>
      </w:r>
      <w:r w:rsidR="00756B3E">
        <w:t>ix</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1.</w:t>
      </w:r>
      <w:r>
        <w:rPr>
          <w:rFonts w:asciiTheme="minorHAnsi" w:eastAsiaTheme="minorEastAsia" w:hAnsiTheme="minorHAnsi" w:cstheme="minorBidi"/>
          <w:b w:val="0"/>
          <w:bCs w:val="0"/>
          <w:sz w:val="22"/>
          <w:lang w:eastAsia="en-IN" w:bidi="ar-SA"/>
        </w:rPr>
        <w:tab/>
      </w:r>
      <w:r>
        <w:t>INTRODUCTION</w:t>
      </w:r>
      <w:r>
        <w:tab/>
      </w:r>
      <w:r>
        <w:fldChar w:fldCharType="begin"/>
      </w:r>
      <w:r>
        <w:instrText xml:space="preserve"> PAGEREF _Toc477961893 \h </w:instrText>
      </w:r>
      <w:r>
        <w:fldChar w:fldCharType="separate"/>
      </w:r>
      <w:r w:rsidR="00756B3E">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1.1</w:t>
      </w:r>
      <w:r>
        <w:rPr>
          <w:rFonts w:asciiTheme="minorHAnsi" w:eastAsiaTheme="minorEastAsia" w:hAnsiTheme="minorHAnsi" w:cstheme="minorBidi"/>
          <w:noProof/>
          <w:sz w:val="22"/>
          <w:lang w:eastAsia="en-IN"/>
        </w:rPr>
        <w:tab/>
      </w:r>
      <w:r>
        <w:rPr>
          <w:noProof/>
          <w:lang w:bidi="ta-IN"/>
        </w:rPr>
        <w:t>SHORT VERSION</w:t>
      </w:r>
      <w:r>
        <w:rPr>
          <w:noProof/>
        </w:rPr>
        <w:tab/>
      </w:r>
      <w:r>
        <w:rPr>
          <w:noProof/>
        </w:rPr>
        <w:fldChar w:fldCharType="begin"/>
      </w:r>
      <w:r>
        <w:rPr>
          <w:noProof/>
        </w:rPr>
        <w:instrText xml:space="preserve"> PAGEREF _Toc477961894 \h </w:instrText>
      </w:r>
      <w:r>
        <w:rPr>
          <w:noProof/>
        </w:rPr>
      </w:r>
      <w:r>
        <w:rPr>
          <w:noProof/>
        </w:rPr>
        <w:fldChar w:fldCharType="separate"/>
      </w:r>
      <w:r w:rsidR="00756B3E">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sidRPr="006F449E">
        <w:rPr>
          <w:noProof/>
          <w:lang w:bidi="ta-IN"/>
        </w:rPr>
        <w:t>1.2</w:t>
      </w:r>
      <w:r>
        <w:rPr>
          <w:rFonts w:asciiTheme="minorHAnsi" w:eastAsiaTheme="minorEastAsia" w:hAnsiTheme="minorHAnsi" w:cstheme="minorBidi"/>
          <w:noProof/>
          <w:sz w:val="22"/>
          <w:lang w:eastAsia="en-IN"/>
        </w:rPr>
        <w:tab/>
      </w:r>
      <w:r w:rsidRPr="006F449E">
        <w:rPr>
          <w:noProof/>
          <w:lang w:bidi="ta-IN"/>
        </w:rPr>
        <w:t>TASK</w:t>
      </w:r>
      <w:r>
        <w:rPr>
          <w:noProof/>
        </w:rPr>
        <w:tab/>
      </w:r>
      <w:r>
        <w:rPr>
          <w:noProof/>
        </w:rPr>
        <w:fldChar w:fldCharType="begin"/>
      </w:r>
      <w:r>
        <w:rPr>
          <w:noProof/>
        </w:rPr>
        <w:instrText xml:space="preserve"> PAGEREF _Toc477961895 \h </w:instrText>
      </w:r>
      <w:r>
        <w:rPr>
          <w:noProof/>
        </w:rPr>
      </w:r>
      <w:r>
        <w:rPr>
          <w:noProof/>
        </w:rPr>
        <w:fldChar w:fldCharType="separate"/>
      </w:r>
      <w:r w:rsidR="00756B3E">
        <w:rPr>
          <w:noProof/>
        </w:rPr>
        <w:t>2</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r>
      <w:r>
        <w:rPr>
          <w:noProof/>
          <w:lang w:bidi="ta-IN"/>
        </w:rPr>
        <w:t>CHAPTER OVERVIEW</w:t>
      </w:r>
      <w:r>
        <w:rPr>
          <w:noProof/>
        </w:rPr>
        <w:tab/>
      </w:r>
      <w:r>
        <w:rPr>
          <w:noProof/>
        </w:rPr>
        <w:fldChar w:fldCharType="begin"/>
      </w:r>
      <w:r>
        <w:rPr>
          <w:noProof/>
        </w:rPr>
        <w:instrText xml:space="preserve"> PAGEREF _Toc477961896 \h </w:instrText>
      </w:r>
      <w:r>
        <w:rPr>
          <w:noProof/>
        </w:rPr>
      </w:r>
      <w:r>
        <w:rPr>
          <w:noProof/>
        </w:rPr>
        <w:fldChar w:fldCharType="separate"/>
      </w:r>
      <w:r w:rsidR="00756B3E">
        <w:rPr>
          <w:noProof/>
        </w:rPr>
        <w:t>3</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2.</w:t>
      </w:r>
      <w:r>
        <w:rPr>
          <w:rFonts w:asciiTheme="minorHAnsi" w:eastAsiaTheme="minorEastAsia" w:hAnsiTheme="minorHAnsi" w:cstheme="minorBidi"/>
          <w:b w:val="0"/>
          <w:bCs w:val="0"/>
          <w:sz w:val="22"/>
          <w:lang w:eastAsia="en-IN" w:bidi="ar-SA"/>
        </w:rPr>
        <w:tab/>
      </w:r>
      <w:r>
        <w:rPr>
          <w:lang w:eastAsia="en-IN"/>
        </w:rPr>
        <w:t>LITERATURE SURVERY</w:t>
      </w:r>
      <w:r>
        <w:tab/>
      </w:r>
      <w:r>
        <w:fldChar w:fldCharType="begin"/>
      </w:r>
      <w:r>
        <w:instrText xml:space="preserve"> PAGEREF _Toc477961897 \h </w:instrText>
      </w:r>
      <w:r>
        <w:fldChar w:fldCharType="separate"/>
      </w:r>
      <w:r w:rsidR="00756B3E">
        <w:t>4</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3.</w:t>
      </w:r>
      <w:r>
        <w:rPr>
          <w:rFonts w:asciiTheme="minorHAnsi" w:eastAsiaTheme="minorEastAsia" w:hAnsiTheme="minorHAnsi" w:cstheme="minorBidi"/>
          <w:b w:val="0"/>
          <w:bCs w:val="0"/>
          <w:sz w:val="22"/>
          <w:lang w:eastAsia="en-IN" w:bidi="ar-SA"/>
        </w:rPr>
        <w:tab/>
      </w:r>
      <w:r>
        <w:rPr>
          <w:lang w:eastAsia="en-IN"/>
        </w:rPr>
        <w:t>PROBLEM STATEMENT / OBJECTIVE</w:t>
      </w:r>
      <w:r>
        <w:tab/>
      </w:r>
      <w:r>
        <w:fldChar w:fldCharType="begin"/>
      </w:r>
      <w:r>
        <w:instrText xml:space="preserve"> PAGEREF _Toc477961898 \h </w:instrText>
      </w:r>
      <w:r>
        <w:fldChar w:fldCharType="separate"/>
      </w:r>
      <w:r w:rsidR="00756B3E">
        <w:t>6</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3.1</w:t>
      </w:r>
      <w:r>
        <w:rPr>
          <w:rFonts w:asciiTheme="minorHAnsi" w:eastAsiaTheme="minorEastAsia" w:hAnsiTheme="minorHAnsi" w:cstheme="minorBidi"/>
          <w:noProof/>
          <w:sz w:val="22"/>
          <w:lang w:eastAsia="en-IN"/>
        </w:rPr>
        <w:tab/>
      </w:r>
      <w:r>
        <w:rPr>
          <w:noProof/>
          <w:lang w:bidi="ta-IN"/>
        </w:rPr>
        <w:t>INTRODUCTION</w:t>
      </w:r>
      <w:r>
        <w:rPr>
          <w:noProof/>
        </w:rPr>
        <w:tab/>
      </w:r>
      <w:r>
        <w:rPr>
          <w:noProof/>
        </w:rPr>
        <w:fldChar w:fldCharType="begin"/>
      </w:r>
      <w:r>
        <w:rPr>
          <w:noProof/>
        </w:rPr>
        <w:instrText xml:space="preserve"> PAGEREF _Toc477961899 \h </w:instrText>
      </w:r>
      <w:r>
        <w:rPr>
          <w:noProof/>
        </w:rPr>
      </w:r>
      <w:r>
        <w:rPr>
          <w:noProof/>
        </w:rPr>
        <w:fldChar w:fldCharType="separate"/>
      </w:r>
      <w:r w:rsidR="00756B3E">
        <w:rPr>
          <w:noProof/>
        </w:rPr>
        <w:t>6</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3.2</w:t>
      </w:r>
      <w:r>
        <w:rPr>
          <w:rFonts w:asciiTheme="minorHAnsi" w:eastAsiaTheme="minorEastAsia" w:hAnsiTheme="minorHAnsi" w:cstheme="minorBidi"/>
          <w:noProof/>
          <w:sz w:val="22"/>
          <w:lang w:eastAsia="en-IN"/>
        </w:rPr>
        <w:tab/>
      </w:r>
      <w:r>
        <w:rPr>
          <w:noProof/>
          <w:lang w:bidi="ta-IN"/>
        </w:rPr>
        <w:t>OBJECTIVE</w:t>
      </w:r>
      <w:r>
        <w:rPr>
          <w:noProof/>
        </w:rPr>
        <w:tab/>
      </w:r>
      <w:r>
        <w:rPr>
          <w:noProof/>
        </w:rPr>
        <w:fldChar w:fldCharType="begin"/>
      </w:r>
      <w:r>
        <w:rPr>
          <w:noProof/>
        </w:rPr>
        <w:instrText xml:space="preserve"> PAGEREF _Toc477961900 \h </w:instrText>
      </w:r>
      <w:r>
        <w:rPr>
          <w:noProof/>
        </w:rPr>
      </w:r>
      <w:r>
        <w:rPr>
          <w:noProof/>
        </w:rPr>
        <w:fldChar w:fldCharType="separate"/>
      </w:r>
      <w:r w:rsidR="00756B3E">
        <w:rPr>
          <w:noProof/>
        </w:rPr>
        <w:t>7</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4.</w:t>
      </w:r>
      <w:r>
        <w:rPr>
          <w:rFonts w:asciiTheme="minorHAnsi" w:eastAsiaTheme="minorEastAsia" w:hAnsiTheme="minorHAnsi" w:cstheme="minorBidi"/>
          <w:b w:val="0"/>
          <w:bCs w:val="0"/>
          <w:sz w:val="22"/>
          <w:lang w:eastAsia="en-IN" w:bidi="ar-SA"/>
        </w:rPr>
        <w:tab/>
      </w:r>
      <w:r>
        <w:rPr>
          <w:lang w:eastAsia="en-IN"/>
        </w:rPr>
        <w:t>METHODOLOGY</w:t>
      </w:r>
      <w:r>
        <w:tab/>
      </w:r>
      <w:r>
        <w:fldChar w:fldCharType="begin"/>
      </w:r>
      <w:r>
        <w:instrText xml:space="preserve"> PAGEREF _Toc477961901 \h </w:instrText>
      </w:r>
      <w:r>
        <w:fldChar w:fldCharType="separate"/>
      </w:r>
      <w:r w:rsidR="00756B3E">
        <w:t>8</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Pr>
          <w:noProof/>
          <w:lang w:bidi="ta-IN"/>
        </w:rPr>
        <w:t>IEC 62196: VEHICLE PLUG</w:t>
      </w:r>
      <w:r>
        <w:rPr>
          <w:noProof/>
        </w:rPr>
        <w:tab/>
      </w:r>
      <w:r>
        <w:rPr>
          <w:noProof/>
        </w:rPr>
        <w:fldChar w:fldCharType="begin"/>
      </w:r>
      <w:r>
        <w:rPr>
          <w:noProof/>
        </w:rPr>
        <w:instrText xml:space="preserve"> PAGEREF _Toc477961902 \h </w:instrText>
      </w:r>
      <w:r>
        <w:rPr>
          <w:noProof/>
        </w:rPr>
      </w:r>
      <w:r>
        <w:rPr>
          <w:noProof/>
        </w:rPr>
        <w:fldChar w:fldCharType="separate"/>
      </w:r>
      <w:r w:rsidR="00756B3E">
        <w:rPr>
          <w:noProof/>
        </w:rPr>
        <w:t>8</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4.2</w:t>
      </w:r>
      <w:r>
        <w:rPr>
          <w:rFonts w:asciiTheme="minorHAnsi" w:eastAsiaTheme="minorEastAsia" w:hAnsiTheme="minorHAnsi" w:cstheme="minorBidi"/>
          <w:noProof/>
          <w:sz w:val="22"/>
          <w:lang w:eastAsia="en-IN"/>
        </w:rPr>
        <w:tab/>
      </w:r>
      <w:r>
        <w:rPr>
          <w:noProof/>
          <w:lang w:bidi="ta-IN"/>
        </w:rPr>
        <w:t>IEC 61851</w:t>
      </w:r>
      <w:r>
        <w:rPr>
          <w:noProof/>
        </w:rPr>
        <w:tab/>
      </w:r>
      <w:r>
        <w:rPr>
          <w:noProof/>
        </w:rPr>
        <w:fldChar w:fldCharType="begin"/>
      </w:r>
      <w:r>
        <w:rPr>
          <w:noProof/>
        </w:rPr>
        <w:instrText xml:space="preserve"> PAGEREF _Toc477961903 \h </w:instrText>
      </w:r>
      <w:r>
        <w:rPr>
          <w:noProof/>
        </w:rPr>
      </w:r>
      <w:r>
        <w:rPr>
          <w:noProof/>
        </w:rPr>
        <w:fldChar w:fldCharType="separate"/>
      </w:r>
      <w:r w:rsidR="00756B3E">
        <w:rPr>
          <w:noProof/>
        </w:rPr>
        <w:t>10</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4.3</w:t>
      </w:r>
      <w:r>
        <w:rPr>
          <w:rFonts w:asciiTheme="minorHAnsi" w:eastAsiaTheme="minorEastAsia" w:hAnsiTheme="minorHAnsi" w:cstheme="minorBidi"/>
          <w:noProof/>
          <w:sz w:val="22"/>
          <w:lang w:eastAsia="en-IN"/>
        </w:rPr>
        <w:tab/>
      </w:r>
      <w:r>
        <w:rPr>
          <w:noProof/>
          <w:lang w:bidi="ta-IN"/>
        </w:rPr>
        <w:t>ISO 15118</w:t>
      </w:r>
      <w:r>
        <w:rPr>
          <w:noProof/>
        </w:rPr>
        <w:tab/>
      </w:r>
      <w:r>
        <w:rPr>
          <w:noProof/>
        </w:rPr>
        <w:fldChar w:fldCharType="begin"/>
      </w:r>
      <w:r>
        <w:rPr>
          <w:noProof/>
        </w:rPr>
        <w:instrText xml:space="preserve"> PAGEREF _Toc477961904 \h </w:instrText>
      </w:r>
      <w:r>
        <w:rPr>
          <w:noProof/>
        </w:rPr>
      </w:r>
      <w:r>
        <w:rPr>
          <w:noProof/>
        </w:rPr>
        <w:fldChar w:fldCharType="separate"/>
      </w:r>
      <w:r w:rsidR="00756B3E">
        <w:rPr>
          <w:noProof/>
        </w:rPr>
        <w:t>12</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Pr>
          <w:noProof/>
          <w:lang w:bidi="ta-IN"/>
        </w:rPr>
        <w:t>TCP/IP COMMUNICATION</w:t>
      </w:r>
      <w:r>
        <w:rPr>
          <w:noProof/>
        </w:rPr>
        <w:tab/>
      </w:r>
      <w:r>
        <w:rPr>
          <w:noProof/>
        </w:rPr>
        <w:fldChar w:fldCharType="begin"/>
      </w:r>
      <w:r>
        <w:rPr>
          <w:noProof/>
        </w:rPr>
        <w:instrText xml:space="preserve"> PAGEREF _Toc477961905 \h </w:instrText>
      </w:r>
      <w:r>
        <w:rPr>
          <w:noProof/>
        </w:rPr>
      </w:r>
      <w:r>
        <w:rPr>
          <w:noProof/>
        </w:rPr>
        <w:fldChar w:fldCharType="separate"/>
      </w:r>
      <w:r w:rsidR="00756B3E">
        <w:rPr>
          <w:noProof/>
        </w:rPr>
        <w:t>14</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4.5</w:t>
      </w:r>
      <w:r>
        <w:rPr>
          <w:rFonts w:asciiTheme="minorHAnsi" w:eastAsiaTheme="minorEastAsia" w:hAnsiTheme="minorHAnsi" w:cstheme="minorBidi"/>
          <w:noProof/>
          <w:sz w:val="22"/>
          <w:lang w:eastAsia="en-IN"/>
        </w:rPr>
        <w:tab/>
      </w:r>
      <w:r>
        <w:rPr>
          <w:noProof/>
          <w:lang w:bidi="ta-IN"/>
        </w:rPr>
        <w:t>UML</w:t>
      </w:r>
      <w:r>
        <w:rPr>
          <w:noProof/>
        </w:rPr>
        <w:tab/>
      </w:r>
      <w:r>
        <w:rPr>
          <w:noProof/>
        </w:rPr>
        <w:fldChar w:fldCharType="begin"/>
      </w:r>
      <w:r>
        <w:rPr>
          <w:noProof/>
        </w:rPr>
        <w:instrText xml:space="preserve"> PAGEREF _Toc477961906 \h </w:instrText>
      </w:r>
      <w:r>
        <w:rPr>
          <w:noProof/>
        </w:rPr>
      </w:r>
      <w:r>
        <w:rPr>
          <w:noProof/>
        </w:rPr>
        <w:fldChar w:fldCharType="separate"/>
      </w:r>
      <w:r w:rsidR="00756B3E">
        <w:rPr>
          <w:noProof/>
        </w:rPr>
        <w:t>16</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_Toc477961907 \h </w:instrText>
      </w:r>
      <w:r>
        <w:rPr>
          <w:noProof/>
        </w:rPr>
      </w:r>
      <w:r>
        <w:rPr>
          <w:noProof/>
        </w:rPr>
        <w:fldChar w:fldCharType="separate"/>
      </w:r>
      <w:r w:rsidR="00756B3E">
        <w:rPr>
          <w:noProof/>
        </w:rPr>
        <w:t>16</w:t>
      </w:r>
      <w:r>
        <w:rPr>
          <w:noProof/>
        </w:rPr>
        <w:fldChar w:fldCharType="end"/>
      </w:r>
    </w:p>
    <w:p w:rsidR="00147094" w:rsidRDefault="00147094" w:rsidP="00ED55E3">
      <w:pPr>
        <w:pStyle w:val="TOC4"/>
        <w:rPr>
          <w:rFonts w:asciiTheme="minorHAnsi" w:eastAsiaTheme="minorEastAsia" w:hAnsiTheme="minorHAnsi" w:cstheme="minorBidi"/>
          <w:noProof/>
          <w:sz w:val="22"/>
          <w:lang w:eastAsia="en-IN"/>
        </w:rPr>
      </w:pPr>
      <w:r>
        <w:rPr>
          <w:noProof/>
          <w:lang w:bidi="ta-IN"/>
        </w:rPr>
        <w:t>4.5.1.1</w:t>
      </w:r>
      <w:r>
        <w:rPr>
          <w:rFonts w:asciiTheme="minorHAnsi" w:eastAsiaTheme="minorEastAsia" w:hAnsiTheme="minorHAnsi" w:cstheme="minorBidi"/>
          <w:noProof/>
          <w:sz w:val="22"/>
          <w:lang w:eastAsia="en-IN"/>
        </w:rPr>
        <w:tab/>
      </w:r>
      <w:r>
        <w:rPr>
          <w:noProof/>
          <w:lang w:bidi="ta-IN"/>
        </w:rPr>
        <w:t>UML 2.0</w:t>
      </w:r>
      <w:r>
        <w:rPr>
          <w:noProof/>
        </w:rPr>
        <w:tab/>
      </w:r>
      <w:r>
        <w:rPr>
          <w:noProof/>
        </w:rPr>
        <w:fldChar w:fldCharType="begin"/>
      </w:r>
      <w:r>
        <w:rPr>
          <w:noProof/>
        </w:rPr>
        <w:instrText xml:space="preserve"> PAGEREF _Toc477961908 \h </w:instrText>
      </w:r>
      <w:r>
        <w:rPr>
          <w:noProof/>
        </w:rPr>
      </w:r>
      <w:r>
        <w:rPr>
          <w:noProof/>
        </w:rPr>
        <w:fldChar w:fldCharType="separate"/>
      </w:r>
      <w:r w:rsidR="00756B3E">
        <w:rPr>
          <w:noProof/>
        </w:rPr>
        <w:t>16</w:t>
      </w:r>
      <w:r>
        <w:rPr>
          <w:noProof/>
        </w:rPr>
        <w:fldChar w:fldCharType="end"/>
      </w:r>
    </w:p>
    <w:p w:rsidR="00147094" w:rsidRDefault="00147094" w:rsidP="00ED55E3">
      <w:pPr>
        <w:pStyle w:val="TOC4"/>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Pr>
          <w:noProof/>
          <w:lang w:bidi="ta-IN"/>
        </w:rPr>
        <w:t>TYPES OF UML DIAGRAMS</w:t>
      </w:r>
      <w:r>
        <w:rPr>
          <w:noProof/>
        </w:rPr>
        <w:tab/>
      </w:r>
      <w:r>
        <w:rPr>
          <w:noProof/>
        </w:rPr>
        <w:fldChar w:fldCharType="begin"/>
      </w:r>
      <w:r>
        <w:rPr>
          <w:noProof/>
        </w:rPr>
        <w:instrText xml:space="preserve"> PAGEREF _Toc477961909 \h </w:instrText>
      </w:r>
      <w:r>
        <w:rPr>
          <w:noProof/>
        </w:rPr>
      </w:r>
      <w:r>
        <w:rPr>
          <w:noProof/>
        </w:rPr>
        <w:fldChar w:fldCharType="separate"/>
      </w:r>
      <w:r w:rsidR="00756B3E">
        <w:rPr>
          <w:noProof/>
        </w:rPr>
        <w:t>16</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4.5.2</w:t>
      </w:r>
      <w:r>
        <w:rPr>
          <w:rFonts w:asciiTheme="minorHAnsi" w:eastAsiaTheme="minorEastAsia" w:hAnsiTheme="minorHAnsi" w:cstheme="minorBidi"/>
          <w:noProof/>
          <w:sz w:val="22"/>
          <w:lang w:eastAsia="en-IN"/>
        </w:rPr>
        <w:tab/>
      </w:r>
      <w:r>
        <w:rPr>
          <w:noProof/>
        </w:rPr>
        <w:t>STATE MACHINE DIAGRAM</w:t>
      </w:r>
      <w:r>
        <w:rPr>
          <w:noProof/>
        </w:rPr>
        <w:tab/>
      </w:r>
      <w:r>
        <w:rPr>
          <w:noProof/>
        </w:rPr>
        <w:fldChar w:fldCharType="begin"/>
      </w:r>
      <w:r>
        <w:rPr>
          <w:noProof/>
        </w:rPr>
        <w:instrText xml:space="preserve"> PAGEREF _Toc477961910 \h </w:instrText>
      </w:r>
      <w:r>
        <w:rPr>
          <w:noProof/>
        </w:rPr>
      </w:r>
      <w:r>
        <w:rPr>
          <w:noProof/>
        </w:rPr>
        <w:fldChar w:fldCharType="separate"/>
      </w:r>
      <w:r w:rsidR="00756B3E">
        <w:rPr>
          <w:noProof/>
        </w:rPr>
        <w:t>17</w:t>
      </w:r>
      <w:r>
        <w:rPr>
          <w:noProof/>
        </w:rPr>
        <w:fldChar w:fldCharType="end"/>
      </w:r>
    </w:p>
    <w:p w:rsidR="00147094" w:rsidRDefault="00147094" w:rsidP="00ED55E3">
      <w:pPr>
        <w:pStyle w:val="TOC4"/>
        <w:rPr>
          <w:rFonts w:asciiTheme="minorHAnsi" w:eastAsiaTheme="minorEastAsia" w:hAnsiTheme="minorHAnsi" w:cstheme="minorBidi"/>
          <w:noProof/>
          <w:sz w:val="22"/>
          <w:lang w:eastAsia="en-IN"/>
        </w:rPr>
      </w:pPr>
      <w:r>
        <w:rPr>
          <w:noProof/>
          <w:lang w:bidi="ta-IN"/>
        </w:rPr>
        <w:t>4.5.2.1</w:t>
      </w:r>
      <w:r>
        <w:rPr>
          <w:rFonts w:asciiTheme="minorHAnsi" w:eastAsiaTheme="minorEastAsia" w:hAnsiTheme="minorHAnsi" w:cstheme="minorBidi"/>
          <w:noProof/>
          <w:sz w:val="22"/>
          <w:lang w:eastAsia="en-IN"/>
        </w:rPr>
        <w:tab/>
      </w:r>
      <w:r>
        <w:rPr>
          <w:noProof/>
          <w:lang w:bidi="ta-IN"/>
        </w:rPr>
        <w:t>DIFFERENCE BETWEEN A STATE DIAGRAM AND A FLOW CHART</w:t>
      </w:r>
      <w:r>
        <w:rPr>
          <w:noProof/>
        </w:rPr>
        <w:tab/>
      </w:r>
      <w:r>
        <w:rPr>
          <w:noProof/>
        </w:rPr>
        <w:fldChar w:fldCharType="begin"/>
      </w:r>
      <w:r>
        <w:rPr>
          <w:noProof/>
        </w:rPr>
        <w:instrText xml:space="preserve"> PAGEREF _Toc477961911 \h </w:instrText>
      </w:r>
      <w:r>
        <w:rPr>
          <w:noProof/>
        </w:rPr>
      </w:r>
      <w:r>
        <w:rPr>
          <w:noProof/>
        </w:rPr>
        <w:fldChar w:fldCharType="separate"/>
      </w:r>
      <w:r w:rsidR="00756B3E">
        <w:rPr>
          <w:noProof/>
        </w:rPr>
        <w:t>18</w:t>
      </w:r>
      <w:r>
        <w:rPr>
          <w:noProof/>
        </w:rPr>
        <w:fldChar w:fldCharType="end"/>
      </w:r>
    </w:p>
    <w:p w:rsidR="00147094" w:rsidRDefault="00147094" w:rsidP="00ED55E3">
      <w:pPr>
        <w:pStyle w:val="TOC4"/>
        <w:rPr>
          <w:rFonts w:asciiTheme="minorHAnsi" w:eastAsiaTheme="minorEastAsia" w:hAnsiTheme="minorHAnsi" w:cstheme="minorBidi"/>
          <w:noProof/>
          <w:sz w:val="22"/>
          <w:lang w:eastAsia="en-IN"/>
        </w:rPr>
      </w:pPr>
      <w:r>
        <w:rPr>
          <w:noProof/>
          <w:lang w:bidi="ta-IN"/>
        </w:rPr>
        <w:lastRenderedPageBreak/>
        <w:t>4.5.2.2</w:t>
      </w:r>
      <w:r>
        <w:rPr>
          <w:rFonts w:asciiTheme="minorHAnsi" w:eastAsiaTheme="minorEastAsia" w:hAnsiTheme="minorHAnsi" w:cstheme="minorBidi"/>
          <w:noProof/>
          <w:sz w:val="22"/>
          <w:lang w:eastAsia="en-IN"/>
        </w:rPr>
        <w:tab/>
      </w:r>
      <w:r>
        <w:rPr>
          <w:noProof/>
          <w:lang w:bidi="ta-IN"/>
        </w:rPr>
        <w:t>STEPS TO DRAWING A STATE DIAGRAM</w:t>
      </w:r>
      <w:r>
        <w:rPr>
          <w:noProof/>
        </w:rPr>
        <w:tab/>
      </w:r>
      <w:r>
        <w:rPr>
          <w:noProof/>
        </w:rPr>
        <w:fldChar w:fldCharType="begin"/>
      </w:r>
      <w:r>
        <w:rPr>
          <w:noProof/>
        </w:rPr>
        <w:instrText xml:space="preserve"> PAGEREF _Toc477961912 \h </w:instrText>
      </w:r>
      <w:r>
        <w:rPr>
          <w:noProof/>
        </w:rPr>
      </w:r>
      <w:r>
        <w:rPr>
          <w:noProof/>
        </w:rPr>
        <w:fldChar w:fldCharType="separate"/>
      </w:r>
      <w:r w:rsidR="00756B3E">
        <w:rPr>
          <w:noProof/>
        </w:rPr>
        <w:t>18</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4.5.3</w:t>
      </w:r>
      <w:r>
        <w:rPr>
          <w:rFonts w:asciiTheme="minorHAnsi" w:eastAsiaTheme="minorEastAsia" w:hAnsiTheme="minorHAnsi" w:cstheme="minorBidi"/>
          <w:noProof/>
          <w:sz w:val="22"/>
          <w:lang w:eastAsia="en-IN"/>
        </w:rPr>
        <w:tab/>
      </w:r>
      <w:r>
        <w:rPr>
          <w:noProof/>
        </w:rPr>
        <w:t>SEQUENCE DIAGRAM</w:t>
      </w:r>
      <w:r>
        <w:rPr>
          <w:noProof/>
        </w:rPr>
        <w:tab/>
      </w:r>
      <w:r>
        <w:rPr>
          <w:noProof/>
        </w:rPr>
        <w:fldChar w:fldCharType="begin"/>
      </w:r>
      <w:r>
        <w:rPr>
          <w:noProof/>
        </w:rPr>
        <w:instrText xml:space="preserve"> PAGEREF _Toc477961913 \h </w:instrText>
      </w:r>
      <w:r>
        <w:rPr>
          <w:noProof/>
        </w:rPr>
      </w:r>
      <w:r>
        <w:rPr>
          <w:noProof/>
        </w:rPr>
        <w:fldChar w:fldCharType="separate"/>
      </w:r>
      <w:r w:rsidR="00756B3E">
        <w:rPr>
          <w:noProof/>
        </w:rPr>
        <w:t>19</w:t>
      </w:r>
      <w:r>
        <w:rPr>
          <w:noProof/>
        </w:rPr>
        <w:fldChar w:fldCharType="end"/>
      </w:r>
    </w:p>
    <w:p w:rsidR="00147094" w:rsidRDefault="00147094" w:rsidP="00ED55E3">
      <w:pPr>
        <w:pStyle w:val="TOC4"/>
        <w:rPr>
          <w:rFonts w:asciiTheme="minorHAnsi" w:eastAsiaTheme="minorEastAsia" w:hAnsiTheme="minorHAnsi" w:cstheme="minorBidi"/>
          <w:noProof/>
          <w:sz w:val="22"/>
          <w:lang w:eastAsia="en-IN"/>
        </w:rPr>
      </w:pPr>
      <w:r>
        <w:rPr>
          <w:noProof/>
          <w:lang w:bidi="ta-IN"/>
        </w:rPr>
        <w:t>4.5.3.1</w:t>
      </w:r>
      <w:r>
        <w:rPr>
          <w:rFonts w:asciiTheme="minorHAnsi" w:eastAsiaTheme="minorEastAsia" w:hAnsiTheme="minorHAnsi" w:cstheme="minorBidi"/>
          <w:noProof/>
          <w:sz w:val="22"/>
          <w:lang w:eastAsia="en-IN"/>
        </w:rPr>
        <w:tab/>
      </w:r>
      <w:r>
        <w:rPr>
          <w:noProof/>
          <w:lang w:bidi="ta-IN"/>
        </w:rPr>
        <w:t>HOW TO USE SEQUENCE DIAGRAMS</w:t>
      </w:r>
      <w:r>
        <w:rPr>
          <w:noProof/>
        </w:rPr>
        <w:tab/>
      </w:r>
      <w:r>
        <w:rPr>
          <w:noProof/>
        </w:rPr>
        <w:fldChar w:fldCharType="begin"/>
      </w:r>
      <w:r>
        <w:rPr>
          <w:noProof/>
        </w:rPr>
        <w:instrText xml:space="preserve"> PAGEREF _Toc477961914 \h </w:instrText>
      </w:r>
      <w:r>
        <w:rPr>
          <w:noProof/>
        </w:rPr>
      </w:r>
      <w:r>
        <w:rPr>
          <w:noProof/>
        </w:rPr>
        <w:fldChar w:fldCharType="separate"/>
      </w:r>
      <w:r w:rsidR="00756B3E">
        <w:rPr>
          <w:noProof/>
        </w:rPr>
        <w:t>19</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Pr>
          <w:noProof/>
          <w:lang w:bidi="ta-IN"/>
        </w:rPr>
        <w:t>AUTOMATIC STATE DIAGRAM</w:t>
      </w:r>
      <w:r>
        <w:rPr>
          <w:noProof/>
        </w:rPr>
        <w:tab/>
      </w:r>
      <w:r>
        <w:rPr>
          <w:noProof/>
        </w:rPr>
        <w:fldChar w:fldCharType="begin"/>
      </w:r>
      <w:r>
        <w:rPr>
          <w:noProof/>
        </w:rPr>
        <w:instrText xml:space="preserve"> PAGEREF _Toc477961915 \h </w:instrText>
      </w:r>
      <w:r>
        <w:rPr>
          <w:noProof/>
        </w:rPr>
      </w:r>
      <w:r>
        <w:rPr>
          <w:noProof/>
        </w:rPr>
        <w:fldChar w:fldCharType="separate"/>
      </w:r>
      <w:r w:rsidR="00756B3E">
        <w:rPr>
          <w:noProof/>
        </w:rPr>
        <w:t>20</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_Toc477961916 \h </w:instrText>
      </w:r>
      <w:r>
        <w:rPr>
          <w:noProof/>
        </w:rPr>
      </w:r>
      <w:r>
        <w:rPr>
          <w:noProof/>
        </w:rPr>
        <w:fldChar w:fldCharType="separate"/>
      </w:r>
      <w:r w:rsidR="00756B3E">
        <w:rPr>
          <w:noProof/>
        </w:rPr>
        <w:t>20</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lang w:eastAsia="en-IN"/>
          <w14:scene3d>
            <w14:camera w14:prst="orthographicFront"/>
            <w14:lightRig w14:rig="threePt" w14:dir="t">
              <w14:rot w14:lat="0" w14:lon="0" w14:rev="0"/>
            </w14:lightRig>
          </w14:scene3d>
        </w:rPr>
        <w:t>4.6.2</w:t>
      </w:r>
      <w:r>
        <w:rPr>
          <w:rFonts w:asciiTheme="minorHAnsi" w:eastAsiaTheme="minorEastAsia" w:hAnsiTheme="minorHAnsi" w:cstheme="minorBidi"/>
          <w:noProof/>
          <w:sz w:val="22"/>
          <w:lang w:eastAsia="en-IN"/>
        </w:rPr>
        <w:tab/>
      </w:r>
      <w:r>
        <w:rPr>
          <w:noProof/>
          <w:lang w:eastAsia="en-IN"/>
        </w:rPr>
        <w:t>STATE DIAGRAM FOR THE ISO 15118</w:t>
      </w:r>
      <w:r>
        <w:rPr>
          <w:noProof/>
        </w:rPr>
        <w:tab/>
      </w:r>
      <w:r>
        <w:rPr>
          <w:noProof/>
        </w:rPr>
        <w:fldChar w:fldCharType="begin"/>
      </w:r>
      <w:r>
        <w:rPr>
          <w:noProof/>
        </w:rPr>
        <w:instrText xml:space="preserve"> PAGEREF _Toc477961917 \h </w:instrText>
      </w:r>
      <w:r>
        <w:rPr>
          <w:noProof/>
        </w:rPr>
      </w:r>
      <w:r>
        <w:rPr>
          <w:noProof/>
        </w:rPr>
        <w:fldChar w:fldCharType="separate"/>
      </w:r>
      <w:r w:rsidR="00756B3E">
        <w:rPr>
          <w:noProof/>
        </w:rPr>
        <w:t>22</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5.</w:t>
      </w:r>
      <w:r>
        <w:rPr>
          <w:rFonts w:asciiTheme="minorHAnsi" w:eastAsiaTheme="minorEastAsia" w:hAnsiTheme="minorHAnsi" w:cstheme="minorBidi"/>
          <w:b w:val="0"/>
          <w:bCs w:val="0"/>
          <w:sz w:val="22"/>
          <w:lang w:eastAsia="en-IN" w:bidi="ar-SA"/>
        </w:rPr>
        <w:tab/>
      </w:r>
      <w:r>
        <w:rPr>
          <w:lang w:eastAsia="en-IN"/>
        </w:rPr>
        <w:t>SOFTWARE DESCRIPTION</w:t>
      </w:r>
      <w:r>
        <w:tab/>
      </w:r>
      <w:r>
        <w:fldChar w:fldCharType="begin"/>
      </w:r>
      <w:r>
        <w:instrText xml:space="preserve"> PAGEREF _Toc477961918 \h </w:instrText>
      </w:r>
      <w:r>
        <w:fldChar w:fldCharType="separate"/>
      </w:r>
      <w:r w:rsidR="00756B3E">
        <w:t>23</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5.1</w:t>
      </w:r>
      <w:r>
        <w:rPr>
          <w:rFonts w:asciiTheme="minorHAnsi" w:eastAsiaTheme="minorEastAsia" w:hAnsiTheme="minorHAnsi" w:cstheme="minorBidi"/>
          <w:noProof/>
          <w:sz w:val="22"/>
          <w:lang w:eastAsia="en-IN"/>
        </w:rPr>
        <w:tab/>
      </w:r>
      <w:r>
        <w:rPr>
          <w:noProof/>
          <w:lang w:bidi="ta-IN"/>
        </w:rPr>
        <w:t>FileZilla</w:t>
      </w:r>
      <w:r>
        <w:rPr>
          <w:noProof/>
        </w:rPr>
        <w:tab/>
      </w:r>
      <w:r>
        <w:rPr>
          <w:noProof/>
        </w:rPr>
        <w:fldChar w:fldCharType="begin"/>
      </w:r>
      <w:r>
        <w:rPr>
          <w:noProof/>
        </w:rPr>
        <w:instrText xml:space="preserve"> PAGEREF _Toc477961919 \h </w:instrText>
      </w:r>
      <w:r>
        <w:rPr>
          <w:noProof/>
        </w:rPr>
      </w:r>
      <w:r>
        <w:rPr>
          <w:noProof/>
        </w:rPr>
        <w:fldChar w:fldCharType="separate"/>
      </w:r>
      <w:r w:rsidR="00756B3E">
        <w:rPr>
          <w:noProof/>
        </w:rPr>
        <w:t>23</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5.2</w:t>
      </w:r>
      <w:r>
        <w:rPr>
          <w:rFonts w:asciiTheme="minorHAnsi" w:eastAsiaTheme="minorEastAsia" w:hAnsiTheme="minorHAnsi" w:cstheme="minorBidi"/>
          <w:noProof/>
          <w:sz w:val="22"/>
          <w:lang w:eastAsia="en-IN"/>
        </w:rPr>
        <w:tab/>
      </w:r>
      <w:r>
        <w:rPr>
          <w:noProof/>
          <w:lang w:bidi="ta-IN"/>
        </w:rPr>
        <w:t>GEANY</w:t>
      </w:r>
      <w:r>
        <w:rPr>
          <w:noProof/>
        </w:rPr>
        <w:tab/>
      </w:r>
      <w:r>
        <w:rPr>
          <w:noProof/>
        </w:rPr>
        <w:fldChar w:fldCharType="begin"/>
      </w:r>
      <w:r>
        <w:rPr>
          <w:noProof/>
        </w:rPr>
        <w:instrText xml:space="preserve"> PAGEREF _Toc477961920 \h </w:instrText>
      </w:r>
      <w:r>
        <w:rPr>
          <w:noProof/>
        </w:rPr>
      </w:r>
      <w:r>
        <w:rPr>
          <w:noProof/>
        </w:rPr>
        <w:fldChar w:fldCharType="separate"/>
      </w:r>
      <w:r w:rsidR="00756B3E">
        <w:rPr>
          <w:noProof/>
        </w:rPr>
        <w:t>25</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Pr>
          <w:noProof/>
          <w:lang w:bidi="ta-IN"/>
        </w:rPr>
        <w:t>PuTTY TERMINAL</w:t>
      </w:r>
      <w:r>
        <w:rPr>
          <w:noProof/>
        </w:rPr>
        <w:tab/>
      </w:r>
      <w:r>
        <w:rPr>
          <w:noProof/>
        </w:rPr>
        <w:fldChar w:fldCharType="begin"/>
      </w:r>
      <w:r>
        <w:rPr>
          <w:noProof/>
        </w:rPr>
        <w:instrText xml:space="preserve"> PAGEREF _Toc477961921 \h </w:instrText>
      </w:r>
      <w:r>
        <w:rPr>
          <w:noProof/>
        </w:rPr>
      </w:r>
      <w:r>
        <w:rPr>
          <w:noProof/>
        </w:rPr>
        <w:fldChar w:fldCharType="separate"/>
      </w:r>
      <w:r w:rsidR="00756B3E">
        <w:rPr>
          <w:noProof/>
        </w:rPr>
        <w:t>26</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5.4</w:t>
      </w:r>
      <w:r>
        <w:rPr>
          <w:rFonts w:asciiTheme="minorHAnsi" w:eastAsiaTheme="minorEastAsia" w:hAnsiTheme="minorHAnsi" w:cstheme="minorBidi"/>
          <w:noProof/>
          <w:sz w:val="22"/>
          <w:lang w:eastAsia="en-IN"/>
        </w:rPr>
        <w:tab/>
      </w:r>
      <w:r>
        <w:rPr>
          <w:noProof/>
          <w:lang w:bidi="ta-IN"/>
        </w:rPr>
        <w:t>EB GUIDE</w:t>
      </w:r>
      <w:r>
        <w:rPr>
          <w:noProof/>
        </w:rPr>
        <w:tab/>
      </w:r>
      <w:r>
        <w:rPr>
          <w:noProof/>
        </w:rPr>
        <w:fldChar w:fldCharType="begin"/>
      </w:r>
      <w:r>
        <w:rPr>
          <w:noProof/>
        </w:rPr>
        <w:instrText xml:space="preserve"> PAGEREF _Toc477961922 \h </w:instrText>
      </w:r>
      <w:r>
        <w:rPr>
          <w:noProof/>
        </w:rPr>
      </w:r>
      <w:r>
        <w:rPr>
          <w:noProof/>
        </w:rPr>
        <w:fldChar w:fldCharType="separate"/>
      </w:r>
      <w:r w:rsidR="00756B3E">
        <w:rPr>
          <w:noProof/>
        </w:rPr>
        <w:t>27</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_Toc477961923 \h </w:instrText>
      </w:r>
      <w:r>
        <w:rPr>
          <w:noProof/>
        </w:rPr>
      </w:r>
      <w:r>
        <w:rPr>
          <w:noProof/>
        </w:rPr>
        <w:fldChar w:fldCharType="separate"/>
      </w:r>
      <w:r w:rsidR="00756B3E">
        <w:rPr>
          <w:noProof/>
        </w:rPr>
        <w:t>27</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eastAsia="en-IN"/>
        </w:rPr>
        <w:tab/>
      </w:r>
      <w:r>
        <w:rPr>
          <w:noProof/>
        </w:rPr>
        <w:t>FEATURES</w:t>
      </w:r>
      <w:r>
        <w:rPr>
          <w:noProof/>
        </w:rPr>
        <w:tab/>
      </w:r>
      <w:r>
        <w:rPr>
          <w:noProof/>
        </w:rPr>
        <w:fldChar w:fldCharType="begin"/>
      </w:r>
      <w:r>
        <w:rPr>
          <w:noProof/>
        </w:rPr>
        <w:instrText xml:space="preserve"> PAGEREF _Toc477961924 \h </w:instrText>
      </w:r>
      <w:r>
        <w:rPr>
          <w:noProof/>
        </w:rPr>
      </w:r>
      <w:r>
        <w:rPr>
          <w:noProof/>
        </w:rPr>
        <w:fldChar w:fldCharType="separate"/>
      </w:r>
      <w:r w:rsidR="00756B3E">
        <w:rPr>
          <w:noProof/>
        </w:rPr>
        <w:t>28</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Pr>
          <w:noProof/>
          <w:lang w:bidi="ta-IN"/>
        </w:rPr>
        <w:t>www.draw.io</w:t>
      </w:r>
      <w:r>
        <w:rPr>
          <w:noProof/>
        </w:rPr>
        <w:tab/>
      </w:r>
      <w:r>
        <w:rPr>
          <w:noProof/>
        </w:rPr>
        <w:fldChar w:fldCharType="begin"/>
      </w:r>
      <w:r>
        <w:rPr>
          <w:noProof/>
        </w:rPr>
        <w:instrText xml:space="preserve"> PAGEREF _Toc477961925 \h </w:instrText>
      </w:r>
      <w:r>
        <w:rPr>
          <w:noProof/>
        </w:rPr>
      </w:r>
      <w:r>
        <w:rPr>
          <w:noProof/>
        </w:rPr>
        <w:fldChar w:fldCharType="separate"/>
      </w:r>
      <w:r w:rsidR="00756B3E">
        <w:rPr>
          <w:noProof/>
        </w:rPr>
        <w:t>29</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Pr>
          <w:noProof/>
          <w:lang w:bidi="ta-IN"/>
        </w:rPr>
        <w:t>VISUAL PARADIGM 14.0</w:t>
      </w:r>
      <w:r>
        <w:rPr>
          <w:noProof/>
        </w:rPr>
        <w:tab/>
      </w:r>
      <w:r>
        <w:rPr>
          <w:noProof/>
        </w:rPr>
        <w:fldChar w:fldCharType="begin"/>
      </w:r>
      <w:r>
        <w:rPr>
          <w:noProof/>
        </w:rPr>
        <w:instrText xml:space="preserve"> PAGEREF _Toc477961926 \h </w:instrText>
      </w:r>
      <w:r>
        <w:rPr>
          <w:noProof/>
        </w:rPr>
      </w:r>
      <w:r>
        <w:rPr>
          <w:noProof/>
        </w:rPr>
        <w:fldChar w:fldCharType="separate"/>
      </w:r>
      <w:r w:rsidR="00756B3E">
        <w:rPr>
          <w:noProof/>
        </w:rPr>
        <w:t>30</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_Toc477961927 \h </w:instrText>
      </w:r>
      <w:r>
        <w:rPr>
          <w:noProof/>
        </w:rPr>
      </w:r>
      <w:r>
        <w:rPr>
          <w:noProof/>
        </w:rPr>
        <w:fldChar w:fldCharType="separate"/>
      </w:r>
      <w:r w:rsidR="00756B3E">
        <w:rPr>
          <w:noProof/>
        </w:rPr>
        <w:t>30</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_Toc477961928 \h </w:instrText>
      </w:r>
      <w:r>
        <w:rPr>
          <w:noProof/>
        </w:rPr>
      </w:r>
      <w:r>
        <w:rPr>
          <w:noProof/>
        </w:rPr>
        <w:fldChar w:fldCharType="separate"/>
      </w:r>
      <w:r w:rsidR="00756B3E">
        <w:rPr>
          <w:noProof/>
        </w:rPr>
        <w:t>30</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Pr>
          <w:noProof/>
          <w:lang w:bidi="ta-IN"/>
        </w:rPr>
        <w:t>COMPILING THE PROGRAM</w:t>
      </w:r>
      <w:r>
        <w:rPr>
          <w:noProof/>
        </w:rPr>
        <w:tab/>
      </w:r>
      <w:r>
        <w:rPr>
          <w:noProof/>
        </w:rPr>
        <w:fldChar w:fldCharType="begin"/>
      </w:r>
      <w:r>
        <w:rPr>
          <w:noProof/>
        </w:rPr>
        <w:instrText xml:space="preserve"> PAGEREF _Toc477961929 \h </w:instrText>
      </w:r>
      <w:r>
        <w:rPr>
          <w:noProof/>
        </w:rPr>
      </w:r>
      <w:r>
        <w:rPr>
          <w:noProof/>
        </w:rPr>
        <w:fldChar w:fldCharType="separate"/>
      </w:r>
      <w:r w:rsidR="00756B3E">
        <w:rPr>
          <w:noProof/>
        </w:rPr>
        <w:t>31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t>6.</w:t>
      </w:r>
      <w:r>
        <w:rPr>
          <w:rFonts w:asciiTheme="minorHAnsi" w:eastAsiaTheme="minorEastAsia" w:hAnsiTheme="minorHAnsi" w:cstheme="minorBidi"/>
          <w:b w:val="0"/>
          <w:bCs w:val="0"/>
          <w:sz w:val="22"/>
          <w:lang w:eastAsia="en-IN" w:bidi="ar-SA"/>
        </w:rPr>
        <w:tab/>
      </w:r>
      <w:r>
        <w:t>HARDWARE DESCRIPTION</w:t>
      </w:r>
      <w:r>
        <w:tab/>
      </w:r>
      <w:r>
        <w:fldChar w:fldCharType="begin"/>
      </w:r>
      <w:r>
        <w:instrText xml:space="preserve"> PAGEREF _Toc477961930 \h </w:instrText>
      </w:r>
      <w:r>
        <w:fldChar w:fldCharType="separate"/>
      </w:r>
      <w:r w:rsidR="00756B3E">
        <w:t>33</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Pr>
          <w:noProof/>
          <w:lang w:bidi="ta-IN"/>
        </w:rPr>
        <w:t>RASPBERRY PI 3</w:t>
      </w:r>
      <w:r>
        <w:rPr>
          <w:noProof/>
        </w:rPr>
        <w:tab/>
      </w:r>
      <w:r>
        <w:rPr>
          <w:noProof/>
        </w:rPr>
        <w:fldChar w:fldCharType="begin"/>
      </w:r>
      <w:r>
        <w:rPr>
          <w:noProof/>
        </w:rPr>
        <w:instrText xml:space="preserve"> PAGEREF _Toc477961931 \h </w:instrText>
      </w:r>
      <w:r>
        <w:rPr>
          <w:noProof/>
        </w:rPr>
      </w:r>
      <w:r>
        <w:rPr>
          <w:noProof/>
        </w:rPr>
        <w:fldChar w:fldCharType="separate"/>
      </w:r>
      <w:r w:rsidR="00756B3E">
        <w:rPr>
          <w:noProof/>
        </w:rPr>
        <w:t>33</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_Toc477961932 \h </w:instrText>
      </w:r>
      <w:r>
        <w:rPr>
          <w:noProof/>
        </w:rPr>
      </w:r>
      <w:r>
        <w:rPr>
          <w:noProof/>
        </w:rPr>
        <w:fldChar w:fldCharType="separate"/>
      </w:r>
      <w:r w:rsidR="00756B3E">
        <w:rPr>
          <w:noProof/>
        </w:rPr>
        <w:t>33</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lang w:eastAsia="en-IN"/>
        </w:rPr>
        <w:tab/>
      </w:r>
      <w:r>
        <w:rPr>
          <w:noProof/>
        </w:rPr>
        <w:t>RASPBERRY PI 7” OFFICIAL TOUCH SCREEN</w:t>
      </w:r>
      <w:r>
        <w:rPr>
          <w:noProof/>
        </w:rPr>
        <w:tab/>
      </w:r>
      <w:r>
        <w:rPr>
          <w:noProof/>
        </w:rPr>
        <w:fldChar w:fldCharType="begin"/>
      </w:r>
      <w:r>
        <w:rPr>
          <w:noProof/>
        </w:rPr>
        <w:instrText xml:space="preserve"> PAGEREF _Toc477961933 \h </w:instrText>
      </w:r>
      <w:r>
        <w:rPr>
          <w:noProof/>
        </w:rPr>
      </w:r>
      <w:r>
        <w:rPr>
          <w:noProof/>
        </w:rPr>
        <w:fldChar w:fldCharType="separate"/>
      </w:r>
      <w:r w:rsidR="00756B3E">
        <w:rPr>
          <w:noProof/>
        </w:rPr>
        <w:t>34</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Pr>
          <w:noProof/>
          <w:lang w:bidi="ta-IN"/>
        </w:rPr>
        <w:t>EVACharge SE BOARD</w:t>
      </w:r>
      <w:r>
        <w:rPr>
          <w:noProof/>
        </w:rPr>
        <w:tab/>
      </w:r>
      <w:r>
        <w:rPr>
          <w:noProof/>
        </w:rPr>
        <w:fldChar w:fldCharType="begin"/>
      </w:r>
      <w:r>
        <w:rPr>
          <w:noProof/>
        </w:rPr>
        <w:instrText xml:space="preserve"> PAGEREF _Toc477961934 \h </w:instrText>
      </w:r>
      <w:r>
        <w:rPr>
          <w:noProof/>
        </w:rPr>
      </w:r>
      <w:r>
        <w:rPr>
          <w:noProof/>
        </w:rPr>
        <w:fldChar w:fldCharType="separate"/>
      </w:r>
      <w:r w:rsidR="00756B3E">
        <w:rPr>
          <w:noProof/>
        </w:rPr>
        <w:t>35</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_Toc477961935 \h </w:instrText>
      </w:r>
      <w:r>
        <w:rPr>
          <w:noProof/>
        </w:rPr>
      </w:r>
      <w:r>
        <w:rPr>
          <w:noProof/>
        </w:rPr>
        <w:fldChar w:fldCharType="separate"/>
      </w:r>
      <w:r w:rsidR="00756B3E">
        <w:rPr>
          <w:noProof/>
        </w:rPr>
        <w:t>35</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eastAsia="en-IN"/>
        </w:rPr>
        <w:tab/>
      </w:r>
      <w:r>
        <w:rPr>
          <w:noProof/>
        </w:rPr>
        <w:t>SPECIFICATIONS</w:t>
      </w:r>
      <w:r>
        <w:rPr>
          <w:noProof/>
        </w:rPr>
        <w:tab/>
      </w:r>
      <w:r>
        <w:rPr>
          <w:noProof/>
        </w:rPr>
        <w:fldChar w:fldCharType="begin"/>
      </w:r>
      <w:r>
        <w:rPr>
          <w:noProof/>
        </w:rPr>
        <w:instrText xml:space="preserve"> PAGEREF _Toc477961936 \h </w:instrText>
      </w:r>
      <w:r>
        <w:rPr>
          <w:noProof/>
        </w:rPr>
      </w:r>
      <w:r>
        <w:rPr>
          <w:noProof/>
        </w:rPr>
        <w:fldChar w:fldCharType="separate"/>
      </w:r>
      <w:r w:rsidR="00756B3E">
        <w:rPr>
          <w:noProof/>
        </w:rPr>
        <w:t>36</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eastAsia="en-IN"/>
        </w:rPr>
        <w:tab/>
      </w:r>
      <w:r>
        <w:rPr>
          <w:noProof/>
        </w:rPr>
        <w:t>APPLICATIONS</w:t>
      </w:r>
      <w:r>
        <w:rPr>
          <w:noProof/>
        </w:rPr>
        <w:tab/>
      </w:r>
      <w:r>
        <w:rPr>
          <w:noProof/>
        </w:rPr>
        <w:fldChar w:fldCharType="begin"/>
      </w:r>
      <w:r>
        <w:rPr>
          <w:noProof/>
        </w:rPr>
        <w:instrText xml:space="preserve"> PAGEREF _Toc477961937 \h </w:instrText>
      </w:r>
      <w:r>
        <w:rPr>
          <w:noProof/>
        </w:rPr>
      </w:r>
      <w:r>
        <w:rPr>
          <w:noProof/>
        </w:rPr>
        <w:fldChar w:fldCharType="separate"/>
      </w:r>
      <w:r w:rsidR="00756B3E">
        <w:rPr>
          <w:noProof/>
        </w:rPr>
        <w:t>36</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6.3</w:t>
      </w:r>
      <w:r>
        <w:rPr>
          <w:rFonts w:asciiTheme="minorHAnsi" w:eastAsiaTheme="minorEastAsia" w:hAnsiTheme="minorHAnsi" w:cstheme="minorBidi"/>
          <w:noProof/>
          <w:sz w:val="22"/>
          <w:lang w:eastAsia="en-IN"/>
        </w:rPr>
        <w:tab/>
      </w:r>
      <w:r>
        <w:rPr>
          <w:noProof/>
          <w:lang w:bidi="ta-IN"/>
        </w:rPr>
        <w:t>COMMUNICATION BETWEEN EVSE AND EV</w:t>
      </w:r>
      <w:r>
        <w:rPr>
          <w:noProof/>
        </w:rPr>
        <w:tab/>
      </w:r>
      <w:r>
        <w:rPr>
          <w:noProof/>
        </w:rPr>
        <w:fldChar w:fldCharType="begin"/>
      </w:r>
      <w:r>
        <w:rPr>
          <w:noProof/>
        </w:rPr>
        <w:instrText xml:space="preserve"> PAGEREF _Toc477961938 \h </w:instrText>
      </w:r>
      <w:r>
        <w:rPr>
          <w:noProof/>
        </w:rPr>
      </w:r>
      <w:r>
        <w:rPr>
          <w:noProof/>
        </w:rPr>
        <w:fldChar w:fldCharType="separate"/>
      </w:r>
      <w:r w:rsidR="00756B3E">
        <w:rPr>
          <w:noProof/>
        </w:rPr>
        <w:t>37</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6.4</w:t>
      </w:r>
      <w:r>
        <w:rPr>
          <w:rFonts w:asciiTheme="minorHAnsi" w:eastAsiaTheme="minorEastAsia" w:hAnsiTheme="minorHAnsi" w:cstheme="minorBidi"/>
          <w:noProof/>
          <w:sz w:val="22"/>
          <w:lang w:eastAsia="en-IN"/>
        </w:rPr>
        <w:tab/>
      </w:r>
      <w:r>
        <w:rPr>
          <w:noProof/>
          <w:lang w:bidi="ta-IN"/>
        </w:rPr>
        <w:t>COMMUNICATION BETWEEN EVSE AND RASPBERRY PI</w:t>
      </w:r>
      <w:r>
        <w:rPr>
          <w:noProof/>
        </w:rPr>
        <w:tab/>
      </w:r>
      <w:r>
        <w:rPr>
          <w:noProof/>
        </w:rPr>
        <w:fldChar w:fldCharType="begin"/>
      </w:r>
      <w:r>
        <w:rPr>
          <w:noProof/>
        </w:rPr>
        <w:instrText xml:space="preserve"> PAGEREF _Toc477961939 \h </w:instrText>
      </w:r>
      <w:r>
        <w:rPr>
          <w:noProof/>
        </w:rPr>
      </w:r>
      <w:r>
        <w:rPr>
          <w:noProof/>
        </w:rPr>
        <w:fldChar w:fldCharType="separate"/>
      </w:r>
      <w:r w:rsidR="00756B3E">
        <w:rPr>
          <w:noProof/>
        </w:rPr>
        <w:t>38</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Pr>
          <w:noProof/>
          <w:lang w:bidi="ta-IN"/>
        </w:rPr>
        <w:t>INTEGRATING THE SYSTEM</w:t>
      </w:r>
      <w:r>
        <w:rPr>
          <w:noProof/>
        </w:rPr>
        <w:tab/>
      </w:r>
      <w:r>
        <w:rPr>
          <w:noProof/>
        </w:rPr>
        <w:fldChar w:fldCharType="begin"/>
      </w:r>
      <w:r>
        <w:rPr>
          <w:noProof/>
        </w:rPr>
        <w:instrText xml:space="preserve"> PAGEREF _Toc477961940 \h </w:instrText>
      </w:r>
      <w:r>
        <w:rPr>
          <w:noProof/>
        </w:rPr>
      </w:r>
      <w:r>
        <w:rPr>
          <w:noProof/>
        </w:rPr>
        <w:fldChar w:fldCharType="separate"/>
      </w:r>
      <w:r w:rsidR="00756B3E">
        <w:rPr>
          <w:noProof/>
        </w:rPr>
        <w:t>39</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7.</w:t>
      </w:r>
      <w:r>
        <w:rPr>
          <w:rFonts w:asciiTheme="minorHAnsi" w:eastAsiaTheme="minorEastAsia" w:hAnsiTheme="minorHAnsi" w:cstheme="minorBidi"/>
          <w:b w:val="0"/>
          <w:bCs w:val="0"/>
          <w:sz w:val="22"/>
          <w:lang w:eastAsia="en-IN" w:bidi="ar-SA"/>
        </w:rPr>
        <w:tab/>
      </w:r>
      <w:r>
        <w:rPr>
          <w:lang w:eastAsia="en-IN"/>
        </w:rPr>
        <w:t>RESULTS</w:t>
      </w:r>
      <w:r>
        <w:tab/>
      </w:r>
      <w:r>
        <w:fldChar w:fldCharType="begin"/>
      </w:r>
      <w:r>
        <w:instrText xml:space="preserve"> PAGEREF _Toc477961941 \h </w:instrText>
      </w:r>
      <w:r>
        <w:fldChar w:fldCharType="separate"/>
      </w:r>
      <w:r w:rsidR="00756B3E">
        <w:t>40</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lastRenderedPageBreak/>
        <w:t>8.</w:t>
      </w:r>
      <w:r>
        <w:rPr>
          <w:rFonts w:asciiTheme="minorHAnsi" w:eastAsiaTheme="minorEastAsia" w:hAnsiTheme="minorHAnsi" w:cstheme="minorBidi"/>
          <w:b w:val="0"/>
          <w:bCs w:val="0"/>
          <w:sz w:val="22"/>
          <w:lang w:eastAsia="en-IN" w:bidi="ar-SA"/>
        </w:rPr>
        <w:tab/>
      </w:r>
      <w:r>
        <w:rPr>
          <w:lang w:eastAsia="en-IN"/>
        </w:rPr>
        <w:t>CONCLUSION</w:t>
      </w:r>
      <w:r>
        <w:tab/>
      </w:r>
      <w:r>
        <w:fldChar w:fldCharType="begin"/>
      </w:r>
      <w:r>
        <w:instrText xml:space="preserve"> PAGEREF _Toc477961942 \h </w:instrText>
      </w:r>
      <w:r>
        <w:fldChar w:fldCharType="separate"/>
      </w:r>
      <w:r w:rsidR="00756B3E">
        <w:t>41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9.</w:t>
      </w:r>
      <w:r>
        <w:rPr>
          <w:rFonts w:asciiTheme="minorHAnsi" w:eastAsiaTheme="minorEastAsia" w:hAnsiTheme="minorHAnsi" w:cstheme="minorBidi"/>
          <w:b w:val="0"/>
          <w:bCs w:val="0"/>
          <w:sz w:val="22"/>
          <w:lang w:eastAsia="en-IN" w:bidi="ar-SA"/>
        </w:rPr>
        <w:tab/>
      </w:r>
      <w:r>
        <w:rPr>
          <w:lang w:eastAsia="en-IN"/>
        </w:rPr>
        <w:t>BIBLIOGRAPHY</w:t>
      </w:r>
      <w:r>
        <w:tab/>
      </w:r>
      <w:r>
        <w:fldChar w:fldCharType="begin"/>
      </w:r>
      <w:r>
        <w:instrText xml:space="preserve"> PAGEREF _Toc477961943 \h </w:instrText>
      </w:r>
      <w:r>
        <w:fldChar w:fldCharType="separate"/>
      </w:r>
      <w:r w:rsidR="00756B3E">
        <w:t>42</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ab/>
        <w:t>APPENDIX</w:t>
      </w:r>
      <w:r>
        <w:tab/>
      </w:r>
      <w:r>
        <w:fldChar w:fldCharType="begin"/>
      </w:r>
      <w:r>
        <w:instrText xml:space="preserve"> PAGEREF _Toc477961944 \h </w:instrText>
      </w:r>
      <w:r>
        <w:fldChar w:fldCharType="separate"/>
      </w:r>
      <w:r w:rsidR="00756B3E">
        <w:t>43</w:t>
      </w:r>
      <w: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1</w:t>
      </w:r>
      <w:r>
        <w:rPr>
          <w:noProof/>
        </w:rPr>
        <w:tab/>
      </w:r>
      <w:r>
        <w:rPr>
          <w:noProof/>
        </w:rPr>
        <w:fldChar w:fldCharType="begin"/>
      </w:r>
      <w:r>
        <w:rPr>
          <w:noProof/>
        </w:rPr>
        <w:instrText xml:space="preserve"> PAGEREF _Toc477961945 \h </w:instrText>
      </w:r>
      <w:r>
        <w:rPr>
          <w:noProof/>
        </w:rPr>
      </w:r>
      <w:r>
        <w:rPr>
          <w:noProof/>
        </w:rPr>
        <w:fldChar w:fldCharType="separate"/>
      </w:r>
      <w:r w:rsidR="00756B3E">
        <w:rPr>
          <w:noProof/>
        </w:rPr>
        <w:t>43</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UML SEQUENCE DAIGRAM</w:t>
      </w:r>
      <w:r>
        <w:rPr>
          <w:noProof/>
        </w:rPr>
        <w:tab/>
      </w:r>
      <w:r>
        <w:rPr>
          <w:noProof/>
        </w:rPr>
        <w:fldChar w:fldCharType="begin"/>
      </w:r>
      <w:r>
        <w:rPr>
          <w:noProof/>
        </w:rPr>
        <w:instrText xml:space="preserve"> PAGEREF _Toc477961946 \h </w:instrText>
      </w:r>
      <w:r>
        <w:rPr>
          <w:noProof/>
        </w:rPr>
      </w:r>
      <w:r>
        <w:rPr>
          <w:noProof/>
        </w:rPr>
        <w:fldChar w:fldCharType="separate"/>
      </w:r>
      <w:r w:rsidR="00756B3E">
        <w:rPr>
          <w:noProof/>
        </w:rPr>
        <w:t>43</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UML STATE DIAGRAM</w:t>
      </w:r>
      <w:r>
        <w:rPr>
          <w:noProof/>
        </w:rPr>
        <w:tab/>
      </w:r>
      <w:r>
        <w:rPr>
          <w:noProof/>
        </w:rPr>
        <w:fldChar w:fldCharType="begin"/>
      </w:r>
      <w:r>
        <w:rPr>
          <w:noProof/>
        </w:rPr>
        <w:instrText xml:space="preserve"> PAGEREF _Toc477961947 \h </w:instrText>
      </w:r>
      <w:r>
        <w:rPr>
          <w:noProof/>
        </w:rPr>
      </w:r>
      <w:r>
        <w:rPr>
          <w:noProof/>
        </w:rPr>
        <w:fldChar w:fldCharType="separate"/>
      </w:r>
      <w:r w:rsidR="00756B3E">
        <w:rPr>
          <w:noProof/>
        </w:rPr>
        <w:t>44</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THE STATE DIAGRAM FOR THE EVSE SIDE</w:t>
      </w:r>
      <w:r>
        <w:rPr>
          <w:noProof/>
        </w:rPr>
        <w:tab/>
      </w:r>
      <w:r>
        <w:rPr>
          <w:noProof/>
        </w:rPr>
        <w:fldChar w:fldCharType="begin"/>
      </w:r>
      <w:r>
        <w:rPr>
          <w:noProof/>
        </w:rPr>
        <w:instrText xml:space="preserve"> PAGEREF _Toc477961948 \h </w:instrText>
      </w:r>
      <w:r>
        <w:rPr>
          <w:noProof/>
        </w:rPr>
      </w:r>
      <w:r>
        <w:rPr>
          <w:noProof/>
        </w:rPr>
        <w:fldChar w:fldCharType="separate"/>
      </w:r>
      <w:r w:rsidR="00756B3E">
        <w:rPr>
          <w:noProof/>
        </w:rPr>
        <w:t>45</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Pr>
          <w:noProof/>
          <w:lang w:eastAsia="en-IN" w:bidi="ta-IN"/>
        </w:rPr>
        <w:t>d.</w:t>
      </w:r>
      <w:r>
        <w:rPr>
          <w:rFonts w:asciiTheme="minorHAnsi" w:eastAsiaTheme="minorEastAsia" w:hAnsiTheme="minorHAnsi" w:cstheme="minorBidi"/>
          <w:noProof/>
          <w:sz w:val="22"/>
          <w:lang w:eastAsia="en-IN"/>
        </w:rPr>
        <w:tab/>
      </w:r>
      <w:r>
        <w:rPr>
          <w:noProof/>
          <w:lang w:eastAsia="en-IN" w:bidi="ta-IN"/>
        </w:rPr>
        <w:t>THE STATE DIAGRAM FOR THE RASPBERRY SIDE</w:t>
      </w:r>
      <w:r>
        <w:rPr>
          <w:noProof/>
        </w:rPr>
        <w:tab/>
      </w:r>
      <w:r>
        <w:rPr>
          <w:noProof/>
        </w:rPr>
        <w:fldChar w:fldCharType="begin"/>
      </w:r>
      <w:r>
        <w:rPr>
          <w:noProof/>
        </w:rPr>
        <w:instrText xml:space="preserve"> PAGEREF _Toc477961949 \h </w:instrText>
      </w:r>
      <w:r>
        <w:rPr>
          <w:noProof/>
        </w:rPr>
      </w:r>
      <w:r>
        <w:rPr>
          <w:noProof/>
        </w:rPr>
        <w:fldChar w:fldCharType="separate"/>
      </w:r>
      <w:r w:rsidR="00756B3E">
        <w:rPr>
          <w:noProof/>
        </w:rPr>
        <w:t>46</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2</w:t>
      </w:r>
      <w:r>
        <w:rPr>
          <w:noProof/>
        </w:rPr>
        <w:tab/>
      </w:r>
      <w:r>
        <w:rPr>
          <w:noProof/>
        </w:rPr>
        <w:fldChar w:fldCharType="begin"/>
      </w:r>
      <w:r>
        <w:rPr>
          <w:noProof/>
        </w:rPr>
        <w:instrText xml:space="preserve"> PAGEREF _Toc477961950 \h </w:instrText>
      </w:r>
      <w:r>
        <w:rPr>
          <w:noProof/>
        </w:rPr>
      </w:r>
      <w:r>
        <w:rPr>
          <w:noProof/>
        </w:rPr>
        <w:fldChar w:fldCharType="separate"/>
      </w:r>
      <w:r w:rsidR="00756B3E">
        <w:rPr>
          <w:noProof/>
        </w:rPr>
        <w:t>47</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3</w:t>
      </w:r>
      <w:r>
        <w:rPr>
          <w:noProof/>
        </w:rPr>
        <w:tab/>
      </w:r>
      <w:r>
        <w:rPr>
          <w:noProof/>
        </w:rPr>
        <w:fldChar w:fldCharType="begin"/>
      </w:r>
      <w:r>
        <w:rPr>
          <w:noProof/>
        </w:rPr>
        <w:instrText xml:space="preserve"> PAGEREF _Toc477961951 \h </w:instrText>
      </w:r>
      <w:r>
        <w:rPr>
          <w:noProof/>
        </w:rPr>
      </w:r>
      <w:r>
        <w:rPr>
          <w:noProof/>
        </w:rPr>
        <w:fldChar w:fldCharType="separate"/>
      </w:r>
      <w:r w:rsidR="00756B3E">
        <w:rPr>
          <w:noProof/>
        </w:rPr>
        <w:t>63</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4</w:t>
      </w:r>
      <w:r>
        <w:rPr>
          <w:noProof/>
        </w:rPr>
        <w:tab/>
      </w:r>
      <w:r>
        <w:rPr>
          <w:noProof/>
        </w:rPr>
        <w:fldChar w:fldCharType="begin"/>
      </w:r>
      <w:r>
        <w:rPr>
          <w:noProof/>
        </w:rPr>
        <w:instrText xml:space="preserve"> PAGEREF _Toc477961952 \h </w:instrText>
      </w:r>
      <w:r>
        <w:rPr>
          <w:noProof/>
        </w:rPr>
      </w:r>
      <w:r>
        <w:rPr>
          <w:noProof/>
        </w:rPr>
        <w:fldChar w:fldCharType="separate"/>
      </w:r>
      <w:r w:rsidR="00756B3E">
        <w:rPr>
          <w:noProof/>
        </w:rPr>
        <w:t>81</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Raspberry pi</w:t>
      </w:r>
      <w:r>
        <w:rPr>
          <w:noProof/>
        </w:rPr>
        <w:tab/>
      </w:r>
      <w:r>
        <w:rPr>
          <w:noProof/>
        </w:rPr>
        <w:fldChar w:fldCharType="begin"/>
      </w:r>
      <w:r>
        <w:rPr>
          <w:noProof/>
        </w:rPr>
        <w:instrText xml:space="preserve"> PAGEREF _Toc477961953 \h </w:instrText>
      </w:r>
      <w:r>
        <w:rPr>
          <w:noProof/>
        </w:rPr>
      </w:r>
      <w:r>
        <w:rPr>
          <w:noProof/>
        </w:rPr>
        <w:fldChar w:fldCharType="separate"/>
      </w:r>
      <w:r w:rsidR="00756B3E">
        <w:rPr>
          <w:noProof/>
        </w:rPr>
        <w:t>81</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EVSE output</w:t>
      </w:r>
      <w:r>
        <w:rPr>
          <w:noProof/>
        </w:rPr>
        <w:tab/>
      </w:r>
      <w:r>
        <w:rPr>
          <w:noProof/>
        </w:rPr>
        <w:fldChar w:fldCharType="begin"/>
      </w:r>
      <w:r>
        <w:rPr>
          <w:noProof/>
        </w:rPr>
        <w:instrText xml:space="preserve"> PAGEREF _Toc477961954 \h </w:instrText>
      </w:r>
      <w:r>
        <w:rPr>
          <w:noProof/>
        </w:rPr>
      </w:r>
      <w:r>
        <w:rPr>
          <w:noProof/>
        </w:rPr>
        <w:fldChar w:fldCharType="separate"/>
      </w:r>
      <w:r w:rsidR="00756B3E">
        <w:rPr>
          <w:noProof/>
        </w:rPr>
        <w:t>83</w:t>
      </w:r>
      <w:r>
        <w:rPr>
          <w:noProof/>
        </w:rPr>
        <w:fldChar w:fldCharType="end"/>
      </w:r>
    </w:p>
    <w:p w:rsidR="00147094" w:rsidRDefault="00147094" w:rsidP="00ED55E3">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EV output</w:t>
      </w:r>
      <w:r>
        <w:rPr>
          <w:noProof/>
        </w:rPr>
        <w:tab/>
      </w:r>
      <w:r>
        <w:rPr>
          <w:noProof/>
        </w:rPr>
        <w:fldChar w:fldCharType="begin"/>
      </w:r>
      <w:r>
        <w:rPr>
          <w:noProof/>
        </w:rPr>
        <w:instrText xml:space="preserve"> PAGEREF _Toc477961955 \h </w:instrText>
      </w:r>
      <w:r>
        <w:rPr>
          <w:noProof/>
        </w:rPr>
      </w:r>
      <w:r>
        <w:rPr>
          <w:noProof/>
        </w:rPr>
        <w:fldChar w:fldCharType="separate"/>
      </w:r>
      <w:r w:rsidR="00756B3E">
        <w:rPr>
          <w:noProof/>
        </w:rPr>
        <w:t>87</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5</w:t>
      </w:r>
      <w:r>
        <w:rPr>
          <w:noProof/>
        </w:rPr>
        <w:tab/>
      </w:r>
      <w:r>
        <w:rPr>
          <w:noProof/>
        </w:rPr>
        <w:fldChar w:fldCharType="begin"/>
      </w:r>
      <w:r>
        <w:rPr>
          <w:noProof/>
        </w:rPr>
        <w:instrText xml:space="preserve"> PAGEREF _Toc477961956 \h </w:instrText>
      </w:r>
      <w:r>
        <w:rPr>
          <w:noProof/>
        </w:rPr>
      </w:r>
      <w:r>
        <w:rPr>
          <w:noProof/>
        </w:rPr>
        <w:fldChar w:fldCharType="separate"/>
      </w:r>
      <w:r w:rsidR="00756B3E">
        <w:rPr>
          <w:noProof/>
        </w:rPr>
        <w:t>90</w:t>
      </w:r>
      <w:r>
        <w:rPr>
          <w:noProof/>
        </w:rPr>
        <w:fldChar w:fldCharType="end"/>
      </w:r>
    </w:p>
    <w:p w:rsidR="00415421" w:rsidRDefault="006E2BBB" w:rsidP="0003715C">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C66E99">
            <w:pPr>
              <w:pStyle w:val="Heading1"/>
              <w:numPr>
                <w:ilvl w:val="0"/>
                <w:numId w:val="0"/>
              </w:numPr>
              <w:ind w:left="432" w:right="0" w:hanging="432"/>
              <w:jc w:val="center"/>
              <w:rPr>
                <w:bCs/>
              </w:rPr>
            </w:pPr>
            <w:bookmarkStart w:id="4" w:name="_Toc477961890"/>
            <w:r w:rsidRPr="00C66E99">
              <w:rPr>
                <w:bCs/>
              </w:rPr>
              <w:lastRenderedPageBreak/>
              <w:t>LIST OF TABLES</w:t>
            </w:r>
            <w:bookmarkEnd w:id="4"/>
          </w:p>
          <w:p w:rsidR="00C66E99" w:rsidRPr="00C66E99" w:rsidRDefault="00C66E99" w:rsidP="00C66E99">
            <w:pPr>
              <w:rPr>
                <w:lang w:eastAsia="en-IN" w:bidi="ta-IN"/>
              </w:rPr>
            </w:pPr>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C43636" w:rsidP="00CF71C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756B3E">
          <w:rPr>
            <w:noProof/>
            <w:webHidden/>
          </w:rPr>
          <w:t>9</w:t>
        </w:r>
        <w:r w:rsidR="00004143">
          <w:rPr>
            <w:noProof/>
            <w:webHidden/>
          </w:rPr>
          <w:fldChar w:fldCharType="end"/>
        </w:r>
      </w:hyperlink>
    </w:p>
    <w:p w:rsidR="00004143" w:rsidRDefault="00FF0921" w:rsidP="00A14F6F">
      <w:pPr>
        <w:pStyle w:val="TableofFigures"/>
        <w:tabs>
          <w:tab w:val="left" w:pos="2268"/>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sidR="00756B3E">
          <w:rPr>
            <w:noProof/>
            <w:webHidden/>
          </w:rPr>
          <w:t>11</w:t>
        </w:r>
        <w:r w:rsidR="00004143">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04143" w:rsidRDefault="00696E6B"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GENERAL NUTSHELL COMMANDS</w:t>
        </w:r>
        <w:r w:rsidR="00004143">
          <w:rPr>
            <w:noProof/>
            <w:webHidden/>
          </w:rPr>
          <w:tab/>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756B3E">
          <w:rPr>
            <w:noProof/>
            <w:webHidden/>
          </w:rPr>
          <w:t>32</w:t>
        </w:r>
        <w:r w:rsidR="0000414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sidR="00756B3E">
          <w:rPr>
            <w:noProof/>
            <w:webHidden/>
          </w:rPr>
          <w:t>36</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r w:rsidR="00415421">
        <w:rPr>
          <w:rFonts w:eastAsia="Times New Roman" w:cs="Times New Roman"/>
          <w:b/>
          <w:bCs/>
          <w:color w:val="000000"/>
          <w:lang w:eastAsia="en-IN" w:bidi="ta-IN"/>
        </w:rPr>
        <w:br w:type="page"/>
      </w:r>
    </w:p>
    <w:p w:rsidR="00C43636" w:rsidRDefault="00C43636" w:rsidP="0084675D">
      <w:pPr>
        <w:spacing w:after="0"/>
        <w:ind w:right="26"/>
        <w:jc w:val="center"/>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C66E99">
            <w:pPr>
              <w:pStyle w:val="Heading1"/>
              <w:numPr>
                <w:ilvl w:val="0"/>
                <w:numId w:val="0"/>
              </w:numPr>
              <w:ind w:left="432" w:right="0" w:hanging="432"/>
              <w:jc w:val="center"/>
              <w:rPr>
                <w:bCs/>
              </w:rPr>
            </w:pPr>
            <w:bookmarkStart w:id="5" w:name="_Toc477961891"/>
            <w:r w:rsidRPr="00C66E99">
              <w:rPr>
                <w:bCs/>
              </w:rPr>
              <w:t>LIST OF FIGURES</w:t>
            </w:r>
            <w:bookmarkEnd w:id="5"/>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E3647" w:rsidRDefault="007116CF" w:rsidP="00335B5A">
      <w:pPr>
        <w:pStyle w:val="TableofFigures"/>
        <w:tabs>
          <w:tab w:val="left" w:pos="2268"/>
          <w:tab w:val="right" w:pos="902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7912068" w:history="1">
        <w:r w:rsidR="001E3647" w:rsidRPr="00A10AF5">
          <w:rPr>
            <w:rStyle w:val="Hyperlink"/>
            <w:noProof/>
          </w:rPr>
          <w:t>Figure 4.1</w:t>
        </w:r>
        <w:r w:rsidR="00335B5A">
          <w:rPr>
            <w:rStyle w:val="Hyperlink"/>
            <w:noProof/>
          </w:rPr>
          <w:tab/>
        </w:r>
        <w:r w:rsidR="001E3647" w:rsidRPr="00A10AF5">
          <w:rPr>
            <w:rStyle w:val="Hyperlink"/>
            <w:noProof/>
          </w:rPr>
          <w:t>CAR CHARGING PLUG MODELS</w:t>
        </w:r>
        <w:r w:rsidR="001E3647">
          <w:rPr>
            <w:noProof/>
            <w:webHidden/>
          </w:rPr>
          <w:tab/>
        </w:r>
        <w:r w:rsidR="001E3647">
          <w:rPr>
            <w:noProof/>
            <w:webHidden/>
          </w:rPr>
          <w:fldChar w:fldCharType="begin"/>
        </w:r>
        <w:r w:rsidR="001E3647">
          <w:rPr>
            <w:noProof/>
            <w:webHidden/>
          </w:rPr>
          <w:instrText xml:space="preserve"> PAGEREF _Toc477912068 \h </w:instrText>
        </w:r>
        <w:r w:rsidR="001E3647">
          <w:rPr>
            <w:noProof/>
            <w:webHidden/>
          </w:rPr>
        </w:r>
        <w:r w:rsidR="001E3647">
          <w:rPr>
            <w:noProof/>
            <w:webHidden/>
          </w:rPr>
          <w:fldChar w:fldCharType="separate"/>
        </w:r>
        <w:r w:rsidR="00756B3E">
          <w:rPr>
            <w:noProof/>
            <w:webHidden/>
          </w:rPr>
          <w:t>8</w:t>
        </w:r>
        <w:r w:rsidR="001E3647">
          <w:rPr>
            <w:noProof/>
            <w:webHidden/>
          </w:rPr>
          <w:fldChar w:fldCharType="end"/>
        </w:r>
      </w:hyperlink>
    </w:p>
    <w:p w:rsidR="001E3647" w:rsidRDefault="00FF0921" w:rsidP="00335B5A">
      <w:pPr>
        <w:pStyle w:val="TableofFigures"/>
        <w:tabs>
          <w:tab w:val="left" w:pos="2268"/>
          <w:tab w:val="right" w:pos="9016"/>
        </w:tabs>
        <w:rPr>
          <w:rFonts w:asciiTheme="minorHAnsi" w:eastAsiaTheme="minorEastAsia" w:hAnsiTheme="minorHAnsi" w:cstheme="minorBidi"/>
          <w:noProof/>
          <w:sz w:val="22"/>
          <w:lang w:eastAsia="en-IN"/>
        </w:rPr>
      </w:pPr>
      <w:hyperlink r:id="rId13" w:anchor="_Toc477912069" w:history="1">
        <w:r w:rsidR="001E3647" w:rsidRPr="00A10AF5">
          <w:rPr>
            <w:rStyle w:val="Hyperlink"/>
            <w:noProof/>
          </w:rPr>
          <w:t>Figure</w:t>
        </w:r>
        <w:r w:rsidR="001E3647">
          <w:rPr>
            <w:rStyle w:val="Hyperlink"/>
            <w:noProof/>
          </w:rPr>
          <w:t xml:space="preserve"> </w:t>
        </w:r>
        <w:r w:rsidR="001E3647" w:rsidRPr="00A10AF5">
          <w:rPr>
            <w:rStyle w:val="Hyperlink"/>
            <w:noProof/>
          </w:rPr>
          <w:t>4.2</w:t>
        </w:r>
        <w:r w:rsidR="00335B5A">
          <w:rPr>
            <w:rStyle w:val="Hyperlink"/>
            <w:noProof/>
          </w:rPr>
          <w:tab/>
        </w:r>
        <w:r w:rsidR="001E3647" w:rsidRPr="00A10AF5">
          <w:rPr>
            <w:rStyle w:val="Hyperlink"/>
            <w:noProof/>
          </w:rPr>
          <w:t>VOLTAGE DIVIDER STATES</w:t>
        </w:r>
        <w:r w:rsidR="001E3647">
          <w:rPr>
            <w:noProof/>
            <w:webHidden/>
          </w:rPr>
          <w:tab/>
        </w:r>
        <w:r w:rsidR="001E3647">
          <w:rPr>
            <w:noProof/>
            <w:webHidden/>
          </w:rPr>
          <w:fldChar w:fldCharType="begin"/>
        </w:r>
        <w:r w:rsidR="001E3647">
          <w:rPr>
            <w:noProof/>
            <w:webHidden/>
          </w:rPr>
          <w:instrText xml:space="preserve"> PAGEREF _Toc477912069 \h </w:instrText>
        </w:r>
        <w:r w:rsidR="001E3647">
          <w:rPr>
            <w:noProof/>
            <w:webHidden/>
          </w:rPr>
        </w:r>
        <w:r w:rsidR="001E3647">
          <w:rPr>
            <w:noProof/>
            <w:webHidden/>
          </w:rPr>
          <w:fldChar w:fldCharType="separate"/>
        </w:r>
        <w:r w:rsidR="00756B3E">
          <w:rPr>
            <w:noProof/>
            <w:webHidden/>
          </w:rPr>
          <w:t>10</w:t>
        </w:r>
        <w:r w:rsidR="001E3647">
          <w:rPr>
            <w:noProof/>
            <w:webHidden/>
          </w:rPr>
          <w:fldChar w:fldCharType="end"/>
        </w:r>
      </w:hyperlink>
    </w:p>
    <w:p w:rsidR="001E3647" w:rsidRDefault="00FF0921" w:rsidP="00335B5A">
      <w:pPr>
        <w:pStyle w:val="TableofFigures"/>
        <w:tabs>
          <w:tab w:val="left" w:pos="2268"/>
          <w:tab w:val="right" w:pos="9016"/>
        </w:tabs>
        <w:rPr>
          <w:rFonts w:asciiTheme="minorHAnsi" w:eastAsiaTheme="minorEastAsia" w:hAnsiTheme="minorHAnsi" w:cstheme="minorBidi"/>
          <w:noProof/>
          <w:sz w:val="22"/>
          <w:lang w:eastAsia="en-IN"/>
        </w:rPr>
      </w:pPr>
      <w:hyperlink w:anchor="_Toc477912070" w:history="1">
        <w:r w:rsidR="001E3647" w:rsidRPr="00A10AF5">
          <w:rPr>
            <w:rStyle w:val="Hyperlink"/>
            <w:noProof/>
          </w:rPr>
          <w:t>Figure 4.3</w:t>
        </w:r>
        <w:r w:rsidR="00335B5A">
          <w:rPr>
            <w:rStyle w:val="Hyperlink"/>
            <w:noProof/>
          </w:rPr>
          <w:tab/>
        </w:r>
        <w:r w:rsidR="001E3647" w:rsidRPr="00A10AF5">
          <w:rPr>
            <w:rStyle w:val="Hyperlink"/>
            <w:noProof/>
          </w:rPr>
          <w:t>ISO 15118 STATES WORING DETAILS</w:t>
        </w:r>
        <w:r w:rsidR="001E3647">
          <w:rPr>
            <w:noProof/>
            <w:webHidden/>
          </w:rPr>
          <w:tab/>
        </w:r>
        <w:r w:rsidR="001E3647">
          <w:rPr>
            <w:noProof/>
            <w:webHidden/>
          </w:rPr>
          <w:fldChar w:fldCharType="begin"/>
        </w:r>
        <w:r w:rsidR="001E3647">
          <w:rPr>
            <w:noProof/>
            <w:webHidden/>
          </w:rPr>
          <w:instrText xml:space="preserve"> PAGEREF _Toc477912070 \h </w:instrText>
        </w:r>
        <w:r w:rsidR="001E3647">
          <w:rPr>
            <w:noProof/>
            <w:webHidden/>
          </w:rPr>
        </w:r>
        <w:r w:rsidR="001E3647">
          <w:rPr>
            <w:noProof/>
            <w:webHidden/>
          </w:rPr>
          <w:fldChar w:fldCharType="separate"/>
        </w:r>
        <w:r w:rsidR="00756B3E">
          <w:rPr>
            <w:noProof/>
            <w:webHidden/>
          </w:rPr>
          <w:t>12</w:t>
        </w:r>
        <w:r w:rsidR="001E3647">
          <w:rPr>
            <w:noProof/>
            <w:webHidden/>
          </w:rPr>
          <w:fldChar w:fldCharType="end"/>
        </w:r>
      </w:hyperlink>
    </w:p>
    <w:p w:rsidR="001E3647" w:rsidRDefault="00FF0921" w:rsidP="00335B5A">
      <w:pPr>
        <w:pStyle w:val="TableofFigures"/>
        <w:tabs>
          <w:tab w:val="left" w:pos="2268"/>
          <w:tab w:val="right" w:pos="9016"/>
        </w:tabs>
        <w:rPr>
          <w:rFonts w:asciiTheme="minorHAnsi" w:eastAsiaTheme="minorEastAsia" w:hAnsiTheme="minorHAnsi" w:cstheme="minorBidi"/>
          <w:noProof/>
          <w:sz w:val="22"/>
          <w:lang w:eastAsia="en-IN"/>
        </w:rPr>
      </w:pPr>
      <w:hyperlink r:id="rId14" w:anchor="_Toc477912071" w:history="1">
        <w:r w:rsidR="001E3647">
          <w:rPr>
            <w:rStyle w:val="Hyperlink"/>
            <w:noProof/>
          </w:rPr>
          <w:t>Figure</w:t>
        </w:r>
        <w:r w:rsidR="001E3647" w:rsidRPr="00A10AF5">
          <w:rPr>
            <w:rStyle w:val="Hyperlink"/>
            <w:noProof/>
          </w:rPr>
          <w:t>.4</w:t>
        </w:r>
        <w:r w:rsidR="00335B5A">
          <w:rPr>
            <w:rStyle w:val="Hyperlink"/>
            <w:noProof/>
          </w:rPr>
          <w:t>.4</w:t>
        </w:r>
        <w:r w:rsidR="00335B5A">
          <w:rPr>
            <w:rStyle w:val="Hyperlink"/>
            <w:noProof/>
          </w:rPr>
          <w:tab/>
        </w:r>
        <w:r w:rsidR="001E3647" w:rsidRPr="00A10AF5">
          <w:rPr>
            <w:rStyle w:val="Hyperlink"/>
            <w:noProof/>
          </w:rPr>
          <w:t>OPENV2G STATE DIAGRAM</w:t>
        </w:r>
        <w:r w:rsidR="001E3647">
          <w:rPr>
            <w:noProof/>
            <w:webHidden/>
          </w:rPr>
          <w:tab/>
        </w:r>
        <w:r w:rsidR="001E3647">
          <w:rPr>
            <w:noProof/>
            <w:webHidden/>
          </w:rPr>
          <w:fldChar w:fldCharType="begin"/>
        </w:r>
        <w:r w:rsidR="001E3647">
          <w:rPr>
            <w:noProof/>
            <w:webHidden/>
          </w:rPr>
          <w:instrText xml:space="preserve"> PAGEREF _Toc477912071 \h </w:instrText>
        </w:r>
        <w:r w:rsidR="001E3647">
          <w:rPr>
            <w:noProof/>
            <w:webHidden/>
          </w:rPr>
        </w:r>
        <w:r w:rsidR="001E3647">
          <w:rPr>
            <w:noProof/>
            <w:webHidden/>
          </w:rPr>
          <w:fldChar w:fldCharType="separate"/>
        </w:r>
        <w:r w:rsidR="00756B3E">
          <w:rPr>
            <w:noProof/>
            <w:webHidden/>
          </w:rPr>
          <w:t>13</w:t>
        </w:r>
        <w:r w:rsidR="001E3647">
          <w:rPr>
            <w:noProof/>
            <w:webHidden/>
          </w:rPr>
          <w:fldChar w:fldCharType="end"/>
        </w:r>
      </w:hyperlink>
    </w:p>
    <w:p w:rsidR="001E3647" w:rsidRDefault="00FF0921" w:rsidP="00486E5C">
      <w:pPr>
        <w:pStyle w:val="TableofFigures"/>
        <w:tabs>
          <w:tab w:val="left" w:pos="2268"/>
          <w:tab w:val="right" w:pos="9016"/>
        </w:tabs>
        <w:rPr>
          <w:rFonts w:asciiTheme="minorHAnsi" w:eastAsiaTheme="minorEastAsia" w:hAnsiTheme="minorHAnsi" w:cstheme="minorBidi"/>
          <w:noProof/>
          <w:sz w:val="22"/>
          <w:lang w:eastAsia="en-IN"/>
        </w:rPr>
      </w:pPr>
      <w:hyperlink r:id="rId15" w:anchor="_Toc477912072" w:history="1">
        <w:r w:rsidR="001E3647">
          <w:rPr>
            <w:rStyle w:val="Hyperlink"/>
            <w:noProof/>
          </w:rPr>
          <w:t xml:space="preserve">Figure </w:t>
        </w:r>
        <w:r w:rsidR="001E3647" w:rsidRPr="00A10AF5">
          <w:rPr>
            <w:rStyle w:val="Hyperlink"/>
            <w:noProof/>
          </w:rPr>
          <w:t>4.5</w:t>
        </w:r>
        <w:r w:rsidR="00486E5C">
          <w:rPr>
            <w:rStyle w:val="Hyperlink"/>
            <w:noProof/>
          </w:rPr>
          <w:tab/>
        </w:r>
        <w:r w:rsidR="001E3647" w:rsidRPr="00A10AF5">
          <w:rPr>
            <w:rStyle w:val="Hyperlink"/>
            <w:noProof/>
          </w:rPr>
          <w:t>TCP/IP DATA FLOW DIAGRAM</w:t>
        </w:r>
        <w:r w:rsidR="001E3647">
          <w:rPr>
            <w:noProof/>
            <w:webHidden/>
          </w:rPr>
          <w:tab/>
        </w:r>
        <w:r w:rsidR="001E3647">
          <w:rPr>
            <w:noProof/>
            <w:webHidden/>
          </w:rPr>
          <w:fldChar w:fldCharType="begin"/>
        </w:r>
        <w:r w:rsidR="001E3647">
          <w:rPr>
            <w:noProof/>
            <w:webHidden/>
          </w:rPr>
          <w:instrText xml:space="preserve"> PAGEREF _Toc477912072 \h </w:instrText>
        </w:r>
        <w:r w:rsidR="001E3647">
          <w:rPr>
            <w:noProof/>
            <w:webHidden/>
          </w:rPr>
        </w:r>
        <w:r w:rsidR="001E3647">
          <w:rPr>
            <w:noProof/>
            <w:webHidden/>
          </w:rPr>
          <w:fldChar w:fldCharType="separate"/>
        </w:r>
        <w:r w:rsidR="00756B3E">
          <w:rPr>
            <w:noProof/>
            <w:webHidden/>
          </w:rPr>
          <w:t>14</w:t>
        </w:r>
        <w:r w:rsidR="001E3647">
          <w:rPr>
            <w:noProof/>
            <w:webHidden/>
          </w:rPr>
          <w:fldChar w:fldCharType="end"/>
        </w:r>
      </w:hyperlink>
    </w:p>
    <w:p w:rsidR="001E3647" w:rsidRDefault="00FF0921" w:rsidP="00486E5C">
      <w:pPr>
        <w:pStyle w:val="TableofFigures"/>
        <w:tabs>
          <w:tab w:val="left" w:pos="2268"/>
          <w:tab w:val="right" w:pos="9016"/>
        </w:tabs>
        <w:rPr>
          <w:rFonts w:asciiTheme="minorHAnsi" w:eastAsiaTheme="minorEastAsia" w:hAnsiTheme="minorHAnsi" w:cstheme="minorBidi"/>
          <w:noProof/>
          <w:sz w:val="22"/>
          <w:lang w:eastAsia="en-IN"/>
        </w:rPr>
      </w:pPr>
      <w:hyperlink r:id="rId16" w:anchor="_Toc477912073" w:history="1">
        <w:r w:rsidR="001E3647">
          <w:rPr>
            <w:rStyle w:val="Hyperlink"/>
            <w:noProof/>
          </w:rPr>
          <w:t xml:space="preserve">Figure </w:t>
        </w:r>
        <w:r w:rsidR="001E3647" w:rsidRPr="00A10AF5">
          <w:rPr>
            <w:rStyle w:val="Hyperlink"/>
            <w:noProof/>
          </w:rPr>
          <w:t>4.6</w:t>
        </w:r>
        <w:r w:rsidR="00486E5C">
          <w:rPr>
            <w:rFonts w:asciiTheme="minorHAnsi" w:eastAsiaTheme="minorEastAsia" w:hAnsiTheme="minorHAnsi" w:cstheme="minorBidi"/>
            <w:noProof/>
            <w:sz w:val="22"/>
            <w:lang w:eastAsia="en-IN"/>
          </w:rPr>
          <w:tab/>
        </w:r>
        <w:r w:rsidR="001E3647" w:rsidRPr="00A10AF5">
          <w:rPr>
            <w:rStyle w:val="Hyperlink"/>
            <w:noProof/>
          </w:rPr>
          <w:t>LAYERS OF TCP/IP</w:t>
        </w:r>
        <w:r w:rsidR="001E3647">
          <w:rPr>
            <w:noProof/>
            <w:webHidden/>
          </w:rPr>
          <w:tab/>
        </w:r>
        <w:r w:rsidR="001E3647">
          <w:rPr>
            <w:noProof/>
            <w:webHidden/>
          </w:rPr>
          <w:fldChar w:fldCharType="begin"/>
        </w:r>
        <w:r w:rsidR="001E3647">
          <w:rPr>
            <w:noProof/>
            <w:webHidden/>
          </w:rPr>
          <w:instrText xml:space="preserve"> PAGEREF _Toc477912073 \h </w:instrText>
        </w:r>
        <w:r w:rsidR="001E3647">
          <w:rPr>
            <w:noProof/>
            <w:webHidden/>
          </w:rPr>
        </w:r>
        <w:r w:rsidR="001E3647">
          <w:rPr>
            <w:noProof/>
            <w:webHidden/>
          </w:rPr>
          <w:fldChar w:fldCharType="separate"/>
        </w:r>
        <w:r w:rsidR="00756B3E">
          <w:rPr>
            <w:noProof/>
            <w:webHidden/>
          </w:rPr>
          <w:t>15</w:t>
        </w:r>
        <w:r w:rsidR="001E3647">
          <w:rPr>
            <w:noProof/>
            <w:webHidden/>
          </w:rPr>
          <w:fldChar w:fldCharType="end"/>
        </w:r>
      </w:hyperlink>
    </w:p>
    <w:p w:rsidR="001E3647" w:rsidRDefault="00FF0921" w:rsidP="00486E5C">
      <w:pPr>
        <w:pStyle w:val="TableofFigures"/>
        <w:tabs>
          <w:tab w:val="left" w:pos="2268"/>
          <w:tab w:val="right" w:pos="9016"/>
        </w:tabs>
        <w:rPr>
          <w:rFonts w:asciiTheme="minorHAnsi" w:eastAsiaTheme="minorEastAsia" w:hAnsiTheme="minorHAnsi" w:cstheme="minorBidi"/>
          <w:noProof/>
          <w:sz w:val="22"/>
          <w:lang w:eastAsia="en-IN"/>
        </w:rPr>
      </w:pPr>
      <w:hyperlink r:id="rId17" w:anchor="_Toc477912074" w:history="1">
        <w:r w:rsidR="001E3647" w:rsidRPr="00A10AF5">
          <w:rPr>
            <w:rStyle w:val="Hyperlink"/>
            <w:noProof/>
          </w:rPr>
          <w:t>Figure 4.7</w:t>
        </w:r>
        <w:r w:rsidR="00486E5C">
          <w:rPr>
            <w:rStyle w:val="Hyperlink"/>
            <w:noProof/>
          </w:rPr>
          <w:tab/>
        </w:r>
        <w:r w:rsidR="001E3647" w:rsidRPr="00A10AF5">
          <w:rPr>
            <w:rStyle w:val="Hyperlink"/>
            <w:noProof/>
          </w:rPr>
          <w:t>UML STATE MACHINE DIAGRAM</w:t>
        </w:r>
        <w:r w:rsidR="001E3647">
          <w:rPr>
            <w:noProof/>
            <w:webHidden/>
          </w:rPr>
          <w:tab/>
        </w:r>
        <w:r w:rsidR="001E3647">
          <w:rPr>
            <w:noProof/>
            <w:webHidden/>
          </w:rPr>
          <w:fldChar w:fldCharType="begin"/>
        </w:r>
        <w:r w:rsidR="001E3647">
          <w:rPr>
            <w:noProof/>
            <w:webHidden/>
          </w:rPr>
          <w:instrText xml:space="preserve"> PAGEREF _Toc477912074 \h </w:instrText>
        </w:r>
        <w:r w:rsidR="001E3647">
          <w:rPr>
            <w:noProof/>
            <w:webHidden/>
          </w:rPr>
        </w:r>
        <w:r w:rsidR="001E3647">
          <w:rPr>
            <w:noProof/>
            <w:webHidden/>
          </w:rPr>
          <w:fldChar w:fldCharType="separate"/>
        </w:r>
        <w:r w:rsidR="00756B3E">
          <w:rPr>
            <w:noProof/>
            <w:webHidden/>
          </w:rPr>
          <w:t>17</w:t>
        </w:r>
        <w:r w:rsidR="001E3647">
          <w:rPr>
            <w:noProof/>
            <w:webHidden/>
          </w:rPr>
          <w:fldChar w:fldCharType="end"/>
        </w:r>
      </w:hyperlink>
    </w:p>
    <w:p w:rsidR="001E3647" w:rsidRDefault="00FF0921" w:rsidP="00486E5C">
      <w:pPr>
        <w:pStyle w:val="TableofFigures"/>
        <w:tabs>
          <w:tab w:val="left" w:pos="2268"/>
          <w:tab w:val="right" w:pos="9016"/>
        </w:tabs>
        <w:rPr>
          <w:rFonts w:asciiTheme="minorHAnsi" w:eastAsiaTheme="minorEastAsia" w:hAnsiTheme="minorHAnsi" w:cstheme="minorBidi"/>
          <w:noProof/>
          <w:sz w:val="22"/>
          <w:lang w:eastAsia="en-IN"/>
        </w:rPr>
      </w:pPr>
      <w:hyperlink w:anchor="_Toc477912075" w:history="1">
        <w:r w:rsidR="001E3647">
          <w:rPr>
            <w:rStyle w:val="Hyperlink"/>
            <w:noProof/>
          </w:rPr>
          <w:t xml:space="preserve">Figure </w:t>
        </w:r>
        <w:r w:rsidR="001E3647" w:rsidRPr="00A10AF5">
          <w:rPr>
            <w:rStyle w:val="Hyperlink"/>
            <w:noProof/>
          </w:rPr>
          <w:t>4.8</w:t>
        </w:r>
        <w:r w:rsidR="00486E5C">
          <w:rPr>
            <w:rFonts w:asciiTheme="minorHAnsi" w:eastAsiaTheme="minorEastAsia" w:hAnsiTheme="minorHAnsi" w:cstheme="minorBidi"/>
            <w:noProof/>
            <w:sz w:val="22"/>
            <w:lang w:eastAsia="en-IN"/>
          </w:rPr>
          <w:tab/>
        </w:r>
        <w:r w:rsidR="001E3647" w:rsidRPr="00A10AF5">
          <w:rPr>
            <w:rStyle w:val="Hyperlink"/>
            <w:noProof/>
          </w:rPr>
          <w:t>EXAMPLE OF CREATING A STATE DIAGRAM</w:t>
        </w:r>
        <w:r w:rsidR="001E3647">
          <w:rPr>
            <w:noProof/>
            <w:webHidden/>
          </w:rPr>
          <w:tab/>
        </w:r>
        <w:r w:rsidR="001E3647">
          <w:rPr>
            <w:noProof/>
            <w:webHidden/>
          </w:rPr>
          <w:fldChar w:fldCharType="begin"/>
        </w:r>
        <w:r w:rsidR="001E3647">
          <w:rPr>
            <w:noProof/>
            <w:webHidden/>
          </w:rPr>
          <w:instrText xml:space="preserve"> PAGEREF _Toc477912075 \h </w:instrText>
        </w:r>
        <w:r w:rsidR="001E3647">
          <w:rPr>
            <w:noProof/>
            <w:webHidden/>
          </w:rPr>
        </w:r>
        <w:r w:rsidR="001E3647">
          <w:rPr>
            <w:noProof/>
            <w:webHidden/>
          </w:rPr>
          <w:fldChar w:fldCharType="separate"/>
        </w:r>
        <w:r w:rsidR="00756B3E">
          <w:rPr>
            <w:noProof/>
            <w:webHidden/>
          </w:rPr>
          <w:t>18</w:t>
        </w:r>
        <w:r w:rsidR="001E3647">
          <w:rPr>
            <w:noProof/>
            <w:webHidden/>
          </w:rPr>
          <w:fldChar w:fldCharType="end"/>
        </w:r>
      </w:hyperlink>
    </w:p>
    <w:p w:rsidR="001E3647" w:rsidRDefault="00FF0921" w:rsidP="00486E5C">
      <w:pPr>
        <w:pStyle w:val="TableofFigures"/>
        <w:tabs>
          <w:tab w:val="left" w:pos="2268"/>
          <w:tab w:val="right" w:pos="9016"/>
        </w:tabs>
        <w:rPr>
          <w:rFonts w:asciiTheme="minorHAnsi" w:eastAsiaTheme="minorEastAsia" w:hAnsiTheme="minorHAnsi" w:cstheme="minorBidi"/>
          <w:noProof/>
          <w:sz w:val="22"/>
          <w:lang w:eastAsia="en-IN"/>
        </w:rPr>
      </w:pPr>
      <w:hyperlink r:id="rId18" w:anchor="_Toc477912076" w:history="1">
        <w:r w:rsidR="001E3647" w:rsidRPr="00A10AF5">
          <w:rPr>
            <w:rStyle w:val="Hyperlink"/>
            <w:noProof/>
          </w:rPr>
          <w:t>Figure 4.9</w:t>
        </w:r>
        <w:r w:rsidR="00486E5C">
          <w:rPr>
            <w:rStyle w:val="Hyperlink"/>
            <w:noProof/>
          </w:rPr>
          <w:tab/>
        </w:r>
        <w:r w:rsidR="001E3647" w:rsidRPr="00A10AF5">
          <w:rPr>
            <w:rStyle w:val="Hyperlink"/>
            <w:noProof/>
          </w:rPr>
          <w:t>UML SEQUENCE DIAGRAM</w:t>
        </w:r>
        <w:r w:rsidR="001E3647">
          <w:rPr>
            <w:noProof/>
            <w:webHidden/>
          </w:rPr>
          <w:tab/>
        </w:r>
        <w:r w:rsidR="001E3647">
          <w:rPr>
            <w:noProof/>
            <w:webHidden/>
          </w:rPr>
          <w:fldChar w:fldCharType="begin"/>
        </w:r>
        <w:r w:rsidR="001E3647">
          <w:rPr>
            <w:noProof/>
            <w:webHidden/>
          </w:rPr>
          <w:instrText xml:space="preserve"> PAGEREF _Toc477912076 \h </w:instrText>
        </w:r>
        <w:r w:rsidR="001E3647">
          <w:rPr>
            <w:noProof/>
            <w:webHidden/>
          </w:rPr>
        </w:r>
        <w:r w:rsidR="001E3647">
          <w:rPr>
            <w:noProof/>
            <w:webHidden/>
          </w:rPr>
          <w:fldChar w:fldCharType="separate"/>
        </w:r>
        <w:r w:rsidR="00756B3E">
          <w:rPr>
            <w:noProof/>
            <w:webHidden/>
          </w:rPr>
          <w:t>19</w:t>
        </w:r>
        <w:r w:rsidR="001E3647">
          <w:rPr>
            <w:noProof/>
            <w:webHidden/>
          </w:rPr>
          <w:fldChar w:fldCharType="end"/>
        </w:r>
      </w:hyperlink>
    </w:p>
    <w:p w:rsidR="001E3647" w:rsidRDefault="00FF0921" w:rsidP="00486E5C">
      <w:pPr>
        <w:pStyle w:val="TableofFigures"/>
        <w:tabs>
          <w:tab w:val="left" w:pos="2268"/>
          <w:tab w:val="left" w:pos="8364"/>
        </w:tabs>
        <w:rPr>
          <w:rFonts w:asciiTheme="minorHAnsi" w:eastAsiaTheme="minorEastAsia" w:hAnsiTheme="minorHAnsi" w:cstheme="minorBidi"/>
          <w:noProof/>
          <w:sz w:val="22"/>
          <w:lang w:eastAsia="en-IN"/>
        </w:rPr>
      </w:pPr>
      <w:hyperlink r:id="rId19" w:anchor="_Toc477912077" w:history="1">
        <w:r w:rsidR="001E3647">
          <w:rPr>
            <w:rStyle w:val="Hyperlink"/>
            <w:noProof/>
          </w:rPr>
          <w:t xml:space="preserve">Figure </w:t>
        </w:r>
        <w:r w:rsidR="001E3647" w:rsidRPr="00A10AF5">
          <w:rPr>
            <w:rStyle w:val="Hyperlink"/>
            <w:noProof/>
          </w:rPr>
          <w:t>4.10</w:t>
        </w:r>
        <w:r w:rsidR="00486E5C">
          <w:rPr>
            <w:rStyle w:val="Hyperlink"/>
            <w:noProof/>
          </w:rPr>
          <w:tab/>
        </w:r>
        <w:r w:rsidR="001E3647" w:rsidRPr="00A10AF5">
          <w:rPr>
            <w:rStyle w:val="Hyperlink"/>
            <w:noProof/>
          </w:rPr>
          <w:t>COFFEE MACHINE AUTOMATIC STATE DIAGRAM</w:t>
        </w:r>
        <w:r w:rsidR="00486E5C">
          <w:rPr>
            <w:rStyle w:val="Hyperlink"/>
            <w:noProof/>
          </w:rPr>
          <w:tab/>
        </w:r>
        <w:r w:rsidR="00486E5C">
          <w:rPr>
            <w:rStyle w:val="Hyperlink"/>
            <w:noProof/>
          </w:rPr>
          <w:tab/>
        </w:r>
        <w:r w:rsidR="00486E5C">
          <w:rPr>
            <w:rStyle w:val="Hyperlink"/>
            <w:noProof/>
          </w:rPr>
          <w:tab/>
          <w:t xml:space="preserve"> </w:t>
        </w:r>
        <w:r w:rsidR="001E3647">
          <w:rPr>
            <w:noProof/>
            <w:webHidden/>
          </w:rPr>
          <w:fldChar w:fldCharType="begin"/>
        </w:r>
        <w:r w:rsidR="001E3647">
          <w:rPr>
            <w:noProof/>
            <w:webHidden/>
          </w:rPr>
          <w:instrText xml:space="preserve"> PAGEREF _Toc477912077 \h </w:instrText>
        </w:r>
        <w:r w:rsidR="001E3647">
          <w:rPr>
            <w:noProof/>
            <w:webHidden/>
          </w:rPr>
        </w:r>
        <w:r w:rsidR="001E3647">
          <w:rPr>
            <w:noProof/>
            <w:webHidden/>
          </w:rPr>
          <w:fldChar w:fldCharType="separate"/>
        </w:r>
        <w:r w:rsidR="00756B3E">
          <w:rPr>
            <w:noProof/>
            <w:webHidden/>
          </w:rPr>
          <w:t>20</w:t>
        </w:r>
        <w:r w:rsidR="001E3647">
          <w:rPr>
            <w:noProof/>
            <w:webHidden/>
          </w:rPr>
          <w:fldChar w:fldCharType="end"/>
        </w:r>
      </w:hyperlink>
    </w:p>
    <w:p w:rsidR="001E3647" w:rsidRDefault="00FF0921" w:rsidP="00486E5C">
      <w:pPr>
        <w:pStyle w:val="TableofFigures"/>
        <w:tabs>
          <w:tab w:val="left" w:pos="2268"/>
          <w:tab w:val="right" w:pos="9016"/>
        </w:tabs>
        <w:rPr>
          <w:rFonts w:asciiTheme="minorHAnsi" w:eastAsiaTheme="minorEastAsia" w:hAnsiTheme="minorHAnsi" w:cstheme="minorBidi"/>
          <w:noProof/>
          <w:sz w:val="22"/>
          <w:lang w:eastAsia="en-IN"/>
        </w:rPr>
      </w:pPr>
      <w:hyperlink r:id="rId20" w:anchor="_Toc477912078" w:history="1">
        <w:r w:rsidR="001E3647" w:rsidRPr="00A10AF5">
          <w:rPr>
            <w:rStyle w:val="Hyperlink"/>
            <w:noProof/>
          </w:rPr>
          <w:t>Figure 4.11</w:t>
        </w:r>
        <w:r w:rsidR="00486E5C">
          <w:rPr>
            <w:rStyle w:val="Hyperlink"/>
            <w:noProof/>
          </w:rPr>
          <w:tab/>
        </w:r>
        <w:r w:rsidR="001E3647" w:rsidRPr="00A10AF5">
          <w:rPr>
            <w:rStyle w:val="Hyperlink"/>
            <w:noProof/>
          </w:rPr>
          <w:t>CASE EXAMPLE OF COFFEE MACHINE</w:t>
        </w:r>
        <w:r w:rsidR="001E3647">
          <w:rPr>
            <w:noProof/>
            <w:webHidden/>
          </w:rPr>
          <w:tab/>
        </w:r>
        <w:r w:rsidR="001E3647">
          <w:rPr>
            <w:noProof/>
            <w:webHidden/>
          </w:rPr>
          <w:fldChar w:fldCharType="begin"/>
        </w:r>
        <w:r w:rsidR="001E3647">
          <w:rPr>
            <w:noProof/>
            <w:webHidden/>
          </w:rPr>
          <w:instrText xml:space="preserve"> PAGEREF _Toc477912078 \h </w:instrText>
        </w:r>
        <w:r w:rsidR="001E3647">
          <w:rPr>
            <w:noProof/>
            <w:webHidden/>
          </w:rPr>
        </w:r>
        <w:r w:rsidR="001E3647">
          <w:rPr>
            <w:noProof/>
            <w:webHidden/>
          </w:rPr>
          <w:fldChar w:fldCharType="separate"/>
        </w:r>
        <w:r w:rsidR="00756B3E">
          <w:rPr>
            <w:noProof/>
            <w:webHidden/>
          </w:rPr>
          <w:t>21</w:t>
        </w:r>
        <w:r w:rsidR="001E3647">
          <w:rPr>
            <w:noProof/>
            <w:webHidden/>
          </w:rPr>
          <w:fldChar w:fldCharType="end"/>
        </w:r>
      </w:hyperlink>
    </w:p>
    <w:p w:rsidR="001E3647" w:rsidRDefault="00FF0921" w:rsidP="00486E5C">
      <w:pPr>
        <w:pStyle w:val="TableofFigures"/>
        <w:tabs>
          <w:tab w:val="left" w:pos="2268"/>
          <w:tab w:val="right" w:pos="9016"/>
        </w:tabs>
        <w:rPr>
          <w:rFonts w:asciiTheme="minorHAnsi" w:eastAsiaTheme="minorEastAsia" w:hAnsiTheme="minorHAnsi" w:cstheme="minorBidi"/>
          <w:noProof/>
          <w:sz w:val="22"/>
          <w:lang w:eastAsia="en-IN"/>
        </w:rPr>
      </w:pPr>
      <w:hyperlink w:anchor="_Toc477912079" w:history="1">
        <w:r w:rsidR="001E3647">
          <w:rPr>
            <w:rStyle w:val="Hyperlink"/>
            <w:noProof/>
          </w:rPr>
          <w:t>Figure 4</w:t>
        </w:r>
        <w:r w:rsidR="001E3647" w:rsidRPr="00A10AF5">
          <w:rPr>
            <w:rStyle w:val="Hyperlink"/>
            <w:noProof/>
          </w:rPr>
          <w:t>.12</w:t>
        </w:r>
        <w:r w:rsidR="00486E5C">
          <w:rPr>
            <w:rFonts w:asciiTheme="minorHAnsi" w:eastAsiaTheme="minorEastAsia" w:hAnsiTheme="minorHAnsi" w:cstheme="minorBidi"/>
            <w:noProof/>
            <w:sz w:val="22"/>
            <w:lang w:eastAsia="en-IN"/>
          </w:rPr>
          <w:tab/>
        </w:r>
        <w:r w:rsidR="001E3647" w:rsidRPr="00A10AF5">
          <w:rPr>
            <w:rStyle w:val="Hyperlink"/>
            <w:noProof/>
          </w:rPr>
          <w:t>BASIC STATE DIAGRAM FOR ISO 15118</w:t>
        </w:r>
        <w:r w:rsidR="001E3647">
          <w:rPr>
            <w:noProof/>
            <w:webHidden/>
          </w:rPr>
          <w:tab/>
        </w:r>
        <w:r w:rsidR="001E3647">
          <w:rPr>
            <w:noProof/>
            <w:webHidden/>
          </w:rPr>
          <w:fldChar w:fldCharType="begin"/>
        </w:r>
        <w:r w:rsidR="001E3647">
          <w:rPr>
            <w:noProof/>
            <w:webHidden/>
          </w:rPr>
          <w:instrText xml:space="preserve"> PAGEREF _Toc477912079 \h </w:instrText>
        </w:r>
        <w:r w:rsidR="001E3647">
          <w:rPr>
            <w:noProof/>
            <w:webHidden/>
          </w:rPr>
        </w:r>
        <w:r w:rsidR="001E3647">
          <w:rPr>
            <w:noProof/>
            <w:webHidden/>
          </w:rPr>
          <w:fldChar w:fldCharType="separate"/>
        </w:r>
        <w:r w:rsidR="00756B3E">
          <w:rPr>
            <w:noProof/>
            <w:webHidden/>
          </w:rPr>
          <w:t>22</w:t>
        </w:r>
        <w:r w:rsidR="001E3647">
          <w:rPr>
            <w:noProof/>
            <w:webHidden/>
          </w:rPr>
          <w:fldChar w:fldCharType="end"/>
        </w:r>
      </w:hyperlink>
    </w:p>
    <w:p w:rsidR="00696E6B"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696E6B"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21" w:anchor="_Toc477697505" w:history="1">
        <w:r w:rsidR="00696E6B" w:rsidRPr="00846FFA">
          <w:rPr>
            <w:rStyle w:val="Hyperlink"/>
            <w:noProof/>
          </w:rPr>
          <w:t>Figure 5.1</w:t>
        </w:r>
        <w:r w:rsidR="00696E6B">
          <w:rPr>
            <w:rFonts w:asciiTheme="minorHAnsi" w:eastAsiaTheme="minorEastAsia" w:hAnsiTheme="minorHAnsi" w:cstheme="minorBidi"/>
            <w:noProof/>
            <w:sz w:val="22"/>
            <w:lang w:eastAsia="en-IN"/>
          </w:rPr>
          <w:tab/>
        </w:r>
        <w:r w:rsidR="00696E6B" w:rsidRPr="00846FFA">
          <w:rPr>
            <w:rStyle w:val="Hyperlink"/>
            <w:noProof/>
          </w:rPr>
          <w:t>FileZilla INTERFACE</w:t>
        </w:r>
        <w:r w:rsidR="00696E6B">
          <w:rPr>
            <w:noProof/>
            <w:webHidden/>
          </w:rPr>
          <w:tab/>
        </w:r>
        <w:r w:rsidR="00696E6B">
          <w:rPr>
            <w:noProof/>
            <w:webHidden/>
          </w:rPr>
          <w:fldChar w:fldCharType="begin"/>
        </w:r>
        <w:r w:rsidR="00696E6B">
          <w:rPr>
            <w:noProof/>
            <w:webHidden/>
          </w:rPr>
          <w:instrText xml:space="preserve"> PAGEREF _Toc477697505 \h </w:instrText>
        </w:r>
        <w:r w:rsidR="00696E6B">
          <w:rPr>
            <w:noProof/>
            <w:webHidden/>
          </w:rPr>
        </w:r>
        <w:r w:rsidR="00696E6B">
          <w:rPr>
            <w:noProof/>
            <w:webHidden/>
          </w:rPr>
          <w:fldChar w:fldCharType="separate"/>
        </w:r>
        <w:r w:rsidR="00756B3E">
          <w:rPr>
            <w:noProof/>
            <w:webHidden/>
          </w:rPr>
          <w:t>24</w:t>
        </w:r>
        <w:r w:rsidR="00696E6B">
          <w:rPr>
            <w:noProof/>
            <w:webHidden/>
          </w:rPr>
          <w:fldChar w:fldCharType="end"/>
        </w:r>
      </w:hyperlink>
    </w:p>
    <w:p w:rsidR="00696E6B"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22" w:anchor="_Toc477697506" w:history="1">
        <w:r w:rsidR="00696E6B" w:rsidRPr="00846FFA">
          <w:rPr>
            <w:rStyle w:val="Hyperlink"/>
            <w:noProof/>
          </w:rPr>
          <w:t>Figure 5.2</w:t>
        </w:r>
        <w:r w:rsidR="00696E6B">
          <w:rPr>
            <w:rFonts w:asciiTheme="minorHAnsi" w:eastAsiaTheme="minorEastAsia" w:hAnsiTheme="minorHAnsi" w:cstheme="minorBidi"/>
            <w:noProof/>
            <w:sz w:val="22"/>
            <w:lang w:eastAsia="en-IN"/>
          </w:rPr>
          <w:tab/>
        </w:r>
        <w:r w:rsidR="00696E6B" w:rsidRPr="00846FFA">
          <w:rPr>
            <w:rStyle w:val="Hyperlink"/>
            <w:noProof/>
          </w:rPr>
          <w:t>Geany INTERFACE</w:t>
        </w:r>
        <w:r w:rsidR="00696E6B">
          <w:rPr>
            <w:noProof/>
            <w:webHidden/>
          </w:rPr>
          <w:tab/>
        </w:r>
        <w:r w:rsidR="00696E6B">
          <w:rPr>
            <w:noProof/>
            <w:webHidden/>
          </w:rPr>
          <w:fldChar w:fldCharType="begin"/>
        </w:r>
        <w:r w:rsidR="00696E6B">
          <w:rPr>
            <w:noProof/>
            <w:webHidden/>
          </w:rPr>
          <w:instrText xml:space="preserve"> PAGEREF _Toc477697506 \h </w:instrText>
        </w:r>
        <w:r w:rsidR="00696E6B">
          <w:rPr>
            <w:noProof/>
            <w:webHidden/>
          </w:rPr>
        </w:r>
        <w:r w:rsidR="00696E6B">
          <w:rPr>
            <w:noProof/>
            <w:webHidden/>
          </w:rPr>
          <w:fldChar w:fldCharType="separate"/>
        </w:r>
        <w:r w:rsidR="00756B3E">
          <w:rPr>
            <w:noProof/>
            <w:webHidden/>
          </w:rPr>
          <w:t>25</w:t>
        </w:r>
        <w:r w:rsidR="00696E6B">
          <w:rPr>
            <w:noProof/>
            <w:webHidden/>
          </w:rPr>
          <w:fldChar w:fldCharType="end"/>
        </w:r>
      </w:hyperlink>
    </w:p>
    <w:p w:rsidR="00696E6B"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23" w:anchor="_Toc477697507" w:history="1">
        <w:r w:rsidR="00696E6B" w:rsidRPr="00846FFA">
          <w:rPr>
            <w:rStyle w:val="Hyperlink"/>
            <w:noProof/>
          </w:rPr>
          <w:t>Figure 5.3</w:t>
        </w:r>
        <w:r w:rsidR="00696E6B">
          <w:rPr>
            <w:rFonts w:asciiTheme="minorHAnsi" w:eastAsiaTheme="minorEastAsia" w:hAnsiTheme="minorHAnsi" w:cstheme="minorBidi"/>
            <w:noProof/>
            <w:sz w:val="22"/>
            <w:lang w:eastAsia="en-IN"/>
          </w:rPr>
          <w:tab/>
        </w:r>
        <w:r w:rsidR="00696E6B" w:rsidRPr="00846FFA">
          <w:rPr>
            <w:rStyle w:val="Hyperlink"/>
            <w:noProof/>
          </w:rPr>
          <w:t>PuTTY INTERFACE</w:t>
        </w:r>
        <w:r w:rsidR="00696E6B">
          <w:rPr>
            <w:noProof/>
            <w:webHidden/>
          </w:rPr>
          <w:tab/>
        </w:r>
        <w:r w:rsidR="00696E6B">
          <w:rPr>
            <w:noProof/>
            <w:webHidden/>
          </w:rPr>
          <w:fldChar w:fldCharType="begin"/>
        </w:r>
        <w:r w:rsidR="00696E6B">
          <w:rPr>
            <w:noProof/>
            <w:webHidden/>
          </w:rPr>
          <w:instrText xml:space="preserve"> PAGEREF _Toc477697507 \h </w:instrText>
        </w:r>
        <w:r w:rsidR="00696E6B">
          <w:rPr>
            <w:noProof/>
            <w:webHidden/>
          </w:rPr>
        </w:r>
        <w:r w:rsidR="00696E6B">
          <w:rPr>
            <w:noProof/>
            <w:webHidden/>
          </w:rPr>
          <w:fldChar w:fldCharType="separate"/>
        </w:r>
        <w:r w:rsidR="00756B3E">
          <w:rPr>
            <w:noProof/>
            <w:webHidden/>
          </w:rPr>
          <w:t>26</w:t>
        </w:r>
        <w:r w:rsidR="00696E6B">
          <w:rPr>
            <w:noProof/>
            <w:webHidden/>
          </w:rPr>
          <w:fldChar w:fldCharType="end"/>
        </w:r>
      </w:hyperlink>
    </w:p>
    <w:p w:rsidR="00696E6B"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24" w:anchor="_Toc477697508" w:history="1">
        <w:r w:rsidR="00696E6B" w:rsidRPr="00846FFA">
          <w:rPr>
            <w:rStyle w:val="Hyperlink"/>
            <w:noProof/>
          </w:rPr>
          <w:t>Figure 5.4</w:t>
        </w:r>
        <w:r w:rsidR="00696E6B">
          <w:rPr>
            <w:rFonts w:asciiTheme="minorHAnsi" w:eastAsiaTheme="minorEastAsia" w:hAnsiTheme="minorHAnsi" w:cstheme="minorBidi"/>
            <w:noProof/>
            <w:sz w:val="22"/>
            <w:lang w:eastAsia="en-IN"/>
          </w:rPr>
          <w:tab/>
        </w:r>
        <w:r w:rsidR="00696E6B" w:rsidRPr="00846FFA">
          <w:rPr>
            <w:rStyle w:val="Hyperlink"/>
            <w:noProof/>
          </w:rPr>
          <w:t>EB GUIDE 6.3 INTERFACE</w:t>
        </w:r>
        <w:r w:rsidR="00696E6B">
          <w:rPr>
            <w:noProof/>
            <w:webHidden/>
          </w:rPr>
          <w:tab/>
        </w:r>
        <w:r w:rsidR="00696E6B">
          <w:rPr>
            <w:noProof/>
            <w:webHidden/>
          </w:rPr>
          <w:fldChar w:fldCharType="begin"/>
        </w:r>
        <w:r w:rsidR="00696E6B">
          <w:rPr>
            <w:noProof/>
            <w:webHidden/>
          </w:rPr>
          <w:instrText xml:space="preserve"> PAGEREF _Toc477697508 \h </w:instrText>
        </w:r>
        <w:r w:rsidR="00696E6B">
          <w:rPr>
            <w:noProof/>
            <w:webHidden/>
          </w:rPr>
        </w:r>
        <w:r w:rsidR="00696E6B">
          <w:rPr>
            <w:noProof/>
            <w:webHidden/>
          </w:rPr>
          <w:fldChar w:fldCharType="separate"/>
        </w:r>
        <w:r w:rsidR="00756B3E">
          <w:rPr>
            <w:noProof/>
            <w:webHidden/>
          </w:rPr>
          <w:t>28</w:t>
        </w:r>
        <w:r w:rsidR="00696E6B">
          <w:rPr>
            <w:noProof/>
            <w:webHidden/>
          </w:rPr>
          <w:fldChar w:fldCharType="end"/>
        </w:r>
      </w:hyperlink>
    </w:p>
    <w:p w:rsidR="00696E6B" w:rsidRDefault="00696E6B" w:rsidP="001A0F49">
      <w:pPr>
        <w:pStyle w:val="TableofFigures"/>
        <w:tabs>
          <w:tab w:val="left" w:pos="2268"/>
          <w:tab w:val="right" w:pos="9016"/>
        </w:tabs>
        <w:rPr>
          <w:rFonts w:asciiTheme="minorHAnsi" w:eastAsiaTheme="minorEastAsia" w:hAnsiTheme="minorHAnsi" w:cstheme="minorBidi"/>
          <w:noProof/>
          <w:sz w:val="22"/>
          <w:lang w:eastAsia="en-IN"/>
        </w:rPr>
      </w:pPr>
      <w:r w:rsidRPr="00A756EB">
        <w:rPr>
          <w:noProof/>
        </w:rPr>
        <w:t>Figure 5.5</w:t>
      </w:r>
      <w:r>
        <w:rPr>
          <w:rFonts w:asciiTheme="minorHAnsi" w:eastAsiaTheme="minorEastAsia" w:hAnsiTheme="minorHAnsi" w:cstheme="minorBidi"/>
          <w:noProof/>
          <w:sz w:val="22"/>
          <w:lang w:eastAsia="en-IN"/>
        </w:rPr>
        <w:tab/>
      </w:r>
      <w:r w:rsidRPr="00A756EB">
        <w:rPr>
          <w:noProof/>
        </w:rPr>
        <w:t>www.draw.io INTERFACE</w:t>
      </w:r>
      <w:r>
        <w:rPr>
          <w:noProof/>
          <w:webHidden/>
        </w:rPr>
        <w:tab/>
      </w:r>
      <w:r>
        <w:rPr>
          <w:noProof/>
          <w:webHidden/>
        </w:rPr>
        <w:fldChar w:fldCharType="begin"/>
      </w:r>
      <w:r>
        <w:rPr>
          <w:noProof/>
          <w:webHidden/>
        </w:rPr>
        <w:instrText xml:space="preserve"> PAGEREF _Toc477697509 \h </w:instrText>
      </w:r>
      <w:r>
        <w:rPr>
          <w:noProof/>
          <w:webHidden/>
        </w:rPr>
      </w:r>
      <w:r>
        <w:rPr>
          <w:noProof/>
          <w:webHidden/>
        </w:rPr>
        <w:fldChar w:fldCharType="separate"/>
      </w:r>
      <w:r w:rsidR="00756B3E">
        <w:rPr>
          <w:noProof/>
          <w:webHidden/>
        </w:rPr>
        <w:t>29</w:t>
      </w:r>
      <w:r>
        <w:rPr>
          <w:noProof/>
          <w:webHidden/>
        </w:rPr>
        <w:fldChar w:fldCharType="end"/>
      </w:r>
    </w:p>
    <w:p w:rsidR="00696E6B"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25" w:anchor="_Toc477697510" w:history="1">
        <w:r w:rsidR="00696E6B" w:rsidRPr="00846FFA">
          <w:rPr>
            <w:rStyle w:val="Hyperlink"/>
            <w:noProof/>
          </w:rPr>
          <w:t>Figure 5.6</w:t>
        </w:r>
        <w:r w:rsidR="00696E6B">
          <w:rPr>
            <w:rFonts w:asciiTheme="minorHAnsi" w:eastAsiaTheme="minorEastAsia" w:hAnsiTheme="minorHAnsi" w:cstheme="minorBidi"/>
            <w:noProof/>
            <w:sz w:val="22"/>
            <w:lang w:eastAsia="en-IN"/>
          </w:rPr>
          <w:tab/>
        </w:r>
        <w:r w:rsidR="00696E6B" w:rsidRPr="00846FFA">
          <w:rPr>
            <w:rStyle w:val="Hyperlink"/>
            <w:noProof/>
          </w:rPr>
          <w:t>VISUAL PARADIGM INTERFACE</w:t>
        </w:r>
        <w:r w:rsidR="00696E6B">
          <w:rPr>
            <w:noProof/>
            <w:webHidden/>
          </w:rPr>
          <w:tab/>
        </w:r>
        <w:r w:rsidR="00696E6B">
          <w:rPr>
            <w:noProof/>
            <w:webHidden/>
          </w:rPr>
          <w:fldChar w:fldCharType="begin"/>
        </w:r>
        <w:r w:rsidR="00696E6B">
          <w:rPr>
            <w:noProof/>
            <w:webHidden/>
          </w:rPr>
          <w:instrText xml:space="preserve"> PAGEREF _Toc477697510 \h </w:instrText>
        </w:r>
        <w:r w:rsidR="00696E6B">
          <w:rPr>
            <w:noProof/>
            <w:webHidden/>
          </w:rPr>
        </w:r>
        <w:r w:rsidR="00696E6B">
          <w:rPr>
            <w:noProof/>
            <w:webHidden/>
          </w:rPr>
          <w:fldChar w:fldCharType="separate"/>
        </w:r>
        <w:r w:rsidR="00756B3E">
          <w:rPr>
            <w:noProof/>
            <w:webHidden/>
          </w:rPr>
          <w:t>30</w:t>
        </w:r>
        <w:r w:rsidR="00696E6B">
          <w:rPr>
            <w:noProof/>
            <w:webHidden/>
          </w:rPr>
          <w:fldChar w:fldCharType="end"/>
        </w:r>
      </w:hyperlink>
    </w:p>
    <w:p w:rsidR="00696E6B"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26" w:anchor="_Toc477697511" w:history="1">
        <w:r w:rsidR="00696E6B" w:rsidRPr="00846FFA">
          <w:rPr>
            <w:rStyle w:val="Hyperlink"/>
            <w:noProof/>
          </w:rPr>
          <w:t>Figure 5.7</w:t>
        </w:r>
        <w:r w:rsidR="00696E6B">
          <w:rPr>
            <w:rFonts w:asciiTheme="minorHAnsi" w:eastAsiaTheme="minorEastAsia" w:hAnsiTheme="minorHAnsi" w:cstheme="minorBidi"/>
            <w:noProof/>
            <w:sz w:val="22"/>
            <w:lang w:eastAsia="en-IN"/>
          </w:rPr>
          <w:tab/>
        </w:r>
        <w:r w:rsidR="00A756EB">
          <w:rPr>
            <w:rStyle w:val="Hyperlink"/>
            <w:noProof/>
          </w:rPr>
          <w:t>LOGIN SHELL FOR EVACharge</w:t>
        </w:r>
        <w:r w:rsidR="00696E6B" w:rsidRPr="00846FFA">
          <w:rPr>
            <w:rStyle w:val="Hyperlink"/>
            <w:noProof/>
          </w:rPr>
          <w:t>SE USING SSH</w:t>
        </w:r>
        <w:r w:rsidR="00696E6B">
          <w:rPr>
            <w:noProof/>
            <w:webHidden/>
          </w:rPr>
          <w:tab/>
        </w:r>
        <w:r w:rsidR="00696E6B">
          <w:rPr>
            <w:noProof/>
            <w:webHidden/>
          </w:rPr>
          <w:fldChar w:fldCharType="begin"/>
        </w:r>
        <w:r w:rsidR="00696E6B">
          <w:rPr>
            <w:noProof/>
            <w:webHidden/>
          </w:rPr>
          <w:instrText xml:space="preserve"> PAGEREF _Toc477697511 \h </w:instrText>
        </w:r>
        <w:r w:rsidR="00696E6B">
          <w:rPr>
            <w:noProof/>
            <w:webHidden/>
          </w:rPr>
        </w:r>
        <w:r w:rsidR="00696E6B">
          <w:rPr>
            <w:noProof/>
            <w:webHidden/>
          </w:rPr>
          <w:fldChar w:fldCharType="separate"/>
        </w:r>
        <w:r w:rsidR="00756B3E">
          <w:rPr>
            <w:noProof/>
            <w:webHidden/>
          </w:rPr>
          <w:t>31</w:t>
        </w:r>
        <w:r w:rsidR="00696E6B">
          <w:rPr>
            <w:noProof/>
            <w:webHidden/>
          </w:rPr>
          <w:fldChar w:fldCharType="end"/>
        </w:r>
      </w:hyperlink>
    </w:p>
    <w:p w:rsidR="00696E6B"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27" w:anchor="_Toc477697512" w:history="1">
        <w:r w:rsidR="00696E6B" w:rsidRPr="00846FFA">
          <w:rPr>
            <w:rStyle w:val="Hyperlink"/>
            <w:noProof/>
          </w:rPr>
          <w:t>Figure 5.8</w:t>
        </w:r>
        <w:r w:rsidR="00696E6B">
          <w:rPr>
            <w:rFonts w:asciiTheme="minorHAnsi" w:eastAsiaTheme="minorEastAsia" w:hAnsiTheme="minorHAnsi" w:cstheme="minorBidi"/>
            <w:noProof/>
            <w:sz w:val="22"/>
            <w:lang w:eastAsia="en-IN"/>
          </w:rPr>
          <w:tab/>
        </w:r>
        <w:r w:rsidR="00696E6B" w:rsidRPr="00846FFA">
          <w:rPr>
            <w:rStyle w:val="Hyperlink"/>
            <w:noProof/>
          </w:rPr>
          <w:t>COMPILING THE PROGRAM ON GCC</w:t>
        </w:r>
        <w:r w:rsidR="00696E6B">
          <w:rPr>
            <w:noProof/>
            <w:webHidden/>
          </w:rPr>
          <w:tab/>
        </w:r>
        <w:r w:rsidR="00696E6B">
          <w:rPr>
            <w:noProof/>
            <w:webHidden/>
          </w:rPr>
          <w:fldChar w:fldCharType="begin"/>
        </w:r>
        <w:r w:rsidR="00696E6B">
          <w:rPr>
            <w:noProof/>
            <w:webHidden/>
          </w:rPr>
          <w:instrText xml:space="preserve"> PAGEREF _Toc477697512 \h </w:instrText>
        </w:r>
        <w:r w:rsidR="00696E6B">
          <w:rPr>
            <w:noProof/>
            <w:webHidden/>
          </w:rPr>
        </w:r>
        <w:r w:rsidR="00696E6B">
          <w:rPr>
            <w:noProof/>
            <w:webHidden/>
          </w:rPr>
          <w:fldChar w:fldCharType="separate"/>
        </w:r>
        <w:r w:rsidR="00756B3E">
          <w:rPr>
            <w:noProof/>
            <w:webHidden/>
          </w:rPr>
          <w:t>32</w:t>
        </w:r>
        <w:r w:rsidR="00696E6B">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C06C7C" w:rsidRDefault="006D09B5" w:rsidP="001A0F49">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8" w:anchor="_Toc477698760" w:history="1">
        <w:r w:rsidR="00C06C7C" w:rsidRPr="003477F6">
          <w:rPr>
            <w:rStyle w:val="Hyperlink"/>
            <w:noProof/>
          </w:rPr>
          <w:t>Figure 6.1</w:t>
        </w:r>
        <w:r w:rsidR="00C06C7C">
          <w:rPr>
            <w:rFonts w:asciiTheme="minorHAnsi" w:eastAsiaTheme="minorEastAsia" w:hAnsiTheme="minorHAnsi" w:cstheme="minorBidi"/>
            <w:noProof/>
            <w:sz w:val="22"/>
            <w:lang w:eastAsia="en-IN"/>
          </w:rPr>
          <w:tab/>
        </w:r>
        <w:r w:rsidR="00C06C7C" w:rsidRPr="003477F6">
          <w:rPr>
            <w:rStyle w:val="Hyperlink"/>
            <w:noProof/>
          </w:rPr>
          <w:t>RASPBERRY PI 3 MODEL B SPECIFICATION</w:t>
        </w:r>
        <w:r w:rsidR="00C06C7C">
          <w:rPr>
            <w:noProof/>
            <w:webHidden/>
          </w:rPr>
          <w:tab/>
        </w:r>
        <w:r w:rsidR="00C06C7C">
          <w:rPr>
            <w:noProof/>
            <w:webHidden/>
          </w:rPr>
          <w:fldChar w:fldCharType="begin"/>
        </w:r>
        <w:r w:rsidR="00C06C7C">
          <w:rPr>
            <w:noProof/>
            <w:webHidden/>
          </w:rPr>
          <w:instrText xml:space="preserve"> PAGEREF _Toc477698760 \h </w:instrText>
        </w:r>
        <w:r w:rsidR="00C06C7C">
          <w:rPr>
            <w:noProof/>
            <w:webHidden/>
          </w:rPr>
        </w:r>
        <w:r w:rsidR="00C06C7C">
          <w:rPr>
            <w:noProof/>
            <w:webHidden/>
          </w:rPr>
          <w:fldChar w:fldCharType="separate"/>
        </w:r>
        <w:r w:rsidR="00756B3E">
          <w:rPr>
            <w:noProof/>
            <w:webHidden/>
          </w:rPr>
          <w:t>33</w:t>
        </w:r>
        <w:r w:rsidR="00C06C7C">
          <w:rPr>
            <w:noProof/>
            <w:webHidden/>
          </w:rPr>
          <w:fldChar w:fldCharType="end"/>
        </w:r>
      </w:hyperlink>
    </w:p>
    <w:p w:rsidR="00C06C7C"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29" w:anchor="_Toc477698761" w:history="1">
        <w:r w:rsidR="00C06C7C" w:rsidRPr="003477F6">
          <w:rPr>
            <w:rStyle w:val="Hyperlink"/>
            <w:noProof/>
          </w:rPr>
          <w:t>Figure 6.2</w:t>
        </w:r>
        <w:r w:rsidR="00C06C7C">
          <w:rPr>
            <w:rFonts w:asciiTheme="minorHAnsi" w:eastAsiaTheme="minorEastAsia" w:hAnsiTheme="minorHAnsi" w:cstheme="minorBidi"/>
            <w:noProof/>
            <w:sz w:val="22"/>
            <w:lang w:eastAsia="en-IN"/>
          </w:rPr>
          <w:tab/>
        </w:r>
        <w:r w:rsidR="00C06C7C" w:rsidRPr="003477F6">
          <w:rPr>
            <w:rStyle w:val="Hyperlink"/>
            <w:noProof/>
          </w:rPr>
          <w:t>OFFICIAL 7"TOUCH SCREEN</w:t>
        </w:r>
        <w:r w:rsidR="00C06C7C">
          <w:rPr>
            <w:noProof/>
            <w:webHidden/>
          </w:rPr>
          <w:tab/>
        </w:r>
        <w:r w:rsidR="00C06C7C">
          <w:rPr>
            <w:noProof/>
            <w:webHidden/>
          </w:rPr>
          <w:fldChar w:fldCharType="begin"/>
        </w:r>
        <w:r w:rsidR="00C06C7C">
          <w:rPr>
            <w:noProof/>
            <w:webHidden/>
          </w:rPr>
          <w:instrText xml:space="preserve"> PAGEREF _Toc477698761 \h </w:instrText>
        </w:r>
        <w:r w:rsidR="00C06C7C">
          <w:rPr>
            <w:noProof/>
            <w:webHidden/>
          </w:rPr>
        </w:r>
        <w:r w:rsidR="00C06C7C">
          <w:rPr>
            <w:noProof/>
            <w:webHidden/>
          </w:rPr>
          <w:fldChar w:fldCharType="separate"/>
        </w:r>
        <w:r w:rsidR="00756B3E">
          <w:rPr>
            <w:noProof/>
            <w:webHidden/>
          </w:rPr>
          <w:t>34</w:t>
        </w:r>
        <w:r w:rsidR="00C06C7C">
          <w:rPr>
            <w:noProof/>
            <w:webHidden/>
          </w:rPr>
          <w:fldChar w:fldCharType="end"/>
        </w:r>
      </w:hyperlink>
    </w:p>
    <w:p w:rsidR="00C06C7C"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30" w:anchor="_Toc477698762" w:history="1">
        <w:r w:rsidR="00C06C7C" w:rsidRPr="003477F6">
          <w:rPr>
            <w:rStyle w:val="Hyperlink"/>
            <w:noProof/>
          </w:rPr>
          <w:t>Figure 6.3</w:t>
        </w:r>
        <w:r w:rsidR="00C06C7C">
          <w:rPr>
            <w:rFonts w:asciiTheme="minorHAnsi" w:eastAsiaTheme="minorEastAsia" w:hAnsiTheme="minorHAnsi" w:cstheme="minorBidi"/>
            <w:noProof/>
            <w:sz w:val="22"/>
            <w:lang w:eastAsia="en-IN"/>
          </w:rPr>
          <w:tab/>
        </w:r>
        <w:r w:rsidR="00C06C7C" w:rsidRPr="003477F6">
          <w:rPr>
            <w:rStyle w:val="Hyperlink"/>
            <w:noProof/>
          </w:rPr>
          <w:t>PARTS OF THE TOUCH SCREEN WITH DRIVER</w:t>
        </w:r>
        <w:r w:rsidR="001A0F49">
          <w:rPr>
            <w:rStyle w:val="Hyperlink"/>
            <w:noProof/>
          </w:rPr>
          <w:tab/>
        </w:r>
        <w:r w:rsidR="00C06C7C">
          <w:rPr>
            <w:noProof/>
            <w:webHidden/>
          </w:rPr>
          <w:fldChar w:fldCharType="begin"/>
        </w:r>
        <w:r w:rsidR="00C06C7C">
          <w:rPr>
            <w:noProof/>
            <w:webHidden/>
          </w:rPr>
          <w:instrText xml:space="preserve"> PAGEREF _Toc477698762 \h </w:instrText>
        </w:r>
        <w:r w:rsidR="00C06C7C">
          <w:rPr>
            <w:noProof/>
            <w:webHidden/>
          </w:rPr>
        </w:r>
        <w:r w:rsidR="00C06C7C">
          <w:rPr>
            <w:noProof/>
            <w:webHidden/>
          </w:rPr>
          <w:fldChar w:fldCharType="separate"/>
        </w:r>
        <w:r w:rsidR="00756B3E">
          <w:rPr>
            <w:noProof/>
            <w:webHidden/>
          </w:rPr>
          <w:t>34</w:t>
        </w:r>
        <w:r w:rsidR="00C06C7C">
          <w:rPr>
            <w:noProof/>
            <w:webHidden/>
          </w:rPr>
          <w:fldChar w:fldCharType="end"/>
        </w:r>
      </w:hyperlink>
    </w:p>
    <w:p w:rsidR="00C06C7C"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31" w:anchor="_Toc477698763" w:history="1">
        <w:r w:rsidR="00C06C7C" w:rsidRPr="003477F6">
          <w:rPr>
            <w:rStyle w:val="Hyperlink"/>
            <w:noProof/>
          </w:rPr>
          <w:t>Figure 6.4</w:t>
        </w:r>
        <w:r w:rsidR="00C06C7C">
          <w:rPr>
            <w:rFonts w:asciiTheme="minorHAnsi" w:eastAsiaTheme="minorEastAsia" w:hAnsiTheme="minorHAnsi" w:cstheme="minorBidi"/>
            <w:noProof/>
            <w:sz w:val="22"/>
            <w:lang w:eastAsia="en-IN"/>
          </w:rPr>
          <w:tab/>
        </w:r>
        <w:r w:rsidR="00C06C7C" w:rsidRPr="003477F6">
          <w:rPr>
            <w:rStyle w:val="Hyperlink"/>
            <w:noProof/>
          </w:rPr>
          <w:t>EVACharge SE BOARD</w:t>
        </w:r>
        <w:r w:rsidR="00C06C7C">
          <w:rPr>
            <w:noProof/>
            <w:webHidden/>
          </w:rPr>
          <w:tab/>
        </w:r>
        <w:r w:rsidR="00C06C7C">
          <w:rPr>
            <w:noProof/>
            <w:webHidden/>
          </w:rPr>
          <w:fldChar w:fldCharType="begin"/>
        </w:r>
        <w:r w:rsidR="00C06C7C">
          <w:rPr>
            <w:noProof/>
            <w:webHidden/>
          </w:rPr>
          <w:instrText xml:space="preserve"> PAGEREF _Toc477698763 \h </w:instrText>
        </w:r>
        <w:r w:rsidR="00C06C7C">
          <w:rPr>
            <w:noProof/>
            <w:webHidden/>
          </w:rPr>
        </w:r>
        <w:r w:rsidR="00C06C7C">
          <w:rPr>
            <w:noProof/>
            <w:webHidden/>
          </w:rPr>
          <w:fldChar w:fldCharType="separate"/>
        </w:r>
        <w:r w:rsidR="00756B3E">
          <w:rPr>
            <w:noProof/>
            <w:webHidden/>
          </w:rPr>
          <w:t>35</w:t>
        </w:r>
        <w:r w:rsidR="00C06C7C">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44E19" w:rsidRDefault="00070C67" w:rsidP="001A0F49">
      <w:pPr>
        <w:pStyle w:val="TableofFigures"/>
        <w:tabs>
          <w:tab w:val="left" w:pos="2268"/>
          <w:tab w:val="right" w:pos="9016"/>
        </w:tabs>
        <w:ind w:left="2895" w:hanging="2895"/>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2" w:anchor="_Toc477700390" w:history="1">
        <w:r w:rsidR="00044E19" w:rsidRPr="006273EC">
          <w:rPr>
            <w:rStyle w:val="Hyperlink"/>
            <w:noProof/>
          </w:rPr>
          <w:t>Figure 7.1</w:t>
        </w:r>
        <w:r w:rsidR="00044E19">
          <w:rPr>
            <w:rFonts w:asciiTheme="minorHAnsi" w:eastAsiaTheme="minorEastAsia" w:hAnsiTheme="minorHAnsi" w:cstheme="minorBidi"/>
            <w:noProof/>
            <w:sz w:val="22"/>
            <w:lang w:eastAsia="en-IN"/>
          </w:rPr>
          <w:tab/>
        </w:r>
        <w:r w:rsidR="00044E19" w:rsidRPr="006273EC">
          <w:rPr>
            <w:rStyle w:val="Hyperlink"/>
            <w:noProof/>
          </w:rPr>
          <w:t>THE WORKING MODEL WITH THE SIGNAL ON EV</w:t>
        </w:r>
        <w:r w:rsidR="00044E19">
          <w:rPr>
            <w:noProof/>
            <w:webHidden/>
          </w:rPr>
          <w:tab/>
        </w:r>
        <w:r w:rsidR="00044E19">
          <w:rPr>
            <w:noProof/>
            <w:webHidden/>
          </w:rPr>
          <w:fldChar w:fldCharType="begin"/>
        </w:r>
        <w:r w:rsidR="00044E19">
          <w:rPr>
            <w:noProof/>
            <w:webHidden/>
          </w:rPr>
          <w:instrText xml:space="preserve"> PAGEREF _Toc477700390 \h </w:instrText>
        </w:r>
        <w:r w:rsidR="00044E19">
          <w:rPr>
            <w:noProof/>
            <w:webHidden/>
          </w:rPr>
        </w:r>
        <w:r w:rsidR="00044E19">
          <w:rPr>
            <w:noProof/>
            <w:webHidden/>
          </w:rPr>
          <w:fldChar w:fldCharType="separate"/>
        </w:r>
        <w:r w:rsidR="00756B3E">
          <w:rPr>
            <w:noProof/>
            <w:webHidden/>
          </w:rPr>
          <w:t>40</w:t>
        </w:r>
        <w:r w:rsidR="00044E19">
          <w:rPr>
            <w:noProof/>
            <w:webHidden/>
          </w:rPr>
          <w:fldChar w:fldCharType="end"/>
        </w:r>
      </w:hyperlink>
    </w:p>
    <w:p w:rsidR="00070C67" w:rsidRDefault="00070C67"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4C1C3D" w:rsidRDefault="004C1C3D" w:rsidP="001A0F49">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3" w:anchor="_Toc477706150" w:history="1">
        <w:r w:rsidRPr="00120E36">
          <w:rPr>
            <w:rStyle w:val="Hyperlink"/>
            <w:noProof/>
          </w:rPr>
          <w:t>Appendix 1.1</w:t>
        </w:r>
        <w:r>
          <w:rPr>
            <w:rFonts w:asciiTheme="minorHAnsi" w:eastAsiaTheme="minorEastAsia" w:hAnsiTheme="minorHAnsi" w:cstheme="minorBidi"/>
            <w:noProof/>
            <w:sz w:val="22"/>
            <w:lang w:eastAsia="en-IN"/>
          </w:rPr>
          <w:tab/>
        </w:r>
        <w:r w:rsidRPr="00120E36">
          <w:rPr>
            <w:rStyle w:val="Hyperlink"/>
            <w:noProof/>
          </w:rPr>
          <w:t>UML SEQUENCE DIAGRAM</w:t>
        </w:r>
        <w:r>
          <w:rPr>
            <w:noProof/>
            <w:webHidden/>
          </w:rPr>
          <w:tab/>
        </w:r>
        <w:r>
          <w:rPr>
            <w:noProof/>
            <w:webHidden/>
          </w:rPr>
          <w:fldChar w:fldCharType="begin"/>
        </w:r>
        <w:r>
          <w:rPr>
            <w:noProof/>
            <w:webHidden/>
          </w:rPr>
          <w:instrText xml:space="preserve"> PAGEREF _Toc477706150 \h </w:instrText>
        </w:r>
        <w:r>
          <w:rPr>
            <w:noProof/>
            <w:webHidden/>
          </w:rPr>
        </w:r>
        <w:r>
          <w:rPr>
            <w:noProof/>
            <w:webHidden/>
          </w:rPr>
          <w:fldChar w:fldCharType="separate"/>
        </w:r>
        <w:r w:rsidR="00756B3E">
          <w:rPr>
            <w:noProof/>
            <w:webHidden/>
          </w:rPr>
          <w:t>43</w:t>
        </w:r>
        <w:r>
          <w:rPr>
            <w:noProof/>
            <w:webHidden/>
          </w:rPr>
          <w:fldChar w:fldCharType="end"/>
        </w:r>
      </w:hyperlink>
    </w:p>
    <w:p w:rsidR="004C1C3D"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34" w:anchor="_Toc477706151" w:history="1">
        <w:r w:rsidR="004C1C3D" w:rsidRPr="00120E36">
          <w:rPr>
            <w:rStyle w:val="Hyperlink"/>
            <w:noProof/>
          </w:rPr>
          <w:t>Appendix 1.2</w:t>
        </w:r>
        <w:r w:rsidR="004C1C3D">
          <w:rPr>
            <w:rFonts w:asciiTheme="minorHAnsi" w:eastAsiaTheme="minorEastAsia" w:hAnsiTheme="minorHAnsi" w:cstheme="minorBidi"/>
            <w:noProof/>
            <w:sz w:val="22"/>
            <w:lang w:eastAsia="en-IN"/>
          </w:rPr>
          <w:tab/>
        </w:r>
        <w:r w:rsidR="004C1C3D" w:rsidRPr="00120E36">
          <w:rPr>
            <w:rStyle w:val="Hyperlink"/>
            <w:noProof/>
          </w:rPr>
          <w:t>UML STATE DIAGRAM</w:t>
        </w:r>
        <w:r w:rsidR="004C1C3D">
          <w:rPr>
            <w:noProof/>
            <w:webHidden/>
          </w:rPr>
          <w:tab/>
        </w:r>
        <w:r w:rsidR="004C1C3D">
          <w:rPr>
            <w:noProof/>
            <w:webHidden/>
          </w:rPr>
          <w:fldChar w:fldCharType="begin"/>
        </w:r>
        <w:r w:rsidR="004C1C3D">
          <w:rPr>
            <w:noProof/>
            <w:webHidden/>
          </w:rPr>
          <w:instrText xml:space="preserve"> PAGEREF _Toc477706151 \h </w:instrText>
        </w:r>
        <w:r w:rsidR="004C1C3D">
          <w:rPr>
            <w:noProof/>
            <w:webHidden/>
          </w:rPr>
        </w:r>
        <w:r w:rsidR="004C1C3D">
          <w:rPr>
            <w:noProof/>
            <w:webHidden/>
          </w:rPr>
          <w:fldChar w:fldCharType="separate"/>
        </w:r>
        <w:r w:rsidR="00756B3E">
          <w:rPr>
            <w:noProof/>
            <w:webHidden/>
          </w:rPr>
          <w:t>44</w:t>
        </w:r>
        <w:r w:rsidR="004C1C3D">
          <w:rPr>
            <w:noProof/>
            <w:webHidden/>
          </w:rPr>
          <w:fldChar w:fldCharType="end"/>
        </w:r>
      </w:hyperlink>
    </w:p>
    <w:p w:rsidR="004C1C3D"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35" w:anchor="_Toc477706152" w:history="1">
        <w:r w:rsidR="004C1C3D" w:rsidRPr="00120E36">
          <w:rPr>
            <w:rStyle w:val="Hyperlink"/>
            <w:noProof/>
          </w:rPr>
          <w:t>Appendix 1.3</w:t>
        </w:r>
        <w:r w:rsidR="004C1C3D">
          <w:rPr>
            <w:rFonts w:asciiTheme="minorHAnsi" w:eastAsiaTheme="minorEastAsia" w:hAnsiTheme="minorHAnsi" w:cstheme="minorBidi"/>
            <w:noProof/>
            <w:sz w:val="22"/>
            <w:lang w:eastAsia="en-IN"/>
          </w:rPr>
          <w:tab/>
        </w:r>
        <w:r w:rsidR="004C1C3D" w:rsidRPr="00120E36">
          <w:rPr>
            <w:rStyle w:val="Hyperlink"/>
            <w:noProof/>
          </w:rPr>
          <w:t>STATE DIAGRAM -EVSE</w:t>
        </w:r>
        <w:r w:rsidR="004C1C3D">
          <w:rPr>
            <w:noProof/>
            <w:webHidden/>
          </w:rPr>
          <w:tab/>
        </w:r>
        <w:r w:rsidR="004C1C3D">
          <w:rPr>
            <w:noProof/>
            <w:webHidden/>
          </w:rPr>
          <w:fldChar w:fldCharType="begin"/>
        </w:r>
        <w:r w:rsidR="004C1C3D">
          <w:rPr>
            <w:noProof/>
            <w:webHidden/>
          </w:rPr>
          <w:instrText xml:space="preserve"> PAGEREF _Toc477706152 \h </w:instrText>
        </w:r>
        <w:r w:rsidR="004C1C3D">
          <w:rPr>
            <w:noProof/>
            <w:webHidden/>
          </w:rPr>
        </w:r>
        <w:r w:rsidR="004C1C3D">
          <w:rPr>
            <w:noProof/>
            <w:webHidden/>
          </w:rPr>
          <w:fldChar w:fldCharType="separate"/>
        </w:r>
        <w:r w:rsidR="00756B3E">
          <w:rPr>
            <w:noProof/>
            <w:webHidden/>
          </w:rPr>
          <w:t>45</w:t>
        </w:r>
        <w:r w:rsidR="004C1C3D">
          <w:rPr>
            <w:noProof/>
            <w:webHidden/>
          </w:rPr>
          <w:fldChar w:fldCharType="end"/>
        </w:r>
      </w:hyperlink>
    </w:p>
    <w:p w:rsidR="004C1C3D" w:rsidRDefault="00FF0921" w:rsidP="001A0F49">
      <w:pPr>
        <w:pStyle w:val="TableofFigures"/>
        <w:tabs>
          <w:tab w:val="left" w:pos="2268"/>
          <w:tab w:val="right" w:pos="9016"/>
        </w:tabs>
        <w:rPr>
          <w:rFonts w:asciiTheme="minorHAnsi" w:eastAsiaTheme="minorEastAsia" w:hAnsiTheme="minorHAnsi" w:cstheme="minorBidi"/>
          <w:noProof/>
          <w:sz w:val="22"/>
          <w:lang w:eastAsia="en-IN"/>
        </w:rPr>
      </w:pPr>
      <w:hyperlink r:id="rId36" w:anchor="_Toc477706153" w:history="1">
        <w:r w:rsidR="004C1C3D" w:rsidRPr="00120E36">
          <w:rPr>
            <w:rStyle w:val="Hyperlink"/>
            <w:noProof/>
          </w:rPr>
          <w:t>Appendix 1.4</w:t>
        </w:r>
        <w:r w:rsidR="004C1C3D">
          <w:rPr>
            <w:rFonts w:asciiTheme="minorHAnsi" w:eastAsiaTheme="minorEastAsia" w:hAnsiTheme="minorHAnsi" w:cstheme="minorBidi"/>
            <w:noProof/>
            <w:sz w:val="22"/>
            <w:lang w:eastAsia="en-IN"/>
          </w:rPr>
          <w:tab/>
        </w:r>
        <w:r w:rsidR="004C1C3D" w:rsidRPr="00120E36">
          <w:rPr>
            <w:rStyle w:val="Hyperlink"/>
            <w:noProof/>
          </w:rPr>
          <w:t>STATE DIAGRAM -RASPBERRY PI</w:t>
        </w:r>
        <w:r w:rsidR="004C1C3D">
          <w:rPr>
            <w:noProof/>
            <w:webHidden/>
          </w:rPr>
          <w:tab/>
        </w:r>
        <w:r w:rsidR="004C1C3D">
          <w:rPr>
            <w:noProof/>
            <w:webHidden/>
          </w:rPr>
          <w:fldChar w:fldCharType="begin"/>
        </w:r>
        <w:r w:rsidR="004C1C3D">
          <w:rPr>
            <w:noProof/>
            <w:webHidden/>
          </w:rPr>
          <w:instrText xml:space="preserve"> PAGEREF _Toc477706153 \h </w:instrText>
        </w:r>
        <w:r w:rsidR="004C1C3D">
          <w:rPr>
            <w:noProof/>
            <w:webHidden/>
          </w:rPr>
        </w:r>
        <w:r w:rsidR="004C1C3D">
          <w:rPr>
            <w:noProof/>
            <w:webHidden/>
          </w:rPr>
          <w:fldChar w:fldCharType="separate"/>
        </w:r>
        <w:r w:rsidR="00756B3E">
          <w:rPr>
            <w:noProof/>
            <w:webHidden/>
          </w:rPr>
          <w:t>46</w:t>
        </w:r>
        <w:r w:rsidR="004C1C3D">
          <w:rPr>
            <w:noProof/>
            <w:webHidden/>
          </w:rPr>
          <w:fldChar w:fldCharType="end"/>
        </w:r>
      </w:hyperlink>
    </w:p>
    <w:p w:rsidR="004C1C3D" w:rsidRDefault="004C1C3D"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C50FF" w:rsidRDefault="000C50FF">
      <w:pPr>
        <w:spacing w:after="0" w:line="240" w:lineRule="auto"/>
        <w:jc w:val="left"/>
        <w:rPr>
          <w:rFonts w:eastAsia="Times New Roman" w:cs="Times New Roman"/>
          <w:b/>
          <w:bCs/>
          <w:color w:val="000000"/>
          <w:lang w:eastAsia="en-IN" w:bidi="ta-IN"/>
        </w:rPr>
      </w:pPr>
      <w:r>
        <w:rPr>
          <w:rFonts w:eastAsia="Times New Roman" w:cs="Times New Roman"/>
          <w:b/>
          <w:bCs/>
          <w:color w:val="000000"/>
          <w:lang w:eastAsia="en-IN" w:bidi="ta-IN"/>
        </w:rPr>
        <w:br w:type="page"/>
      </w:r>
    </w:p>
    <w:p w:rsidR="007116CF" w:rsidRDefault="00844CE7" w:rsidP="00844CE7">
      <w:pPr>
        <w:pStyle w:val="NoSpacing"/>
        <w:outlineLvl w:val="0"/>
      </w:pPr>
      <w:bookmarkStart w:id="6" w:name="_Toc477961892"/>
      <w:r>
        <w:lastRenderedPageBreak/>
        <w:t>LIST OF ABBREVATIONS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CF24DB" w:rsidTr="001A6F8D">
        <w:tc>
          <w:tcPr>
            <w:tcW w:w="2405" w:type="dxa"/>
          </w:tcPr>
          <w:p w:rsidR="00CF24DB" w:rsidRDefault="00CF24DB" w:rsidP="00844CE7">
            <w:r>
              <w:t>CPLT</w:t>
            </w:r>
          </w:p>
        </w:tc>
        <w:tc>
          <w:tcPr>
            <w:tcW w:w="6611" w:type="dxa"/>
          </w:tcPr>
          <w:p w:rsidR="00CF24DB" w:rsidRDefault="00CF24DB" w:rsidP="00844CE7">
            <w:r>
              <w:t>Control Pilot Line</w:t>
            </w:r>
          </w:p>
        </w:tc>
      </w:tr>
      <w:tr w:rsidR="00CF24DB" w:rsidTr="001A6F8D">
        <w:tc>
          <w:tcPr>
            <w:tcW w:w="2405" w:type="dxa"/>
          </w:tcPr>
          <w:p w:rsidR="00CF24DB" w:rsidRDefault="00CF24DB" w:rsidP="00844CE7">
            <w:r>
              <w:t>EV</w:t>
            </w:r>
          </w:p>
        </w:tc>
        <w:tc>
          <w:tcPr>
            <w:tcW w:w="6611" w:type="dxa"/>
          </w:tcPr>
          <w:p w:rsidR="00CF24DB" w:rsidRDefault="00CF24DB" w:rsidP="00844CE7">
            <w:r>
              <w:t>Electric Vehicle</w:t>
            </w:r>
          </w:p>
        </w:tc>
      </w:tr>
      <w:tr w:rsidR="00CF24DB" w:rsidTr="001A6F8D">
        <w:tc>
          <w:tcPr>
            <w:tcW w:w="2405" w:type="dxa"/>
          </w:tcPr>
          <w:p w:rsidR="00CF24DB" w:rsidRDefault="00CF24DB" w:rsidP="00844CE7">
            <w:r>
              <w:t>EVCC</w:t>
            </w:r>
          </w:p>
        </w:tc>
        <w:tc>
          <w:tcPr>
            <w:tcW w:w="6611" w:type="dxa"/>
          </w:tcPr>
          <w:p w:rsidR="00CF24DB" w:rsidRDefault="00CF24DB" w:rsidP="00844CE7">
            <w:r>
              <w:t>Electric Vehicle Communication Controller</w:t>
            </w:r>
          </w:p>
        </w:tc>
      </w:tr>
      <w:tr w:rsidR="00CF24DB" w:rsidTr="001A6F8D">
        <w:tc>
          <w:tcPr>
            <w:tcW w:w="2405" w:type="dxa"/>
          </w:tcPr>
          <w:p w:rsidR="00CF24DB" w:rsidRDefault="00CF24DB" w:rsidP="00844CE7">
            <w:r>
              <w:t>EVSE</w:t>
            </w:r>
          </w:p>
        </w:tc>
        <w:tc>
          <w:tcPr>
            <w:tcW w:w="6611" w:type="dxa"/>
          </w:tcPr>
          <w:p w:rsidR="00CF24DB" w:rsidRDefault="00CF24DB" w:rsidP="00844CE7">
            <w:r>
              <w:t>Electric Vehicle Supply Equipment</w:t>
            </w:r>
          </w:p>
        </w:tc>
      </w:tr>
      <w:tr w:rsidR="00CF24DB" w:rsidTr="001A6F8D">
        <w:tc>
          <w:tcPr>
            <w:tcW w:w="2405" w:type="dxa"/>
          </w:tcPr>
          <w:p w:rsidR="00CF24DB" w:rsidRDefault="00CF24DB" w:rsidP="00844CE7">
            <w:r>
              <w:t>HMI</w:t>
            </w:r>
          </w:p>
        </w:tc>
        <w:tc>
          <w:tcPr>
            <w:tcW w:w="6611" w:type="dxa"/>
          </w:tcPr>
          <w:p w:rsidR="00CF24DB" w:rsidRDefault="00CF24DB" w:rsidP="00844CE7">
            <w:r>
              <w:t>Human Machine Interface</w:t>
            </w:r>
          </w:p>
        </w:tc>
      </w:tr>
      <w:tr w:rsidR="00CF24DB" w:rsidTr="001A6F8D">
        <w:tc>
          <w:tcPr>
            <w:tcW w:w="2405" w:type="dxa"/>
          </w:tcPr>
          <w:p w:rsidR="00CF24DB" w:rsidRDefault="00CF24DB" w:rsidP="00844CE7">
            <w:r>
              <w:t>HPGP</w:t>
            </w:r>
          </w:p>
        </w:tc>
        <w:tc>
          <w:tcPr>
            <w:tcW w:w="6611" w:type="dxa"/>
          </w:tcPr>
          <w:p w:rsidR="00CF24DB" w:rsidRDefault="00CF24DB" w:rsidP="00844CE7">
            <w:r>
              <w:t>HomePlug Green Phy</w:t>
            </w:r>
          </w:p>
        </w:tc>
      </w:tr>
      <w:tr w:rsidR="00CF24DB" w:rsidTr="001A6F8D">
        <w:tc>
          <w:tcPr>
            <w:tcW w:w="2405" w:type="dxa"/>
          </w:tcPr>
          <w:p w:rsidR="00CF24DB" w:rsidRDefault="00CF24DB" w:rsidP="00844CE7">
            <w:r>
              <w:t>IP</w:t>
            </w:r>
          </w:p>
        </w:tc>
        <w:tc>
          <w:tcPr>
            <w:tcW w:w="6611" w:type="dxa"/>
          </w:tcPr>
          <w:p w:rsidR="00CF24DB" w:rsidRDefault="00CF24DB" w:rsidP="00844CE7">
            <w:r>
              <w:t>Internet Protocol</w:t>
            </w:r>
          </w:p>
        </w:tc>
      </w:tr>
      <w:tr w:rsidR="00794481" w:rsidTr="001A6F8D">
        <w:tc>
          <w:tcPr>
            <w:tcW w:w="2405" w:type="dxa"/>
          </w:tcPr>
          <w:p w:rsidR="00794481" w:rsidRDefault="00794481" w:rsidP="00844CE7">
            <w:r>
              <w:t>OS</w:t>
            </w:r>
          </w:p>
        </w:tc>
        <w:tc>
          <w:tcPr>
            <w:tcW w:w="6611" w:type="dxa"/>
          </w:tcPr>
          <w:p w:rsidR="00794481" w:rsidRDefault="00794481" w:rsidP="00844CE7">
            <w:r>
              <w:t>Operating System</w:t>
            </w:r>
          </w:p>
        </w:tc>
      </w:tr>
      <w:tr w:rsidR="00CF24DB" w:rsidTr="001A6F8D">
        <w:tc>
          <w:tcPr>
            <w:tcW w:w="2405" w:type="dxa"/>
          </w:tcPr>
          <w:p w:rsidR="00CF24DB" w:rsidRDefault="00CF24DB" w:rsidP="00844CE7">
            <w:r>
              <w:t>OSI</w:t>
            </w:r>
          </w:p>
        </w:tc>
        <w:tc>
          <w:tcPr>
            <w:tcW w:w="6611" w:type="dxa"/>
          </w:tcPr>
          <w:p w:rsidR="00CF24DB" w:rsidRDefault="00CF24DB" w:rsidP="00844CE7">
            <w:r>
              <w:t>Open Systems Interconnect</w:t>
            </w:r>
          </w:p>
        </w:tc>
      </w:tr>
      <w:tr w:rsidR="00CF24DB" w:rsidTr="001A6F8D">
        <w:tc>
          <w:tcPr>
            <w:tcW w:w="2405" w:type="dxa"/>
          </w:tcPr>
          <w:p w:rsidR="00CF24DB" w:rsidRDefault="00CF24DB" w:rsidP="00844CE7">
            <w:r>
              <w:t>RPi</w:t>
            </w:r>
          </w:p>
        </w:tc>
        <w:tc>
          <w:tcPr>
            <w:tcW w:w="6611" w:type="dxa"/>
          </w:tcPr>
          <w:p w:rsidR="00CF24DB" w:rsidRDefault="00CF24DB" w:rsidP="00844CE7">
            <w:r>
              <w:t>Raspberry Pi</w:t>
            </w:r>
          </w:p>
        </w:tc>
      </w:tr>
      <w:tr w:rsidR="00CF24DB" w:rsidTr="001A6F8D">
        <w:tc>
          <w:tcPr>
            <w:tcW w:w="2405" w:type="dxa"/>
          </w:tcPr>
          <w:p w:rsidR="00CF24DB" w:rsidRDefault="00CF24DB" w:rsidP="00844CE7">
            <w:r>
              <w:t>SECC</w:t>
            </w:r>
          </w:p>
        </w:tc>
        <w:tc>
          <w:tcPr>
            <w:tcW w:w="6611" w:type="dxa"/>
          </w:tcPr>
          <w:p w:rsidR="00CF24DB" w:rsidRDefault="00CF24DB" w:rsidP="00844CE7">
            <w:r>
              <w:t>Supply Equipment Communication Controller</w:t>
            </w:r>
          </w:p>
        </w:tc>
      </w:tr>
      <w:tr w:rsidR="00CF24DB" w:rsidTr="001A6F8D">
        <w:tc>
          <w:tcPr>
            <w:tcW w:w="2405" w:type="dxa"/>
          </w:tcPr>
          <w:p w:rsidR="00CF24DB" w:rsidRDefault="00CF24DB" w:rsidP="00844CE7">
            <w:r>
              <w:t>TCP</w:t>
            </w:r>
          </w:p>
        </w:tc>
        <w:tc>
          <w:tcPr>
            <w:tcW w:w="6611" w:type="dxa"/>
          </w:tcPr>
          <w:p w:rsidR="00CF24DB" w:rsidRDefault="00CF24DB" w:rsidP="00D41258">
            <w:r>
              <w:t>Transmission Control protocol</w:t>
            </w:r>
          </w:p>
        </w:tc>
      </w:tr>
      <w:tr w:rsidR="00CF24DB" w:rsidTr="001A6F8D">
        <w:tc>
          <w:tcPr>
            <w:tcW w:w="2405" w:type="dxa"/>
          </w:tcPr>
          <w:p w:rsidR="00CF24DB" w:rsidRDefault="00CF24DB" w:rsidP="00844CE7">
            <w:r>
              <w:t>TLS</w:t>
            </w:r>
          </w:p>
        </w:tc>
        <w:tc>
          <w:tcPr>
            <w:tcW w:w="6611" w:type="dxa"/>
          </w:tcPr>
          <w:p w:rsidR="00CF24DB" w:rsidRDefault="00CF24DB" w:rsidP="00844CE7">
            <w:r>
              <w:t>Transport Layer Security</w:t>
            </w:r>
          </w:p>
        </w:tc>
      </w:tr>
      <w:tr w:rsidR="00CF24DB" w:rsidTr="001A6F8D">
        <w:tc>
          <w:tcPr>
            <w:tcW w:w="2405" w:type="dxa"/>
          </w:tcPr>
          <w:p w:rsidR="00CF24DB" w:rsidRDefault="00CF24DB" w:rsidP="00844CE7">
            <w:r>
              <w:t>UDP</w:t>
            </w:r>
          </w:p>
        </w:tc>
        <w:tc>
          <w:tcPr>
            <w:tcW w:w="6611" w:type="dxa"/>
          </w:tcPr>
          <w:p w:rsidR="00CF24DB" w:rsidRDefault="00CF24DB" w:rsidP="00844CE7">
            <w:r>
              <w:t>User Datagram Protocol</w:t>
            </w:r>
          </w:p>
        </w:tc>
      </w:tr>
      <w:tr w:rsidR="00CF24DB" w:rsidTr="001A6F8D">
        <w:tc>
          <w:tcPr>
            <w:tcW w:w="2405" w:type="dxa"/>
          </w:tcPr>
          <w:p w:rsidR="00CF24DB" w:rsidRDefault="00CF24DB" w:rsidP="00844CE7">
            <w:r>
              <w:t>V2G</w:t>
            </w:r>
          </w:p>
        </w:tc>
        <w:tc>
          <w:tcPr>
            <w:tcW w:w="6611" w:type="dxa"/>
          </w:tcPr>
          <w:p w:rsidR="00CF24DB" w:rsidRDefault="00CF24DB" w:rsidP="00844CE7">
            <w:r>
              <w:t xml:space="preserve">Vehicle-to-Grid </w:t>
            </w:r>
          </w:p>
        </w:tc>
      </w:tr>
      <w:tr w:rsidR="00CF24DB" w:rsidTr="001A6F8D">
        <w:tc>
          <w:tcPr>
            <w:tcW w:w="2405" w:type="dxa"/>
          </w:tcPr>
          <w:p w:rsidR="00CF24DB" w:rsidRDefault="00CF24DB" w:rsidP="00844CE7">
            <w:r>
              <w:t>V2GTP</w:t>
            </w:r>
          </w:p>
        </w:tc>
        <w:tc>
          <w:tcPr>
            <w:tcW w:w="6611" w:type="dxa"/>
          </w:tcPr>
          <w:p w:rsidR="00CF24DB" w:rsidRDefault="00CF24DB" w:rsidP="00844CE7">
            <w:r>
              <w:t>Vehicle-to-Grid Transfer Protocol</w:t>
            </w:r>
          </w:p>
        </w:tc>
      </w:tr>
      <w:tr w:rsidR="00CF24DB" w:rsidTr="001A6F8D">
        <w:tc>
          <w:tcPr>
            <w:tcW w:w="2405" w:type="dxa"/>
          </w:tcPr>
          <w:p w:rsidR="00CF24DB" w:rsidRDefault="00CF24DB" w:rsidP="00844CE7">
            <w:r>
              <w:t>V2IoG</w:t>
            </w:r>
          </w:p>
        </w:tc>
        <w:tc>
          <w:tcPr>
            <w:tcW w:w="6611" w:type="dxa"/>
          </w:tcPr>
          <w:p w:rsidR="00CF24DB" w:rsidRDefault="00CF24DB" w:rsidP="00844CE7">
            <w:r>
              <w:t>Vehicle-to-Grid Infrastructure over Grid</w:t>
            </w:r>
          </w:p>
        </w:tc>
      </w:tr>
    </w:tbl>
    <w:p w:rsidR="00844CE7" w:rsidRDefault="00844CE7" w:rsidP="00844CE7"/>
    <w:p w:rsidR="00C66E99" w:rsidRDefault="00C66E99">
      <w:pPr>
        <w:spacing w:after="0" w:line="240" w:lineRule="auto"/>
        <w:rPr>
          <w:rFonts w:eastAsia="Times New Roman" w:cs="Times New Roman"/>
          <w:b/>
          <w:bCs/>
          <w:color w:val="000000"/>
          <w:lang w:eastAsia="en-IN" w:bidi="ta-IN"/>
        </w:rPr>
      </w:pPr>
    </w:p>
    <w:p w:rsidR="000C50FF" w:rsidRDefault="000C50FF">
      <w:pPr>
        <w:spacing w:after="0" w:line="240" w:lineRule="auto"/>
        <w:rPr>
          <w:rFonts w:eastAsia="Times New Roman" w:cs="Times New Roman"/>
          <w:b/>
          <w:bCs/>
          <w:color w:val="000000"/>
          <w:lang w:eastAsia="en-IN" w:bidi="ta-IN"/>
        </w:rPr>
        <w:sectPr w:rsidR="000C50FF"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7" w:name="_Toc477961893"/>
      <w:r w:rsidRPr="00C66E99">
        <w:t>INTRODUCTION</w:t>
      </w:r>
      <w:bookmarkEnd w:id="7"/>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8" w:name="_Toc477961894"/>
      <w:r>
        <w:t>SHORT VERSION</w:t>
      </w:r>
      <w:bookmarkEnd w:id="8"/>
    </w:p>
    <w:p w:rsidR="00415421" w:rsidRPr="00415421" w:rsidRDefault="00415421" w:rsidP="00102A89">
      <w:pPr>
        <w:rPr>
          <w:lang w:eastAsia="en-IN" w:bidi="ta-IN"/>
        </w:rPr>
      </w:pPr>
      <w:r w:rsidRPr="00415421">
        <w:rPr>
          <w:lang w:eastAsia="en-IN" w:bidi="ta-IN"/>
        </w:rPr>
        <w:t>The present project work serves to set up a working model for the current standardization of the vehicle to grid communication according to ISO / IEC 15118 along with the HMI display running on raspberry pi platform.</w:t>
      </w:r>
    </w:p>
    <w:p w:rsidR="00415421" w:rsidRPr="00415421" w:rsidRDefault="00415421" w:rsidP="00102A89">
      <w:pPr>
        <w:rPr>
          <w:lang w:eastAsia="en-IN" w:bidi="ta-IN"/>
        </w:rPr>
      </w:pPr>
      <w:r w:rsidRPr="00415421">
        <w:rPr>
          <w:lang w:eastAsia="en-IN" w:bidi="ta-IN"/>
        </w:rPr>
        <w:t>The built-up working model consists of two interconnected EVACharge SE boards and a Raspberry Pi with a 7” inch screen for the display. .</w:t>
      </w:r>
    </w:p>
    <w:p w:rsidR="00415421" w:rsidRPr="00415421" w:rsidRDefault="00415421" w:rsidP="00102A89">
      <w:pPr>
        <w:rPr>
          <w:lang w:eastAsia="en-IN" w:bidi="ta-IN"/>
        </w:rPr>
      </w:pPr>
      <w:r w:rsidRPr="00415421">
        <w:rPr>
          <w:lang w:eastAsia="en-IN" w:bidi="ta-IN"/>
        </w:rPr>
        <w:t>The software used is derived from an existing stack and adapted for a defined application of ISO / IEC 115118. A dummy state model is used to test the veracity of the code.</w:t>
      </w:r>
    </w:p>
    <w:p w:rsidR="00415421" w:rsidRPr="00415421" w:rsidRDefault="00415421" w:rsidP="00102A89">
      <w:pPr>
        <w:rPr>
          <w:lang w:eastAsia="en-IN" w:bidi="ta-IN"/>
        </w:rPr>
      </w:pPr>
      <w:r w:rsidRPr="00415421">
        <w:rPr>
          <w:lang w:eastAsia="en-IN" w:bidi="ta-IN"/>
        </w:rPr>
        <w:t>According to the ISO, variable parameters are listed as macros and documented, so that a change is possible at any time. If parameters are selected so that the resulting requirements can no longer be met by the respective other subscri</w:t>
      </w:r>
      <w:r>
        <w:rPr>
          <w:lang w:eastAsia="en-IN" w:bidi="ta-IN"/>
        </w:rPr>
        <w:t>ber, a fault message is output.</w:t>
      </w:r>
    </w:p>
    <w:p w:rsidR="00415421" w:rsidRDefault="00415421" w:rsidP="00102A89">
      <w:pPr>
        <w:rPr>
          <w:lang w:eastAsia="en-IN" w:bidi="ta-IN"/>
        </w:rPr>
      </w:pPr>
      <w:r w:rsidRPr="00415421">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pPr>
        <w:spacing w:after="0" w:line="240" w:lineRule="auto"/>
        <w:rPr>
          <w:lang w:eastAsia="en-IN" w:bidi="ta-IN"/>
        </w:rPr>
      </w:pPr>
      <w:r>
        <w:rPr>
          <w:lang w:eastAsia="en-IN" w:bidi="ta-IN"/>
        </w:rPr>
        <w:br w:type="page"/>
      </w:r>
    </w:p>
    <w:p w:rsidR="00415421" w:rsidRDefault="00415421" w:rsidP="00F6767A">
      <w:pPr>
        <w:pStyle w:val="Heading2"/>
        <w:rPr>
          <w:rFonts w:eastAsia="Calibri"/>
        </w:rPr>
      </w:pPr>
      <w:bookmarkStart w:id="9" w:name="_Toc477961895"/>
      <w:r>
        <w:rPr>
          <w:rFonts w:eastAsia="Calibri"/>
        </w:rPr>
        <w:lastRenderedPageBreak/>
        <w:t>TASK</w:t>
      </w:r>
      <w:bookmarkEnd w:id="9"/>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415421"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415421" w:rsidRDefault="00415421">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br w:type="page"/>
      </w:r>
    </w:p>
    <w:p w:rsidR="00EE7A80" w:rsidRDefault="00EE7A80" w:rsidP="00F6767A">
      <w:pPr>
        <w:pStyle w:val="Heading2"/>
      </w:pPr>
      <w:bookmarkStart w:id="10" w:name="_Toc477961896"/>
      <w:r>
        <w:lastRenderedPageBreak/>
        <w:t>CHAPTER OVERVIEW</w:t>
      </w:r>
      <w:bookmarkEnd w:id="10"/>
    </w:p>
    <w:p w:rsidR="00CF1729" w:rsidRDefault="00CF1729">
      <w:pPr>
        <w:spacing w:after="0" w:line="240" w:lineRule="auto"/>
        <w:rPr>
          <w:lang w:eastAsia="en-IN" w:bidi="ta-IN"/>
        </w:rPr>
      </w:pPr>
      <w:r>
        <w:rPr>
          <w:lang w:eastAsia="en-IN" w:bidi="ta-IN"/>
        </w:rPr>
        <w:t>The first chapter gives the basic introduction of the project and its contents and a better brief.</w:t>
      </w:r>
    </w:p>
    <w:p w:rsidR="00CF1729" w:rsidRDefault="00CF1729">
      <w:pPr>
        <w:spacing w:after="0" w:line="240" w:lineRule="auto"/>
        <w:rPr>
          <w:lang w:eastAsia="en-IN" w:bidi="ta-IN"/>
        </w:rPr>
      </w:pPr>
    </w:p>
    <w:p w:rsidR="00CF1729" w:rsidRDefault="00CF1729">
      <w:pPr>
        <w:spacing w:after="0" w:line="240" w:lineRule="auto"/>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295955" w:rsidRDefault="00295955">
      <w:pPr>
        <w:spacing w:after="0" w:line="240" w:lineRule="auto"/>
        <w:rPr>
          <w:lang w:eastAsia="en-IN" w:bidi="ta-IN"/>
        </w:rPr>
      </w:pPr>
    </w:p>
    <w:p w:rsidR="00E405A9" w:rsidRDefault="00295955">
      <w:pPr>
        <w:spacing w:after="0" w:line="240" w:lineRule="auto"/>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E405A9" w:rsidRDefault="00E405A9">
      <w:pPr>
        <w:spacing w:after="0" w:line="240" w:lineRule="auto"/>
        <w:rPr>
          <w:lang w:eastAsia="en-IN" w:bidi="ta-IN"/>
        </w:rPr>
      </w:pPr>
    </w:p>
    <w:p w:rsidR="00600B69" w:rsidRDefault="00E405A9">
      <w:pPr>
        <w:spacing w:after="0" w:line="240" w:lineRule="auto"/>
        <w:rPr>
          <w:lang w:eastAsia="en-IN" w:bidi="ta-IN"/>
        </w:rPr>
      </w:pPr>
      <w:r>
        <w:rPr>
          <w:lang w:eastAsia="en-IN" w:bidi="ta-IN"/>
        </w:rPr>
        <w:t>The annexure allows us to show the output produced as form of state diagram, C code outputs and HMI display screen shots.</w:t>
      </w:r>
    </w:p>
    <w:p w:rsidR="00295955" w:rsidRDefault="00295955">
      <w:pPr>
        <w:spacing w:after="0" w:line="240" w:lineRule="auto"/>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1" w:name="_Toc477961897"/>
      <w:r>
        <w:rPr>
          <w:lang w:eastAsia="en-IN" w:bidi="ta-IN"/>
        </w:rPr>
        <w:t>LITERATURE SURVERY</w:t>
      </w:r>
      <w:bookmarkEnd w:id="11"/>
    </w:p>
    <w:p w:rsidR="00FB5676" w:rsidRDefault="00225264" w:rsidP="00225264">
      <w:pPr>
        <w:rPr>
          <w:lang w:eastAsia="en-IN" w:bidi="ta-IN"/>
        </w:rPr>
      </w:pPr>
      <w:r>
        <w:rPr>
          <w:lang w:eastAsia="en-IN" w:bidi="ta-IN"/>
        </w:rPr>
        <w:t xml:space="preserve">[1] </w:t>
      </w:r>
      <w:r w:rsidR="00FB5676" w:rsidRPr="00225264">
        <w:rPr>
          <w:lang w:eastAsia="en-IN" w:bidi="ta-IN"/>
        </w:rPr>
        <w:t xml:space="preserve">Peter Hank, Steffen </w:t>
      </w:r>
      <w:r w:rsidR="00D903D8" w:rsidRPr="00225264">
        <w:rPr>
          <w:lang w:eastAsia="en-IN" w:bidi="ta-IN"/>
        </w:rPr>
        <w:t>Müller,</w:t>
      </w:r>
      <w:r w:rsidR="00FB5676" w:rsidRPr="00FB5676">
        <w:t xml:space="preserve"> </w:t>
      </w:r>
      <w:r w:rsidR="00FB5676" w:rsidRPr="00225264">
        <w:rPr>
          <w:lang w:eastAsia="en-IN" w:bidi="ta-IN"/>
        </w:rPr>
        <w:t xml:space="preserve">Ovidiu </w:t>
      </w:r>
      <w:r w:rsidR="00D903D8" w:rsidRPr="00225264">
        <w:rPr>
          <w:lang w:eastAsia="en-IN" w:bidi="ta-IN"/>
        </w:rPr>
        <w:t>Vermesan,</w:t>
      </w:r>
      <w:r w:rsidR="00FB5676" w:rsidRPr="00225264">
        <w:rPr>
          <w:lang w:eastAsia="en-IN" w:bidi="ta-IN"/>
        </w:rPr>
        <w:t xml:space="preserve"> Jeroen Van Den Keybus, ‘Automotive Ethernet: in-vehicle networking and smart mobility</w:t>
      </w:r>
      <w:r w:rsidRPr="00225264">
        <w:rPr>
          <w:lang w:eastAsia="en-IN" w:bidi="ta-IN"/>
        </w:rPr>
        <w:t>’, DATE '13 Proceedings of the Conference on Design, Automation and Test in Europe Pages 1735-1739</w:t>
      </w:r>
    </w:p>
    <w:p w:rsidR="00225264" w:rsidRDefault="00225264" w:rsidP="00225264">
      <w:pPr>
        <w:rPr>
          <w:b/>
          <w:lang w:eastAsia="en-IN" w:bidi="ta-IN"/>
        </w:rPr>
      </w:pPr>
      <w:r w:rsidRPr="00225264">
        <w:rPr>
          <w:b/>
          <w:lang w:eastAsia="en-IN" w:bidi="ta-IN"/>
        </w:rPr>
        <w:t>Inference:</w:t>
      </w:r>
    </w:p>
    <w:p w:rsidR="00225264" w:rsidRDefault="00AD3137" w:rsidP="00225264">
      <w:pPr>
        <w:rPr>
          <w:lang w:val="en-US" w:eastAsia="en-IN" w:bidi="ta-IN"/>
        </w:rPr>
      </w:pPr>
      <w:r w:rsidRPr="00AD3137">
        <w:rPr>
          <w:lang w:val="en-US" w:eastAsia="en-IN" w:bidi="ta-IN"/>
        </w:rPr>
        <w:t>This paper explain the possibilities opened by using Ethernet for connecting the automobile network with any charging setup. It explicitly tells the use of Green PHY the powerline communication to improve the communication process and also reduce additional requirements for inter automotive communication.</w:t>
      </w:r>
      <w:r>
        <w:rPr>
          <w:lang w:val="en-US" w:eastAsia="en-IN" w:bidi="ta-IN"/>
        </w:rPr>
        <w:t xml:space="preserve"> This was used in designing the communication process between the vehicle and the electric car charger.</w:t>
      </w:r>
    </w:p>
    <w:p w:rsidR="00AD3137" w:rsidRDefault="00AD3137" w:rsidP="00225264">
      <w:pPr>
        <w:rPr>
          <w:lang w:val="en-US" w:eastAsia="en-IN" w:bidi="ta-IN"/>
        </w:rPr>
      </w:pPr>
      <w:r>
        <w:rPr>
          <w:lang w:val="en-US" w:eastAsia="en-IN" w:bidi="ta-IN"/>
        </w:rPr>
        <w:t>[2] B O Chen , Keith S. Hardy, Jason D. Harper, Daniel S. Dobrzynski , ‘ Towards standardized Vehicle Grid Integration’ , Transportation Electrification Conference and Expo (ITEC) ,2015 ,IEE.</w:t>
      </w:r>
    </w:p>
    <w:p w:rsidR="00AD3137" w:rsidRPr="00AD3137" w:rsidRDefault="00AD3137" w:rsidP="00225264">
      <w:pPr>
        <w:rPr>
          <w:b/>
          <w:lang w:val="en-US" w:eastAsia="en-IN" w:bidi="ta-IN"/>
        </w:rPr>
      </w:pPr>
      <w:r w:rsidRPr="00AD3137">
        <w:rPr>
          <w:b/>
          <w:lang w:val="en-US" w:eastAsia="en-IN" w:bidi="ta-IN"/>
        </w:rPr>
        <w:t>Inference</w:t>
      </w:r>
      <w:r>
        <w:rPr>
          <w:b/>
          <w:lang w:val="en-US" w:eastAsia="en-IN" w:bidi="ta-IN"/>
        </w:rPr>
        <w:t>:</w:t>
      </w:r>
    </w:p>
    <w:p w:rsidR="00225264" w:rsidRDefault="00AD3137" w:rsidP="00AD3137">
      <w:pPr>
        <w:rPr>
          <w:lang w:eastAsia="en-IN" w:bidi="ta-IN"/>
        </w:rPr>
      </w:pPr>
      <w:r>
        <w:rPr>
          <w:lang w:eastAsia="en-IN" w:bidi="ta-IN"/>
        </w:rPr>
        <w:t>This paper speaks about the standards needed to be considered while the vehicle and the grid will communicate. This is one of the</w:t>
      </w:r>
      <w:r w:rsidR="00BF04AD">
        <w:rPr>
          <w:lang w:eastAsia="en-IN" w:bidi="ta-IN"/>
        </w:rPr>
        <w:t xml:space="preserve"> major part of the V2</w:t>
      </w:r>
      <w:r>
        <w:rPr>
          <w:lang w:eastAsia="en-IN" w:bidi="ta-IN"/>
        </w:rPr>
        <w:t>G project and looks at integrating the smart grid to the Vehicle charging. This forms the basis of the entire ISO 15118 protocol.</w:t>
      </w:r>
    </w:p>
    <w:p w:rsidR="00BF04AD" w:rsidRDefault="00BF04AD" w:rsidP="00AD3137">
      <w:pPr>
        <w:rPr>
          <w:lang w:eastAsia="en-IN" w:bidi="ta-IN"/>
        </w:rPr>
      </w:pPr>
      <w:r>
        <w:rPr>
          <w:lang w:eastAsia="en-IN" w:bidi="ta-IN"/>
        </w:rPr>
        <w:t>[3] Dr. Andr</w:t>
      </w:r>
      <w:r w:rsidR="007468CD">
        <w:rPr>
          <w:lang w:eastAsia="en-IN" w:bidi="ta-IN"/>
        </w:rPr>
        <w:t>eas Heinrich, Michael Schwaiger</w:t>
      </w:r>
      <w:r>
        <w:rPr>
          <w:lang w:eastAsia="en-IN" w:bidi="ta-IN"/>
        </w:rPr>
        <w:t xml:space="preserve">, Daimler Ag and BMW </w:t>
      </w:r>
      <w:proofErr w:type="gramStart"/>
      <w:r>
        <w:rPr>
          <w:lang w:eastAsia="en-IN" w:bidi="ta-IN"/>
        </w:rPr>
        <w:t>group ,</w:t>
      </w:r>
      <w:proofErr w:type="gramEnd"/>
      <w:r>
        <w:rPr>
          <w:lang w:eastAsia="en-IN" w:bidi="ta-IN"/>
        </w:rPr>
        <w:t xml:space="preserve"> ‘ISO 15118 – charging communication between plug-in electric vehicles and charging infrastructure’</w:t>
      </w:r>
      <w:r w:rsidR="007468CD">
        <w:rPr>
          <w:lang w:eastAsia="en-IN" w:bidi="ta-IN"/>
        </w:rPr>
        <w:t>,</w:t>
      </w:r>
      <w:r>
        <w:rPr>
          <w:lang w:eastAsia="en-IN" w:bidi="ta-IN"/>
        </w:rPr>
        <w:t xml:space="preserve"> Grid Integration of Electric Mobility, 1</w:t>
      </w:r>
      <w:r w:rsidRPr="00BF04AD">
        <w:rPr>
          <w:vertAlign w:val="superscript"/>
          <w:lang w:eastAsia="en-IN" w:bidi="ta-IN"/>
        </w:rPr>
        <w:t>st</w:t>
      </w:r>
      <w:r>
        <w:rPr>
          <w:lang w:eastAsia="en-IN" w:bidi="ta-IN"/>
        </w:rPr>
        <w:t xml:space="preserve"> international ATZ Conference 2016 , pp 213-227</w:t>
      </w:r>
    </w:p>
    <w:p w:rsidR="00BF04AD" w:rsidRDefault="00BF04AD" w:rsidP="00AD3137">
      <w:pPr>
        <w:rPr>
          <w:b/>
          <w:lang w:eastAsia="en-IN" w:bidi="ta-IN"/>
        </w:rPr>
      </w:pPr>
      <w:r w:rsidRPr="00BF04AD">
        <w:rPr>
          <w:b/>
          <w:lang w:eastAsia="en-IN" w:bidi="ta-IN"/>
        </w:rPr>
        <w:t>Inference:</w:t>
      </w:r>
    </w:p>
    <w:p w:rsidR="00BF04AD" w:rsidRDefault="00BF04AD" w:rsidP="00AD3137">
      <w:pPr>
        <w:rPr>
          <w:lang w:eastAsia="en-IN" w:bidi="ta-IN"/>
        </w:rPr>
      </w:pPr>
      <w:r>
        <w:rPr>
          <w:lang w:eastAsia="en-IN" w:bidi="ta-IN"/>
        </w:rPr>
        <w:t>The paper presented as coll</w:t>
      </w:r>
      <w:r w:rsidRPr="00BF04AD">
        <w:rPr>
          <w:lang w:eastAsia="en-IN" w:bidi="ta-IN"/>
        </w:rPr>
        <w:t xml:space="preserve">aboration between Daimler AG and BMW group discusses on the point of how vehicle to be communicated </w:t>
      </w:r>
      <w:r w:rsidR="000E1A68" w:rsidRPr="00BF04AD">
        <w:rPr>
          <w:lang w:eastAsia="en-IN" w:bidi="ta-IN"/>
        </w:rPr>
        <w:t>to</w:t>
      </w:r>
      <w:r w:rsidRPr="00BF04AD">
        <w:rPr>
          <w:lang w:eastAsia="en-IN" w:bidi="ta-IN"/>
        </w:rPr>
        <w:t xml:space="preserve"> </w:t>
      </w:r>
      <w:r w:rsidR="000E1A68">
        <w:rPr>
          <w:lang w:eastAsia="en-IN" w:bidi="ta-IN"/>
        </w:rPr>
        <w:t>t</w:t>
      </w:r>
      <w:r w:rsidRPr="00BF04AD">
        <w:rPr>
          <w:lang w:eastAsia="en-IN" w:bidi="ta-IN"/>
        </w:rPr>
        <w:t>h</w:t>
      </w:r>
      <w:r w:rsidR="000E1A68">
        <w:rPr>
          <w:lang w:eastAsia="en-IN" w:bidi="ta-IN"/>
        </w:rPr>
        <w:t>e</w:t>
      </w:r>
      <w:r w:rsidRPr="00BF04AD">
        <w:rPr>
          <w:lang w:eastAsia="en-IN" w:bidi="ta-IN"/>
        </w:rPr>
        <w:t xml:space="preserve"> grid and why ISO 15118 is very essential. It speaks about the potential issues the increased no of electrical cars can bring and how the protocol will help to tackle this issue.</w:t>
      </w:r>
    </w:p>
    <w:p w:rsidR="007468CD" w:rsidRDefault="007468CD" w:rsidP="00AD3137">
      <w:pPr>
        <w:rPr>
          <w:lang w:eastAsia="en-IN" w:bidi="ta-IN"/>
        </w:rPr>
      </w:pPr>
      <w:r>
        <w:rPr>
          <w:lang w:eastAsia="en-IN" w:bidi="ta-IN"/>
        </w:rPr>
        <w:lastRenderedPageBreak/>
        <w:t>[4] M. Sc. Michael Tybel, Dr. –Ing Andrey Popov, Dr. –Ing Michael Schugt , Scienlab electronic systems, Bochum, ‘</w:t>
      </w:r>
      <w:r w:rsidR="00006674">
        <w:rPr>
          <w:lang w:eastAsia="en-IN" w:bidi="ta-IN"/>
        </w:rPr>
        <w:t>Assuring Interoperability between Conductive EV and EVSE Charging Systems’, Popov.com.</w:t>
      </w:r>
    </w:p>
    <w:p w:rsidR="00006674" w:rsidRDefault="00006674" w:rsidP="00AD3137">
      <w:pPr>
        <w:rPr>
          <w:b/>
          <w:lang w:eastAsia="en-IN" w:bidi="ta-IN"/>
        </w:rPr>
      </w:pPr>
      <w:r w:rsidRPr="00006674">
        <w:rPr>
          <w:b/>
          <w:lang w:eastAsia="en-IN" w:bidi="ta-IN"/>
        </w:rPr>
        <w:t>Inference:</w:t>
      </w:r>
    </w:p>
    <w:p w:rsidR="00006674" w:rsidRDefault="00006674" w:rsidP="00AD3137">
      <w:pPr>
        <w:rPr>
          <w:lang w:eastAsia="en-IN" w:bidi="ta-IN"/>
        </w:rPr>
      </w:pPr>
      <w:r w:rsidRPr="00006674">
        <w:rPr>
          <w:lang w:eastAsia="en-IN" w:bidi="ta-IN"/>
        </w:rPr>
        <w:t>This paper deals with the appHandshake assurance between the EV and EVSE and make sure that the proper powerline communication takes place. It focuses on the idea of socket communication with data loss prevention techniques to have a 100% successful communication of the required data between the EV and EVSE.</w:t>
      </w:r>
    </w:p>
    <w:p w:rsidR="00006674" w:rsidRDefault="00006674" w:rsidP="00AD3137">
      <w:pPr>
        <w:rPr>
          <w:lang w:eastAsia="en-IN" w:bidi="ta-IN"/>
        </w:rPr>
      </w:pPr>
      <w:r>
        <w:rPr>
          <w:lang w:eastAsia="en-IN" w:bidi="ta-IN"/>
        </w:rPr>
        <w:t xml:space="preserve">[5] </w:t>
      </w:r>
      <w:r w:rsidR="00C065AD">
        <w:rPr>
          <w:lang w:eastAsia="en-IN" w:bidi="ta-IN"/>
        </w:rPr>
        <w:t xml:space="preserve">D. Wellisch, J Lenz, A Faschingbauer, R. Posch, S. </w:t>
      </w:r>
      <w:proofErr w:type="gramStart"/>
      <w:r w:rsidR="00C065AD">
        <w:rPr>
          <w:lang w:eastAsia="en-IN" w:bidi="ta-IN"/>
        </w:rPr>
        <w:t>Kunze ,</w:t>
      </w:r>
      <w:proofErr w:type="gramEnd"/>
      <w:r w:rsidR="00C065AD">
        <w:rPr>
          <w:lang w:eastAsia="en-IN" w:bidi="ta-IN"/>
        </w:rPr>
        <w:t xml:space="preserve"> Deggendorf Institute of Technology, Freyung. Research gate Publication, </w:t>
      </w:r>
      <w:proofErr w:type="gramStart"/>
      <w:r w:rsidR="00C065AD">
        <w:rPr>
          <w:lang w:eastAsia="en-IN" w:bidi="ta-IN"/>
        </w:rPr>
        <w:t>‘ Vehicle</w:t>
      </w:r>
      <w:proofErr w:type="gramEnd"/>
      <w:r w:rsidR="00C065AD">
        <w:rPr>
          <w:lang w:eastAsia="en-IN" w:bidi="ta-IN"/>
        </w:rPr>
        <w:t>-to-grid AC charging Station’ An Approach for Smart Charging Development.’</w:t>
      </w:r>
    </w:p>
    <w:p w:rsidR="00C065AD" w:rsidRPr="005C464B" w:rsidRDefault="00C065AD" w:rsidP="00AD3137">
      <w:pPr>
        <w:rPr>
          <w:b/>
          <w:lang w:eastAsia="en-IN" w:bidi="ta-IN"/>
        </w:rPr>
      </w:pPr>
      <w:r w:rsidRPr="005C464B">
        <w:rPr>
          <w:b/>
          <w:lang w:eastAsia="en-IN" w:bidi="ta-IN"/>
        </w:rPr>
        <w:t>Inference:</w:t>
      </w:r>
    </w:p>
    <w:p w:rsidR="00C065AD" w:rsidRPr="00006674" w:rsidRDefault="00C065AD" w:rsidP="00AD3137">
      <w:pPr>
        <w:rPr>
          <w:lang w:eastAsia="en-IN" w:bidi="ta-IN"/>
        </w:rPr>
      </w:pPr>
      <w:r>
        <w:rPr>
          <w:lang w:eastAsia="en-IN" w:bidi="ta-IN"/>
        </w:rPr>
        <w:t>This paper is the logical case study of the project being implemented. It spoke about the possibilities of the V2GTP and the possible states that need to be considered to obtain a good model. This is one of the bases used in designing the Electric car charging station.</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2" w:name="_Toc477961898"/>
      <w:r>
        <w:rPr>
          <w:lang w:eastAsia="en-IN" w:bidi="ta-IN"/>
        </w:rPr>
        <w:t>PROBLEM STATEMENT / OBJECTIVE</w:t>
      </w:r>
      <w:bookmarkEnd w:id="12"/>
    </w:p>
    <w:p w:rsidR="00264003" w:rsidRDefault="00264003" w:rsidP="00F6767A">
      <w:pPr>
        <w:pStyle w:val="Heading2"/>
      </w:pPr>
      <w:r>
        <w:t xml:space="preserve"> </w:t>
      </w:r>
      <w:bookmarkStart w:id="13" w:name="_Toc477961899"/>
      <w:r>
        <w:t>INTRODUCTION</w:t>
      </w:r>
      <w:bookmarkEnd w:id="13"/>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worldwide.</w:t>
      </w:r>
    </w:p>
    <w:p w:rsidR="00264003" w:rsidRDefault="00264003" w:rsidP="00264003">
      <w:pPr>
        <w:rPr>
          <w:lang w:eastAsia="en-IN" w:bidi="ta-IN"/>
        </w:rPr>
      </w:pP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 not an acceptable scenario.</w:t>
      </w:r>
    </w:p>
    <w:p w:rsidR="00264003" w:rsidRDefault="00264003" w:rsidP="00264003">
      <w:pPr>
        <w:rPr>
          <w:lang w:eastAsia="en-IN" w:bidi="ta-IN"/>
        </w:rPr>
      </w:pPr>
    </w:p>
    <w:p w:rsidR="00264003" w:rsidRDefault="00264003" w:rsidP="00264003">
      <w:pPr>
        <w:rPr>
          <w:lang w:eastAsia="en-IN" w:bidi="ta-IN"/>
        </w:rPr>
      </w:pPr>
      <w:r>
        <w:rPr>
          <w:lang w:eastAsia="en-IN" w:bidi="ta-IN"/>
        </w:rPr>
        <w:t>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grid with the Charging Station.</w:t>
      </w:r>
    </w:p>
    <w:p w:rsidR="00264003" w:rsidRDefault="00264003" w:rsidP="00264003">
      <w:pPr>
        <w:rPr>
          <w:lang w:eastAsia="en-IN" w:bidi="ta-IN"/>
        </w:rPr>
      </w:pP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4" w:name="_Toc477961900"/>
      <w:r>
        <w:t>OBJECTIVE</w:t>
      </w:r>
      <w:bookmarkEnd w:id="14"/>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5" w:name="_Toc477961901"/>
      <w:r>
        <w:rPr>
          <w:lang w:eastAsia="en-IN" w:bidi="ta-IN"/>
        </w:rPr>
        <w:t>METHODOLOGY</w:t>
      </w:r>
      <w:bookmarkEnd w:id="15"/>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6" w:name="_Ref477687748"/>
      <w:bookmarkStart w:id="17" w:name="_Toc477961902"/>
      <w:r>
        <w:t>IEC 62196: VEHICLE PLUG</w:t>
      </w:r>
      <w:bookmarkEnd w:id="16"/>
      <w:bookmarkEnd w:id="17"/>
    </w:p>
    <w:p w:rsidR="00915F4D" w:rsidRDefault="00915F4D" w:rsidP="00915F4D">
      <w:pPr>
        <w:rPr>
          <w:lang w:eastAsia="en-IN" w:bidi="ta-IN"/>
        </w:rPr>
      </w:pPr>
      <w:r>
        <w:rPr>
          <w:lang w:eastAsia="en-IN" w:bidi="ta-IN"/>
        </w:rPr>
        <w:t>Connector types and charging modes of electric vehicles are defined by the International Electrotechnical Commission in IEC 62196 (Wiki_plug, 2016),</w:t>
      </w:r>
    </w:p>
    <w:p w:rsidR="00915F4D" w:rsidRDefault="00B54B31"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column">
                  <wp:posOffset>0</wp:posOffset>
                </wp:positionH>
                <wp:positionV relativeFrom="paragraph">
                  <wp:posOffset>4374515</wp:posOffset>
                </wp:positionV>
                <wp:extent cx="57613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756B3E" w:rsidRPr="001D4F62" w:rsidRDefault="00756B3E" w:rsidP="00B54B31">
                            <w:pPr>
                              <w:pStyle w:val="Caption"/>
                              <w:jc w:val="center"/>
                              <w:rPr>
                                <w:noProof/>
                                <w:sz w:val="28"/>
                              </w:rPr>
                            </w:pPr>
                            <w:bookmarkStart w:id="18" w:name="_Ref477687673"/>
                            <w:bookmarkStart w:id="19" w:name="_Toc477912068"/>
                            <w:r>
                              <w:t>Figure 4.</w:t>
                            </w:r>
                            <w:r>
                              <w:fldChar w:fldCharType="begin"/>
                            </w:r>
                            <w:r>
                              <w:instrText xml:space="preserve"> SEQ Figure \* ARABIC </w:instrText>
                            </w:r>
                            <w:r>
                              <w:fldChar w:fldCharType="separate"/>
                            </w:r>
                            <w:r>
                              <w:rPr>
                                <w:noProof/>
                              </w:rPr>
                              <w:t>1</w:t>
                            </w:r>
                            <w:r>
                              <w:rPr>
                                <w:noProof/>
                              </w:rPr>
                              <w:fldChar w:fldCharType="end"/>
                            </w:r>
                            <w:bookmarkEnd w:id="18"/>
                            <w:r>
                              <w:tab/>
                              <w:t>CAR CHARGING PLUG MODELS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44.45pt;width:45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" stroked="f">
                <v:textbox style="mso-fit-shape-to-text:t" inset="0,0,0,0">
                  <w:txbxContent>
                    <w:p w:rsidR="00756B3E" w:rsidRPr="001D4F62" w:rsidRDefault="00756B3E" w:rsidP="00B54B31">
                      <w:pPr>
                        <w:pStyle w:val="Caption"/>
                        <w:jc w:val="center"/>
                        <w:rPr>
                          <w:noProof/>
                          <w:sz w:val="28"/>
                        </w:rPr>
                      </w:pPr>
                      <w:bookmarkStart w:id="20" w:name="_Ref477687673"/>
                      <w:bookmarkStart w:id="21" w:name="_Toc477912068"/>
                      <w:r>
                        <w:t>Figure 4.</w:t>
                      </w:r>
                      <w:r>
                        <w:fldChar w:fldCharType="begin"/>
                      </w:r>
                      <w:r>
                        <w:instrText xml:space="preserve"> SEQ Figure \* ARABIC </w:instrText>
                      </w:r>
                      <w:r>
                        <w:fldChar w:fldCharType="separate"/>
                      </w:r>
                      <w:r>
                        <w:rPr>
                          <w:noProof/>
                        </w:rPr>
                        <w:t>1</w:t>
                      </w:r>
                      <w:r>
                        <w:rPr>
                          <w:noProof/>
                        </w:rPr>
                        <w:fldChar w:fldCharType="end"/>
                      </w:r>
                      <w:bookmarkEnd w:id="20"/>
                      <w:r>
                        <w:tab/>
                        <w:t>CAR CHARGING PLUG MODELS</w:t>
                      </w:r>
                      <w:bookmarkEnd w:id="21"/>
                    </w:p>
                  </w:txbxContent>
                </v:textbox>
                <w10:wrap type="topAndBottom"/>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745379</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56B3E">
        <w:t>Figure 4.</w:t>
      </w:r>
      <w:r w:rsidR="00756B3E">
        <w:rPr>
          <w:noProof/>
        </w:rPr>
        <w:t>1</w:t>
      </w:r>
      <w:r w:rsidR="007D68D4">
        <w:rPr>
          <w:lang w:eastAsia="en-IN" w:bidi="ta-IN"/>
        </w:rPr>
        <w:fldChar w:fldCharType="end"/>
      </w:r>
      <w:r w:rsidR="007D68D4">
        <w:rPr>
          <w:lang w:eastAsia="en-IN" w:bidi="ta-IN"/>
        </w:rPr>
        <w:t xml:space="preserve"> </w:t>
      </w:r>
      <w:r>
        <w:rPr>
          <w:lang w:eastAsia="en-IN" w:bidi="ta-IN"/>
        </w:rPr>
        <w:t xml:space="preserve">is shown, takes its specification of the SAE J1772. This was first published in 1996 by the Society of Automotive </w:t>
      </w:r>
      <w:r>
        <w:rPr>
          <w:lang w:eastAsia="en-IN" w:bidi="ta-IN"/>
        </w:rPr>
        <w:lastRenderedPageBreak/>
        <w:t>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56B3E">
        <w:t>Figure 4.</w:t>
      </w:r>
      <w:r w:rsidR="00756B3E">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36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61"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007"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N</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61"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2" w:name="_Toc477784925"/>
      <w:r>
        <w:t xml:space="preserve">Table </w:t>
      </w:r>
      <w:r w:rsidR="007116CF">
        <w:t>4.</w:t>
      </w:r>
      <w:r w:rsidR="006279DE">
        <w:fldChar w:fldCharType="begin"/>
      </w:r>
      <w:r w:rsidR="006279DE">
        <w:instrText xml:space="preserve"> SEQ Table \* ARABIC </w:instrText>
      </w:r>
      <w:r w:rsidR="006279DE">
        <w:fldChar w:fldCharType="separate"/>
      </w:r>
      <w:r w:rsidR="00756B3E">
        <w:rPr>
          <w:noProof/>
        </w:rPr>
        <w:t>1</w:t>
      </w:r>
      <w:r w:rsidR="006279DE">
        <w:rPr>
          <w:noProof/>
        </w:rPr>
        <w:fldChar w:fldCharType="end"/>
      </w:r>
      <w:r w:rsidR="002440F3">
        <w:tab/>
      </w:r>
      <w:r w:rsidR="0089620E">
        <w:tab/>
      </w:r>
      <w:r>
        <w:t>PIN details of IEC 62196</w:t>
      </w:r>
      <w:bookmarkEnd w:id="22"/>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Default="00915F4D">
      <w:pPr>
        <w:spacing w:after="0" w:line="240" w:lineRule="auto"/>
        <w:rPr>
          <w:lang w:eastAsia="en-IN" w:bidi="ta-IN"/>
        </w:rPr>
      </w:pPr>
      <w:r>
        <w:rPr>
          <w:lang w:eastAsia="en-IN" w:bidi="ta-IN"/>
        </w:rPr>
        <w:br w:type="page"/>
      </w:r>
    </w:p>
    <w:p w:rsidR="00915F4D" w:rsidRPr="007116CF" w:rsidRDefault="007116CF" w:rsidP="007A33C1">
      <w:pPr>
        <w:pStyle w:val="Heading2"/>
      </w:pPr>
      <w:bookmarkStart w:id="23" w:name="_Toc477961903"/>
      <w:r w:rsidRPr="007116CF">
        <w:lastRenderedPageBreak/>
        <w:t>IEC 61851</w:t>
      </w:r>
      <w:bookmarkEnd w:id="23"/>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756B3E" w:rsidRPr="00044587" w:rsidRDefault="00756B3E" w:rsidP="004A4E56">
                            <w:pPr>
                              <w:pStyle w:val="Caption"/>
                              <w:jc w:val="center"/>
                              <w:rPr>
                                <w:noProof/>
                                <w:sz w:val="28"/>
                              </w:rPr>
                            </w:pPr>
                            <w:bookmarkStart w:id="24" w:name="_Ref477687787"/>
                            <w:bookmarkStart w:id="25" w:name="_Toc477912069"/>
                            <w:r>
                              <w:t>Figure 4.</w:t>
                            </w:r>
                            <w:r>
                              <w:fldChar w:fldCharType="begin"/>
                            </w:r>
                            <w:r>
                              <w:instrText xml:space="preserve"> SEQ Figure \* ARABIC </w:instrText>
                            </w:r>
                            <w:r>
                              <w:fldChar w:fldCharType="separate"/>
                            </w:r>
                            <w:r>
                              <w:rPr>
                                <w:noProof/>
                              </w:rPr>
                              <w:t>2</w:t>
                            </w:r>
                            <w:r>
                              <w:rPr>
                                <w:noProof/>
                              </w:rPr>
                              <w:fldChar w:fldCharType="end"/>
                            </w:r>
                            <w:bookmarkEnd w:id="24"/>
                            <w:r>
                              <w:t xml:space="preserve"> </w:t>
                            </w:r>
                            <w:r>
                              <w:tab/>
                              <w:t>VOLTAGE DIVIDER STATES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756B3E" w:rsidRPr="00044587" w:rsidRDefault="00756B3E" w:rsidP="004A4E56">
                      <w:pPr>
                        <w:pStyle w:val="Caption"/>
                        <w:jc w:val="center"/>
                        <w:rPr>
                          <w:noProof/>
                          <w:sz w:val="28"/>
                        </w:rPr>
                      </w:pPr>
                      <w:bookmarkStart w:id="26" w:name="_Ref477687787"/>
                      <w:bookmarkStart w:id="27" w:name="_Toc477912069"/>
                      <w:r>
                        <w:t>Figure 4.</w:t>
                      </w:r>
                      <w:r>
                        <w:fldChar w:fldCharType="begin"/>
                      </w:r>
                      <w:r>
                        <w:instrText xml:space="preserve"> SEQ Figure \* ARABIC </w:instrText>
                      </w:r>
                      <w:r>
                        <w:fldChar w:fldCharType="separate"/>
                      </w:r>
                      <w:r>
                        <w:rPr>
                          <w:noProof/>
                        </w:rPr>
                        <w:t>2</w:t>
                      </w:r>
                      <w:r>
                        <w:rPr>
                          <w:noProof/>
                        </w:rPr>
                        <w:fldChar w:fldCharType="end"/>
                      </w:r>
                      <w:bookmarkEnd w:id="26"/>
                      <w:r>
                        <w:t xml:space="preserve"> </w:t>
                      </w:r>
                      <w:r>
                        <w:tab/>
                        <w:t>VOLTAGE DIVIDER STATES</w:t>
                      </w:r>
                      <w:bookmarkEnd w:id="27"/>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756B3E">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For charging the vehicle, both communication subscribers are first connected to one another. A 1 kHz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756B3E">
        <w:t>Figure 4.</w:t>
      </w:r>
      <w:r w:rsidR="00756B3E">
        <w:rPr>
          <w:noProof/>
        </w:rPr>
        <w:t>2</w:t>
      </w:r>
      <w:r w:rsidR="007D68D4">
        <w:rPr>
          <w:lang w:eastAsia="en-IN" w:bidi="ta-IN"/>
        </w:rPr>
        <w:fldChar w:fldCharType="end"/>
      </w:r>
      <w:r>
        <w:rPr>
          <w:lang w:eastAsia="en-IN" w:bidi="ta-IN"/>
        </w:rPr>
        <w:t xml:space="preserve">. Please note that </w:t>
      </w:r>
      <w:r>
        <w:rPr>
          <w:lang w:eastAsia="en-IN" w:bidi="ta-IN"/>
        </w:rPr>
        <w:lastRenderedPageBreak/>
        <w:t xml:space="preserve">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756B3E">
        <w:t>Table 4.</w:t>
      </w:r>
      <w:r w:rsidR="00756B3E">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8" w:name="_Ref477687809"/>
      <w:bookmarkStart w:id="29" w:name="_Toc477784926"/>
      <w:r>
        <w:t xml:space="preserve">Table </w:t>
      </w:r>
      <w:r w:rsidR="00F64F3F">
        <w:t>4.</w:t>
      </w:r>
      <w:r w:rsidR="006279DE">
        <w:fldChar w:fldCharType="begin"/>
      </w:r>
      <w:r w:rsidR="006279DE">
        <w:instrText xml:space="preserve"> SEQ Table \* ARABIC </w:instrText>
      </w:r>
      <w:r w:rsidR="006279DE">
        <w:fldChar w:fldCharType="separate"/>
      </w:r>
      <w:r w:rsidR="00756B3E">
        <w:rPr>
          <w:noProof/>
        </w:rPr>
        <w:t>2</w:t>
      </w:r>
      <w:r w:rsidR="006279DE">
        <w:rPr>
          <w:noProof/>
        </w:rPr>
        <w:fldChar w:fldCharType="end"/>
      </w:r>
      <w:bookmarkEnd w:id="28"/>
      <w:r w:rsidR="00E3038D">
        <w:tab/>
      </w:r>
      <w:r w:rsidR="002440F3">
        <w:tab/>
      </w:r>
      <w:r>
        <w:t>EC 61851 STATES EXPLAINED</w:t>
      </w:r>
      <w:bookmarkEnd w:id="29"/>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30" w:name="_Toc477961904"/>
      <w:r>
        <w:lastRenderedPageBreak/>
        <w:t>ISO 15118</w:t>
      </w:r>
      <w:bookmarkEnd w:id="30"/>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756B3E">
        <w:t>Figure 4.</w:t>
      </w:r>
      <w:r w:rsidR="00756B3E">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1" w:name="_Ref477689176"/>
      <w:bookmarkStart w:id="32" w:name="_Ref477689161"/>
      <w:bookmarkStart w:id="33" w:name="_Toc477912070"/>
      <w:r>
        <w:t>Figure 4.</w:t>
      </w:r>
      <w:r w:rsidR="006279DE">
        <w:fldChar w:fldCharType="begin"/>
      </w:r>
      <w:r w:rsidR="006279DE">
        <w:instrText xml:space="preserve"> SEQ Figure \* ARABIC </w:instrText>
      </w:r>
      <w:r w:rsidR="006279DE">
        <w:fldChar w:fldCharType="separate"/>
      </w:r>
      <w:r w:rsidR="00756B3E">
        <w:rPr>
          <w:noProof/>
        </w:rPr>
        <w:t>3</w:t>
      </w:r>
      <w:r w:rsidR="006279DE">
        <w:rPr>
          <w:noProof/>
        </w:rPr>
        <w:fldChar w:fldCharType="end"/>
      </w:r>
      <w:bookmarkEnd w:id="31"/>
      <w:r>
        <w:tab/>
      </w:r>
      <w:r w:rsidRPr="00DA16F1">
        <w:t>ISO 15118 STATES WORING DETAILS</w:t>
      </w:r>
      <w:bookmarkEnd w:id="32"/>
      <w:bookmarkEnd w:id="33"/>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A77DF7">
      <w:pPr>
        <w:pStyle w:val="level3"/>
      </w:pPr>
      <w:r>
        <w:lastRenderedPageBreak/>
        <w:t>OPENV2G PROJECT</w:t>
      </w:r>
    </w:p>
    <w:p w:rsidR="002440F3" w:rsidRDefault="00E41940" w:rsidP="002440F3">
      <w:pPr>
        <w:rPr>
          <w:lang w:eastAsia="en-IN" w:bidi="ta-IN"/>
        </w:rPr>
      </w:pPr>
      <w:r>
        <w:rPr>
          <w:noProof/>
          <w:lang w:eastAsia="en-IN"/>
        </w:rPr>
        <w:drawing>
          <wp:anchor distT="0" distB="0" distL="114300" distR="114300" simplePos="0" relativeHeight="251670528" behindDoc="0" locked="0" layoutInCell="1" allowOverlap="1">
            <wp:simplePos x="0" y="0"/>
            <wp:positionH relativeFrom="column">
              <wp:align>center</wp:align>
            </wp:positionH>
            <wp:positionV relativeFrom="page">
              <wp:posOffset>3453130</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62093C"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right</wp:align>
                </wp:positionH>
                <wp:positionV relativeFrom="paragraph">
                  <wp:posOffset>4773320</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756B3E" w:rsidRPr="00491F90" w:rsidRDefault="00756B3E" w:rsidP="002440F3">
                            <w:pPr>
                              <w:pStyle w:val="Caption"/>
                              <w:jc w:val="center"/>
                              <w:rPr>
                                <w:noProof/>
                                <w:sz w:val="28"/>
                              </w:rPr>
                            </w:pPr>
                            <w:bookmarkStart w:id="34" w:name="_Toc477912071"/>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400.1pt;margin-top:375.85pt;width:451.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" stroked="f">
                <v:textbox style="mso-fit-shape-to-text:t" inset="0,0,0,0">
                  <w:txbxContent>
                    <w:p w:rsidR="00756B3E" w:rsidRPr="00491F90" w:rsidRDefault="00756B3E" w:rsidP="002440F3">
                      <w:pPr>
                        <w:pStyle w:val="Caption"/>
                        <w:jc w:val="center"/>
                        <w:rPr>
                          <w:noProof/>
                          <w:sz w:val="28"/>
                        </w:rPr>
                      </w:pPr>
                      <w:bookmarkStart w:id="35" w:name="_Toc477912071"/>
                      <w:r>
                        <w:t>Figure 4.</w:t>
                      </w:r>
                      <w:r>
                        <w:fldChar w:fldCharType="begin"/>
                      </w:r>
                      <w:r>
                        <w:instrText xml:space="preserve"> SEQ Figure \* ARABIC </w:instrText>
                      </w:r>
                      <w:r>
                        <w:fldChar w:fldCharType="separate"/>
                      </w:r>
                      <w:r>
                        <w:rPr>
                          <w:noProof/>
                        </w:rPr>
                        <w:t>4</w:t>
                      </w:r>
                      <w:r>
                        <w:rPr>
                          <w:noProof/>
                        </w:rPr>
                        <w:fldChar w:fldCharType="end"/>
                      </w:r>
                      <w:r>
                        <w:t xml:space="preserve"> </w:t>
                      </w:r>
                      <w:r>
                        <w:tab/>
                        <w:t>OPENV2G STATE DIAGRAM</w:t>
                      </w:r>
                      <w:bookmarkEnd w:id="35"/>
                    </w:p>
                  </w:txbxContent>
                </v:textbox>
                <w10:wrap type="topAndBottom" anchorx="margin"/>
              </v:shape>
            </w:pict>
          </mc:Fallback>
        </mc:AlternateContent>
      </w: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6" w:name="_Toc477961905"/>
      <w:r w:rsidRPr="00E41940">
        <w:lastRenderedPageBreak/>
        <w:t>TCP/IP COMMUNICATION</w:t>
      </w:r>
      <w:bookmarkEnd w:id="36"/>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E41940" w:rsidP="00E41940">
      <w:pPr>
        <w:rPr>
          <w:lang w:eastAsia="en-IN" w:bidi="ta-IN"/>
        </w:rPr>
      </w:pPr>
      <w:r>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A97D62"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column">
                  <wp:posOffset>1199515</wp:posOffset>
                </wp:positionH>
                <wp:positionV relativeFrom="paragraph">
                  <wp:posOffset>4006215</wp:posOffset>
                </wp:positionV>
                <wp:extent cx="33331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756B3E" w:rsidRPr="00191174" w:rsidRDefault="00756B3E" w:rsidP="00A97D62">
                            <w:pPr>
                              <w:pStyle w:val="Caption"/>
                              <w:jc w:val="center"/>
                              <w:rPr>
                                <w:noProof/>
                                <w:sz w:val="28"/>
                              </w:rPr>
                            </w:pPr>
                            <w:bookmarkStart w:id="37" w:name="_Toc477912072"/>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94.45pt;margin-top:315.45pt;width:26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" stroked="f">
                <v:textbox style="mso-fit-shape-to-text:t" inset="0,0,0,0">
                  <w:txbxContent>
                    <w:p w:rsidR="00756B3E" w:rsidRPr="00191174" w:rsidRDefault="00756B3E" w:rsidP="00A97D62">
                      <w:pPr>
                        <w:pStyle w:val="Caption"/>
                        <w:jc w:val="center"/>
                        <w:rPr>
                          <w:noProof/>
                          <w:sz w:val="28"/>
                        </w:rPr>
                      </w:pPr>
                      <w:bookmarkStart w:id="38" w:name="_Toc477912072"/>
                      <w:r>
                        <w:t>Figure 4.</w:t>
                      </w:r>
                      <w:r>
                        <w:fldChar w:fldCharType="begin"/>
                      </w:r>
                      <w:r>
                        <w:instrText xml:space="preserve"> SEQ Figure \* ARABIC </w:instrText>
                      </w:r>
                      <w:r>
                        <w:fldChar w:fldCharType="separate"/>
                      </w:r>
                      <w:r>
                        <w:rPr>
                          <w:noProof/>
                        </w:rPr>
                        <w:t>5</w:t>
                      </w:r>
                      <w:r>
                        <w:rPr>
                          <w:noProof/>
                        </w:rPr>
                        <w:fldChar w:fldCharType="end"/>
                      </w:r>
                      <w:r>
                        <w:t xml:space="preserve"> </w:t>
                      </w:r>
                      <w:r>
                        <w:tab/>
                        <w:t>TCP/IP DATA FLOW DIAGRAM</w:t>
                      </w:r>
                      <w:bookmarkEnd w:id="38"/>
                    </w:p>
                  </w:txbxContent>
                </v:textbox>
                <w10:wrap type="topAndBottom"/>
              </v:shape>
            </w:pict>
          </mc:Fallback>
        </mc:AlternateContent>
      </w:r>
      <w:r>
        <w:rPr>
          <w:noProof/>
          <w:lang w:eastAsia="en-IN"/>
        </w:rPr>
        <w:drawing>
          <wp:anchor distT="0" distB="0" distL="114300" distR="114300" simplePos="0" relativeHeight="251673600" behindDoc="0" locked="0" layoutInCell="1" allowOverlap="1">
            <wp:simplePos x="0" y="0"/>
            <wp:positionH relativeFrom="column">
              <wp:align>center</wp:align>
            </wp:positionH>
            <wp:positionV relativeFrom="paragraph">
              <wp:posOffset>3810</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BD2D8C" w:rsidP="00E41940">
      <w:pPr>
        <w:rPr>
          <w:lang w:eastAsia="en-IN" w:bidi="ta-IN"/>
        </w:rPr>
      </w:pPr>
      <w:r>
        <w:rPr>
          <w:noProof/>
          <w:lang w:eastAsia="en-IN"/>
        </w:rPr>
        <w:lastRenderedPageBreak/>
        <mc:AlternateContent>
          <mc:Choice Requires="wps">
            <w:drawing>
              <wp:anchor distT="0" distB="0" distL="114300" distR="114300" simplePos="0" relativeHeight="251696128" behindDoc="0" locked="0" layoutInCell="1" allowOverlap="1" wp14:anchorId="1C1D3F8E" wp14:editId="291BE0D6">
                <wp:simplePos x="0" y="0"/>
                <wp:positionH relativeFrom="margin">
                  <wp:align>center</wp:align>
                </wp:positionH>
                <wp:positionV relativeFrom="paragraph">
                  <wp:posOffset>4882591</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756B3E" w:rsidRPr="0036284F" w:rsidRDefault="00756B3E" w:rsidP="00BD2D8C">
                            <w:pPr>
                              <w:pStyle w:val="Caption"/>
                              <w:jc w:val="center"/>
                              <w:rPr>
                                <w:noProof/>
                                <w:sz w:val="28"/>
                              </w:rPr>
                            </w:pPr>
                            <w:bookmarkStart w:id="39" w:name="_Toc477912073"/>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0;margin-top:384.45pt;width:311.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" stroked="f">
                <v:textbox style="mso-fit-shape-to-text:t" inset="0,0,0,0">
                  <w:txbxContent>
                    <w:p w:rsidR="00756B3E" w:rsidRPr="0036284F" w:rsidRDefault="00756B3E" w:rsidP="00BD2D8C">
                      <w:pPr>
                        <w:pStyle w:val="Caption"/>
                        <w:jc w:val="center"/>
                        <w:rPr>
                          <w:noProof/>
                          <w:sz w:val="28"/>
                        </w:rPr>
                      </w:pPr>
                      <w:bookmarkStart w:id="40" w:name="_Toc477912073"/>
                      <w:r>
                        <w:t>Figure 4.</w:t>
                      </w:r>
                      <w:r>
                        <w:fldChar w:fldCharType="begin"/>
                      </w:r>
                      <w:r>
                        <w:instrText xml:space="preserve"> SEQ Figure \* ARABIC </w:instrText>
                      </w:r>
                      <w:r>
                        <w:fldChar w:fldCharType="separate"/>
                      </w:r>
                      <w:r>
                        <w:rPr>
                          <w:noProof/>
                        </w:rPr>
                        <w:t>6</w:t>
                      </w:r>
                      <w:r>
                        <w:rPr>
                          <w:noProof/>
                        </w:rPr>
                        <w:fldChar w:fldCharType="end"/>
                      </w:r>
                      <w:r>
                        <w:tab/>
                        <w:t>LAYERS OF TCP/IP</w:t>
                      </w:r>
                      <w:bookmarkEnd w:id="40"/>
                    </w:p>
                  </w:txbxContent>
                </v:textbox>
                <w10:wrap type="topAndBottom" anchorx="margin"/>
              </v:shape>
            </w:pict>
          </mc:Fallback>
        </mc:AlternateContent>
      </w:r>
      <w:r w:rsidR="00496757">
        <w:rPr>
          <w:noProof/>
          <w:lang w:eastAsia="en-IN"/>
        </w:rPr>
        <w:drawing>
          <wp:anchor distT="0" distB="0" distL="114300" distR="114300" simplePos="0" relativeHeight="251676672" behindDoc="0" locked="0" layoutInCell="1" allowOverlap="1">
            <wp:simplePos x="0" y="0"/>
            <wp:positionH relativeFrom="column">
              <wp:align>center</wp:align>
            </wp:positionH>
            <wp:positionV relativeFrom="page">
              <wp:posOffset>2703830</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sidR="00E41940"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A97D62" w:rsidP="00E41940">
      <w:pPr>
        <w:rPr>
          <w:lang w:eastAsia="en-IN" w:bidi="ta-IN"/>
        </w:rPr>
      </w:pPr>
      <w:r w:rsidRPr="00A97D62">
        <w:rPr>
          <w:lang w:eastAsia="en-IN" w:bidi="ta-IN"/>
        </w:rPr>
        <w:t>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1" w:name="_Toc477961906"/>
      <w:r w:rsidR="0095704D" w:rsidRPr="0095704D">
        <w:t>UML</w:t>
      </w:r>
      <w:bookmarkEnd w:id="41"/>
    </w:p>
    <w:p w:rsidR="0095704D" w:rsidRPr="00F52525" w:rsidRDefault="0095704D" w:rsidP="00A77DF7">
      <w:pPr>
        <w:pStyle w:val="level3"/>
        <w:outlineLvl w:val="2"/>
      </w:pPr>
      <w:bookmarkStart w:id="42" w:name="_Toc477961907"/>
      <w:r w:rsidRPr="00F52525">
        <w:t>INTRODUCTION</w:t>
      </w:r>
      <w:bookmarkEnd w:id="42"/>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F52525">
      <w:pPr>
        <w:pStyle w:val="Heading51"/>
      </w:pPr>
      <w:bookmarkStart w:id="43" w:name="_Toc477961908"/>
      <w:r w:rsidRPr="00034011">
        <w:t>UML 2.0</w:t>
      </w:r>
      <w:bookmarkEnd w:id="43"/>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F52525">
      <w:pPr>
        <w:pStyle w:val="Heading51"/>
      </w:pPr>
      <w:bookmarkStart w:id="44" w:name="_Toc477961909"/>
      <w:r w:rsidRPr="00447D60">
        <w:t>TYPES OF UML DIAGRAMS</w:t>
      </w:r>
      <w:bookmarkEnd w:id="44"/>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lastRenderedPageBreak/>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034011"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606DDA" w:rsidRPr="002260C7" w:rsidRDefault="00606DDA" w:rsidP="00A77DF7">
      <w:pPr>
        <w:pStyle w:val="level3"/>
        <w:outlineLvl w:val="2"/>
      </w:pPr>
      <w:bookmarkStart w:id="45" w:name="_Toc477961910"/>
      <w:r w:rsidRPr="002260C7">
        <w:t>STATE MACHINE DIAGRAM</w:t>
      </w:r>
      <w:bookmarkEnd w:id="45"/>
    </w:p>
    <w:p w:rsidR="00606DDA" w:rsidRDefault="00406EBE" w:rsidP="00606DDA">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margin">
                  <wp:align>center</wp:align>
                </wp:positionH>
                <wp:positionV relativeFrom="paragraph">
                  <wp:posOffset>4165295</wp:posOffset>
                </wp:positionV>
                <wp:extent cx="5219700" cy="63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756B3E" w:rsidRPr="00F65476" w:rsidRDefault="00756B3E" w:rsidP="00406EBE">
                            <w:pPr>
                              <w:pStyle w:val="Caption"/>
                              <w:jc w:val="center"/>
                              <w:rPr>
                                <w:noProof/>
                                <w:sz w:val="28"/>
                              </w:rPr>
                            </w:pPr>
                            <w:bookmarkStart w:id="46" w:name="_Toc477912074"/>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0;margin-top:328pt;width:411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" stroked="f">
                <v:textbox style="mso-fit-shape-to-text:t" inset="0,0,0,0">
                  <w:txbxContent>
                    <w:p w:rsidR="00756B3E" w:rsidRPr="00F65476" w:rsidRDefault="00756B3E" w:rsidP="00406EBE">
                      <w:pPr>
                        <w:pStyle w:val="Caption"/>
                        <w:jc w:val="center"/>
                        <w:rPr>
                          <w:noProof/>
                          <w:sz w:val="28"/>
                        </w:rPr>
                      </w:pPr>
                      <w:bookmarkStart w:id="47" w:name="_Toc477912074"/>
                      <w:r>
                        <w:t>Figure 4.</w:t>
                      </w:r>
                      <w:r>
                        <w:fldChar w:fldCharType="begin"/>
                      </w:r>
                      <w:r>
                        <w:instrText xml:space="preserve"> SEQ Figure \* ARABIC </w:instrText>
                      </w:r>
                      <w:r>
                        <w:fldChar w:fldCharType="separate"/>
                      </w:r>
                      <w:r>
                        <w:rPr>
                          <w:noProof/>
                        </w:rPr>
                        <w:t>7</w:t>
                      </w:r>
                      <w:r>
                        <w:rPr>
                          <w:noProof/>
                        </w:rPr>
                        <w:fldChar w:fldCharType="end"/>
                      </w:r>
                      <w:r>
                        <w:tab/>
                        <w:t>UML STATE MACHINE DIAGRAM</w:t>
                      </w:r>
                      <w:bookmarkEnd w:id="47"/>
                    </w:p>
                  </w:txbxContent>
                </v:textbox>
                <w10:wrap type="topAndBottom" anchorx="margin"/>
              </v:shape>
            </w:pict>
          </mc:Fallback>
        </mc:AlternateContent>
      </w: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DB6812">
      <w:pPr>
        <w:pStyle w:val="Heading51"/>
      </w:pPr>
      <w:bookmarkStart w:id="48" w:name="_Toc477961911"/>
      <w:r w:rsidRPr="00492833">
        <w:lastRenderedPageBreak/>
        <w:t>DIFFERENCE BETWEEN A STATE DIAGRAM AND A FLOW CHART</w:t>
      </w:r>
      <w:bookmarkEnd w:id="48"/>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DB6812">
      <w:pPr>
        <w:pStyle w:val="Heading51"/>
      </w:pPr>
      <w:bookmarkStart w:id="49" w:name="_Toc477961912"/>
      <w:r w:rsidRPr="00492833">
        <w:t>STEPS TO DRAWING A STATE DIAGRAM</w:t>
      </w:r>
      <w:bookmarkEnd w:id="49"/>
    </w:p>
    <w:p w:rsidR="00492833" w:rsidRDefault="00492833" w:rsidP="00492833">
      <w:pPr>
        <w:rPr>
          <w:lang w:eastAsia="en-IN" w:bidi="ta-IN"/>
        </w:rPr>
      </w:pPr>
      <w:r>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A1792C" w:rsidRDefault="00492833" w:rsidP="00447D60">
      <w:pPr>
        <w:rPr>
          <w:lang w:eastAsia="en-IN" w:bidi="ta-IN"/>
        </w:rPr>
      </w:pPr>
      <w:r>
        <w:rPr>
          <w:lang w:eastAsia="en-IN" w:bidi="ta-IN"/>
        </w:rPr>
        <w:t>Certain transitions will not be applicable when an object is in a particular state, for example a product can be in a purchased state or a saved in cart state if its previous state is sold out.</w:t>
      </w:r>
    </w:p>
    <w:p w:rsidR="00A1792C" w:rsidRDefault="00A1792C" w:rsidP="00A1792C">
      <w:pPr>
        <w:keepNext/>
        <w:jc w:val="center"/>
      </w:pPr>
      <w:r w:rsidRPr="00A1792C">
        <w:rPr>
          <w:noProof/>
          <w:lang w:eastAsia="en-IN"/>
        </w:rPr>
        <w:drawing>
          <wp:inline distT="0" distB="0" distL="0" distR="0">
            <wp:extent cx="5731510" cy="3223974"/>
            <wp:effectExtent l="0" t="0" r="2540" b="0"/>
            <wp:docPr id="76" name="Picture 76" descr="Image result for a example of a state diagram using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 example of a state diagram using visual paradig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1792C" w:rsidRDefault="00A1792C" w:rsidP="00A1792C">
      <w:pPr>
        <w:pStyle w:val="Caption"/>
        <w:jc w:val="center"/>
      </w:pPr>
      <w:bookmarkStart w:id="50" w:name="_Toc477912075"/>
      <w:r>
        <w:t xml:space="preserve">Figure </w:t>
      </w:r>
      <w:r w:rsidR="005667B0">
        <w:t>4.</w:t>
      </w:r>
      <w:r>
        <w:fldChar w:fldCharType="begin"/>
      </w:r>
      <w:r>
        <w:instrText xml:space="preserve"> SEQ Figure \* ARABIC </w:instrText>
      </w:r>
      <w:r>
        <w:fldChar w:fldCharType="separate"/>
      </w:r>
      <w:r w:rsidR="00756B3E">
        <w:rPr>
          <w:noProof/>
        </w:rPr>
        <w:t>8</w:t>
      </w:r>
      <w:r>
        <w:fldChar w:fldCharType="end"/>
      </w:r>
      <w:r>
        <w:tab/>
        <w:t>EXAMPLE OF CREATING A STATE DIAGRAM</w:t>
      </w:r>
      <w:bookmarkEnd w:id="50"/>
    </w:p>
    <w:p w:rsidR="00492833" w:rsidRDefault="00492833" w:rsidP="00A1792C">
      <w:pPr>
        <w:jc w:val="center"/>
        <w:rPr>
          <w:lang w:eastAsia="en-IN" w:bidi="ta-IN"/>
        </w:rPr>
      </w:pPr>
      <w:r>
        <w:rPr>
          <w:lang w:eastAsia="en-IN" w:bidi="ta-IN"/>
        </w:rPr>
        <w:br w:type="page"/>
      </w:r>
    </w:p>
    <w:p w:rsidR="00492833" w:rsidRPr="00DB6812" w:rsidRDefault="00DE7417" w:rsidP="00A77DF7">
      <w:pPr>
        <w:pStyle w:val="level3"/>
        <w:outlineLvl w:val="2"/>
      </w:pPr>
      <w:bookmarkStart w:id="51" w:name="_Toc477961913"/>
      <w:r w:rsidRPr="00DB6812">
        <w:lastRenderedPageBreak/>
        <w:t>SEQUENCE DIAGRAM</w:t>
      </w:r>
      <w:bookmarkEnd w:id="51"/>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756B3E" w:rsidRPr="00A47B55" w:rsidRDefault="00756B3E" w:rsidP="00406EBE">
                            <w:pPr>
                              <w:pStyle w:val="Caption"/>
                              <w:jc w:val="center"/>
                              <w:rPr>
                                <w:sz w:val="28"/>
                              </w:rPr>
                            </w:pPr>
                            <w:bookmarkStart w:id="52" w:name="_Toc477912076"/>
                            <w:r>
                              <w:t>Figure 4.</w:t>
                            </w:r>
                            <w:r>
                              <w:fldChar w:fldCharType="begin"/>
                            </w:r>
                            <w:r>
                              <w:instrText xml:space="preserve"> SEQ Figure \* ARABIC </w:instrText>
                            </w:r>
                            <w:r>
                              <w:fldChar w:fldCharType="separate"/>
                            </w:r>
                            <w:r>
                              <w:rPr>
                                <w:noProof/>
                              </w:rPr>
                              <w:t>9</w:t>
                            </w:r>
                            <w:r>
                              <w:rPr>
                                <w:noProof/>
                              </w:rPr>
                              <w:fldChar w:fldCharType="end"/>
                            </w:r>
                            <w:r>
                              <w:tab/>
                              <w:t>UML SEQUENCE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756B3E" w:rsidRPr="00A47B55" w:rsidRDefault="00756B3E" w:rsidP="00406EBE">
                      <w:pPr>
                        <w:pStyle w:val="Caption"/>
                        <w:jc w:val="center"/>
                        <w:rPr>
                          <w:sz w:val="28"/>
                        </w:rPr>
                      </w:pPr>
                      <w:bookmarkStart w:id="53" w:name="_Toc477912076"/>
                      <w:r>
                        <w:t>Figure 4.</w:t>
                      </w:r>
                      <w:r>
                        <w:fldChar w:fldCharType="begin"/>
                      </w:r>
                      <w:r>
                        <w:instrText xml:space="preserve"> SEQ Figure \* ARABIC </w:instrText>
                      </w:r>
                      <w:r>
                        <w:fldChar w:fldCharType="separate"/>
                      </w:r>
                      <w:r>
                        <w:rPr>
                          <w:noProof/>
                        </w:rPr>
                        <w:t>9</w:t>
                      </w:r>
                      <w:r>
                        <w:rPr>
                          <w:noProof/>
                        </w:rPr>
                        <w:fldChar w:fldCharType="end"/>
                      </w:r>
                      <w:r>
                        <w:tab/>
                        <w:t>UML SEQUENCE DIAGRAM</w:t>
                      </w:r>
                      <w:bookmarkEnd w:id="53"/>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F52525">
      <w:pPr>
        <w:pStyle w:val="Heading51"/>
      </w:pPr>
      <w:bookmarkStart w:id="54" w:name="_Toc477961914"/>
      <w:r>
        <w:t>HOW TO USE SEQUENCE DIAGRAMS</w:t>
      </w:r>
      <w:bookmarkEnd w:id="54"/>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pPr>
        <w:spacing w:after="0" w:line="240" w:lineRule="auto"/>
        <w:jc w:val="left"/>
      </w:pPr>
      <w:r>
        <w:br w:type="page"/>
      </w:r>
    </w:p>
    <w:p w:rsidR="00D31B23" w:rsidRDefault="00D31B23" w:rsidP="00F6767A">
      <w:pPr>
        <w:pStyle w:val="Heading2"/>
      </w:pPr>
      <w:bookmarkStart w:id="55" w:name="_Toc477961915"/>
      <w:r>
        <w:lastRenderedPageBreak/>
        <w:t>AUTOMATIC STATE DIAGRAM</w:t>
      </w:r>
      <w:bookmarkEnd w:id="55"/>
    </w:p>
    <w:p w:rsidR="00D31B23" w:rsidRDefault="00D31B23" w:rsidP="00A77DF7">
      <w:pPr>
        <w:pStyle w:val="level3"/>
        <w:outlineLvl w:val="2"/>
      </w:pPr>
      <w:bookmarkStart w:id="56" w:name="_Toc477961916"/>
      <w:r>
        <w:t>INTRODUCTION</w:t>
      </w:r>
      <w:bookmarkEnd w:id="56"/>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756B3E" w:rsidRPr="00F42279" w:rsidRDefault="00756B3E" w:rsidP="00D31B23">
                            <w:pPr>
                              <w:pStyle w:val="Caption"/>
                              <w:jc w:val="center"/>
                              <w:rPr>
                                <w:sz w:val="28"/>
                                <w:lang w:bidi="ta-IN"/>
                              </w:rPr>
                            </w:pPr>
                            <w:bookmarkStart w:id="57" w:name="_Ref477686950"/>
                            <w:bookmarkStart w:id="58" w:name="_Toc477912077"/>
                            <w:r>
                              <w:t>Figure 4.</w:t>
                            </w:r>
                            <w:r>
                              <w:fldChar w:fldCharType="begin"/>
                            </w:r>
                            <w:r>
                              <w:instrText xml:space="preserve"> SEQ Figure \* ARABIC </w:instrText>
                            </w:r>
                            <w:r>
                              <w:fldChar w:fldCharType="separate"/>
                            </w:r>
                            <w:r>
                              <w:rPr>
                                <w:noProof/>
                              </w:rPr>
                              <w:t>10</w:t>
                            </w:r>
                            <w:r>
                              <w:rPr>
                                <w:noProof/>
                              </w:rPr>
                              <w:fldChar w:fldCharType="end"/>
                            </w:r>
                            <w:bookmarkEnd w:id="57"/>
                            <w:r>
                              <w:tab/>
                              <w:t>COFFEE MACHINE AUTOMATIC STATE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756B3E" w:rsidRPr="00F42279" w:rsidRDefault="00756B3E" w:rsidP="00D31B23">
                      <w:pPr>
                        <w:pStyle w:val="Caption"/>
                        <w:jc w:val="center"/>
                        <w:rPr>
                          <w:sz w:val="28"/>
                          <w:lang w:bidi="ta-IN"/>
                        </w:rPr>
                      </w:pPr>
                      <w:bookmarkStart w:id="59" w:name="_Ref477686950"/>
                      <w:bookmarkStart w:id="60" w:name="_Toc477912077"/>
                      <w:r>
                        <w:t>Figure 4.</w:t>
                      </w:r>
                      <w:r>
                        <w:fldChar w:fldCharType="begin"/>
                      </w:r>
                      <w:r>
                        <w:instrText xml:space="preserve"> SEQ Figure \* ARABIC </w:instrText>
                      </w:r>
                      <w:r>
                        <w:fldChar w:fldCharType="separate"/>
                      </w:r>
                      <w:r>
                        <w:rPr>
                          <w:noProof/>
                        </w:rPr>
                        <w:t>10</w:t>
                      </w:r>
                      <w:r>
                        <w:rPr>
                          <w:noProof/>
                        </w:rPr>
                        <w:fldChar w:fldCharType="end"/>
                      </w:r>
                      <w:bookmarkEnd w:id="59"/>
                      <w:r>
                        <w:tab/>
                        <w:t>COFFEE MACHINE AUTOMATIC STATE DIAGRAM</w:t>
                      </w:r>
                      <w:bookmarkEnd w:id="60"/>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756B3E">
        <w:t>Figure 4.</w:t>
      </w:r>
      <w:r w:rsidR="00756B3E">
        <w:rPr>
          <w:noProof/>
        </w:rPr>
        <w:t>10</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w:t>
      </w:r>
      <w:r w:rsidRPr="00D31B23">
        <w:rPr>
          <w:lang w:eastAsia="en-IN" w:bidi="ta-IN"/>
        </w:rPr>
        <w:lastRenderedPageBreak/>
        <w:t xml:space="preserve">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756B3E" w:rsidRPr="003B7E39" w:rsidRDefault="00756B3E" w:rsidP="003B7E39">
                            <w:pPr>
                              <w:pStyle w:val="Caption"/>
                              <w:jc w:val="center"/>
                            </w:pPr>
                            <w:bookmarkStart w:id="61" w:name="_Ref477687133"/>
                            <w:bookmarkStart w:id="62" w:name="_Toc477912078"/>
                            <w:r>
                              <w:t>Figure 4.</w:t>
                            </w:r>
                            <w:r>
                              <w:fldChar w:fldCharType="begin"/>
                            </w:r>
                            <w:r>
                              <w:instrText xml:space="preserve"> SEQ Figure \* ARABIC </w:instrText>
                            </w:r>
                            <w:r>
                              <w:fldChar w:fldCharType="separate"/>
                            </w:r>
                            <w:r>
                              <w:rPr>
                                <w:noProof/>
                              </w:rPr>
                              <w:t>11</w:t>
                            </w:r>
                            <w:r>
                              <w:rPr>
                                <w:noProof/>
                              </w:rPr>
                              <w:fldChar w:fldCharType="end"/>
                            </w:r>
                            <w:bookmarkEnd w:id="61"/>
                            <w:r>
                              <w:tab/>
                              <w:t>CASE EXAMPLE OF COFFEE MACHINE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756B3E" w:rsidRPr="003B7E39" w:rsidRDefault="00756B3E" w:rsidP="003B7E39">
                      <w:pPr>
                        <w:pStyle w:val="Caption"/>
                        <w:jc w:val="center"/>
                      </w:pPr>
                      <w:bookmarkStart w:id="63" w:name="_Ref477687133"/>
                      <w:bookmarkStart w:id="64" w:name="_Toc477912078"/>
                      <w:r>
                        <w:t>Figure 4.</w:t>
                      </w:r>
                      <w:r>
                        <w:fldChar w:fldCharType="begin"/>
                      </w:r>
                      <w:r>
                        <w:instrText xml:space="preserve"> SEQ Figure \* ARABIC </w:instrText>
                      </w:r>
                      <w:r>
                        <w:fldChar w:fldCharType="separate"/>
                      </w:r>
                      <w:r>
                        <w:rPr>
                          <w:noProof/>
                        </w:rPr>
                        <w:t>11</w:t>
                      </w:r>
                      <w:r>
                        <w:rPr>
                          <w:noProof/>
                        </w:rPr>
                        <w:fldChar w:fldCharType="end"/>
                      </w:r>
                      <w:bookmarkEnd w:id="63"/>
                      <w:r>
                        <w:tab/>
                        <w:t>CASE EXAMPLE OF COFFEE MACHINE</w:t>
                      </w:r>
                      <w:bookmarkEnd w:id="64"/>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756B3E">
        <w:t>Figure 4.</w:t>
      </w:r>
      <w:r w:rsidR="00756B3E">
        <w:rPr>
          <w:noProof/>
        </w:rPr>
        <w:t>10</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756B3E">
        <w:t>Figure 4.</w:t>
      </w:r>
      <w:r w:rsidR="00756B3E">
        <w:rPr>
          <w:noProof/>
        </w:rPr>
        <w:t>11</w:t>
      </w:r>
      <w:r>
        <w:rPr>
          <w:lang w:eastAsia="en-IN" w:bidi="ta-IN"/>
        </w:rPr>
        <w:fldChar w:fldCharType="end"/>
      </w:r>
      <w:r w:rsidRPr="00D31B23">
        <w:rPr>
          <w:lang w:eastAsia="en-IN" w:bidi="ta-IN"/>
        </w:rPr>
        <w:t>.</w:t>
      </w:r>
      <w:r w:rsidRPr="00D31B23">
        <w:rPr>
          <w:noProof/>
          <w:lang w:eastAsia="en-IN"/>
        </w:rPr>
        <w:t xml:space="preserve"> </w:t>
      </w:r>
    </w:p>
    <w:p w:rsidR="004E5FCE" w:rsidRDefault="004E5FCE">
      <w:pPr>
        <w:spacing w:after="0" w:line="240" w:lineRule="auto"/>
        <w:jc w:val="left"/>
        <w:rPr>
          <w:noProof/>
          <w:lang w:eastAsia="en-IN"/>
        </w:rPr>
      </w:pPr>
      <w:r>
        <w:rPr>
          <w:noProof/>
          <w:lang w:eastAsia="en-IN"/>
        </w:rPr>
        <w:br w:type="page"/>
      </w:r>
    </w:p>
    <w:p w:rsidR="003B7E39" w:rsidRDefault="004E5FCE" w:rsidP="00A77DF7">
      <w:pPr>
        <w:pStyle w:val="level3"/>
        <w:outlineLvl w:val="2"/>
        <w:rPr>
          <w:noProof/>
          <w:lang w:eastAsia="en-IN"/>
        </w:rPr>
      </w:pPr>
      <w:bookmarkStart w:id="65" w:name="_Toc477961917"/>
      <w:r>
        <w:rPr>
          <w:noProof/>
          <w:lang w:eastAsia="en-IN"/>
        </w:rPr>
        <w:lastRenderedPageBreak/>
        <w:t>STATE DIAGRAM FOR THE ISO 15118</w:t>
      </w:r>
      <w:bookmarkEnd w:id="65"/>
    </w:p>
    <w:p w:rsidR="004E5FCE" w:rsidRDefault="004E5FCE" w:rsidP="004E5FCE">
      <w:pPr>
        <w:rPr>
          <w:noProof/>
          <w:lang w:eastAsia="en-IN"/>
        </w:rPr>
      </w:pPr>
      <w:r>
        <w:rPr>
          <w:noProof/>
          <w:lang w:eastAsia="en-IN"/>
        </w:rPr>
        <w:t>The charging station requires the need of an automatic state diagram to explain its working. It helps the developers visualize the process and set up the required process faster. In the state diagram designed we have used the online drawing tool www.draw.io. It is an easy to use tool with several options.</w:t>
      </w:r>
    </w:p>
    <w:p w:rsidR="004E5FCE" w:rsidRDefault="004E5FCE" w:rsidP="004E5FCE">
      <w:pPr>
        <w:rPr>
          <w:noProof/>
          <w:lang w:eastAsia="en-IN"/>
        </w:rPr>
      </w:pPr>
      <w:r>
        <w:rPr>
          <w:noProof/>
          <w:lang w:eastAsia="en-IN"/>
        </w:rPr>
        <w:t>The finalized state diagram is shown in figure … and also in figure … There is a separate state diagram for the EVSE process and the signal the Raspberry pi will work with.</w:t>
      </w:r>
    </w:p>
    <w:p w:rsidR="004E5FCE" w:rsidRDefault="004E5FCE" w:rsidP="004E5FCE">
      <w:pPr>
        <w:keepNext/>
        <w:jc w:val="center"/>
      </w:pPr>
      <w:r>
        <w:rPr>
          <w:noProof/>
          <w:lang w:eastAsia="en-IN"/>
        </w:rPr>
        <w:drawing>
          <wp:inline distT="0" distB="0" distL="0" distR="0" wp14:anchorId="6B65390B">
            <wp:extent cx="4798060" cy="44989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8060" cy="4498975"/>
                    </a:xfrm>
                    <a:prstGeom prst="rect">
                      <a:avLst/>
                    </a:prstGeom>
                    <a:noFill/>
                  </pic:spPr>
                </pic:pic>
              </a:graphicData>
            </a:graphic>
          </wp:inline>
        </w:drawing>
      </w:r>
    </w:p>
    <w:p w:rsidR="004E5FCE" w:rsidRDefault="004E5FCE" w:rsidP="004E5FCE">
      <w:pPr>
        <w:pStyle w:val="Caption"/>
        <w:jc w:val="center"/>
        <w:rPr>
          <w:noProof/>
          <w:lang w:eastAsia="en-IN"/>
        </w:rPr>
      </w:pPr>
      <w:bookmarkStart w:id="66" w:name="_Toc477912079"/>
      <w:r>
        <w:t>Figure 4.</w:t>
      </w:r>
      <w:r>
        <w:fldChar w:fldCharType="begin"/>
      </w:r>
      <w:r>
        <w:instrText xml:space="preserve"> SEQ Figure \* ARABIC </w:instrText>
      </w:r>
      <w:r>
        <w:fldChar w:fldCharType="separate"/>
      </w:r>
      <w:r w:rsidR="00756B3E">
        <w:rPr>
          <w:noProof/>
        </w:rPr>
        <w:t>12</w:t>
      </w:r>
      <w:r>
        <w:fldChar w:fldCharType="end"/>
      </w:r>
      <w:r>
        <w:tab/>
        <w:t>BASIC STATE DIAGRAM FOR ISO 15118</w:t>
      </w:r>
      <w:bookmarkEnd w:id="66"/>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7" w:name="_Toc477961918"/>
      <w:r>
        <w:rPr>
          <w:lang w:eastAsia="en-IN" w:bidi="ta-IN"/>
        </w:rPr>
        <w:t>SOFTWARE DESCRIPTION</w:t>
      </w:r>
      <w:bookmarkEnd w:id="67"/>
    </w:p>
    <w:p w:rsidR="00745C4D" w:rsidRDefault="00745C4D" w:rsidP="00F6767A">
      <w:pPr>
        <w:pStyle w:val="Heading2"/>
      </w:pPr>
      <w:r>
        <w:t xml:space="preserve"> </w:t>
      </w:r>
      <w:bookmarkStart w:id="68" w:name="_Toc477961919"/>
      <w:r>
        <w:t>FileZilla</w:t>
      </w:r>
      <w:bookmarkEnd w:id="68"/>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w:t>
      </w:r>
      <w:r w:rsidR="00F6085B">
        <w:rPr>
          <w:lang w:eastAsia="en-IN" w:bidi="ta-IN"/>
        </w:rPr>
        <w:t xml:space="preserve"> </w:t>
      </w:r>
      <w:r>
        <w:rPr>
          <w:lang w:eastAsia="en-IN" w:bidi="ta-IN"/>
        </w:rPr>
        <w:t>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t>Directory comparison for comparing local files and server files in the same directory. When the file doesn't have the same information (name not match, or size not match) it will highlight that file in colour.</w:t>
      </w:r>
    </w:p>
    <w:p w:rsidR="00745C4D" w:rsidRDefault="00745C4D" w:rsidP="00745C4D">
      <w:pPr>
        <w:pStyle w:val="ListParagraph"/>
        <w:numPr>
          <w:ilvl w:val="0"/>
          <w:numId w:val="15"/>
        </w:numPr>
        <w:rPr>
          <w:lang w:eastAsia="en-IN" w:bidi="ta-IN"/>
        </w:rPr>
      </w:pPr>
      <w:r>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lastRenderedPageBreak/>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745C4D" w:rsidRDefault="00745C4D" w:rsidP="00745C4D">
      <w:pPr>
        <w:pStyle w:val="ListParagraph"/>
        <w:numPr>
          <w:ilvl w:val="0"/>
          <w:numId w:val="15"/>
        </w:numPr>
        <w:rPr>
          <w:lang w:eastAsia="en-IN" w:bidi="ta-IN"/>
        </w:rPr>
      </w:pPr>
      <w:r>
        <w:rPr>
          <w:lang w:eastAsia="en-IN" w:bidi="ta-IN"/>
        </w:rPr>
        <w:t>Synchronised directory browsing</w:t>
      </w:r>
    </w:p>
    <w:p w:rsidR="002D60C4" w:rsidRDefault="002D60C4" w:rsidP="002D60C4">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5804328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756B3E" w:rsidRPr="00F857F9" w:rsidRDefault="00756B3E" w:rsidP="00442C8E">
                            <w:pPr>
                              <w:pStyle w:val="Caption"/>
                              <w:jc w:val="center"/>
                              <w:rPr>
                                <w:sz w:val="28"/>
                                <w:lang w:bidi="ta-IN"/>
                              </w:rPr>
                            </w:pPr>
                            <w:bookmarkStart w:id="69" w:name="_Toc477697505"/>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57.05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" stroked="f">
                <v:textbox style="mso-fit-shape-to-text:t" inset="0,0,0,0">
                  <w:txbxContent>
                    <w:p w:rsidR="00756B3E" w:rsidRPr="00F857F9" w:rsidRDefault="00756B3E" w:rsidP="00442C8E">
                      <w:pPr>
                        <w:pStyle w:val="Caption"/>
                        <w:jc w:val="center"/>
                        <w:rPr>
                          <w:sz w:val="28"/>
                          <w:lang w:bidi="ta-IN"/>
                        </w:rPr>
                      </w:pPr>
                      <w:bookmarkStart w:id="70" w:name="_Toc477697505"/>
                      <w:r>
                        <w:t>Figure 5.</w:t>
                      </w:r>
                      <w:r>
                        <w:fldChar w:fldCharType="begin"/>
                      </w:r>
                      <w:r>
                        <w:instrText xml:space="preserve"> SEQ Figure_5. \* ARABIC </w:instrText>
                      </w:r>
                      <w:r>
                        <w:fldChar w:fldCharType="separate"/>
                      </w:r>
                      <w:r>
                        <w:rPr>
                          <w:noProof/>
                        </w:rPr>
                        <w:t>1</w:t>
                      </w:r>
                      <w:r>
                        <w:rPr>
                          <w:noProof/>
                        </w:rPr>
                        <w:fldChar w:fldCharType="end"/>
                      </w:r>
                      <w:r>
                        <w:tab/>
                        <w:t>FileZilla INTERFACE</w:t>
                      </w:r>
                      <w:bookmarkEnd w:id="70"/>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column">
              <wp:posOffset>189857</wp:posOffset>
            </wp:positionH>
            <wp:positionV relativeFrom="page">
              <wp:posOffset>2322016</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71" w:name="_Toc477961920"/>
      <w:r>
        <w:t>GEANY</w:t>
      </w:r>
      <w:bookmarkEnd w:id="71"/>
    </w:p>
    <w:p w:rsidR="00D02E26" w:rsidRDefault="00D02E26" w:rsidP="00D02E26">
      <w:pPr>
        <w:rPr>
          <w:lang w:eastAsia="en-IN" w:bidi="ta-IN"/>
        </w:rPr>
      </w:pPr>
      <w:r>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D02E26" w:rsidP="00FA4A7E">
      <w:pPr>
        <w:rPr>
          <w:lang w:eastAsia="en-IN" w:bidi="ta-IN"/>
        </w:rPr>
      </w:pPr>
      <w:r>
        <w:rPr>
          <w:lang w:eastAsia="en-IN" w:bidi="ta-IN"/>
        </w:rPr>
        <w:t>In contrast to traditional Unix-based editors like Emacs or Vim, Geany more closely resembles a small and fast IDE.</w:t>
      </w: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column">
                  <wp:posOffset>16510</wp:posOffset>
                </wp:positionH>
                <wp:positionV relativeFrom="paragraph">
                  <wp:posOffset>5415915</wp:posOffset>
                </wp:positionV>
                <wp:extent cx="569849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756B3E" w:rsidRPr="000640D4" w:rsidRDefault="00756B3E" w:rsidP="00D02E26">
                            <w:pPr>
                              <w:pStyle w:val="Caption"/>
                              <w:jc w:val="center"/>
                              <w:rPr>
                                <w:sz w:val="28"/>
                                <w:lang w:bidi="ta-IN"/>
                              </w:rPr>
                            </w:pPr>
                            <w:bookmarkStart w:id="72" w:name="_Toc477697506"/>
                            <w:r>
                              <w:t>Figure 5.</w:t>
                            </w:r>
                            <w:r>
                              <w:fldChar w:fldCharType="begin"/>
                            </w:r>
                            <w:r>
                              <w:instrText xml:space="preserve"> SEQ Figure_5. \* ARABIC </w:instrText>
                            </w:r>
                            <w:r>
                              <w:fldChar w:fldCharType="separate"/>
                            </w:r>
                            <w:r>
                              <w:rPr>
                                <w:noProof/>
                              </w:rPr>
                              <w:t>2</w:t>
                            </w:r>
                            <w:r>
                              <w:rPr>
                                <w:noProof/>
                              </w:rPr>
                              <w:fldChar w:fldCharType="end"/>
                            </w:r>
                            <w:r>
                              <w:tab/>
                              <w:t>Geany INTERFACE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1.3pt;margin-top:426.45pt;width:448.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" stroked="f">
                <v:textbox style="mso-fit-shape-to-text:t" inset="0,0,0,0">
                  <w:txbxContent>
                    <w:p w:rsidR="00756B3E" w:rsidRPr="000640D4" w:rsidRDefault="00756B3E" w:rsidP="00D02E26">
                      <w:pPr>
                        <w:pStyle w:val="Caption"/>
                        <w:jc w:val="center"/>
                        <w:rPr>
                          <w:sz w:val="28"/>
                          <w:lang w:bidi="ta-IN"/>
                        </w:rPr>
                      </w:pPr>
                      <w:bookmarkStart w:id="73" w:name="_Toc477697506"/>
                      <w:r>
                        <w:t>Figure 5.</w:t>
                      </w:r>
                      <w:r>
                        <w:fldChar w:fldCharType="begin"/>
                      </w:r>
                      <w:r>
                        <w:instrText xml:space="preserve"> SEQ Figure_5. \* ARABIC </w:instrText>
                      </w:r>
                      <w:r>
                        <w:fldChar w:fldCharType="separate"/>
                      </w:r>
                      <w:r>
                        <w:rPr>
                          <w:noProof/>
                        </w:rPr>
                        <w:t>2</w:t>
                      </w:r>
                      <w:r>
                        <w:rPr>
                          <w:noProof/>
                        </w:rPr>
                        <w:fldChar w:fldCharType="end"/>
                      </w:r>
                      <w:r>
                        <w:tab/>
                        <w:t>Geany INTERFACE</w:t>
                      </w:r>
                      <w:bookmarkEnd w:id="73"/>
                    </w:p>
                  </w:txbxContent>
                </v:textbox>
                <w10:wrap type="topAndBottom"/>
              </v:shape>
            </w:pict>
          </mc:Fallback>
        </mc:AlternateContent>
      </w:r>
      <w:r>
        <w:rPr>
          <w:noProof/>
          <w:lang w:eastAsia="en-IN"/>
        </w:rPr>
        <w:drawing>
          <wp:anchor distT="0" distB="0" distL="114300" distR="114300" simplePos="0" relativeHeight="251699200" behindDoc="0" locked="0" layoutInCell="1" allowOverlap="1">
            <wp:simplePos x="0" y="0"/>
            <wp:positionH relativeFrom="column">
              <wp:align>center</wp:align>
            </wp:positionH>
            <wp:positionV relativeFrom="page">
              <wp:posOffset>4043680</wp:posOffset>
            </wp:positionV>
            <wp:extent cx="5698800" cy="4921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8800" cy="4921200"/>
                    </a:xfrm>
                    <a:prstGeom prst="rect">
                      <a:avLst/>
                    </a:prstGeom>
                    <a:noFill/>
                  </pic:spPr>
                </pic:pic>
              </a:graphicData>
            </a:graphic>
            <wp14:sizeRelH relativeFrom="page">
              <wp14:pctWidth>0</wp14:pctWidth>
            </wp14:sizeRelH>
            <wp14:sizeRelV relativeFrom="page">
              <wp14:pctHeight>0</wp14:pctHeight>
            </wp14:sizeRelV>
          </wp:anchor>
        </w:drawing>
      </w:r>
      <w:r w:rsidR="009A5ABC">
        <w:rPr>
          <w:lang w:eastAsia="en-IN" w:bidi="ta-IN"/>
        </w:rPr>
        <w:t xml:space="preserve"> The codes in both APPENDIX 2 and 3 were written using this software.</w:t>
      </w:r>
      <w:r>
        <w:rPr>
          <w:lang w:eastAsia="en-IN" w:bidi="ta-IN"/>
        </w:rPr>
        <w:br w:type="page"/>
      </w:r>
    </w:p>
    <w:p w:rsidR="00D02E26" w:rsidRDefault="00D02E26" w:rsidP="00F6767A">
      <w:pPr>
        <w:pStyle w:val="Heading2"/>
      </w:pPr>
      <w:bookmarkStart w:id="74" w:name="_Toc477961921"/>
      <w:r>
        <w:lastRenderedPageBreak/>
        <w:t>PuTTY TERMINAL</w:t>
      </w:r>
      <w:bookmarkEnd w:id="74"/>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D02E26" w:rsidP="00D02E26">
      <w:pPr>
        <w:rPr>
          <w:lang w:eastAsia="en-IN" w:bidi="ta-IN"/>
        </w:rPr>
      </w:pPr>
      <w:r>
        <w:rPr>
          <w:lang w:eastAsia="en-IN" w:bidi="ta-IN"/>
        </w:rPr>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r w:rsidR="00D37B7D" w:rsidRPr="00D37B7D">
        <w:rPr>
          <w:noProof/>
          <w:lang w:eastAsia="en-IN"/>
        </w:rPr>
        <w:t xml:space="preserve"> </w:t>
      </w:r>
      <w:r w:rsidR="00D37B7D">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column">
                  <wp:posOffset>436880</wp:posOffset>
                </wp:positionH>
                <wp:positionV relativeFrom="paragraph">
                  <wp:posOffset>6683375</wp:posOffset>
                </wp:positionV>
                <wp:extent cx="48488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756B3E" w:rsidRPr="00FD4335" w:rsidRDefault="00756B3E" w:rsidP="00D37B7D">
                            <w:pPr>
                              <w:pStyle w:val="Caption"/>
                              <w:jc w:val="center"/>
                              <w:rPr>
                                <w:sz w:val="28"/>
                                <w:lang w:bidi="ta-IN"/>
                              </w:rPr>
                            </w:pPr>
                            <w:bookmarkStart w:id="75" w:name="_Toc477697507"/>
                            <w:r>
                              <w:t>Figure 5.</w:t>
                            </w:r>
                            <w:r>
                              <w:fldChar w:fldCharType="begin"/>
                            </w:r>
                            <w:r>
                              <w:instrText xml:space="preserve"> SEQ Figure_5. \* ARABIC </w:instrText>
                            </w:r>
                            <w:r>
                              <w:fldChar w:fldCharType="separate"/>
                            </w:r>
                            <w:r>
                              <w:rPr>
                                <w:noProof/>
                              </w:rPr>
                              <w:t>3</w:t>
                            </w:r>
                            <w:r>
                              <w:rPr>
                                <w:noProof/>
                              </w:rPr>
                              <w:fldChar w:fldCharType="end"/>
                            </w:r>
                            <w:r>
                              <w:tab/>
                              <w:t>PuTTY INTERFACE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34.4pt;margin-top:526.25pt;width:38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" stroked="f">
                <v:textbox style="mso-fit-shape-to-text:t" inset="0,0,0,0">
                  <w:txbxContent>
                    <w:p w:rsidR="00756B3E" w:rsidRPr="00FD4335" w:rsidRDefault="00756B3E" w:rsidP="00D37B7D">
                      <w:pPr>
                        <w:pStyle w:val="Caption"/>
                        <w:jc w:val="center"/>
                        <w:rPr>
                          <w:sz w:val="28"/>
                          <w:lang w:bidi="ta-IN"/>
                        </w:rPr>
                      </w:pPr>
                      <w:bookmarkStart w:id="76" w:name="_Toc477697507"/>
                      <w:r>
                        <w:t>Figure 5.</w:t>
                      </w:r>
                      <w:r>
                        <w:fldChar w:fldCharType="begin"/>
                      </w:r>
                      <w:r>
                        <w:instrText xml:space="preserve"> SEQ Figure_5. \* ARABIC </w:instrText>
                      </w:r>
                      <w:r>
                        <w:fldChar w:fldCharType="separate"/>
                      </w:r>
                      <w:r>
                        <w:rPr>
                          <w:noProof/>
                        </w:rPr>
                        <w:t>3</w:t>
                      </w:r>
                      <w:r>
                        <w:rPr>
                          <w:noProof/>
                        </w:rPr>
                        <w:fldChar w:fldCharType="end"/>
                      </w:r>
                      <w:r>
                        <w:tab/>
                        <w:t>PuTTY INTERFACE</w:t>
                      </w:r>
                      <w:bookmarkEnd w:id="76"/>
                    </w:p>
                  </w:txbxContent>
                </v:textbox>
                <w10:wrap type="topAndBottom"/>
              </v:shape>
            </w:pict>
          </mc:Fallback>
        </mc:AlternateContent>
      </w:r>
      <w:r w:rsidR="00D37B7D">
        <w:rPr>
          <w:noProof/>
          <w:lang w:eastAsia="en-IN"/>
        </w:rPr>
        <w:drawing>
          <wp:anchor distT="0" distB="0" distL="114300" distR="114300" simplePos="0" relativeHeight="251702272" behindDoc="0" locked="0" layoutInCell="1" allowOverlap="1">
            <wp:simplePos x="0" y="0"/>
            <wp:positionH relativeFrom="column">
              <wp:align>center</wp:align>
            </wp:positionH>
            <wp:positionV relativeFrom="page">
              <wp:posOffset>3382010</wp:posOffset>
            </wp:positionV>
            <wp:extent cx="4849200" cy="55260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49200" cy="5526000"/>
                    </a:xfrm>
                    <a:prstGeom prst="rect">
                      <a:avLst/>
                    </a:prstGeom>
                  </pic:spPr>
                </pic:pic>
              </a:graphicData>
            </a:graphic>
            <wp14:sizeRelH relativeFrom="page">
              <wp14:pctWidth>0</wp14:pctWidth>
            </wp14:sizeRelH>
            <wp14:sizeRelV relativeFrom="page">
              <wp14:pctHeight>0</wp14:pctHeight>
            </wp14:sizeRelV>
          </wp:anchor>
        </w:drawing>
      </w:r>
    </w:p>
    <w:p w:rsidR="00A03256" w:rsidRDefault="00D02E26" w:rsidP="00D02E26">
      <w:pPr>
        <w:rPr>
          <w:lang w:eastAsia="en-IN" w:bidi="ta-IN"/>
        </w:rPr>
      </w:pPr>
      <w:r>
        <w:rPr>
          <w:lang w:eastAsia="en-IN" w:bidi="ta-IN"/>
        </w:rPr>
        <w:t>PuTTY was written and is maintained primarily by Simon Tatham and is currently beta software.</w:t>
      </w:r>
    </w:p>
    <w:p w:rsidR="00A03256" w:rsidRDefault="00A03256" w:rsidP="00F6767A">
      <w:pPr>
        <w:pStyle w:val="Heading2"/>
      </w:pPr>
      <w:r>
        <w:br w:type="page"/>
      </w:r>
      <w:r>
        <w:lastRenderedPageBreak/>
        <w:t xml:space="preserve"> </w:t>
      </w:r>
      <w:bookmarkStart w:id="77" w:name="_Toc477961922"/>
      <w:r>
        <w:t>EB GUIDE</w:t>
      </w:r>
      <w:bookmarkEnd w:id="77"/>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A77DF7">
      <w:pPr>
        <w:pStyle w:val="level3"/>
        <w:outlineLvl w:val="2"/>
      </w:pPr>
      <w:bookmarkStart w:id="78" w:name="_Toc477961923"/>
      <w:r>
        <w:t>BENEFITS</w:t>
      </w:r>
      <w:bookmarkEnd w:id="78"/>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For more than ten years, EB GUIDE and EB experts have been assisting HMI developers worldwide. We continue to be an industry innovator. 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A77DF7">
      <w:pPr>
        <w:pStyle w:val="level3"/>
        <w:outlineLvl w:val="2"/>
      </w:pPr>
      <w:bookmarkStart w:id="79" w:name="_Toc477961924"/>
      <w:r>
        <w:lastRenderedPageBreak/>
        <w:t>FEATURES</w:t>
      </w:r>
      <w:bookmarkEnd w:id="79"/>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756B3E" w:rsidRPr="008B1A88" w:rsidRDefault="00756B3E" w:rsidP="004A1B72">
                            <w:pPr>
                              <w:pStyle w:val="Caption"/>
                              <w:jc w:val="center"/>
                              <w:rPr>
                                <w:sz w:val="28"/>
                                <w:lang w:bidi="ta-IN"/>
                              </w:rPr>
                            </w:pPr>
                            <w:bookmarkStart w:id="80" w:name="_Toc477697508"/>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756B3E" w:rsidRPr="008B1A88" w:rsidRDefault="00756B3E" w:rsidP="004A1B72">
                      <w:pPr>
                        <w:pStyle w:val="Caption"/>
                        <w:jc w:val="center"/>
                        <w:rPr>
                          <w:sz w:val="28"/>
                          <w:lang w:bidi="ta-IN"/>
                        </w:rPr>
                      </w:pPr>
                      <w:bookmarkStart w:id="81" w:name="_Toc477697508"/>
                      <w:r>
                        <w:t>Figure 5.</w:t>
                      </w:r>
                      <w:r>
                        <w:fldChar w:fldCharType="begin"/>
                      </w:r>
                      <w:r>
                        <w:instrText xml:space="preserve"> SEQ Figure_5. \* ARABIC </w:instrText>
                      </w:r>
                      <w:r>
                        <w:fldChar w:fldCharType="separate"/>
                      </w:r>
                      <w:r>
                        <w:rPr>
                          <w:noProof/>
                        </w:rPr>
                        <w:t>4</w:t>
                      </w:r>
                      <w:r>
                        <w:rPr>
                          <w:noProof/>
                        </w:rPr>
                        <w:fldChar w:fldCharType="end"/>
                      </w:r>
                      <w:r>
                        <w:tab/>
                        <w:t>EB GUIDE 6.3 INTERFACE</w:t>
                      </w:r>
                      <w:bookmarkEnd w:id="81"/>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DB6812">
      <w:pPr>
        <w:pStyle w:val="Heading2"/>
      </w:pPr>
      <w:r>
        <w:lastRenderedPageBreak/>
        <w:t xml:space="preserve"> </w:t>
      </w:r>
      <w:bookmarkStart w:id="82" w:name="_Toc477961925"/>
      <w:r w:rsidR="007670FA" w:rsidRPr="00320F84">
        <w:t>www.draw.io</w:t>
      </w:r>
      <w:bookmarkEnd w:id="82"/>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756B3E" w:rsidRPr="002576F9" w:rsidRDefault="00756B3E" w:rsidP="007670FA">
                            <w:pPr>
                              <w:pStyle w:val="Caption"/>
                              <w:jc w:val="center"/>
                              <w:rPr>
                                <w:sz w:val="28"/>
                                <w:lang w:bidi="ta-IN"/>
                              </w:rPr>
                            </w:pPr>
                            <w:bookmarkStart w:id="83" w:name="_Toc477697509"/>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756B3E" w:rsidRPr="002576F9" w:rsidRDefault="00756B3E" w:rsidP="007670FA">
                      <w:pPr>
                        <w:pStyle w:val="Caption"/>
                        <w:jc w:val="center"/>
                        <w:rPr>
                          <w:sz w:val="28"/>
                          <w:lang w:bidi="ta-IN"/>
                        </w:rPr>
                      </w:pPr>
                      <w:bookmarkStart w:id="84" w:name="_Toc477697509"/>
                      <w:r>
                        <w:t>Figure 5.</w:t>
                      </w:r>
                      <w:r>
                        <w:fldChar w:fldCharType="begin"/>
                      </w:r>
                      <w:r>
                        <w:instrText xml:space="preserve"> SEQ Figure_5. \* ARABIC </w:instrText>
                      </w:r>
                      <w:r>
                        <w:fldChar w:fldCharType="separate"/>
                      </w:r>
                      <w:r>
                        <w:rPr>
                          <w:noProof/>
                        </w:rPr>
                        <w:t>5</w:t>
                      </w:r>
                      <w:r>
                        <w:rPr>
                          <w:noProof/>
                        </w:rPr>
                        <w:fldChar w:fldCharType="end"/>
                      </w:r>
                      <w:r>
                        <w:tab/>
                        <w:t>www.draw.io INTERFACE</w:t>
                      </w:r>
                      <w:bookmarkEnd w:id="84"/>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756B3E">
        <w:t>Appendix 1.</w:t>
      </w:r>
      <w:r w:rsidR="00756B3E">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756B3E">
        <w:t>Appendix 1.</w:t>
      </w:r>
      <w:r w:rsidR="00756B3E">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5" w:name="_Toc477961926"/>
      <w:r>
        <w:lastRenderedPageBreak/>
        <w:t>VISUAL PARADIGM 14.0</w:t>
      </w:r>
      <w:bookmarkEnd w:id="85"/>
    </w:p>
    <w:p w:rsidR="00B72386" w:rsidRDefault="009C0B2E" w:rsidP="00A77DF7">
      <w:pPr>
        <w:pStyle w:val="level3"/>
        <w:outlineLvl w:val="2"/>
      </w:pPr>
      <w:bookmarkStart w:id="86" w:name="_Toc477961927"/>
      <w:r>
        <w:t>INTRODUCTION</w:t>
      </w:r>
      <w:bookmarkEnd w:id="86"/>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margin">
                  <wp:posOffset>-1270</wp:posOffset>
                </wp:positionH>
                <wp:positionV relativeFrom="paragraph">
                  <wp:posOffset>4241601</wp:posOffset>
                </wp:positionV>
                <wp:extent cx="5730875" cy="258445"/>
                <wp:effectExtent l="0" t="0" r="3175" b="8255"/>
                <wp:wrapTopAndBottom/>
                <wp:docPr id="38" name="Text Box 3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756B3E" w:rsidRPr="0062523A" w:rsidRDefault="00756B3E" w:rsidP="00FC168F">
                            <w:pPr>
                              <w:pStyle w:val="Caption"/>
                              <w:jc w:val="center"/>
                              <w:rPr>
                                <w:noProof/>
                                <w:sz w:val="28"/>
                              </w:rPr>
                            </w:pPr>
                            <w:bookmarkStart w:id="87" w:name="_Toc477697510"/>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34pt;width:451.25pt;height:20.35pt;z-index:2517145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" stroked="f">
                <v:textbox style="mso-fit-shape-to-text:t" inset="0,0,0,0">
                  <w:txbxContent>
                    <w:p w:rsidR="00756B3E" w:rsidRPr="0062523A" w:rsidRDefault="00756B3E" w:rsidP="00FC168F">
                      <w:pPr>
                        <w:pStyle w:val="Caption"/>
                        <w:jc w:val="center"/>
                        <w:rPr>
                          <w:noProof/>
                          <w:sz w:val="28"/>
                        </w:rPr>
                      </w:pPr>
                      <w:bookmarkStart w:id="88" w:name="_Toc477697510"/>
                      <w:r>
                        <w:t>Figure 5.</w:t>
                      </w:r>
                      <w:r>
                        <w:fldChar w:fldCharType="begin"/>
                      </w:r>
                      <w:r>
                        <w:instrText xml:space="preserve"> SEQ Figure_5. \* ARABIC </w:instrText>
                      </w:r>
                      <w:r>
                        <w:fldChar w:fldCharType="separate"/>
                      </w:r>
                      <w:r>
                        <w:rPr>
                          <w:noProof/>
                        </w:rPr>
                        <w:t>6</w:t>
                      </w:r>
                      <w:r>
                        <w:rPr>
                          <w:noProof/>
                        </w:rPr>
                        <w:fldChar w:fldCharType="end"/>
                      </w:r>
                      <w:r>
                        <w:tab/>
                        <w:t>VISUAL PARADIGM INTERFACE</w:t>
                      </w:r>
                      <w:bookmarkEnd w:id="88"/>
                    </w:p>
                  </w:txbxContent>
                </v:textbox>
                <w10:wrap type="topAndBottom" anchorx="margin"/>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372158" w:rsidP="00A77DF7">
      <w:pPr>
        <w:pStyle w:val="level3"/>
        <w:outlineLvl w:val="2"/>
      </w:pPr>
      <w:bookmarkStart w:id="89" w:name="_Toc477961928"/>
      <w:r>
        <w:t>BENEFITS</w:t>
      </w:r>
      <w:bookmarkEnd w:id="89"/>
    </w:p>
    <w:p w:rsidR="00372158" w:rsidRDefault="00372158" w:rsidP="00372158">
      <w:r w:rsidRPr="00372158">
        <w:t>Visual Paradigm provides the following key features so as to help you simplify your application development:</w:t>
      </w:r>
    </w:p>
    <w:p w:rsidR="00372158" w:rsidRDefault="00372158" w:rsidP="00372158">
      <w:pPr>
        <w:pStyle w:val="ListParagraph"/>
        <w:numPr>
          <w:ilvl w:val="0"/>
          <w:numId w:val="29"/>
        </w:numPr>
      </w:pPr>
      <w:r w:rsidRPr="00372158">
        <w:t>Persistence Made Easy</w:t>
      </w:r>
    </w:p>
    <w:p w:rsidR="00372158" w:rsidRDefault="00372158" w:rsidP="00372158">
      <w:pPr>
        <w:pStyle w:val="ListParagraph"/>
        <w:numPr>
          <w:ilvl w:val="0"/>
          <w:numId w:val="29"/>
        </w:numPr>
      </w:pPr>
      <w:r w:rsidRPr="00372158">
        <w:t>Sophisticated Object-Relational Mapping Generator</w:t>
      </w:r>
    </w:p>
    <w:p w:rsidR="00372158" w:rsidRDefault="00372158" w:rsidP="00372158">
      <w:pPr>
        <w:pStyle w:val="ListParagraph"/>
        <w:numPr>
          <w:ilvl w:val="0"/>
          <w:numId w:val="29"/>
        </w:numPr>
      </w:pPr>
      <w:r w:rsidRPr="00372158">
        <w:t>Model Driven Development</w:t>
      </w:r>
    </w:p>
    <w:p w:rsidR="00372158" w:rsidRDefault="00372158" w:rsidP="00372158">
      <w:pPr>
        <w:pStyle w:val="ListParagraph"/>
        <w:numPr>
          <w:ilvl w:val="0"/>
          <w:numId w:val="29"/>
        </w:numPr>
      </w:pPr>
      <w:r w:rsidRPr="00372158">
        <w:t>Extensive Database Coverage</w:t>
      </w:r>
    </w:p>
    <w:p w:rsidR="00372158" w:rsidRDefault="00372158" w:rsidP="00372158">
      <w:pPr>
        <w:pStyle w:val="ListParagraph"/>
        <w:numPr>
          <w:ilvl w:val="0"/>
          <w:numId w:val="29"/>
        </w:numPr>
      </w:pPr>
      <w:r w:rsidRPr="00372158">
        <w:t>Database Reverse Engineering</w:t>
      </w:r>
    </w:p>
    <w:p w:rsidR="00372158" w:rsidRDefault="00372158" w:rsidP="00372158">
      <w:pPr>
        <w:pStyle w:val="ListParagraph"/>
        <w:numPr>
          <w:ilvl w:val="0"/>
          <w:numId w:val="29"/>
        </w:numPr>
      </w:pPr>
      <w:r w:rsidRPr="00372158">
        <w:t>Class Reverse Engineering</w:t>
      </w:r>
    </w:p>
    <w:p w:rsidR="00372158" w:rsidRDefault="00372158" w:rsidP="00372158">
      <w:pPr>
        <w:pStyle w:val="ListParagraph"/>
        <w:numPr>
          <w:ilvl w:val="0"/>
          <w:numId w:val="29"/>
        </w:numPr>
      </w:pPr>
      <w:r w:rsidRPr="00372158">
        <w:t>IDE Integration</w:t>
      </w: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90" w:name="_Ref477699868"/>
      <w:bookmarkStart w:id="91" w:name="_Toc477961929"/>
      <w:r>
        <w:lastRenderedPageBreak/>
        <w:t>COMPILING THE PROGRAM</w:t>
      </w:r>
      <w:bookmarkEnd w:id="90"/>
      <w:bookmarkEnd w:id="91"/>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proofErr w:type="gramStart"/>
      <w:r w:rsidRPr="00EF67AF">
        <w:rPr>
          <w:b/>
          <w:lang w:eastAsia="en-IN" w:bidi="ta-IN"/>
        </w:rPr>
        <w:t>ssh</w:t>
      </w:r>
      <w:proofErr w:type="gramEnd"/>
      <w:r w:rsidRPr="00EF67AF">
        <w:rPr>
          <w:b/>
          <w:lang w:eastAsia="en-IN" w:bidi="ta-IN"/>
        </w:rPr>
        <w:t xml:space="preserve"> &lt;Username&gt; @ &lt;IP address&gt;</w:t>
      </w:r>
      <w:r>
        <w:rPr>
          <w:lang w:eastAsia="en-IN" w:bidi="ta-IN"/>
        </w:rPr>
        <w:t>" in the Linux terminal. For security reasons, a password request is also carried out in the next step.</w:t>
      </w:r>
    </w:p>
    <w:p w:rsidR="00EF67AF" w:rsidRDefault="00EF67AF" w:rsidP="00EF67AF">
      <w:pPr>
        <w:rPr>
          <w:lang w:eastAsia="en-IN" w:bidi="ta-IN"/>
        </w:rPr>
      </w:pPr>
      <w:r>
        <w:rPr>
          <w:lang w:eastAsia="en-IN" w:bidi="ta-IN"/>
        </w:rPr>
        <w:t>Both usernames (</w:t>
      </w:r>
      <w:r w:rsidRPr="00EF67AF">
        <w:rPr>
          <w:b/>
          <w:lang w:eastAsia="en-IN" w:bidi="ta-IN"/>
        </w:rPr>
        <w:t>root</w:t>
      </w:r>
      <w:r>
        <w:rPr>
          <w:lang w:eastAsia="en-IN" w:bidi="ta-IN"/>
        </w:rPr>
        <w:t>) and passwords (</w:t>
      </w:r>
      <w:r w:rsidRPr="00EF67AF">
        <w:rPr>
          <w:b/>
          <w:lang w:eastAsia="en-IN" w:bidi="ta-IN"/>
        </w:rPr>
        <w:t>zebematado</w:t>
      </w:r>
      <w:r>
        <w:rPr>
          <w:lang w:eastAsia="en-IN" w:bidi="ta-IN"/>
        </w:rPr>
        <w:t>) are used for both boards. However, the IP addresses must have differences (</w:t>
      </w:r>
      <w:r w:rsidRPr="00EF67AF">
        <w:rPr>
          <w:b/>
          <w:lang w:eastAsia="en-IN" w:bidi="ta-IN"/>
        </w:rPr>
        <w:t>192.168.37.250 and 192.168.37.251</w:t>
      </w:r>
      <w:r>
        <w:rPr>
          <w:lang w:eastAsia="en-IN" w:bidi="ta-IN"/>
        </w:rPr>
        <w:t xml:space="preserve">). If the password is correct, the current date and the last login will be displayed as shown in </w:t>
      </w:r>
      <w:r>
        <w:rPr>
          <w:lang w:eastAsia="en-IN" w:bidi="ta-IN"/>
        </w:rPr>
        <w:fldChar w:fldCharType="begin"/>
      </w:r>
      <w:r>
        <w:rPr>
          <w:lang w:eastAsia="en-IN" w:bidi="ta-IN"/>
        </w:rPr>
        <w:instrText xml:space="preserve"> REF _Ref477696993 \h </w:instrText>
      </w:r>
      <w:r>
        <w:rPr>
          <w:lang w:eastAsia="en-IN" w:bidi="ta-IN"/>
        </w:rPr>
      </w:r>
      <w:r>
        <w:rPr>
          <w:lang w:eastAsia="en-IN" w:bidi="ta-IN"/>
        </w:rPr>
        <w:fldChar w:fldCharType="separate"/>
      </w:r>
      <w:r w:rsidR="00756B3E">
        <w:t>Figure 5.</w:t>
      </w:r>
      <w:r w:rsidR="00756B3E">
        <w:rPr>
          <w:noProof/>
        </w:rPr>
        <w:t>7</w:t>
      </w:r>
      <w:r>
        <w:rPr>
          <w:lang w:eastAsia="en-IN" w:bidi="ta-IN"/>
        </w:rPr>
        <w:fldChar w:fldCharType="end"/>
      </w:r>
      <w:r>
        <w:rPr>
          <w:lang w:eastAsia="en-IN" w:bidi="ta-IN"/>
        </w:rPr>
        <w:t>. The Linux terminal in which this call was executed now represents a command line of the EVAchargeSE board.</w:t>
      </w:r>
      <w:r>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756B3E" w:rsidRPr="00FF3F5C" w:rsidRDefault="00756B3E" w:rsidP="00EF67AF">
                            <w:pPr>
                              <w:pStyle w:val="Caption"/>
                              <w:jc w:val="center"/>
                              <w:rPr>
                                <w:sz w:val="28"/>
                                <w:lang w:bidi="ta-IN"/>
                              </w:rPr>
                            </w:pPr>
                            <w:bookmarkStart w:id="92" w:name="_Ref477696993"/>
                            <w:bookmarkStart w:id="93" w:name="_Toc477697511"/>
                            <w:r>
                              <w:t>Figure 5.</w:t>
                            </w:r>
                            <w:r>
                              <w:fldChar w:fldCharType="begin"/>
                            </w:r>
                            <w:r>
                              <w:instrText xml:space="preserve"> SEQ Figure_5. \* ARABIC </w:instrText>
                            </w:r>
                            <w:r>
                              <w:fldChar w:fldCharType="separate"/>
                            </w:r>
                            <w:r>
                              <w:rPr>
                                <w:noProof/>
                              </w:rPr>
                              <w:t>7</w:t>
                            </w:r>
                            <w:r>
                              <w:rPr>
                                <w:noProof/>
                              </w:rPr>
                              <w:fldChar w:fldCharType="end"/>
                            </w:r>
                            <w:bookmarkEnd w:id="92"/>
                            <w:r>
                              <w:tab/>
                              <w:t>LOGIN SHELL FOR EVACharge SE USING SSH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756B3E" w:rsidRPr="00FF3F5C" w:rsidRDefault="00756B3E" w:rsidP="00EF67AF">
                      <w:pPr>
                        <w:pStyle w:val="Caption"/>
                        <w:jc w:val="center"/>
                        <w:rPr>
                          <w:sz w:val="28"/>
                          <w:lang w:bidi="ta-IN"/>
                        </w:rPr>
                      </w:pPr>
                      <w:bookmarkStart w:id="94" w:name="_Ref477696993"/>
                      <w:bookmarkStart w:id="95" w:name="_Toc477697511"/>
                      <w:r>
                        <w:t>Figure 5.</w:t>
                      </w:r>
                      <w:r>
                        <w:fldChar w:fldCharType="begin"/>
                      </w:r>
                      <w:r>
                        <w:instrText xml:space="preserve"> SEQ Figure_5. \* ARABIC </w:instrText>
                      </w:r>
                      <w:r>
                        <w:fldChar w:fldCharType="separate"/>
                      </w:r>
                      <w:r>
                        <w:rPr>
                          <w:noProof/>
                        </w:rPr>
                        <w:t>7</w:t>
                      </w:r>
                      <w:r>
                        <w:rPr>
                          <w:noProof/>
                        </w:rPr>
                        <w:fldChar w:fldCharType="end"/>
                      </w:r>
                      <w:bookmarkEnd w:id="94"/>
                      <w:r>
                        <w:tab/>
                        <w:t>LOGIN SHELL FOR EVACharge SE USING SSH</w:t>
                      </w:r>
                      <w:bookmarkEnd w:id="95"/>
                    </w:p>
                  </w:txbxContent>
                </v:textbox>
                <w10:wrap type="topAndBottom"/>
              </v:shape>
            </w:pict>
          </mc:Fallback>
        </mc:AlternateContent>
      </w:r>
      <w:r>
        <w:rPr>
          <w:noProof/>
          <w:lang w:eastAsia="en-IN"/>
        </w:rPr>
        <w:drawing>
          <wp:anchor distT="0" distB="0" distL="114300" distR="114300" simplePos="0" relativeHeight="251715584" behindDoc="0" locked="0" layoutInCell="1" allowOverlap="1">
            <wp:simplePos x="0" y="0"/>
            <wp:positionH relativeFrom="column">
              <wp:align>center</wp:align>
            </wp:positionH>
            <wp:positionV relativeFrom="page">
              <wp:posOffset>4368800</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are used according to 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proofErr w:type="gramStart"/>
      <w:r>
        <w:rPr>
          <w:b/>
          <w:lang w:eastAsia="en-IN" w:bidi="ta-IN"/>
        </w:rPr>
        <w:t>.</w:t>
      </w:r>
      <w:r w:rsidRPr="00EF67AF">
        <w:rPr>
          <w:b/>
          <w:lang w:eastAsia="en-IN" w:bidi="ta-IN"/>
        </w:rPr>
        <w:t>/</w:t>
      </w:r>
      <w:proofErr w:type="gramEnd"/>
      <w:r w:rsidRPr="00EF67AF">
        <w:rPr>
          <w:b/>
          <w:lang w:eastAsia="en-IN" w:bidi="ta-IN"/>
        </w:rPr>
        <w:t xml:space="preserve"> &lt;NAME&gt;".</w:t>
      </w:r>
      <w:r>
        <w:rPr>
          <w:lang w:eastAsia="en-IN" w:bidi="ta-IN"/>
        </w:rPr>
        <w:t xml:space="preserve"> A Linux terminal, which is compiled and started in the serial_Programming 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756B3E">
        <w:t>Figure 5.</w:t>
      </w:r>
      <w:r w:rsidR="00756B3E">
        <w:rPr>
          <w:noProof/>
        </w:rPr>
        <w:t>8</w:t>
      </w:r>
      <w:r w:rsidR="00FF73F3">
        <w:rPr>
          <w:lang w:eastAsia="en-IN" w:bidi="ta-IN"/>
        </w:rPr>
        <w:fldChar w:fldCharType="end"/>
      </w:r>
      <w:r>
        <w:rPr>
          <w:lang w:eastAsia="en-IN" w:bidi="ta-IN"/>
        </w:rPr>
        <w:t>.</w:t>
      </w:r>
    </w:p>
    <w:p w:rsidR="00EF67AF" w:rsidRDefault="00FF73F3" w:rsidP="00EF67AF">
      <w:pPr>
        <w:rPr>
          <w:lang w:eastAsia="en-IN" w:bidi="ta-IN"/>
        </w:rPr>
      </w:pPr>
      <w:r>
        <w:rPr>
          <w:noProof/>
          <w:lang w:eastAsia="en-IN"/>
        </w:rPr>
        <w:lastRenderedPageBreak/>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756B3E" w:rsidRPr="00B37681" w:rsidRDefault="00756B3E" w:rsidP="00A13562">
                            <w:pPr>
                              <w:pStyle w:val="Caption"/>
                              <w:jc w:val="center"/>
                              <w:rPr>
                                <w:sz w:val="28"/>
                                <w:lang w:bidi="ta-IN"/>
                              </w:rPr>
                            </w:pPr>
                            <w:bookmarkStart w:id="96" w:name="_Ref477697278"/>
                            <w:bookmarkStart w:id="97" w:name="_Toc477697512"/>
                            <w:r>
                              <w:t>Figure 5.</w:t>
                            </w:r>
                            <w:r>
                              <w:fldChar w:fldCharType="begin"/>
                            </w:r>
                            <w:r>
                              <w:instrText xml:space="preserve"> SEQ Figure_5. \* ARABIC </w:instrText>
                            </w:r>
                            <w:r>
                              <w:fldChar w:fldCharType="separate"/>
                            </w:r>
                            <w:r>
                              <w:rPr>
                                <w:noProof/>
                              </w:rPr>
                              <w:t>8</w:t>
                            </w:r>
                            <w:r>
                              <w:rPr>
                                <w:noProof/>
                              </w:rPr>
                              <w:fldChar w:fldCharType="end"/>
                            </w:r>
                            <w:bookmarkEnd w:id="96"/>
                            <w:r>
                              <w:tab/>
                              <w:t>COMPILING THE PROGRAM ON GCC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756B3E" w:rsidRPr="00B37681" w:rsidRDefault="00756B3E" w:rsidP="00A13562">
                      <w:pPr>
                        <w:pStyle w:val="Caption"/>
                        <w:jc w:val="center"/>
                        <w:rPr>
                          <w:sz w:val="28"/>
                          <w:lang w:bidi="ta-IN"/>
                        </w:rPr>
                      </w:pPr>
                      <w:bookmarkStart w:id="98" w:name="_Ref477697278"/>
                      <w:bookmarkStart w:id="99" w:name="_Toc477697512"/>
                      <w:r>
                        <w:t>Figure 5.</w:t>
                      </w:r>
                      <w:r>
                        <w:fldChar w:fldCharType="begin"/>
                      </w:r>
                      <w:r>
                        <w:instrText xml:space="preserve"> SEQ Figure_5. \* ARABIC </w:instrText>
                      </w:r>
                      <w:r>
                        <w:fldChar w:fldCharType="separate"/>
                      </w:r>
                      <w:r>
                        <w:rPr>
                          <w:noProof/>
                        </w:rPr>
                        <w:t>8</w:t>
                      </w:r>
                      <w:r>
                        <w:rPr>
                          <w:noProof/>
                        </w:rPr>
                        <w:fldChar w:fldCharType="end"/>
                      </w:r>
                      <w:bookmarkEnd w:id="98"/>
                      <w:r>
                        <w:tab/>
                        <w:t>COMPILING THE PROGRAM ON GCC</w:t>
                      </w:r>
                      <w:bookmarkEnd w:id="99"/>
                    </w:p>
                  </w:txbxContent>
                </v:textbox>
                <w10:wrap type="topAndBottom" anchorx="margin"/>
              </v:shape>
            </w:pict>
          </mc:Fallback>
        </mc:AlternateContent>
      </w:r>
      <w:r>
        <w:rPr>
          <w:noProof/>
          <w:lang w:eastAsia="en-IN"/>
        </w:rPr>
        <w:drawing>
          <wp:anchor distT="0" distB="0" distL="114300" distR="114300" simplePos="0" relativeHeight="251718656" behindDoc="0" locked="0" layoutInCell="1" allowOverlap="1">
            <wp:simplePos x="0" y="0"/>
            <wp:positionH relativeFrom="margin">
              <wp:align>center</wp:align>
            </wp:positionH>
            <wp:positionV relativeFrom="page">
              <wp:posOffset>1082407</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100" w:name="_Toc477784931"/>
      <w:r>
        <w:t>Table 5.</w:t>
      </w:r>
      <w:r w:rsidR="006279DE">
        <w:fldChar w:fldCharType="begin"/>
      </w:r>
      <w:r w:rsidR="006279DE">
        <w:instrText xml:space="preserve"> SEQ Table_5. \* ARABIC </w:instrText>
      </w:r>
      <w:r w:rsidR="006279DE">
        <w:fldChar w:fldCharType="separate"/>
      </w:r>
      <w:r w:rsidR="00756B3E">
        <w:rPr>
          <w:noProof/>
        </w:rPr>
        <w:t>1</w:t>
      </w:r>
      <w:r w:rsidR="006279DE">
        <w:rPr>
          <w:noProof/>
        </w:rPr>
        <w:fldChar w:fldCharType="end"/>
      </w:r>
      <w:r>
        <w:tab/>
      </w:r>
      <w:r>
        <w:tab/>
        <w:t>GENERAL NUTSHELL COMMANDS</w:t>
      </w:r>
      <w:bookmarkEnd w:id="100"/>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101" w:name="_Toc477961930"/>
      <w:r>
        <w:t>HARDWARE DESCRIPTION</w:t>
      </w:r>
      <w:bookmarkEnd w:id="101"/>
    </w:p>
    <w:p w:rsidR="00696E6B" w:rsidRDefault="00696E6B" w:rsidP="00F6767A">
      <w:pPr>
        <w:pStyle w:val="Heading2"/>
      </w:pPr>
      <w:bookmarkStart w:id="102" w:name="_Toc477961931"/>
      <w:r>
        <w:t>RASPBERRY PI 3</w:t>
      </w:r>
      <w:bookmarkEnd w:id="102"/>
    </w:p>
    <w:p w:rsidR="00696E6B" w:rsidRDefault="00696E6B" w:rsidP="00A77DF7">
      <w:pPr>
        <w:pStyle w:val="level3"/>
        <w:outlineLvl w:val="2"/>
      </w:pPr>
      <w:bookmarkStart w:id="103" w:name="_Toc477961932"/>
      <w:r>
        <w:t>INTRODUCTION</w:t>
      </w:r>
      <w:bookmarkEnd w:id="103"/>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margin">
                  <wp:align>right</wp:align>
                </wp:positionH>
                <wp:positionV relativeFrom="paragraph">
                  <wp:posOffset>5429262</wp:posOffset>
                </wp:positionV>
                <wp:extent cx="5730875" cy="635"/>
                <wp:effectExtent l="0" t="0" r="3175" b="8255"/>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756B3E" w:rsidRPr="005E59EF" w:rsidRDefault="00756B3E" w:rsidP="00696E6B">
                            <w:pPr>
                              <w:pStyle w:val="Caption"/>
                              <w:jc w:val="center"/>
                              <w:rPr>
                                <w:noProof/>
                                <w:sz w:val="28"/>
                              </w:rPr>
                            </w:pPr>
                            <w:bookmarkStart w:id="104" w:name="_Toc47769876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400.05pt;margin-top:427.5pt;width:451.25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" stroked="f">
                <v:textbox style="mso-fit-shape-to-text:t" inset="0,0,0,0">
                  <w:txbxContent>
                    <w:p w:rsidR="00756B3E" w:rsidRPr="005E59EF" w:rsidRDefault="00756B3E" w:rsidP="00696E6B">
                      <w:pPr>
                        <w:pStyle w:val="Caption"/>
                        <w:jc w:val="center"/>
                        <w:rPr>
                          <w:noProof/>
                          <w:sz w:val="28"/>
                        </w:rPr>
                      </w:pPr>
                      <w:bookmarkStart w:id="105" w:name="_Toc477698760"/>
                      <w:r>
                        <w:t>Figure 6.</w:t>
                      </w:r>
                      <w:r>
                        <w:fldChar w:fldCharType="begin"/>
                      </w:r>
                      <w:r>
                        <w:instrText xml:space="preserve"> SEQ Figure_6. \* ARABIC </w:instrText>
                      </w:r>
                      <w:r>
                        <w:fldChar w:fldCharType="separate"/>
                      </w:r>
                      <w:r>
                        <w:rPr>
                          <w:noProof/>
                        </w:rPr>
                        <w:t>1</w:t>
                      </w:r>
                      <w:r>
                        <w:rPr>
                          <w:noProof/>
                        </w:rPr>
                        <w:fldChar w:fldCharType="end"/>
                      </w:r>
                      <w:r>
                        <w:tab/>
                        <w:t>RASPBERRY PI 3 MODEL B SPECIFICATION</w:t>
                      </w:r>
                      <w:bookmarkEnd w:id="105"/>
                    </w:p>
                  </w:txbxContent>
                </v:textbox>
                <w10:wrap type="topAndBottom" anchorx="margin"/>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 SDHC sizes. Most boards have between one and four USB slots, </w:t>
      </w:r>
      <w:r>
        <w:lastRenderedPageBreak/>
        <w:t>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F63578" w:rsidP="00A77DF7">
      <w:pPr>
        <w:pStyle w:val="level3"/>
        <w:outlineLvl w:val="2"/>
      </w:pPr>
      <w:bookmarkStart w:id="106" w:name="_Toc477961933"/>
      <w:r>
        <w:t>RASPBERRY PI 7” OFFICIAL TOUCH SCREEN</w:t>
      </w:r>
      <w:bookmarkEnd w:id="106"/>
    </w:p>
    <w:p w:rsidR="00F63578" w:rsidRDefault="009D2EF1" w:rsidP="00F63578">
      <w:r>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3384226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756B3E" w:rsidRPr="005B4EAD" w:rsidRDefault="00756B3E" w:rsidP="00F63578">
                            <w:pPr>
                              <w:pStyle w:val="Caption"/>
                              <w:jc w:val="center"/>
                              <w:rPr>
                                <w:noProof/>
                                <w:sz w:val="28"/>
                              </w:rPr>
                            </w:pPr>
                            <w:bookmarkStart w:id="107" w:name="_Toc47769876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66.45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" stroked="f">
                <v:textbox style="mso-fit-shape-to-text:t" inset="0,0,0,0">
                  <w:txbxContent>
                    <w:p w:rsidR="00756B3E" w:rsidRPr="005B4EAD" w:rsidRDefault="00756B3E" w:rsidP="00F63578">
                      <w:pPr>
                        <w:pStyle w:val="Caption"/>
                        <w:jc w:val="center"/>
                        <w:rPr>
                          <w:noProof/>
                          <w:sz w:val="28"/>
                        </w:rPr>
                      </w:pPr>
                      <w:bookmarkStart w:id="108" w:name="_Toc477698761"/>
                      <w:r>
                        <w:t>Figure 6.</w:t>
                      </w:r>
                      <w:r>
                        <w:fldChar w:fldCharType="begin"/>
                      </w:r>
                      <w:r>
                        <w:instrText xml:space="preserve"> SEQ Figure_6. \* ARABIC </w:instrText>
                      </w:r>
                      <w:r>
                        <w:fldChar w:fldCharType="separate"/>
                      </w:r>
                      <w:r>
                        <w:rPr>
                          <w:noProof/>
                        </w:rPr>
                        <w:t>2</w:t>
                      </w:r>
                      <w:r>
                        <w:rPr>
                          <w:noProof/>
                        </w:rPr>
                        <w:fldChar w:fldCharType="end"/>
                      </w:r>
                      <w:r>
                        <w:tab/>
                        <w:t>OFFICIAL 7"TOUCH SCREEN</w:t>
                      </w:r>
                      <w:bookmarkEnd w:id="108"/>
                    </w:p>
                  </w:txbxContent>
                </v:textbox>
                <w10:wrap type="topAndBottom" anchorx="margin"/>
              </v:shape>
            </w:pict>
          </mc:Fallback>
        </mc:AlternateContent>
      </w:r>
      <w:r w:rsidR="004D1F77">
        <w:rPr>
          <w:noProof/>
          <w:lang w:eastAsia="en-IN"/>
        </w:rPr>
        <w:drawing>
          <wp:anchor distT="0" distB="0" distL="114300" distR="114300" simplePos="0" relativeHeight="251724800" behindDoc="0" locked="0" layoutInCell="1" allowOverlap="1">
            <wp:simplePos x="0" y="0"/>
            <wp:positionH relativeFrom="margin">
              <wp:align>left</wp:align>
            </wp:positionH>
            <wp:positionV relativeFrom="page">
              <wp:posOffset>2540289</wp:posOffset>
            </wp:positionV>
            <wp:extent cx="5504400" cy="295200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04400" cy="2952000"/>
                    </a:xfrm>
                    <a:prstGeom prst="rect">
                      <a:avLst/>
                    </a:prstGeom>
                  </pic:spPr>
                </pic:pic>
              </a:graphicData>
            </a:graphic>
            <wp14:sizeRelH relativeFrom="page">
              <wp14:pctWidth>0</wp14:pctWidth>
            </wp14:sizeRelH>
            <wp14:sizeRelV relativeFrom="page">
              <wp14:pctHeight>0</wp14:pctHeight>
            </wp14:sizeRelV>
          </wp:anchor>
        </w:drawing>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4D1F77" w:rsidP="004D1F77">
      <w:pPr>
        <w:pStyle w:val="ListParagraph"/>
        <w:numPr>
          <w:ilvl w:val="0"/>
          <w:numId w:val="18"/>
        </w:numPr>
      </w:pPr>
      <w:r>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756B3E" w:rsidRPr="0047166D" w:rsidRDefault="00756B3E" w:rsidP="004D1F77">
                            <w:pPr>
                              <w:pStyle w:val="Caption"/>
                              <w:jc w:val="center"/>
                              <w:rPr>
                                <w:noProof/>
                                <w:sz w:val="28"/>
                              </w:rPr>
                            </w:pPr>
                            <w:bookmarkStart w:id="109" w:name="_Toc47769876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756B3E" w:rsidRPr="0047166D" w:rsidRDefault="00756B3E" w:rsidP="004D1F77">
                      <w:pPr>
                        <w:pStyle w:val="Caption"/>
                        <w:jc w:val="center"/>
                        <w:rPr>
                          <w:noProof/>
                          <w:sz w:val="28"/>
                        </w:rPr>
                      </w:pPr>
                      <w:bookmarkStart w:id="110" w:name="_Toc477698762"/>
                      <w:r>
                        <w:t>Figure 6.</w:t>
                      </w:r>
                      <w:r>
                        <w:fldChar w:fldCharType="begin"/>
                      </w:r>
                      <w:r>
                        <w:instrText xml:space="preserve"> SEQ Figure_6. \* ARABIC </w:instrText>
                      </w:r>
                      <w:r>
                        <w:fldChar w:fldCharType="separate"/>
                      </w:r>
                      <w:r>
                        <w:rPr>
                          <w:noProof/>
                        </w:rPr>
                        <w:t>3</w:t>
                      </w:r>
                      <w:r>
                        <w:rPr>
                          <w:noProof/>
                        </w:rPr>
                        <w:fldChar w:fldCharType="end"/>
                      </w:r>
                      <w:r>
                        <w:tab/>
                        <w:t>PARTS OF THE TOUCH SCREEN WITH DRIVER</w:t>
                      </w:r>
                      <w:bookmarkEnd w:id="110"/>
                    </w:p>
                  </w:txbxContent>
                </v:textbox>
                <w10:wrap type="square"/>
              </v:shape>
            </w:pict>
          </mc:Fallback>
        </mc:AlternateContent>
      </w:r>
      <w:r>
        <w:rPr>
          <w:noProof/>
          <w:lang w:eastAsia="en-IN"/>
        </w:rPr>
        <w:drawing>
          <wp:anchor distT="0" distB="0" distL="114300" distR="114300" simplePos="0" relativeHeight="251727872" behindDoc="0" locked="0" layoutInCell="1" allowOverlap="1">
            <wp:simplePos x="0" y="0"/>
            <wp:positionH relativeFrom="column">
              <wp:posOffset>3067685</wp:posOffset>
            </wp:positionH>
            <wp:positionV relativeFrom="page">
              <wp:posOffset>7033895</wp:posOffset>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11" w:name="_Toc477961934"/>
      <w:r>
        <w:lastRenderedPageBreak/>
        <w:t>EVACharge SE BOARD</w:t>
      </w:r>
      <w:bookmarkEnd w:id="111"/>
    </w:p>
    <w:p w:rsidR="00103BDE" w:rsidRDefault="00103BDE" w:rsidP="00A77DF7">
      <w:pPr>
        <w:pStyle w:val="level3"/>
        <w:outlineLvl w:val="2"/>
      </w:pPr>
      <w:bookmarkStart w:id="112" w:name="_Toc477961935"/>
      <w:r>
        <w:t>INTRODUCTION</w:t>
      </w:r>
      <w:bookmarkEnd w:id="112"/>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103BDE" w:rsidP="00103BDE">
      <w:pPr>
        <w:rPr>
          <w:lang w:eastAsia="en-IN" w:bidi="ta-IN"/>
        </w:rPr>
      </w:pPr>
      <w:r>
        <w:rPr>
          <w:lang w:eastAsia="en-IN" w:bidi="ta-IN"/>
        </w:rPr>
        <w:t>Car_150w.png</w:t>
      </w:r>
      <w:r>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r w:rsidR="0000083C">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column">
                  <wp:posOffset>403225</wp:posOffset>
                </wp:positionH>
                <wp:positionV relativeFrom="paragraph">
                  <wp:posOffset>5478145</wp:posOffset>
                </wp:positionV>
                <wp:extent cx="49244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756B3E" w:rsidRPr="0093382A" w:rsidRDefault="00756B3E" w:rsidP="0000083C">
                            <w:pPr>
                              <w:pStyle w:val="Caption"/>
                              <w:jc w:val="center"/>
                              <w:rPr>
                                <w:sz w:val="28"/>
                                <w:lang w:bidi="ta-IN"/>
                              </w:rPr>
                            </w:pPr>
                            <w:bookmarkStart w:id="113" w:name="_Toc477698763"/>
                            <w:r>
                              <w:t>Figure 6.</w:t>
                            </w:r>
                            <w:r>
                              <w:fldChar w:fldCharType="begin"/>
                            </w:r>
                            <w:r>
                              <w:instrText xml:space="preserve"> SEQ Figure_6. \* ARABIC </w:instrText>
                            </w:r>
                            <w:r>
                              <w:fldChar w:fldCharType="separate"/>
                            </w:r>
                            <w:r>
                              <w:rPr>
                                <w:noProof/>
                              </w:rPr>
                              <w:t>4</w:t>
                            </w:r>
                            <w:r>
                              <w:rPr>
                                <w:noProof/>
                              </w:rPr>
                              <w:fldChar w:fldCharType="end"/>
                            </w:r>
                            <w:r>
                              <w:tab/>
                              <w:t>EVACharge SE BOARD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31.75pt;margin-top:431.35pt;width:38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" stroked="f">
                <v:textbox style="mso-fit-shape-to-text:t" inset="0,0,0,0">
                  <w:txbxContent>
                    <w:p w:rsidR="00756B3E" w:rsidRPr="0093382A" w:rsidRDefault="00756B3E" w:rsidP="0000083C">
                      <w:pPr>
                        <w:pStyle w:val="Caption"/>
                        <w:jc w:val="center"/>
                        <w:rPr>
                          <w:sz w:val="28"/>
                          <w:lang w:bidi="ta-IN"/>
                        </w:rPr>
                      </w:pPr>
                      <w:bookmarkStart w:id="114" w:name="_Toc477698763"/>
                      <w:r>
                        <w:t>Figure 6.</w:t>
                      </w:r>
                      <w:r>
                        <w:fldChar w:fldCharType="begin"/>
                      </w:r>
                      <w:r>
                        <w:instrText xml:space="preserve"> SEQ Figure_6. \* ARABIC </w:instrText>
                      </w:r>
                      <w:r>
                        <w:fldChar w:fldCharType="separate"/>
                      </w:r>
                      <w:r>
                        <w:rPr>
                          <w:noProof/>
                        </w:rPr>
                        <w:t>4</w:t>
                      </w:r>
                      <w:r>
                        <w:rPr>
                          <w:noProof/>
                        </w:rPr>
                        <w:fldChar w:fldCharType="end"/>
                      </w:r>
                      <w:r>
                        <w:tab/>
                        <w:t>EVACharge SE BOARD</w:t>
                      </w:r>
                      <w:bookmarkEnd w:id="114"/>
                    </w:p>
                  </w:txbxContent>
                </v:textbox>
                <w10:wrap type="topAndBottom"/>
              </v:shape>
            </w:pict>
          </mc:Fallback>
        </mc:AlternateContent>
      </w:r>
      <w:r>
        <w:rPr>
          <w:noProof/>
          <w:lang w:eastAsia="en-IN"/>
        </w:rPr>
        <w:drawing>
          <wp:anchor distT="0" distB="0" distL="114300" distR="114300" simplePos="0" relativeHeight="251730944" behindDoc="0" locked="0" layoutInCell="1" allowOverlap="1">
            <wp:simplePos x="0" y="0"/>
            <wp:positionH relativeFrom="column">
              <wp:align>center</wp:align>
            </wp:positionH>
            <wp:positionV relativeFrom="page">
              <wp:posOffset>3542665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p>
    <w:p w:rsidR="00BA3DC4" w:rsidRDefault="00BA3DC4">
      <w:pPr>
        <w:spacing w:after="0" w:line="240" w:lineRule="auto"/>
        <w:jc w:val="left"/>
        <w:rPr>
          <w:lang w:eastAsia="en-IN" w:bidi="ta-IN"/>
        </w:rPr>
      </w:pPr>
      <w:r>
        <w:rPr>
          <w:lang w:eastAsia="en-IN" w:bidi="ta-IN"/>
        </w:rPr>
        <w:br w:type="page"/>
      </w:r>
    </w:p>
    <w:p w:rsidR="00103BDE" w:rsidRDefault="00BA3DC4" w:rsidP="00A77DF7">
      <w:pPr>
        <w:pStyle w:val="level3"/>
        <w:outlineLvl w:val="2"/>
      </w:pPr>
      <w:bookmarkStart w:id="115" w:name="_Toc477961936"/>
      <w:r>
        <w:lastRenderedPageBreak/>
        <w:t>SPECIFICATIONS</w:t>
      </w:r>
      <w:bookmarkEnd w:id="115"/>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6" w:name="_Toc477698759"/>
      <w:r>
        <w:t>Table 6.</w:t>
      </w:r>
      <w:r w:rsidR="006279DE">
        <w:fldChar w:fldCharType="begin"/>
      </w:r>
      <w:r w:rsidR="006279DE">
        <w:instrText xml:space="preserve"> SEQ Table_6. \* ARABIC </w:instrText>
      </w:r>
      <w:r w:rsidR="006279DE">
        <w:fldChar w:fldCharType="separate"/>
      </w:r>
      <w:r w:rsidR="00756B3E">
        <w:rPr>
          <w:noProof/>
        </w:rPr>
        <w:t>1</w:t>
      </w:r>
      <w:r w:rsidR="006279DE">
        <w:rPr>
          <w:noProof/>
        </w:rPr>
        <w:fldChar w:fldCharType="end"/>
      </w:r>
      <w:r>
        <w:tab/>
        <w:t>SPECIFICATION OF EVACharge SE BOARD</w:t>
      </w:r>
      <w:bookmarkEnd w:id="116"/>
    </w:p>
    <w:p w:rsidR="00BC6F38" w:rsidRDefault="00C06C7C" w:rsidP="00A77DF7">
      <w:pPr>
        <w:pStyle w:val="level3"/>
        <w:outlineLvl w:val="2"/>
      </w:pPr>
      <w:bookmarkStart w:id="117" w:name="_Toc477961937"/>
      <w:r>
        <w:t>APPLICATIONS</w:t>
      </w:r>
      <w:bookmarkEnd w:id="117"/>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C06C7C" w:rsidRDefault="00C06C7C" w:rsidP="00C06C7C">
      <w:pPr>
        <w:pStyle w:val="ListParagraph"/>
        <w:numPr>
          <w:ilvl w:val="0"/>
          <w:numId w:val="20"/>
        </w:numPr>
      </w:pPr>
      <w:r>
        <w:t>Simulators for tests of PEV or EVSE</w:t>
      </w:r>
    </w:p>
    <w:p w:rsidR="000D0D1C" w:rsidRDefault="000D0D1C">
      <w:pPr>
        <w:spacing w:after="0" w:line="240" w:lineRule="auto"/>
        <w:jc w:val="left"/>
      </w:pPr>
      <w:r>
        <w:br w:type="page"/>
      </w:r>
    </w:p>
    <w:p w:rsidR="000D0D1C" w:rsidRPr="00816497" w:rsidRDefault="00F6767A" w:rsidP="00D97A7D">
      <w:pPr>
        <w:pStyle w:val="Heading2"/>
      </w:pPr>
      <w:bookmarkStart w:id="118" w:name="_Toc477961938"/>
      <w:r w:rsidRPr="00816497">
        <w:lastRenderedPageBreak/>
        <w:t>COMMUNICATION</w:t>
      </w:r>
      <w:r>
        <w:t xml:space="preserve"> </w:t>
      </w:r>
      <w:r w:rsidRPr="00816497">
        <w:t>BETWEEN EVSE AND EV</w:t>
      </w:r>
      <w:bookmarkEnd w:id="118"/>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F6767A" w:rsidP="00F6767A">
      <w:pPr>
        <w:rPr>
          <w:lang w:eastAsia="en-IN" w:bidi="ta-IN"/>
        </w:rPr>
      </w:pPr>
      <w:r>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756B3E" w:rsidRPr="00BF4164" w:rsidRDefault="00756B3E"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rPr>
                                <w:noProof/>
                              </w:rPr>
                              <w:fldChar w:fldCharType="end"/>
                            </w:r>
                            <w:r>
                              <w:tab/>
                              <w:t>EVSE EV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756B3E" w:rsidRPr="00BF4164" w:rsidRDefault="00756B3E"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rPr>
                          <w:noProof/>
                        </w:rPr>
                        <w:fldChar w:fldCharType="end"/>
                      </w:r>
                      <w:r>
                        <w:tab/>
                        <w:t>EVSE EV COMMUNICATION</w:t>
                      </w:r>
                    </w:p>
                  </w:txbxContent>
                </v:textbox>
                <w10:wrap type="topAndBottom"/>
              </v:shape>
            </w:pict>
          </mc:Fallback>
        </mc:AlternateContent>
      </w:r>
      <w:r>
        <w:rPr>
          <w:noProof/>
          <w:lang w:eastAsia="en-IN"/>
        </w:rPr>
        <w:drawing>
          <wp:anchor distT="0" distB="0" distL="114300" distR="114300" simplePos="0" relativeHeight="251734016" behindDoc="0" locked="0" layoutInCell="1" allowOverlap="1">
            <wp:simplePos x="0" y="0"/>
            <wp:positionH relativeFrom="column">
              <wp:align>center</wp:align>
            </wp:positionH>
            <wp:positionV relativeFrom="page">
              <wp:posOffset>4270375</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p>
    <w:p w:rsidR="00D97A7D" w:rsidRDefault="00F6767A" w:rsidP="007E7041">
      <w:pPr>
        <w:rPr>
          <w:lang w:eastAsia="en-IN" w:bidi="ta-IN"/>
        </w:rPr>
      </w:pPr>
      <w:r>
        <w:rPr>
          <w:lang w:eastAsia="en-IN" w:bidi="ta-IN"/>
        </w:rPr>
        <w:t>After initialization of the UART interface messages can be transmitted. To send a message, it is written to an array. With the command &lt;write (filehandle, array, 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19" w:name="_Toc477961939"/>
      <w:r>
        <w:lastRenderedPageBreak/>
        <w:t>COMMUNICATION BETWEEN EVSE AND RASPBERRY PI</w:t>
      </w:r>
      <w:bookmarkEnd w:id="119"/>
    </w:p>
    <w:p w:rsidR="00D97A7D" w:rsidRDefault="00D97A7D" w:rsidP="00D97A7D">
      <w:pPr>
        <w:rPr>
          <w:lang w:eastAsia="en-IN" w:bidi="ta-IN"/>
        </w:rPr>
      </w:pPr>
      <w:r>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column">
                  <wp:posOffset>141605</wp:posOffset>
                </wp:positionH>
                <wp:positionV relativeFrom="paragraph">
                  <wp:posOffset>4596130</wp:posOffset>
                </wp:positionV>
                <wp:extent cx="54394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756B3E" w:rsidRPr="00444408" w:rsidRDefault="00756B3E"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11.15pt;margin-top:361.9pt;width:4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" stroked="f">
                <v:textbox style="mso-fit-shape-to-text:t" inset="0,0,0,0">
                  <w:txbxContent>
                    <w:p w:rsidR="00756B3E" w:rsidRPr="00444408" w:rsidRDefault="00756B3E"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rPr>
                          <w:noProof/>
                        </w:rPr>
                        <w:fldChar w:fldCharType="end"/>
                      </w:r>
                      <w:r>
                        <w:tab/>
                        <w:t>EVSE AND RASPBERRY PI ON THE MODULE</w:t>
                      </w:r>
                    </w:p>
                  </w:txbxContent>
                </v:textbox>
                <w10:wrap type="topAndBottom"/>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center</wp:align>
            </wp:positionH>
            <wp:positionV relativeFrom="page">
              <wp:posOffset>4511410</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756B3E">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417E1A" w:rsidRDefault="00417E1A">
      <w:pPr>
        <w:spacing w:after="0" w:line="240" w:lineRule="auto"/>
        <w:jc w:val="left"/>
        <w:rPr>
          <w:lang w:eastAsia="en-IN" w:bidi="ta-IN"/>
        </w:rPr>
      </w:pPr>
      <w:r>
        <w:rPr>
          <w:lang w:eastAsia="en-IN" w:bidi="ta-IN"/>
        </w:rPr>
        <w:br w:type="page"/>
      </w:r>
    </w:p>
    <w:p w:rsidR="00D97A7D" w:rsidRDefault="00C02D0D" w:rsidP="00C02D0D">
      <w:pPr>
        <w:pStyle w:val="Heading2"/>
      </w:pPr>
      <w:bookmarkStart w:id="120" w:name="_Toc477961940"/>
      <w:r>
        <w:lastRenderedPageBreak/>
        <w:t>INTEGRATING THE SYSTEM</w:t>
      </w:r>
      <w:bookmarkEnd w:id="120"/>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r>
        <w:rPr>
          <w:lang w:eastAsia="en-IN" w:bidi="ta-IN"/>
        </w:rP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C02D0D" w:rsidRDefault="00C02D0D">
      <w:pPr>
        <w:spacing w:after="0" w:line="240" w:lineRule="auto"/>
        <w:jc w:val="left"/>
        <w:rPr>
          <w:lang w:eastAsia="en-IN" w:bidi="ta-IN"/>
        </w:rPr>
        <w:sectPr w:rsidR="00C02D0D" w:rsidSect="00264003">
          <w:pgSz w:w="11906" w:h="16838" w:code="9"/>
          <w:pgMar w:top="1440" w:right="1440" w:bottom="1440" w:left="1440" w:header="708" w:footer="708" w:gutter="0"/>
          <w:cols w:space="708"/>
          <w:titlePg/>
          <w:docGrid w:linePitch="381"/>
        </w:sectPr>
      </w:pP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21" w:name="_Toc477961941"/>
      <w:r>
        <w:rPr>
          <w:lang w:eastAsia="en-IN" w:bidi="ta-IN"/>
        </w:rPr>
        <w:t>RESULTS</w:t>
      </w:r>
      <w:bookmarkEnd w:id="121"/>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02D0D" w:rsidP="00C02D0D">
      <w:pPr>
        <w:rPr>
          <w:lang w:eastAsia="en-IN" w:bidi="ta-IN"/>
        </w:rPr>
      </w:pPr>
      <w:r>
        <w:rPr>
          <w:lang w:eastAsia="en-IN" w:bidi="ta-IN"/>
        </w:rPr>
        <w:t>The three Linux systems was successfully synchronised with the dummy variables required by the HMI display. The output of the co</w:t>
      </w:r>
      <w:r w:rsidR="00C2285F">
        <w:rPr>
          <w:lang w:eastAsia="en-IN" w:bidi="ta-IN"/>
        </w:rPr>
        <w:t>de is attached in the appendix 3</w:t>
      </w:r>
      <w:r w:rsidR="00D903D8">
        <w:rPr>
          <w:lang w:eastAsia="en-IN" w:bidi="ta-IN"/>
        </w:rPr>
        <w:t>.</w:t>
      </w:r>
    </w:p>
    <w:p w:rsidR="00C02D0D" w:rsidRDefault="00C02D0D" w:rsidP="00C02D0D">
      <w:pPr>
        <w:rPr>
          <w:lang w:eastAsia="en-IN" w:bidi="ta-IN"/>
        </w:rPr>
      </w:pPr>
      <w:r>
        <w:rPr>
          <w:lang w:eastAsia="en-IN" w:bidi="ta-IN"/>
        </w:rPr>
        <w:t>Separate output code of EV and EVSE is also attached in APPENDIX</w:t>
      </w:r>
      <w:r w:rsidR="00D903D8">
        <w:rPr>
          <w:lang w:eastAsia="en-IN" w:bidi="ta-IN"/>
        </w:rPr>
        <w:t xml:space="preserve"> 3</w:t>
      </w:r>
      <w:r>
        <w:rPr>
          <w:lang w:eastAsia="en-IN" w:bidi="ta-IN"/>
        </w:rPr>
        <w:t>.</w:t>
      </w:r>
      <w:r w:rsidRPr="00C02D0D">
        <w:rPr>
          <w:noProof/>
          <w:lang w:eastAsia="en-IN"/>
        </w:rPr>
        <w:t xml:space="preserve"> </w:t>
      </w:r>
      <w:r>
        <w:rPr>
          <w:noProof/>
          <w:lang w:eastAsia="en-IN"/>
        </w:rPr>
        <mc:AlternateContent>
          <mc:Choice Requires="wps">
            <w:drawing>
              <wp:anchor distT="0" distB="0" distL="114300" distR="114300" simplePos="0" relativeHeight="251742208" behindDoc="0" locked="0" layoutInCell="1" allowOverlap="1" wp14:anchorId="0C5E6ECE" wp14:editId="1DCD8564">
                <wp:simplePos x="0" y="0"/>
                <wp:positionH relativeFrom="column">
                  <wp:posOffset>436880</wp:posOffset>
                </wp:positionH>
                <wp:positionV relativeFrom="paragraph">
                  <wp:posOffset>3761105</wp:posOffset>
                </wp:positionV>
                <wp:extent cx="485584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756B3E" w:rsidRPr="00C17A75" w:rsidRDefault="00756B3E" w:rsidP="00C02D0D">
                            <w:pPr>
                              <w:pStyle w:val="Caption"/>
                              <w:jc w:val="center"/>
                              <w:rPr>
                                <w:sz w:val="28"/>
                                <w:lang w:bidi="ta-IN"/>
                              </w:rPr>
                            </w:pPr>
                            <w:bookmarkStart w:id="122" w:name="_Toc477700390"/>
                            <w:r>
                              <w:t>Figure 7.</w:t>
                            </w:r>
                            <w:r>
                              <w:fldChar w:fldCharType="begin"/>
                            </w:r>
                            <w:r>
                              <w:instrText xml:space="preserve"> SEQ Figure_7. \* ARABIC </w:instrText>
                            </w:r>
                            <w:r>
                              <w:fldChar w:fldCharType="separate"/>
                            </w:r>
                            <w:r>
                              <w:rPr>
                                <w:noProof/>
                              </w:rPr>
                              <w:t>1</w:t>
                            </w:r>
                            <w:r>
                              <w:rPr>
                                <w:noProof/>
                              </w:rPr>
                              <w:fldChar w:fldCharType="end"/>
                            </w:r>
                            <w:r>
                              <w:tab/>
                              <w:t>THE WORKING MODEL WITH THE SIGNAL ON EV</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6ECE" id="Text Box 57" o:spid="_x0000_s1049" type="#_x0000_t202" style="position:absolute;left:0;text-align:left;margin-left:34.4pt;margin-top:296.15pt;width:38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lMNwIAAHU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" stroked="f">
                <v:textbox style="mso-fit-shape-to-text:t" inset="0,0,0,0">
                  <w:txbxContent>
                    <w:p w:rsidR="00756B3E" w:rsidRPr="00C17A75" w:rsidRDefault="00756B3E" w:rsidP="00C02D0D">
                      <w:pPr>
                        <w:pStyle w:val="Caption"/>
                        <w:jc w:val="center"/>
                        <w:rPr>
                          <w:sz w:val="28"/>
                          <w:lang w:bidi="ta-IN"/>
                        </w:rPr>
                      </w:pPr>
                      <w:bookmarkStart w:id="123" w:name="_Toc477700390"/>
                      <w:r>
                        <w:t>Figure 7.</w:t>
                      </w:r>
                      <w:r>
                        <w:fldChar w:fldCharType="begin"/>
                      </w:r>
                      <w:r>
                        <w:instrText xml:space="preserve"> SEQ Figure_7. \* ARABIC </w:instrText>
                      </w:r>
                      <w:r>
                        <w:fldChar w:fldCharType="separate"/>
                      </w:r>
                      <w:r>
                        <w:rPr>
                          <w:noProof/>
                        </w:rPr>
                        <w:t>1</w:t>
                      </w:r>
                      <w:r>
                        <w:rPr>
                          <w:noProof/>
                        </w:rPr>
                        <w:fldChar w:fldCharType="end"/>
                      </w:r>
                      <w:r>
                        <w:tab/>
                        <w:t>THE WORKING MODEL WITH THE SIGNAL ON EV</w:t>
                      </w:r>
                      <w:bookmarkEnd w:id="123"/>
                    </w:p>
                  </w:txbxContent>
                </v:textbox>
                <w10:wrap type="topAndBottom"/>
              </v:shape>
            </w:pict>
          </mc:Fallback>
        </mc:AlternateContent>
      </w:r>
      <w:r>
        <w:rPr>
          <w:noProof/>
          <w:lang w:eastAsia="en-IN"/>
        </w:rPr>
        <w:drawing>
          <wp:anchor distT="0" distB="0" distL="114300" distR="114300" simplePos="0" relativeHeight="251740160" behindDoc="0" locked="0" layoutInCell="1" allowOverlap="1">
            <wp:simplePos x="0" y="0"/>
            <wp:positionH relativeFrom="column">
              <wp:align>center</wp:align>
            </wp:positionH>
            <wp:positionV relativeFrom="page">
              <wp:posOffset>3819525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p>
    <w:p w:rsidR="00044E19" w:rsidRDefault="00C02D0D" w:rsidP="00C02D0D">
      <w:pPr>
        <w:rPr>
          <w:lang w:eastAsia="en-IN" w:bidi="ta-IN"/>
        </w:rPr>
      </w:pPr>
      <w:r w:rsidRPr="00C02D0D">
        <w:rPr>
          <w:lang w:eastAsia="en-IN" w:bidi="ta-IN"/>
        </w:rPr>
        <w:t>The output of the HMI model created using EB G</w:t>
      </w:r>
      <w:r w:rsidR="00C2285F">
        <w:rPr>
          <w:lang w:eastAsia="en-IN" w:bidi="ta-IN"/>
        </w:rPr>
        <w:t>UIDE is attached in Appendix 5.</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24" w:name="_Toc477961942"/>
      <w:r>
        <w:rPr>
          <w:lang w:eastAsia="en-IN" w:bidi="ta-IN"/>
        </w:rPr>
        <w:t>CONCLUSION</w:t>
      </w:r>
      <w:bookmarkEnd w:id="124"/>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 xml:space="preserve">This project on the long run maybe the solution to the </w:t>
      </w:r>
      <w:r w:rsidR="00095AF1">
        <w:rPr>
          <w:lang w:eastAsia="en-IN" w:bidi="ta-IN"/>
        </w:rPr>
        <w:t xml:space="preserve">ever </w:t>
      </w:r>
      <w:r>
        <w:rPr>
          <w:lang w:eastAsia="en-IN" w:bidi="ta-IN"/>
        </w:rPr>
        <w:t>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bookmarkStart w:id="125" w:name="_GoBack"/>
      <w:bookmarkEnd w:id="125"/>
      <w:r>
        <w:rPr>
          <w:lang w:eastAsia="en-IN" w:bidi="ta-IN"/>
        </w:rPr>
        <w:t>As there are not conditions set for the type of charging used it could be modified to suit other applications like paid heating service, charging larger vehicles and so on…</w:t>
      </w:r>
    </w:p>
    <w:p w:rsidR="00044E19" w:rsidRDefault="00044E19" w:rsidP="00044E19">
      <w:pPr>
        <w:pStyle w:val="NoSpacing"/>
        <w:rPr>
          <w:lang w:eastAsia="en-IN" w:bidi="ta-IN"/>
        </w:rPr>
      </w:pPr>
      <w:r>
        <w:rPr>
          <w:lang w:eastAsia="en-IN" w:bidi="ta-IN"/>
        </w:rPr>
        <w:lastRenderedPageBreak/>
        <w:t>CHAPTER IX</w:t>
      </w:r>
    </w:p>
    <w:p w:rsidR="00044E19" w:rsidRDefault="00B1117A" w:rsidP="00AE161C">
      <w:pPr>
        <w:pStyle w:val="NoSpacing"/>
        <w:numPr>
          <w:ilvl w:val="0"/>
          <w:numId w:val="7"/>
        </w:numPr>
        <w:ind w:right="662"/>
        <w:outlineLvl w:val="0"/>
        <w:rPr>
          <w:lang w:eastAsia="en-IN" w:bidi="ta-IN"/>
        </w:rPr>
      </w:pPr>
      <w:bookmarkStart w:id="126" w:name="_Toc477961943"/>
      <w:r>
        <w:rPr>
          <w:lang w:eastAsia="en-IN" w:bidi="ta-IN"/>
        </w:rPr>
        <w:t>BIBLIOGRAPHY</w:t>
      </w:r>
      <w:bookmarkEnd w:id="126"/>
    </w:p>
    <w:p w:rsidR="00680453" w:rsidRPr="00014252" w:rsidRDefault="00680453" w:rsidP="00680453">
      <w:pPr>
        <w:pStyle w:val="reference"/>
        <w:jc w:val="left"/>
        <w:rPr>
          <w:sz w:val="22"/>
        </w:rPr>
      </w:pPr>
      <w:r w:rsidRPr="00014252">
        <w:rPr>
          <w:sz w:val="22"/>
        </w:rPr>
        <w:t xml:space="preserve">[1] IEC 61851-­‐1, Electric vehicle conductive charging system ― Part 1 General requirements </w:t>
      </w:r>
    </w:p>
    <w:p w:rsidR="00680453" w:rsidRPr="00014252" w:rsidRDefault="00680453" w:rsidP="00680453">
      <w:pPr>
        <w:pStyle w:val="reference"/>
        <w:jc w:val="left"/>
        <w:rPr>
          <w:sz w:val="22"/>
        </w:rPr>
      </w:pPr>
      <w:r w:rsidRPr="00014252">
        <w:rPr>
          <w:sz w:val="22"/>
        </w:rPr>
        <w:t>[2] http://www.iso.org/iso/catalogue_detail.htm?csnumber=55366</w:t>
      </w:r>
    </w:p>
    <w:p w:rsidR="00680453" w:rsidRPr="00014252" w:rsidRDefault="00680453" w:rsidP="00680453">
      <w:pPr>
        <w:pStyle w:val="reference"/>
        <w:jc w:val="left"/>
        <w:rPr>
          <w:sz w:val="22"/>
        </w:rPr>
      </w:pPr>
      <w:r w:rsidRPr="00014252">
        <w:rPr>
          <w:sz w:val="22"/>
        </w:rPr>
        <w:t>[3] http://www.jsae.or.jp/e07pub/yearbook_e/2014/docu/28_industry_standards.pdf</w:t>
      </w:r>
    </w:p>
    <w:p w:rsidR="00680453" w:rsidRPr="00014252" w:rsidRDefault="00680453" w:rsidP="00680453">
      <w:pPr>
        <w:pStyle w:val="reference"/>
        <w:jc w:val="left"/>
        <w:rPr>
          <w:sz w:val="22"/>
        </w:rPr>
      </w:pPr>
      <w:r w:rsidRPr="00014252">
        <w:rPr>
          <w:sz w:val="22"/>
        </w:rPr>
        <w:t>[4] http://www.power-­‐up.org/wp-­‐content/uploads/2012/07/PowerUp_D3.2_Final_V2G_Architecture.pdf</w:t>
      </w:r>
    </w:p>
    <w:p w:rsidR="00680453" w:rsidRPr="00014252" w:rsidRDefault="00680453" w:rsidP="00D84AEE">
      <w:pPr>
        <w:pStyle w:val="reference"/>
        <w:ind w:left="284" w:hanging="284"/>
        <w:jc w:val="left"/>
        <w:rPr>
          <w:sz w:val="22"/>
        </w:rPr>
      </w:pPr>
      <w:r w:rsidRPr="00014252">
        <w:rPr>
          <w:sz w:val="22"/>
        </w:rPr>
        <w:t>[5] http://www.insys-­‐icom.co.uk/bausteine.net/f/10599/DS_en_INSYS-­‐Powerline-­GP_130715_eBook.pdf?fd=0</w:t>
      </w:r>
    </w:p>
    <w:p w:rsidR="00680453" w:rsidRPr="00014252" w:rsidRDefault="00680453" w:rsidP="00D84AEE">
      <w:pPr>
        <w:pStyle w:val="reference"/>
        <w:ind w:left="284" w:hanging="284"/>
        <w:jc w:val="left"/>
        <w:rPr>
          <w:sz w:val="22"/>
        </w:rPr>
      </w:pPr>
      <w:r w:rsidRPr="00014252">
        <w:rPr>
          <w:sz w:val="22"/>
        </w:rPr>
        <w:t>[6]</w:t>
      </w:r>
      <w:r w:rsidR="00372158">
        <w:rPr>
          <w:sz w:val="22"/>
        </w:rPr>
        <w:t>h</w:t>
      </w:r>
      <w:r w:rsidRPr="00014252">
        <w:rPr>
          <w:sz w:val="22"/>
        </w:rPr>
        <w:t>ttp://www.iaria.org/conferences2012/filesSECURWARE12/Electric_Vehicle_Charging_Infrastructure_Keynote%20RainerFalk.pdf</w:t>
      </w:r>
    </w:p>
    <w:p w:rsidR="00680453" w:rsidRPr="00014252" w:rsidRDefault="00680453" w:rsidP="00680453">
      <w:pPr>
        <w:pStyle w:val="reference"/>
        <w:jc w:val="left"/>
        <w:rPr>
          <w:sz w:val="22"/>
        </w:rPr>
      </w:pPr>
      <w:r w:rsidRPr="00014252">
        <w:rPr>
          <w:sz w:val="22"/>
        </w:rPr>
        <w:t>[7] http://dlms.com/documents/ARCHIVE/Excerpt_GB6.pdf</w:t>
      </w:r>
    </w:p>
    <w:p w:rsidR="00680453" w:rsidRPr="00014252" w:rsidRDefault="00680453" w:rsidP="00680453">
      <w:pPr>
        <w:pStyle w:val="reference"/>
        <w:jc w:val="left"/>
        <w:rPr>
          <w:sz w:val="22"/>
        </w:rPr>
      </w:pPr>
      <w:r w:rsidRPr="00014252">
        <w:rPr>
          <w:sz w:val="22"/>
        </w:rPr>
        <w:t>[8] http://www.openchargealliance.org/?q=node/4170</w:t>
      </w:r>
    </w:p>
    <w:p w:rsidR="00680453" w:rsidRPr="00014252" w:rsidRDefault="00680453" w:rsidP="00680453">
      <w:pPr>
        <w:pStyle w:val="reference"/>
        <w:jc w:val="left"/>
        <w:rPr>
          <w:sz w:val="22"/>
        </w:rPr>
      </w:pPr>
      <w:r w:rsidRPr="00014252">
        <w:rPr>
          <w:sz w:val="22"/>
        </w:rPr>
        <w:t>[9] https://en.wikipedia.org/wiki/IEC_61850</w:t>
      </w:r>
    </w:p>
    <w:p w:rsidR="00680453" w:rsidRPr="00014252" w:rsidRDefault="00680453" w:rsidP="00680453">
      <w:pPr>
        <w:pStyle w:val="reference"/>
        <w:jc w:val="left"/>
        <w:rPr>
          <w:sz w:val="22"/>
        </w:rPr>
      </w:pPr>
      <w:r w:rsidRPr="00014252">
        <w:rPr>
          <w:sz w:val="22"/>
        </w:rPr>
        <w:t>[10] http://blog.iec61850.com/2012/06/iec-­‐61850-­‐90-­‐8-­‐object-­‐models-­‐for-­‐e.html</w:t>
      </w:r>
    </w:p>
    <w:p w:rsidR="00680453" w:rsidRDefault="00680453" w:rsidP="00680453">
      <w:pPr>
        <w:pStyle w:val="reference"/>
        <w:tabs>
          <w:tab w:val="left" w:pos="1650"/>
        </w:tabs>
        <w:jc w:val="left"/>
        <w:rPr>
          <w:sz w:val="22"/>
        </w:rPr>
      </w:pPr>
      <w:r w:rsidRPr="00014252">
        <w:rPr>
          <w:sz w:val="22"/>
        </w:rPr>
        <w:t xml:space="preserve">[11] </w:t>
      </w:r>
      <w:r w:rsidR="00E153D4" w:rsidRPr="00E153D4">
        <w:rPr>
          <w:sz w:val="22"/>
        </w:rPr>
        <w:t>http://www.smartv2g.eu/</w:t>
      </w:r>
    </w:p>
    <w:p w:rsidR="00E153D4" w:rsidRDefault="00E153D4" w:rsidP="00BB4B26">
      <w:pPr>
        <w:pStyle w:val="reference"/>
        <w:tabs>
          <w:tab w:val="left" w:pos="1650"/>
        </w:tabs>
        <w:ind w:left="426" w:hanging="426"/>
        <w:jc w:val="left"/>
        <w:rPr>
          <w:sz w:val="22"/>
        </w:rPr>
      </w:pPr>
      <w:r>
        <w:rPr>
          <w:sz w:val="22"/>
        </w:rPr>
        <w:t>[12]</w:t>
      </w:r>
      <w:r w:rsidRPr="00E153D4">
        <w:t xml:space="preserve"> Von Alexander Barth &amp; Michael Röhrich</w:t>
      </w:r>
      <w:r>
        <w:t xml:space="preserve">, </w:t>
      </w:r>
      <w:r w:rsidRPr="00E153D4">
        <w:rPr>
          <w:sz w:val="22"/>
        </w:rPr>
        <w:t>Studienarbeit ISO 15118</w:t>
      </w:r>
      <w:r>
        <w:rPr>
          <w:sz w:val="22"/>
        </w:rPr>
        <w:t>, Bachelors Thesis 2013, Hochschule Heilbronn, Heilbronn, Germany.</w:t>
      </w:r>
    </w:p>
    <w:p w:rsidR="00E153D4" w:rsidRDefault="00E153D4" w:rsidP="00680453">
      <w:pPr>
        <w:pStyle w:val="reference"/>
        <w:tabs>
          <w:tab w:val="left" w:pos="1650"/>
        </w:tabs>
        <w:jc w:val="left"/>
        <w:rPr>
          <w:sz w:val="22"/>
        </w:rPr>
      </w:pPr>
      <w:r>
        <w:rPr>
          <w:sz w:val="22"/>
        </w:rPr>
        <w:t xml:space="preserve">[13] </w:t>
      </w:r>
      <w:r w:rsidR="005C464B" w:rsidRPr="00076922">
        <w:rPr>
          <w:sz w:val="22"/>
        </w:rPr>
        <w:t>www.wikipedia.org</w:t>
      </w:r>
    </w:p>
    <w:p w:rsidR="005C464B" w:rsidRDefault="005C464B" w:rsidP="008D25CA">
      <w:pPr>
        <w:pStyle w:val="reference"/>
        <w:tabs>
          <w:tab w:val="left" w:pos="1650"/>
        </w:tabs>
        <w:ind w:left="426" w:hanging="426"/>
        <w:jc w:val="left"/>
        <w:rPr>
          <w:sz w:val="22"/>
        </w:rPr>
      </w:pPr>
      <w:r>
        <w:rPr>
          <w:sz w:val="22"/>
        </w:rPr>
        <w:t xml:space="preserve">[14] </w:t>
      </w:r>
      <w:r w:rsidRPr="005C464B">
        <w:rPr>
          <w:sz w:val="22"/>
        </w:rPr>
        <w:t xml:space="preserve">Peter Hank, Steffen </w:t>
      </w:r>
      <w:r w:rsidR="00095AF1" w:rsidRPr="005C464B">
        <w:rPr>
          <w:sz w:val="22"/>
        </w:rPr>
        <w:t>Müller,</w:t>
      </w:r>
      <w:r w:rsidRPr="005C464B">
        <w:rPr>
          <w:sz w:val="22"/>
        </w:rPr>
        <w:t xml:space="preserve"> Ovidiu </w:t>
      </w:r>
      <w:r w:rsidR="00AC7773" w:rsidRPr="005C464B">
        <w:rPr>
          <w:sz w:val="22"/>
        </w:rPr>
        <w:t>Vermesan,</w:t>
      </w:r>
      <w:r w:rsidRPr="005C464B">
        <w:rPr>
          <w:sz w:val="22"/>
        </w:rPr>
        <w:t xml:space="preserve"> Jeroen Van Den Keybus, ‘Automotive Ethernet: in-vehicle networking and smart mobility’, DATE '13 Proceedings of the Conference on Design, Automation and Test in Europe Pages 1735-1739</w:t>
      </w:r>
    </w:p>
    <w:p w:rsidR="005C464B" w:rsidRDefault="005C464B" w:rsidP="008D25CA">
      <w:pPr>
        <w:pStyle w:val="reference"/>
        <w:tabs>
          <w:tab w:val="left" w:pos="1650"/>
        </w:tabs>
        <w:ind w:left="426" w:hanging="426"/>
        <w:jc w:val="left"/>
        <w:rPr>
          <w:sz w:val="22"/>
        </w:rPr>
      </w:pPr>
      <w:r>
        <w:rPr>
          <w:sz w:val="22"/>
        </w:rPr>
        <w:t>[15]</w:t>
      </w:r>
      <w:r w:rsidRPr="005C464B">
        <w:t xml:space="preserve"> </w:t>
      </w:r>
      <w:r w:rsidRPr="005C464B">
        <w:rPr>
          <w:sz w:val="22"/>
        </w:rPr>
        <w:t>B O Chen , Keith S. Hardy, Jason D. Harper, Daniel S. Dobrzynski , ‘ Towards standardized Vehicle Grid Integration’ , Transportation Electrification Conference and Expo (ITEC) ,2015 ,IEE.</w:t>
      </w:r>
    </w:p>
    <w:p w:rsidR="005C464B" w:rsidRDefault="005C464B" w:rsidP="008D25CA">
      <w:pPr>
        <w:pStyle w:val="reference"/>
        <w:tabs>
          <w:tab w:val="left" w:pos="1650"/>
        </w:tabs>
        <w:ind w:left="426" w:hanging="426"/>
        <w:jc w:val="left"/>
        <w:rPr>
          <w:sz w:val="22"/>
        </w:rPr>
      </w:pPr>
      <w:r>
        <w:rPr>
          <w:sz w:val="22"/>
        </w:rPr>
        <w:t>[16]</w:t>
      </w:r>
      <w:r w:rsidRPr="005C464B">
        <w:t xml:space="preserve"> </w:t>
      </w:r>
      <w:r w:rsidRPr="005C464B">
        <w:rPr>
          <w:sz w:val="22"/>
        </w:rPr>
        <w:t>Dr. Andreas Heinric</w:t>
      </w:r>
      <w:r w:rsidR="00095AF1">
        <w:rPr>
          <w:sz w:val="22"/>
        </w:rPr>
        <w:t>h, Michael Schwaiger, Daimler AG</w:t>
      </w:r>
      <w:r w:rsidRPr="005C464B">
        <w:rPr>
          <w:sz w:val="22"/>
        </w:rPr>
        <w:t xml:space="preserve"> and BMW </w:t>
      </w:r>
      <w:r w:rsidR="00095AF1" w:rsidRPr="005C464B">
        <w:rPr>
          <w:sz w:val="22"/>
        </w:rPr>
        <w:t>group,</w:t>
      </w:r>
      <w:r w:rsidRPr="005C464B">
        <w:rPr>
          <w:sz w:val="22"/>
        </w:rPr>
        <w:t xml:space="preserve"> ‘ISO 15118 – charging communication between plug-in electric vehicles and charging infrastructure’, Grid Integration of Electric Mobility, 1st international ATZ Conference </w:t>
      </w:r>
      <w:r w:rsidR="00AC7773" w:rsidRPr="005C464B">
        <w:rPr>
          <w:sz w:val="22"/>
        </w:rPr>
        <w:t>2016,</w:t>
      </w:r>
      <w:r w:rsidRPr="005C464B">
        <w:rPr>
          <w:sz w:val="22"/>
        </w:rPr>
        <w:t xml:space="preserve"> pp 213-227</w:t>
      </w:r>
    </w:p>
    <w:p w:rsidR="005C464B" w:rsidRDefault="005C464B" w:rsidP="008D25CA">
      <w:pPr>
        <w:pStyle w:val="reference"/>
        <w:tabs>
          <w:tab w:val="left" w:pos="1650"/>
        </w:tabs>
        <w:ind w:left="426" w:hanging="426"/>
        <w:jc w:val="left"/>
        <w:rPr>
          <w:sz w:val="22"/>
        </w:rPr>
      </w:pPr>
      <w:r>
        <w:rPr>
          <w:sz w:val="22"/>
        </w:rPr>
        <w:t xml:space="preserve">[17] </w:t>
      </w:r>
      <w:r w:rsidRPr="005C464B">
        <w:rPr>
          <w:sz w:val="22"/>
        </w:rPr>
        <w:t>M. Sc. Michael Tybel, Dr. –Ing Andrey Popov, Dr. –Ing Michael Schugt , Scienlab electronic systems, Bochum, ‘Assuring Interoperability between Conductive EV and EVSE Charging Systems’, Popov.com.</w:t>
      </w:r>
    </w:p>
    <w:p w:rsidR="005C464B" w:rsidRPr="00014252" w:rsidRDefault="005C464B" w:rsidP="008D25CA">
      <w:pPr>
        <w:pStyle w:val="reference"/>
        <w:tabs>
          <w:tab w:val="left" w:pos="1650"/>
        </w:tabs>
        <w:ind w:left="426" w:hanging="426"/>
        <w:jc w:val="left"/>
        <w:rPr>
          <w:sz w:val="22"/>
        </w:rPr>
      </w:pPr>
      <w:r>
        <w:rPr>
          <w:sz w:val="22"/>
        </w:rPr>
        <w:t>[18]</w:t>
      </w:r>
      <w:r w:rsidR="00076922" w:rsidRPr="00076922">
        <w:t xml:space="preserve"> </w:t>
      </w:r>
      <w:r w:rsidR="00076922" w:rsidRPr="00076922">
        <w:rPr>
          <w:sz w:val="22"/>
        </w:rPr>
        <w:t xml:space="preserve">D. Wellisch, J Lenz, A Faschingbauer, R. Posch, S. </w:t>
      </w:r>
      <w:proofErr w:type="gramStart"/>
      <w:r w:rsidR="00076922" w:rsidRPr="00076922">
        <w:rPr>
          <w:sz w:val="22"/>
        </w:rPr>
        <w:t>Kunze ,</w:t>
      </w:r>
      <w:proofErr w:type="gramEnd"/>
      <w:r w:rsidR="00076922" w:rsidRPr="00076922">
        <w:rPr>
          <w:sz w:val="22"/>
        </w:rPr>
        <w:t xml:space="preserve"> Deggendorf Institute of Technology, Freyung. Research gate Publication, </w:t>
      </w:r>
      <w:r w:rsidR="003B0BEB" w:rsidRPr="00076922">
        <w:rPr>
          <w:sz w:val="22"/>
        </w:rPr>
        <w:t>‘Vehicle</w:t>
      </w:r>
      <w:r w:rsidR="00076922" w:rsidRPr="00076922">
        <w:rPr>
          <w:sz w:val="22"/>
        </w:rPr>
        <w:t>-to-grid AC charging Station’ An Approach for Smart Charging Development.’</w:t>
      </w:r>
      <w:r>
        <w:rPr>
          <w:sz w:val="22"/>
        </w:rPr>
        <w:t xml:space="preserve">  </w:t>
      </w:r>
    </w:p>
    <w:p w:rsidR="00B1117A" w:rsidRDefault="00B1117A" w:rsidP="00B1117A">
      <w:pPr>
        <w:rPr>
          <w:lang w:eastAsia="en-IN" w:bidi="ta-IN"/>
        </w:rPr>
      </w:pP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27" w:name="_Toc477961944"/>
      <w:r>
        <w:rPr>
          <w:lang w:eastAsia="en-IN" w:bidi="ta-IN"/>
        </w:rPr>
        <w:lastRenderedPageBreak/>
        <w:t>APPENDIX</w:t>
      </w:r>
      <w:bookmarkEnd w:id="127"/>
    </w:p>
    <w:p w:rsidR="00481328" w:rsidRDefault="00481328" w:rsidP="00481328">
      <w:pPr>
        <w:pStyle w:val="NoSpacing"/>
        <w:outlineLvl w:val="1"/>
        <w:rPr>
          <w:lang w:eastAsia="en-IN" w:bidi="ta-IN"/>
        </w:rPr>
      </w:pPr>
      <w:bookmarkStart w:id="128" w:name="_Toc477961945"/>
      <w:r>
        <w:rPr>
          <w:lang w:eastAsia="en-IN" w:bidi="ta-IN"/>
        </w:rPr>
        <w:t>APPENDIX 1</w:t>
      </w:r>
      <w:bookmarkEnd w:id="128"/>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D44055" w:rsidP="00D44055">
      <w:pPr>
        <w:pStyle w:val="ListParagraph"/>
        <w:numPr>
          <w:ilvl w:val="0"/>
          <w:numId w:val="23"/>
        </w:numPr>
        <w:outlineLvl w:val="2"/>
        <w:rPr>
          <w:lang w:eastAsia="en-IN" w:bidi="ta-IN"/>
        </w:rPr>
      </w:pPr>
      <w:bookmarkStart w:id="129" w:name="_Toc477961946"/>
      <w:r>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756B3E" w:rsidRPr="00444796" w:rsidRDefault="00756B3E" w:rsidP="00D44055">
                            <w:pPr>
                              <w:pStyle w:val="Caption"/>
                              <w:jc w:val="center"/>
                              <w:rPr>
                                <w:noProof/>
                                <w:sz w:val="28"/>
                              </w:rPr>
                            </w:pPr>
                            <w:bookmarkStart w:id="130" w:name="_Toc477706150"/>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0"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dPNwIAAHU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BiuodPNwIAAHUEAAAOAAAAAAAA&#10;AAAAAAAAAC4CAABkcnMvZTJvRG9jLnhtbFBLAQItABQABgAIAAAAIQCxhu354QAAAAsBAAAPAAAA&#10;AAAAAAAAAAAAAJEEAABkcnMvZG93bnJldi54bWxQSwUGAAAAAAQABADzAAAAnwUAAAAA&#10;" stroked="f">
                <v:textbox style="mso-fit-shape-to-text:t" inset="0,0,0,0">
                  <w:txbxContent>
                    <w:p w:rsidR="00756B3E" w:rsidRPr="00444796" w:rsidRDefault="00756B3E" w:rsidP="00D44055">
                      <w:pPr>
                        <w:pStyle w:val="Caption"/>
                        <w:jc w:val="center"/>
                        <w:rPr>
                          <w:noProof/>
                          <w:sz w:val="28"/>
                        </w:rPr>
                      </w:pPr>
                      <w:bookmarkStart w:id="131" w:name="_Toc477706150"/>
                      <w:r>
                        <w:t>Appendix 1.</w:t>
                      </w:r>
                      <w:r>
                        <w:fldChar w:fldCharType="begin"/>
                      </w:r>
                      <w:r>
                        <w:instrText xml:space="preserve"> SEQ Appendix_1. \* ARABIC </w:instrText>
                      </w:r>
                      <w:r>
                        <w:fldChar w:fldCharType="separate"/>
                      </w:r>
                      <w:r>
                        <w:rPr>
                          <w:noProof/>
                        </w:rPr>
                        <w:t>1</w:t>
                      </w:r>
                      <w:r>
                        <w:rPr>
                          <w:noProof/>
                        </w:rPr>
                        <w:fldChar w:fldCharType="end"/>
                      </w:r>
                      <w:r>
                        <w:tab/>
                        <w:t>UML SEQUENCE DIAGRAM</w:t>
                      </w:r>
                      <w:bookmarkEnd w:id="131"/>
                    </w:p>
                  </w:txbxContent>
                </v:textbox>
                <w10:wrap type="topAndBottom"/>
              </v:shape>
            </w:pict>
          </mc:Fallback>
        </mc:AlternateContent>
      </w:r>
      <w:r>
        <w:rPr>
          <w:noProof/>
          <w:lang w:eastAsia="en-IN"/>
        </w:rPr>
        <w:drawing>
          <wp:anchor distT="0" distB="0" distL="114300" distR="114300" simplePos="0" relativeHeight="251743232" behindDoc="0" locked="0" layoutInCell="1" allowOverlap="1">
            <wp:simplePos x="0" y="0"/>
            <wp:positionH relativeFrom="column">
              <wp:align>center</wp:align>
            </wp:positionH>
            <wp:positionV relativeFrom="page">
              <wp:posOffset>2905760</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65">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SEQUENCE DAIGRAM</w:t>
      </w:r>
      <w:bookmarkEnd w:id="129"/>
    </w:p>
    <w:p w:rsidR="00D44055" w:rsidRDefault="00D44055">
      <w:pPr>
        <w:spacing w:after="0" w:line="240" w:lineRule="auto"/>
        <w:jc w:val="left"/>
        <w:rPr>
          <w:lang w:eastAsia="en-IN" w:bidi="ta-IN"/>
        </w:rPr>
      </w:pPr>
      <w:r>
        <w:rPr>
          <w:lang w:eastAsia="en-IN" w:bidi="ta-IN"/>
        </w:rPr>
        <w:br w:type="page"/>
      </w:r>
    </w:p>
    <w:p w:rsidR="00DF3251" w:rsidRDefault="00D44055" w:rsidP="00D44055">
      <w:pPr>
        <w:pStyle w:val="ListParagraph"/>
        <w:numPr>
          <w:ilvl w:val="0"/>
          <w:numId w:val="23"/>
        </w:numPr>
        <w:outlineLvl w:val="2"/>
        <w:rPr>
          <w:lang w:eastAsia="en-IN" w:bidi="ta-IN"/>
        </w:rPr>
      </w:pPr>
      <w:bookmarkStart w:id="132" w:name="_Toc477961947"/>
      <w:r>
        <w:rPr>
          <w:lang w:eastAsia="en-IN" w:bidi="ta-IN"/>
        </w:rPr>
        <w:lastRenderedPageBreak/>
        <w:t>UML STATE DIAGRAM</w:t>
      </w:r>
      <w:bookmarkEnd w:id="132"/>
    </w:p>
    <w:p w:rsidR="00D44055" w:rsidRDefault="00DF3251" w:rsidP="00DF3251">
      <w:pPr>
        <w:pStyle w:val="ListParagraph"/>
        <w:numPr>
          <w:ilvl w:val="0"/>
          <w:numId w:val="23"/>
        </w:numPr>
        <w:jc w:val="center"/>
        <w:outlineLvl w:val="2"/>
        <w:rPr>
          <w:lang w:eastAsia="en-IN" w:bidi="ta-IN"/>
        </w:rPr>
      </w:pPr>
      <w:r>
        <w:rPr>
          <w:noProof/>
          <w:lang w:eastAsia="en-IN"/>
        </w:rPr>
        <mc:AlternateContent>
          <mc:Choice Requires="wps">
            <w:drawing>
              <wp:anchor distT="0" distB="0" distL="114300" distR="114300" simplePos="0" relativeHeight="251750400" behindDoc="0" locked="0" layoutInCell="1" allowOverlap="1" wp14:anchorId="0423E2AF" wp14:editId="6FBC06E6">
                <wp:simplePos x="0" y="0"/>
                <wp:positionH relativeFrom="margin">
                  <wp:posOffset>-1270</wp:posOffset>
                </wp:positionH>
                <wp:positionV relativeFrom="paragraph">
                  <wp:posOffset>3425712</wp:posOffset>
                </wp:positionV>
                <wp:extent cx="5730875" cy="258445"/>
                <wp:effectExtent l="0" t="0" r="3175" b="8255"/>
                <wp:wrapTopAndBottom/>
                <wp:docPr id="63" name="Text Box 6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756B3E" w:rsidRPr="002447B8" w:rsidRDefault="00756B3E" w:rsidP="00D44055">
                            <w:pPr>
                              <w:pStyle w:val="Caption"/>
                              <w:jc w:val="center"/>
                              <w:rPr>
                                <w:noProof/>
                                <w:sz w:val="28"/>
                              </w:rPr>
                            </w:pPr>
                            <w:bookmarkStart w:id="133" w:name="_Toc477706151"/>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1" type="#_x0000_t202" style="position:absolute;left:0;text-align:left;margin-left:-.1pt;margin-top:269.75pt;width:451.25pt;height:20.35pt;z-index:2517504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" stroked="f">
                <v:textbox style="mso-fit-shape-to-text:t" inset="0,0,0,0">
                  <w:txbxContent>
                    <w:p w:rsidR="00756B3E" w:rsidRPr="002447B8" w:rsidRDefault="00756B3E" w:rsidP="00D44055">
                      <w:pPr>
                        <w:pStyle w:val="Caption"/>
                        <w:jc w:val="center"/>
                        <w:rPr>
                          <w:noProof/>
                          <w:sz w:val="28"/>
                        </w:rPr>
                      </w:pPr>
                      <w:bookmarkStart w:id="134" w:name="_Toc477706151"/>
                      <w:r>
                        <w:t>Appendix 1.</w:t>
                      </w:r>
                      <w:r>
                        <w:fldChar w:fldCharType="begin"/>
                      </w:r>
                      <w:r>
                        <w:instrText xml:space="preserve"> SEQ Appendix_1. \* ARABIC </w:instrText>
                      </w:r>
                      <w:r>
                        <w:fldChar w:fldCharType="separate"/>
                      </w:r>
                      <w:r>
                        <w:rPr>
                          <w:noProof/>
                        </w:rPr>
                        <w:t>2</w:t>
                      </w:r>
                      <w:r>
                        <w:rPr>
                          <w:noProof/>
                        </w:rPr>
                        <w:fldChar w:fldCharType="end"/>
                      </w:r>
                      <w:r>
                        <w:tab/>
                        <w:t>UML STATE DIAGRAM</w:t>
                      </w:r>
                      <w:bookmarkEnd w:id="134"/>
                    </w:p>
                  </w:txbxContent>
                </v:textbox>
                <w10:wrap type="topAndBottom" anchorx="margin"/>
              </v:shape>
            </w:pict>
          </mc:Fallback>
        </mc:AlternateContent>
      </w:r>
      <w:r>
        <w:rPr>
          <w:noProof/>
          <w:lang w:eastAsia="en-IN"/>
        </w:rPr>
        <w:drawing>
          <wp:anchor distT="0" distB="0" distL="114300" distR="114300" simplePos="0" relativeHeight="251755520" behindDoc="0" locked="0" layoutInCell="1" allowOverlap="1">
            <wp:simplePos x="0" y="0"/>
            <wp:positionH relativeFrom="column">
              <wp:align>center</wp:align>
            </wp:positionH>
            <wp:positionV relativeFrom="page">
              <wp:posOffset>1443943</wp:posOffset>
            </wp:positionV>
            <wp:extent cx="5731200" cy="3128400"/>
            <wp:effectExtent l="0" t="0" r="317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200" cy="3128400"/>
                    </a:xfrm>
                    <a:prstGeom prst="rect">
                      <a:avLst/>
                    </a:prstGeom>
                  </pic:spPr>
                </pic:pic>
              </a:graphicData>
            </a:graphic>
            <wp14:sizeRelH relativeFrom="page">
              <wp14:pctWidth>0</wp14:pctWidth>
            </wp14:sizeRelH>
            <wp14:sizeRelV relativeFrom="page">
              <wp14:pctHeight>0</wp14:pctHeight>
            </wp14:sizeRelV>
          </wp:anchor>
        </w:drawing>
      </w:r>
    </w:p>
    <w:p w:rsidR="00D44055" w:rsidRDefault="00D44055">
      <w:pPr>
        <w:spacing w:after="0" w:line="240" w:lineRule="auto"/>
        <w:jc w:val="left"/>
        <w:rPr>
          <w:lang w:eastAsia="en-IN" w:bidi="ta-IN"/>
        </w:rPr>
      </w:pPr>
      <w:r>
        <w:rPr>
          <w:lang w:eastAsia="en-IN" w:bidi="ta-IN"/>
        </w:rPr>
        <w:br w:type="page"/>
      </w:r>
    </w:p>
    <w:p w:rsidR="00D44055" w:rsidRDefault="00EA2F09" w:rsidP="00D44055">
      <w:pPr>
        <w:pStyle w:val="ListParagraph"/>
        <w:numPr>
          <w:ilvl w:val="0"/>
          <w:numId w:val="23"/>
        </w:numPr>
        <w:outlineLvl w:val="2"/>
        <w:rPr>
          <w:lang w:eastAsia="en-IN" w:bidi="ta-IN"/>
        </w:rPr>
      </w:pPr>
      <w:bookmarkStart w:id="135" w:name="_Toc477961948"/>
      <w:r>
        <w:rPr>
          <w:noProof/>
          <w:lang w:eastAsia="en-IN"/>
        </w:rPr>
        <w:lastRenderedPageBreak/>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756B3E" w:rsidRPr="00EF6FF0" w:rsidRDefault="00756B3E" w:rsidP="00EA2F09">
                            <w:pPr>
                              <w:pStyle w:val="Caption"/>
                              <w:jc w:val="center"/>
                              <w:rPr>
                                <w:noProof/>
                                <w:sz w:val="28"/>
                              </w:rPr>
                            </w:pPr>
                            <w:bookmarkStart w:id="136" w:name="_Ref477691989"/>
                            <w:bookmarkStart w:id="137" w:name="_Toc477706152"/>
                            <w:r>
                              <w:t>Appendix 1.</w:t>
                            </w:r>
                            <w:r>
                              <w:fldChar w:fldCharType="begin"/>
                            </w:r>
                            <w:r>
                              <w:instrText xml:space="preserve"> SEQ Appendix_1. \* ARABIC </w:instrText>
                            </w:r>
                            <w:r>
                              <w:fldChar w:fldCharType="separate"/>
                            </w:r>
                            <w:r>
                              <w:rPr>
                                <w:noProof/>
                              </w:rPr>
                              <w:t>3</w:t>
                            </w:r>
                            <w:r>
                              <w:rPr>
                                <w:noProof/>
                              </w:rPr>
                              <w:fldChar w:fldCharType="end"/>
                            </w:r>
                            <w:bookmarkEnd w:id="136"/>
                            <w:r>
                              <w:tab/>
                              <w:t>STATE DIAGRAM -EVSE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2"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p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CT5i6k3AgAAdQQAAA4AAAAAAAAA&#10;AAAAAAAALgIAAGRycy9lMm9Eb2MueG1sUEsBAi0AFAAGAAgAAAAhAEUApyvgAAAACQEAAA8AAAAA&#10;AAAAAAAAAAAAkQQAAGRycy9kb3ducmV2LnhtbFBLBQYAAAAABAAEAPMAAACeBQAAAAA=&#10;" stroked="f">
                <v:textbox style="mso-fit-shape-to-text:t" inset="0,0,0,0">
                  <w:txbxContent>
                    <w:p w:rsidR="00756B3E" w:rsidRPr="00EF6FF0" w:rsidRDefault="00756B3E" w:rsidP="00EA2F09">
                      <w:pPr>
                        <w:pStyle w:val="Caption"/>
                        <w:jc w:val="center"/>
                        <w:rPr>
                          <w:noProof/>
                          <w:sz w:val="28"/>
                        </w:rPr>
                      </w:pPr>
                      <w:bookmarkStart w:id="138" w:name="_Ref477691989"/>
                      <w:bookmarkStart w:id="139" w:name="_Toc477706152"/>
                      <w:r>
                        <w:t>Appendix 1.</w:t>
                      </w:r>
                      <w:r>
                        <w:fldChar w:fldCharType="begin"/>
                      </w:r>
                      <w:r>
                        <w:instrText xml:space="preserve"> SEQ Appendix_1. \* ARABIC </w:instrText>
                      </w:r>
                      <w:r>
                        <w:fldChar w:fldCharType="separate"/>
                      </w:r>
                      <w:r>
                        <w:rPr>
                          <w:noProof/>
                        </w:rPr>
                        <w:t>3</w:t>
                      </w:r>
                      <w:r>
                        <w:rPr>
                          <w:noProof/>
                        </w:rPr>
                        <w:fldChar w:fldCharType="end"/>
                      </w:r>
                      <w:bookmarkEnd w:id="138"/>
                      <w:r>
                        <w:tab/>
                        <w:t>STATE DIAGRAM -EVSE</w:t>
                      </w:r>
                      <w:bookmarkEnd w:id="139"/>
                    </w:p>
                  </w:txbxContent>
                </v:textbox>
                <w10:wrap type="topAndBottom"/>
              </v:shape>
            </w:pict>
          </mc:Fallback>
        </mc:AlternateContent>
      </w:r>
      <w:r w:rsidR="00D44055">
        <w:rPr>
          <w:noProof/>
          <w:lang w:eastAsia="en-IN"/>
        </w:rPr>
        <w:drawing>
          <wp:anchor distT="0" distB="0" distL="114300" distR="114300" simplePos="0" relativeHeight="251745280" behindDoc="0" locked="0" layoutInCell="1" allowOverlap="1">
            <wp:simplePos x="0" y="0"/>
            <wp:positionH relativeFrom="margin">
              <wp:align>center</wp:align>
            </wp:positionH>
            <wp:positionV relativeFrom="page">
              <wp:posOffset>1242060</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67">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EVSE SIDE</w:t>
      </w:r>
      <w:bookmarkEnd w:id="135"/>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40" w:name="_Toc477961949"/>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756B3E" w:rsidRPr="00A66534" w:rsidRDefault="00756B3E" w:rsidP="009E585D">
                            <w:pPr>
                              <w:pStyle w:val="Caption"/>
                              <w:jc w:val="center"/>
                              <w:rPr>
                                <w:noProof/>
                                <w:sz w:val="28"/>
                              </w:rPr>
                            </w:pPr>
                            <w:bookmarkStart w:id="141" w:name="_Ref477692010"/>
                            <w:bookmarkStart w:id="142" w:name="_Toc477706153"/>
                            <w:r>
                              <w:t>Appendix 1.</w:t>
                            </w:r>
                            <w:r>
                              <w:fldChar w:fldCharType="begin"/>
                            </w:r>
                            <w:r>
                              <w:instrText xml:space="preserve"> SEQ Appendix_1. \* ARABIC </w:instrText>
                            </w:r>
                            <w:r>
                              <w:fldChar w:fldCharType="separate"/>
                            </w:r>
                            <w:r>
                              <w:rPr>
                                <w:noProof/>
                              </w:rPr>
                              <w:t>4</w:t>
                            </w:r>
                            <w:r>
                              <w:rPr>
                                <w:noProof/>
                              </w:rPr>
                              <w:fldChar w:fldCharType="end"/>
                            </w:r>
                            <w:bookmarkEnd w:id="141"/>
                            <w:r>
                              <w:tab/>
                              <w:t>STATE DIAGRAM -RASPBERRY PI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3"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" stroked="f">
                <v:textbox style="mso-fit-shape-to-text:t" inset="0,0,0,0">
                  <w:txbxContent>
                    <w:p w:rsidR="00756B3E" w:rsidRPr="00A66534" w:rsidRDefault="00756B3E" w:rsidP="009E585D">
                      <w:pPr>
                        <w:pStyle w:val="Caption"/>
                        <w:jc w:val="center"/>
                        <w:rPr>
                          <w:noProof/>
                          <w:sz w:val="28"/>
                        </w:rPr>
                      </w:pPr>
                      <w:bookmarkStart w:id="143" w:name="_Ref477692010"/>
                      <w:bookmarkStart w:id="144" w:name="_Toc477706153"/>
                      <w:r>
                        <w:t>Appendix 1.</w:t>
                      </w:r>
                      <w:r>
                        <w:fldChar w:fldCharType="begin"/>
                      </w:r>
                      <w:r>
                        <w:instrText xml:space="preserve"> SEQ Appendix_1. \* ARABIC </w:instrText>
                      </w:r>
                      <w:r>
                        <w:fldChar w:fldCharType="separate"/>
                      </w:r>
                      <w:r>
                        <w:rPr>
                          <w:noProof/>
                        </w:rPr>
                        <w:t>4</w:t>
                      </w:r>
                      <w:r>
                        <w:rPr>
                          <w:noProof/>
                        </w:rPr>
                        <w:fldChar w:fldCharType="end"/>
                      </w:r>
                      <w:bookmarkEnd w:id="143"/>
                      <w:r>
                        <w:tab/>
                        <w:t>STATE DIAGRAM -RASPBERRY PI</w:t>
                      </w:r>
                      <w:bookmarkEnd w:id="144"/>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68">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RASPBERRY SIDE</w:t>
      </w:r>
      <w:bookmarkEnd w:id="140"/>
    </w:p>
    <w:p w:rsidR="00321B81" w:rsidRPr="00027373" w:rsidRDefault="00CF2F25" w:rsidP="00027373">
      <w:pPr>
        <w:rPr>
          <w:b/>
          <w:sz w:val="32"/>
          <w:lang w:eastAsia="en-IN" w:bidi="ta-IN"/>
        </w:rPr>
      </w:pPr>
      <w:r>
        <w:rPr>
          <w:lang w:eastAsia="en-IN" w:bidi="ta-IN"/>
        </w:rPr>
        <w:br w:type="page"/>
      </w:r>
    </w:p>
    <w:p w:rsidR="00A70186" w:rsidRDefault="00A70186" w:rsidP="00204BB9">
      <w:pPr>
        <w:pStyle w:val="NoSpacing"/>
        <w:outlineLvl w:val="1"/>
        <w:rPr>
          <w:lang w:eastAsia="en-IN" w:bidi="ta-IN"/>
        </w:rPr>
      </w:pPr>
      <w:bookmarkStart w:id="145" w:name="_Toc477961950"/>
      <w:r>
        <w:rPr>
          <w:lang w:eastAsia="en-IN" w:bidi="ta-IN"/>
        </w:rPr>
        <w:lastRenderedPageBreak/>
        <w:t>APPENDIX 2</w:t>
      </w:r>
      <w:bookmarkEnd w:id="145"/>
    </w:p>
    <w:p w:rsidR="0062093C" w:rsidRDefault="009D2EF1" w:rsidP="0062093C">
      <w:pPr>
        <w:rPr>
          <w:lang w:eastAsia="en-IN" w:bidi="ta-IN"/>
        </w:rPr>
      </w:pPr>
      <w:r>
        <w:rPr>
          <w:lang w:eastAsia="en-IN" w:bidi="ta-IN"/>
        </w:rPr>
        <w:t>This includes the code in the raspberry pi</w:t>
      </w:r>
    </w:p>
    <w:p w:rsidR="009D2EF1" w:rsidRPr="00C329B0" w:rsidRDefault="009D2EF1" w:rsidP="009D2EF1">
      <w:pPr>
        <w:pStyle w:val="codes"/>
        <w:spacing w:after="0"/>
      </w:pPr>
      <w:r w:rsidRPr="00C329B0">
        <w:t>/*</w:t>
      </w:r>
    </w:p>
    <w:p w:rsidR="009D2EF1" w:rsidRPr="00C329B0" w:rsidRDefault="009D2EF1" w:rsidP="009D2EF1">
      <w:pPr>
        <w:pStyle w:val="codes"/>
        <w:spacing w:after="0"/>
      </w:pPr>
      <w:r w:rsidRPr="00C329B0">
        <w:t xml:space="preserve"> * main.h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Created on</w:t>
      </w:r>
      <w:r w:rsidRPr="00C329B0">
        <w:tab/>
        <w:t>: 06.03.2017</w:t>
      </w:r>
    </w:p>
    <w:p w:rsidR="009D2EF1" w:rsidRPr="00C329B0" w:rsidRDefault="009D2EF1" w:rsidP="009D2EF1">
      <w:pPr>
        <w:pStyle w:val="codes"/>
        <w:spacing w:after="0"/>
      </w:pPr>
      <w:r w:rsidRPr="00C329B0">
        <w:t xml:space="preserve"> * </w:t>
      </w:r>
      <w:r w:rsidRPr="00C329B0">
        <w:tab/>
      </w:r>
      <w:r w:rsidRPr="00C329B0">
        <w:tab/>
        <w:t>Author</w:t>
      </w:r>
      <w:r w:rsidRPr="00C329B0">
        <w:tab/>
        <w:t>: Jiztom Francis</w:t>
      </w:r>
      <w:r w:rsidRPr="00C329B0">
        <w:tab/>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#ifndef MAIN_H_</w:t>
      </w:r>
    </w:p>
    <w:p w:rsidR="009D2EF1" w:rsidRPr="00C329B0" w:rsidRDefault="009D2EF1" w:rsidP="009D2EF1">
      <w:pPr>
        <w:pStyle w:val="codes"/>
        <w:spacing w:after="0"/>
      </w:pPr>
      <w:r w:rsidRPr="00C329B0">
        <w:t>#define MAIN_H_</w:t>
      </w:r>
    </w:p>
    <w:p w:rsidR="009D2EF1" w:rsidRPr="00C329B0" w:rsidRDefault="009D2EF1" w:rsidP="009D2EF1">
      <w:pPr>
        <w:pStyle w:val="codes"/>
        <w:spacing w:after="0"/>
      </w:pPr>
    </w:p>
    <w:p w:rsidR="009D2EF1" w:rsidRPr="00C329B0" w:rsidRDefault="009D2EF1" w:rsidP="009D2EF1">
      <w:pPr>
        <w:pStyle w:val="codes"/>
        <w:spacing w:after="0"/>
      </w:pPr>
      <w:r w:rsidRPr="00C329B0">
        <w:t>#include &lt;stdio.h&gt;</w:t>
      </w:r>
    </w:p>
    <w:p w:rsidR="009D2EF1" w:rsidRPr="00C329B0" w:rsidRDefault="009D2EF1" w:rsidP="009D2EF1">
      <w:pPr>
        <w:pStyle w:val="codes"/>
        <w:spacing w:after="0"/>
      </w:pPr>
      <w:r w:rsidRPr="00C329B0">
        <w:t>#include &lt;stdlib.h&gt;</w:t>
      </w:r>
    </w:p>
    <w:p w:rsidR="009D2EF1" w:rsidRPr="00C329B0" w:rsidRDefault="009D2EF1" w:rsidP="009D2EF1">
      <w:pPr>
        <w:pStyle w:val="codes"/>
        <w:spacing w:after="0"/>
      </w:pPr>
      <w:r w:rsidRPr="00C329B0">
        <w:t>#include &lt;unistd.h&gt;</w:t>
      </w:r>
    </w:p>
    <w:p w:rsidR="009D2EF1" w:rsidRPr="00C329B0" w:rsidRDefault="009D2EF1" w:rsidP="009D2EF1">
      <w:pPr>
        <w:pStyle w:val="codes"/>
        <w:spacing w:after="0"/>
      </w:pPr>
      <w:r w:rsidRPr="00C329B0">
        <w:t>#include &lt;errno.h&gt;</w:t>
      </w:r>
    </w:p>
    <w:p w:rsidR="009D2EF1" w:rsidRPr="00C329B0" w:rsidRDefault="009D2EF1" w:rsidP="009D2EF1">
      <w:pPr>
        <w:pStyle w:val="codes"/>
        <w:spacing w:after="0"/>
      </w:pPr>
      <w:r w:rsidRPr="00C329B0">
        <w:t>#include &lt;string.h&gt;</w:t>
      </w:r>
    </w:p>
    <w:p w:rsidR="009D2EF1" w:rsidRPr="00C329B0" w:rsidRDefault="009D2EF1" w:rsidP="009D2EF1">
      <w:pPr>
        <w:pStyle w:val="codes"/>
        <w:spacing w:after="0"/>
      </w:pPr>
      <w:r w:rsidRPr="00C329B0">
        <w:t>#include &lt;netdb.h&gt;</w:t>
      </w:r>
    </w:p>
    <w:p w:rsidR="009D2EF1" w:rsidRPr="00C329B0" w:rsidRDefault="009D2EF1" w:rsidP="009D2EF1">
      <w:pPr>
        <w:pStyle w:val="codes"/>
        <w:spacing w:after="0"/>
      </w:pPr>
      <w:r w:rsidRPr="00C329B0">
        <w:t>#include &lt;time.h&gt;</w:t>
      </w:r>
    </w:p>
    <w:p w:rsidR="009D2EF1" w:rsidRPr="00C329B0" w:rsidRDefault="009D2EF1" w:rsidP="009D2EF1">
      <w:pPr>
        <w:pStyle w:val="codes"/>
        <w:spacing w:after="0"/>
      </w:pPr>
      <w:r w:rsidRPr="00C329B0">
        <w:t>#include &lt;sys/types.h&gt;</w:t>
      </w:r>
    </w:p>
    <w:p w:rsidR="009D2EF1" w:rsidRPr="00C329B0" w:rsidRDefault="009D2EF1" w:rsidP="009D2EF1">
      <w:pPr>
        <w:pStyle w:val="codes"/>
        <w:spacing w:after="0"/>
      </w:pPr>
      <w:r w:rsidRPr="00C329B0">
        <w:t>#include &lt;sys/socket.h&gt;</w:t>
      </w:r>
    </w:p>
    <w:p w:rsidR="009D2EF1" w:rsidRPr="00C329B0" w:rsidRDefault="009D2EF1" w:rsidP="009D2EF1">
      <w:pPr>
        <w:pStyle w:val="codes"/>
        <w:spacing w:after="0"/>
      </w:pPr>
      <w:r w:rsidRPr="00C329B0">
        <w:t>#include &lt;netinet/in.h&gt;</w:t>
      </w:r>
    </w:p>
    <w:p w:rsidR="009D2EF1" w:rsidRPr="00C329B0" w:rsidRDefault="009D2EF1" w:rsidP="009D2EF1">
      <w:pPr>
        <w:pStyle w:val="codes"/>
        <w:spacing w:after="0"/>
      </w:pPr>
      <w:r w:rsidRPr="00C329B0">
        <w:t>#include &lt;arpa/inet.h&gt;</w:t>
      </w:r>
    </w:p>
    <w:p w:rsidR="009D2EF1" w:rsidRPr="00C329B0" w:rsidRDefault="009D2EF1" w:rsidP="009D2EF1">
      <w:pPr>
        <w:pStyle w:val="codes"/>
        <w:spacing w:after="0"/>
      </w:pPr>
      <w:r w:rsidRPr="00C329B0">
        <w:t>#include "transfer.h"</w:t>
      </w:r>
    </w:p>
    <w:p w:rsidR="009D2EF1" w:rsidRPr="00C329B0" w:rsidRDefault="009D2EF1" w:rsidP="009D2EF1">
      <w:pPr>
        <w:pStyle w:val="codes"/>
        <w:spacing w:after="0"/>
      </w:pPr>
      <w:r w:rsidRPr="00C329B0">
        <w:t>#include "switchpi.h"</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ST_PLUG 1</w:t>
      </w:r>
    </w:p>
    <w:p w:rsidR="009D2EF1" w:rsidRPr="00C329B0" w:rsidRDefault="009D2EF1" w:rsidP="009D2EF1">
      <w:pPr>
        <w:pStyle w:val="codes"/>
        <w:spacing w:after="0"/>
      </w:pPr>
      <w:r w:rsidRPr="00C329B0">
        <w:t>#define ST_SIGN_IN 2</w:t>
      </w:r>
    </w:p>
    <w:p w:rsidR="009D2EF1" w:rsidRPr="00C329B0" w:rsidRDefault="009D2EF1" w:rsidP="009D2EF1">
      <w:pPr>
        <w:pStyle w:val="codes"/>
        <w:spacing w:after="0"/>
      </w:pPr>
      <w:r w:rsidRPr="00C329B0">
        <w:t>#define ST_CHARGE 3</w:t>
      </w:r>
    </w:p>
    <w:p w:rsidR="009D2EF1" w:rsidRPr="00C329B0" w:rsidRDefault="009D2EF1" w:rsidP="009D2EF1">
      <w:pPr>
        <w:pStyle w:val="codes"/>
        <w:spacing w:after="0"/>
      </w:pPr>
      <w:r w:rsidRPr="00C329B0">
        <w:t>#define ST_POST_CHARGE 4</w:t>
      </w:r>
    </w:p>
    <w:p w:rsidR="009D2EF1" w:rsidRPr="00C329B0" w:rsidRDefault="009D2EF1" w:rsidP="009D2EF1">
      <w:pPr>
        <w:pStyle w:val="codes"/>
        <w:spacing w:after="0"/>
      </w:pPr>
    </w:p>
    <w:p w:rsidR="009D2EF1" w:rsidRPr="00C329B0" w:rsidRDefault="009D2EF1" w:rsidP="009D2EF1">
      <w:pPr>
        <w:pStyle w:val="codes"/>
        <w:spacing w:after="0"/>
      </w:pPr>
      <w:r w:rsidRPr="00C329B0">
        <w:t>#define HMI_READY 5</w:t>
      </w:r>
    </w:p>
    <w:p w:rsidR="009D2EF1" w:rsidRPr="00C329B0" w:rsidRDefault="009D2EF1" w:rsidP="009D2EF1">
      <w:pPr>
        <w:pStyle w:val="codes"/>
        <w:spacing w:after="0"/>
      </w:pPr>
    </w:p>
    <w:p w:rsidR="009D2EF1" w:rsidRPr="00C329B0" w:rsidRDefault="009D2EF1" w:rsidP="009D2EF1">
      <w:pPr>
        <w:pStyle w:val="codes"/>
        <w:spacing w:after="0"/>
      </w:pPr>
      <w:r w:rsidRPr="00C329B0">
        <w:t>#define CABLE_DETECTED 11</w:t>
      </w:r>
    </w:p>
    <w:p w:rsidR="009D2EF1" w:rsidRPr="00C329B0" w:rsidRDefault="009D2EF1" w:rsidP="009D2EF1">
      <w:pPr>
        <w:pStyle w:val="codes"/>
        <w:spacing w:after="0"/>
      </w:pPr>
      <w:r w:rsidRPr="00C329B0">
        <w:t>#define CABLE_LOCK 12</w:t>
      </w:r>
    </w:p>
    <w:p w:rsidR="009D2EF1" w:rsidRPr="00C329B0" w:rsidRDefault="009D2EF1" w:rsidP="009D2EF1">
      <w:pPr>
        <w:pStyle w:val="codes"/>
        <w:spacing w:after="0"/>
      </w:pPr>
      <w:r w:rsidRPr="00C329B0">
        <w:t>#define PROTOCOL_DETECT 13</w:t>
      </w:r>
    </w:p>
    <w:p w:rsidR="009D2EF1" w:rsidRPr="00C329B0" w:rsidRDefault="009D2EF1" w:rsidP="009D2EF1">
      <w:pPr>
        <w:pStyle w:val="codes"/>
        <w:spacing w:after="0"/>
      </w:pPr>
      <w:r w:rsidRPr="00C329B0">
        <w:t>#define LOCKING_ERROR 14</w:t>
      </w:r>
    </w:p>
    <w:p w:rsidR="009D2EF1" w:rsidRPr="00C329B0" w:rsidRDefault="009D2EF1" w:rsidP="009D2EF1">
      <w:pPr>
        <w:pStyle w:val="codes"/>
        <w:spacing w:after="0"/>
      </w:pPr>
    </w:p>
    <w:p w:rsidR="009D2EF1" w:rsidRPr="00C329B0" w:rsidRDefault="009D2EF1" w:rsidP="009D2EF1">
      <w:pPr>
        <w:pStyle w:val="codes"/>
        <w:spacing w:after="0"/>
      </w:pPr>
      <w:r w:rsidRPr="00C329B0">
        <w:t>#define REGISTER 21</w:t>
      </w:r>
    </w:p>
    <w:p w:rsidR="009D2EF1" w:rsidRPr="00C329B0" w:rsidRDefault="009D2EF1" w:rsidP="009D2EF1">
      <w:pPr>
        <w:pStyle w:val="codes"/>
        <w:spacing w:after="0"/>
      </w:pPr>
      <w:r w:rsidRPr="00C329B0">
        <w:t>#define AUTHORIZATION 22</w:t>
      </w:r>
    </w:p>
    <w:p w:rsidR="009D2EF1" w:rsidRPr="00C329B0" w:rsidRDefault="009D2EF1" w:rsidP="009D2EF1">
      <w:pPr>
        <w:pStyle w:val="codes"/>
        <w:spacing w:after="0"/>
      </w:pPr>
    </w:p>
    <w:p w:rsidR="009D2EF1" w:rsidRPr="00C329B0" w:rsidRDefault="009D2EF1" w:rsidP="009D2EF1">
      <w:pPr>
        <w:pStyle w:val="codes"/>
        <w:spacing w:after="0"/>
      </w:pPr>
      <w:r w:rsidRPr="00C329B0">
        <w:t>#define START_CHARGE 31</w:t>
      </w:r>
    </w:p>
    <w:p w:rsidR="009D2EF1" w:rsidRPr="00C329B0" w:rsidRDefault="009D2EF1" w:rsidP="009D2EF1">
      <w:pPr>
        <w:pStyle w:val="codes"/>
        <w:spacing w:after="0"/>
      </w:pPr>
      <w:r w:rsidRPr="00C329B0">
        <w:t>#define CHARGING_STATUS 32</w:t>
      </w:r>
    </w:p>
    <w:p w:rsidR="009D2EF1" w:rsidRPr="00C329B0" w:rsidRDefault="009D2EF1" w:rsidP="009D2EF1">
      <w:pPr>
        <w:pStyle w:val="codes"/>
        <w:spacing w:after="0"/>
      </w:pPr>
      <w:r w:rsidRPr="00C329B0">
        <w:t>#define MANUAL_STOP 33</w:t>
      </w:r>
    </w:p>
    <w:p w:rsidR="009D2EF1" w:rsidRPr="00C329B0" w:rsidRDefault="009D2EF1" w:rsidP="009D2EF1">
      <w:pPr>
        <w:pStyle w:val="codes"/>
        <w:spacing w:after="0"/>
      </w:pPr>
      <w:r w:rsidRPr="00C329B0">
        <w:t>#define FULL_CHARGE 34</w:t>
      </w:r>
    </w:p>
    <w:p w:rsidR="009D2EF1" w:rsidRPr="00C329B0" w:rsidRDefault="009D2EF1" w:rsidP="009D2EF1">
      <w:pPr>
        <w:pStyle w:val="codes"/>
        <w:spacing w:after="0"/>
      </w:pPr>
      <w:r w:rsidRPr="00C329B0">
        <w:t>#define METER_RECEIPT 36</w:t>
      </w:r>
    </w:p>
    <w:p w:rsidR="009D2EF1" w:rsidRPr="00C329B0" w:rsidRDefault="009D2EF1" w:rsidP="009D2EF1">
      <w:pPr>
        <w:pStyle w:val="codes"/>
        <w:spacing w:after="0"/>
      </w:pPr>
    </w:p>
    <w:p w:rsidR="009D2EF1" w:rsidRPr="00C329B0" w:rsidRDefault="009D2EF1" w:rsidP="009D2EF1">
      <w:pPr>
        <w:pStyle w:val="codes"/>
        <w:spacing w:after="0"/>
      </w:pPr>
      <w:r w:rsidRPr="00C329B0">
        <w:t>#define INITIATE_PAYMENT 41</w:t>
      </w:r>
    </w:p>
    <w:p w:rsidR="009D2EF1" w:rsidRPr="00C329B0" w:rsidRDefault="009D2EF1" w:rsidP="009D2EF1">
      <w:pPr>
        <w:pStyle w:val="codes"/>
        <w:spacing w:after="0"/>
      </w:pPr>
      <w:r w:rsidRPr="00C329B0">
        <w:t>#define PAYMENT_SUCESSFUL 42</w:t>
      </w:r>
    </w:p>
    <w:p w:rsidR="009D2EF1" w:rsidRPr="00C329B0" w:rsidRDefault="009D2EF1" w:rsidP="009D2EF1">
      <w:pPr>
        <w:pStyle w:val="codes"/>
        <w:spacing w:after="0"/>
      </w:pPr>
      <w:r w:rsidRPr="00C329B0">
        <w:t>#define PAYMENT_UNSUCESSFUL 43</w:t>
      </w:r>
    </w:p>
    <w:p w:rsidR="009D2EF1" w:rsidRPr="00C329B0" w:rsidRDefault="009D2EF1" w:rsidP="009D2EF1">
      <w:pPr>
        <w:pStyle w:val="codes"/>
        <w:spacing w:after="0"/>
      </w:pPr>
      <w:r w:rsidRPr="00C329B0">
        <w:t>#define CABLE_UN_LOCK 45</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ISO15118_DETECTED 51</w:t>
      </w:r>
    </w:p>
    <w:p w:rsidR="009D2EF1" w:rsidRPr="00C329B0" w:rsidRDefault="009D2EF1" w:rsidP="009D2EF1">
      <w:pPr>
        <w:pStyle w:val="codes"/>
        <w:spacing w:after="0"/>
      </w:pPr>
      <w:r w:rsidRPr="00C329B0">
        <w:t>#define IEC61851_DETECTED 52</w:t>
      </w:r>
    </w:p>
    <w:p w:rsidR="009D2EF1" w:rsidRPr="00C329B0" w:rsidRDefault="009D2EF1" w:rsidP="009D2EF1">
      <w:pPr>
        <w:pStyle w:val="codes"/>
        <w:spacing w:after="0"/>
      </w:pPr>
      <w:r w:rsidRPr="00C329B0">
        <w:t>#define NO_PROTOCOL_DETECTED 53</w:t>
      </w:r>
    </w:p>
    <w:p w:rsidR="009D2EF1" w:rsidRPr="00C329B0" w:rsidRDefault="009D2EF1" w:rsidP="009D2EF1">
      <w:pPr>
        <w:pStyle w:val="codes"/>
        <w:spacing w:after="0"/>
      </w:pPr>
    </w:p>
    <w:p w:rsidR="009D2EF1" w:rsidRPr="00C329B0" w:rsidRDefault="009D2EF1" w:rsidP="009D2EF1">
      <w:pPr>
        <w:pStyle w:val="codes"/>
        <w:spacing w:after="0"/>
      </w:pPr>
      <w:r w:rsidRPr="00C329B0">
        <w:t>#define SEMI_ISO15118 61</w:t>
      </w:r>
    </w:p>
    <w:p w:rsidR="009D2EF1" w:rsidRPr="00C329B0" w:rsidRDefault="009D2EF1" w:rsidP="009D2EF1">
      <w:pPr>
        <w:pStyle w:val="codes"/>
        <w:spacing w:after="0"/>
      </w:pPr>
      <w:r w:rsidRPr="00C329B0">
        <w:t>#define MANUAL_CHARGING 62</w:t>
      </w:r>
    </w:p>
    <w:p w:rsidR="009D2EF1" w:rsidRPr="00C329B0" w:rsidRDefault="009D2EF1" w:rsidP="009D2EF1">
      <w:pPr>
        <w:pStyle w:val="codes"/>
        <w:spacing w:after="0"/>
      </w:pPr>
    </w:p>
    <w:p w:rsidR="009D2EF1" w:rsidRPr="00C329B0" w:rsidRDefault="009D2EF1" w:rsidP="009D2EF1">
      <w:pPr>
        <w:pStyle w:val="codes"/>
        <w:spacing w:after="0"/>
      </w:pPr>
      <w:r w:rsidRPr="00C329B0">
        <w:t>#endif /*MAIN_H_*/</w:t>
      </w:r>
    </w:p>
    <w:p w:rsidR="009D2EF1" w:rsidRPr="00C329B0" w:rsidRDefault="009D2EF1" w:rsidP="009D2EF1">
      <w:pPr>
        <w:pStyle w:val="codes"/>
        <w:spacing w:after="0"/>
      </w:pPr>
    </w:p>
    <w:p w:rsidR="009D2EF1" w:rsidRDefault="009D2EF1" w:rsidP="009D2EF1">
      <w:pPr>
        <w:pStyle w:val="codes"/>
        <w:spacing w:after="0"/>
      </w:pPr>
      <w:r>
        <w:br w:type="page"/>
      </w:r>
    </w:p>
    <w:p w:rsidR="009D2EF1" w:rsidRPr="00941C5D" w:rsidRDefault="009D2EF1" w:rsidP="009D2EF1">
      <w:pPr>
        <w:pStyle w:val="codes"/>
        <w:spacing w:after="0"/>
      </w:pPr>
      <w:r w:rsidRPr="00941C5D">
        <w:lastRenderedPageBreak/>
        <w:t>/*</w:t>
      </w:r>
    </w:p>
    <w:p w:rsidR="009D2EF1" w:rsidRPr="00941C5D" w:rsidRDefault="009D2EF1" w:rsidP="009D2EF1">
      <w:pPr>
        <w:pStyle w:val="codes"/>
        <w:spacing w:after="0"/>
      </w:pPr>
      <w:r w:rsidRPr="00941C5D">
        <w:t xml:space="preserve"> </w:t>
      </w:r>
      <w:proofErr w:type="gramStart"/>
      <w:r w:rsidRPr="00941C5D">
        <w:t>*  main.c</w:t>
      </w:r>
      <w:proofErr w:type="gramEnd"/>
    </w:p>
    <w:p w:rsidR="009D2EF1" w:rsidRPr="00941C5D" w:rsidRDefault="009D2EF1" w:rsidP="009D2EF1">
      <w:pPr>
        <w:pStyle w:val="codes"/>
        <w:spacing w:after="0"/>
      </w:pPr>
      <w:r w:rsidRPr="00941C5D">
        <w:t xml:space="preserve"> * </w:t>
      </w:r>
    </w:p>
    <w:p w:rsidR="009D2EF1" w:rsidRPr="00941C5D" w:rsidRDefault="009D2EF1" w:rsidP="009D2EF1">
      <w:pPr>
        <w:pStyle w:val="codes"/>
        <w:spacing w:after="0"/>
      </w:pPr>
      <w:r w:rsidRPr="00941C5D">
        <w:t xml:space="preserve"> * </w:t>
      </w:r>
      <w:r w:rsidRPr="00941C5D">
        <w:tab/>
        <w:t xml:space="preserve">Author </w:t>
      </w:r>
      <w:r w:rsidRPr="00941C5D">
        <w:tab/>
      </w:r>
      <w:r w:rsidRPr="00941C5D">
        <w:tab/>
        <w:t>: Jiztom Franics K</w:t>
      </w:r>
      <w:r w:rsidRPr="00941C5D">
        <w:tab/>
      </w:r>
    </w:p>
    <w:p w:rsidR="009D2EF1" w:rsidRPr="00941C5D" w:rsidRDefault="009D2EF1" w:rsidP="009D2EF1">
      <w:pPr>
        <w:pStyle w:val="codes"/>
        <w:spacing w:after="0"/>
      </w:pPr>
      <w:r w:rsidRPr="00941C5D">
        <w:t xml:space="preserve"> * </w:t>
      </w:r>
      <w:r w:rsidRPr="00941C5D">
        <w:tab/>
        <w:t>Created on</w:t>
      </w:r>
      <w:r w:rsidRPr="00941C5D">
        <w:tab/>
        <w:t xml:space="preserve">: 01.03.2017 </w:t>
      </w:r>
    </w:p>
    <w:p w:rsidR="009D2EF1" w:rsidRPr="00941C5D" w:rsidRDefault="009D2EF1" w:rsidP="009D2EF1">
      <w:pPr>
        <w:pStyle w:val="codes"/>
        <w:spacing w:after="0"/>
      </w:pPr>
      <w:r w:rsidRPr="00941C5D">
        <w:t xml:space="preserve"> </w:t>
      </w:r>
      <w:proofErr w:type="gramStart"/>
      <w:r w:rsidRPr="00941C5D">
        <w:t>*  Modified</w:t>
      </w:r>
      <w:proofErr w:type="gramEnd"/>
      <w:r w:rsidRPr="00941C5D">
        <w:t xml:space="preserve"> on</w:t>
      </w:r>
      <w:r w:rsidRPr="00941C5D">
        <w:tab/>
        <w:t>: 08.03.2017</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w:t>
      </w:r>
    </w:p>
    <w:p w:rsidR="009D2EF1" w:rsidRPr="00941C5D" w:rsidRDefault="009D2EF1" w:rsidP="009D2EF1">
      <w:pPr>
        <w:pStyle w:val="codes"/>
        <w:spacing w:after="0"/>
      </w:pPr>
      <w:proofErr w:type="gramStart"/>
      <w:r w:rsidRPr="00941C5D">
        <w:t>*  server.c</w:t>
      </w:r>
      <w:proofErr w:type="gramEnd"/>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Original Author </w:t>
      </w:r>
      <w:r w:rsidRPr="00941C5D">
        <w:tab/>
        <w:t>: found on the internet</w:t>
      </w:r>
    </w:p>
    <w:p w:rsidR="009D2EF1" w:rsidRPr="00941C5D" w:rsidRDefault="009D2EF1" w:rsidP="009D2EF1">
      <w:pPr>
        <w:pStyle w:val="codes"/>
        <w:spacing w:after="0"/>
      </w:pPr>
      <w:r w:rsidRPr="00941C5D">
        <w:t>* Modified by</w:t>
      </w:r>
      <w:r w:rsidRPr="00941C5D">
        <w:tab/>
      </w:r>
      <w:r w:rsidRPr="00941C5D">
        <w:tab/>
        <w:t xml:space="preserve">: Jiztom  </w:t>
      </w:r>
    </w:p>
    <w:p w:rsidR="009D2EF1" w:rsidRPr="00941C5D" w:rsidRDefault="009D2EF1" w:rsidP="009D2EF1">
      <w:pPr>
        <w:pStyle w:val="codes"/>
        <w:spacing w:after="0"/>
      </w:pPr>
      <w:r w:rsidRPr="00941C5D">
        <w:t>* Modified on</w:t>
      </w:r>
      <w:r w:rsidRPr="00941C5D">
        <w:tab/>
      </w:r>
      <w:r w:rsidRPr="00941C5D">
        <w:tab/>
      </w:r>
      <w:proofErr w:type="gramStart"/>
      <w:r w:rsidRPr="00941C5D">
        <w:t>:17.02.2017</w:t>
      </w:r>
      <w:proofErr w:type="gramEnd"/>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#include "main.h"</w:t>
      </w:r>
    </w:p>
    <w:p w:rsidR="009D2EF1" w:rsidRPr="00941C5D" w:rsidRDefault="009D2EF1" w:rsidP="009D2EF1">
      <w:pPr>
        <w:pStyle w:val="codes"/>
        <w:spacing w:after="0"/>
      </w:pPr>
    </w:p>
    <w:p w:rsidR="009D2EF1" w:rsidRPr="00941C5D" w:rsidRDefault="009D2EF1" w:rsidP="009D2EF1">
      <w:pPr>
        <w:pStyle w:val="codes"/>
        <w:spacing w:after="0"/>
      </w:pPr>
      <w:r w:rsidRPr="00941C5D">
        <w:t>///////global variable //////////////////////////////////////</w:t>
      </w:r>
    </w:p>
    <w:p w:rsidR="009D2EF1" w:rsidRPr="00941C5D" w:rsidRDefault="009D2EF1" w:rsidP="009D2EF1">
      <w:pPr>
        <w:pStyle w:val="codes"/>
        <w:spacing w:after="0"/>
      </w:pPr>
      <w:proofErr w:type="gramStart"/>
      <w:r w:rsidRPr="00941C5D">
        <w:t>int</w:t>
      </w:r>
      <w:proofErr w:type="gramEnd"/>
      <w:r w:rsidRPr="00941C5D">
        <w:t xml:space="preserve"> state = 0;</w:t>
      </w:r>
    </w:p>
    <w:p w:rsidR="009D2EF1" w:rsidRPr="00941C5D" w:rsidRDefault="009D2EF1" w:rsidP="009D2EF1">
      <w:pPr>
        <w:pStyle w:val="codes"/>
        <w:spacing w:after="0"/>
      </w:pPr>
      <w:r w:rsidRPr="00941C5D">
        <w:t>//int socket_fd;</w:t>
      </w:r>
    </w:p>
    <w:p w:rsidR="009D2EF1" w:rsidRPr="00941C5D" w:rsidRDefault="009D2EF1" w:rsidP="009D2EF1">
      <w:pPr>
        <w:pStyle w:val="codes"/>
        <w:spacing w:after="0"/>
      </w:pPr>
    </w:p>
    <w:p w:rsidR="009D2EF1" w:rsidRPr="00941C5D" w:rsidRDefault="009D2EF1" w:rsidP="009D2EF1">
      <w:pPr>
        <w:pStyle w:val="codes"/>
        <w:spacing w:after="0"/>
      </w:pPr>
      <w:proofErr w:type="gramStart"/>
      <w:r w:rsidRPr="00941C5D">
        <w:t>long</w:t>
      </w:r>
      <w:proofErr w:type="gramEnd"/>
      <w:r w:rsidRPr="00941C5D">
        <w:t xml:space="preserve"> timespec_diff(struct timespec a, struct timespec b)</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w:t>
      </w:r>
      <w:proofErr w:type="gramStart"/>
      <w:r w:rsidRPr="00941C5D">
        <w:t>long</w:t>
      </w:r>
      <w:proofErr w:type="gramEnd"/>
      <w:r w:rsidRPr="00941C5D">
        <w:t xml:space="preserve"> diff;</w:t>
      </w:r>
    </w:p>
    <w:p w:rsidR="009D2EF1" w:rsidRPr="00941C5D" w:rsidRDefault="009D2EF1" w:rsidP="009D2EF1">
      <w:pPr>
        <w:pStyle w:val="codes"/>
        <w:spacing w:after="0"/>
      </w:pPr>
      <w:r w:rsidRPr="00941C5D">
        <w:t xml:space="preserve">  </w:t>
      </w:r>
      <w:proofErr w:type="gramStart"/>
      <w:r w:rsidRPr="00941C5D">
        <w:t>diff</w:t>
      </w:r>
      <w:proofErr w:type="gramEnd"/>
      <w:r w:rsidRPr="00941C5D">
        <w:t xml:space="preserve"> = (a.tv_sec - b.tv_sec);</w:t>
      </w:r>
    </w:p>
    <w:p w:rsidR="009D2EF1" w:rsidRPr="00941C5D" w:rsidRDefault="009D2EF1" w:rsidP="009D2EF1">
      <w:pPr>
        <w:pStyle w:val="codes"/>
        <w:spacing w:after="0"/>
      </w:pPr>
      <w:r w:rsidRPr="00941C5D">
        <w:t xml:space="preserve">  </w:t>
      </w:r>
      <w:proofErr w:type="gramStart"/>
      <w:r w:rsidRPr="00941C5D">
        <w:t>return</w:t>
      </w:r>
      <w:proofErr w:type="gramEnd"/>
      <w:r w:rsidRPr="00941C5D">
        <w:t xml:space="preserve"> diff;</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proofErr w:type="gramStart"/>
      <w:r w:rsidRPr="00941C5D">
        <w:t>int</w:t>
      </w:r>
      <w:proofErr w:type="gramEnd"/>
      <w:r w:rsidRPr="00941C5D">
        <w:t xml:space="preserve"> main()</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sockaddr_in server;</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sockaddr_in dest;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timespec start;</w:t>
      </w:r>
    </w:p>
    <w:p w:rsidR="009D2EF1" w:rsidRPr="00941C5D" w:rsidRDefault="009D2EF1" w:rsidP="009D2EF1">
      <w:pPr>
        <w:pStyle w:val="codes"/>
        <w:spacing w:after="0"/>
      </w:pPr>
      <w:r w:rsidRPr="00941C5D">
        <w:t xml:space="preserve">    </w:t>
      </w:r>
      <w:proofErr w:type="gramStart"/>
      <w:r w:rsidRPr="00941C5D">
        <w:t>struct</w:t>
      </w:r>
      <w:proofErr w:type="gramEnd"/>
      <w:r w:rsidRPr="00941C5D">
        <w:t xml:space="preserve"> timespec end;</w:t>
      </w:r>
    </w:p>
    <w:p w:rsidR="009D2EF1" w:rsidRPr="00941C5D" w:rsidRDefault="009D2EF1" w:rsidP="009D2EF1">
      <w:pPr>
        <w:pStyle w:val="codes"/>
        <w:spacing w:after="0"/>
      </w:pPr>
      <w:r w:rsidRPr="00941C5D">
        <w:t xml:space="preserve">    </w:t>
      </w:r>
      <w:proofErr w:type="gramStart"/>
      <w:r w:rsidRPr="00941C5D">
        <w:t>long</w:t>
      </w:r>
      <w:proofErr w:type="gramEnd"/>
      <w:r w:rsidRPr="00941C5D">
        <w:t xml:space="preserve"> t_diff;</w:t>
      </w:r>
    </w:p>
    <w:p w:rsidR="009D2EF1" w:rsidRPr="00941C5D" w:rsidRDefault="009D2EF1" w:rsidP="009D2EF1">
      <w:pPr>
        <w:pStyle w:val="codes"/>
        <w:spacing w:after="0"/>
      </w:pPr>
      <w:r w:rsidRPr="00941C5D">
        <w:t xml:space="preserve">    </w:t>
      </w:r>
      <w:proofErr w:type="gramStart"/>
      <w:r w:rsidRPr="00941C5D">
        <w:t>int</w:t>
      </w:r>
      <w:proofErr w:type="gramEnd"/>
      <w:r w:rsidRPr="00941C5D">
        <w:t xml:space="preserve"> status, socket_fd, client_fd,num;</w:t>
      </w:r>
    </w:p>
    <w:p w:rsidR="009D2EF1" w:rsidRPr="00941C5D" w:rsidRDefault="009D2EF1" w:rsidP="009D2EF1">
      <w:pPr>
        <w:pStyle w:val="codes"/>
        <w:spacing w:after="0"/>
      </w:pPr>
      <w:r w:rsidRPr="00941C5D">
        <w:t xml:space="preserve">    </w:t>
      </w:r>
      <w:proofErr w:type="gramStart"/>
      <w:r w:rsidRPr="00941C5D">
        <w:t>socklen_t</w:t>
      </w:r>
      <w:proofErr w:type="gramEnd"/>
      <w:r w:rsidRPr="00941C5D">
        <w:t xml:space="preserve"> size;</w:t>
      </w:r>
    </w:p>
    <w:p w:rsidR="009D2EF1" w:rsidRPr="00941C5D" w:rsidRDefault="009D2EF1" w:rsidP="009D2EF1">
      <w:pPr>
        <w:pStyle w:val="codes"/>
        <w:spacing w:after="0"/>
      </w:pPr>
      <w:r w:rsidRPr="00941C5D">
        <w:tab/>
      </w:r>
      <w:proofErr w:type="gramStart"/>
      <w:r w:rsidRPr="00941C5D">
        <w:t>int</w:t>
      </w:r>
      <w:proofErr w:type="gramEnd"/>
      <w:r w:rsidRPr="00941C5D">
        <w:t xml:space="preserve"> i=0;</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buffer[1024];</w:t>
      </w: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buff[100];</w:t>
      </w:r>
    </w:p>
    <w:p w:rsidR="009D2EF1" w:rsidRPr="00941C5D" w:rsidRDefault="009D2EF1" w:rsidP="009D2EF1">
      <w:pPr>
        <w:pStyle w:val="codes"/>
        <w:spacing w:after="0"/>
      </w:pPr>
      <w:r w:rsidRPr="00941C5D">
        <w:t xml:space="preserve">    </w:t>
      </w:r>
      <w:proofErr w:type="gramStart"/>
      <w:r w:rsidRPr="00941C5D">
        <w:t>char</w:t>
      </w:r>
      <w:proofErr w:type="gramEnd"/>
      <w:r w:rsidRPr="00941C5D">
        <w:t xml:space="preserve"> buff2[100];</w:t>
      </w:r>
    </w:p>
    <w:p w:rsidR="009D2EF1" w:rsidRPr="00941C5D" w:rsidRDefault="009D2EF1" w:rsidP="009D2EF1">
      <w:pPr>
        <w:pStyle w:val="codes"/>
        <w:spacing w:after="0"/>
      </w:pPr>
      <w:r w:rsidRPr="00941C5D">
        <w:t>/</w:t>
      </w:r>
      <w:proofErr w:type="gramStart"/>
      <w:r w:rsidRPr="00941C5D">
        <w:t>/  memset</w:t>
      </w:r>
      <w:proofErr w:type="gramEnd"/>
      <w:r w:rsidRPr="00941C5D">
        <w:t>(buffer,0,sizeof(buffer));</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unsigned</w:t>
      </w:r>
      <w:proofErr w:type="gramEnd"/>
      <w:r w:rsidRPr="00941C5D">
        <w:t xml:space="preserve"> char code;</w:t>
      </w:r>
    </w:p>
    <w:p w:rsidR="009D2EF1" w:rsidRPr="00941C5D" w:rsidRDefault="009D2EF1" w:rsidP="009D2EF1">
      <w:pPr>
        <w:pStyle w:val="codes"/>
        <w:spacing w:after="0"/>
      </w:pPr>
      <w:r w:rsidRPr="00941C5D">
        <w:t xml:space="preserve">    </w:t>
      </w:r>
      <w:proofErr w:type="gramStart"/>
      <w:r w:rsidRPr="00941C5D">
        <w:t>unsigned</w:t>
      </w:r>
      <w:proofErr w:type="gramEnd"/>
      <w:r w:rsidRPr="00941C5D">
        <w:t xml:space="preserve"> int value;</w:t>
      </w:r>
    </w:p>
    <w:p w:rsidR="009D2EF1" w:rsidRPr="00941C5D" w:rsidRDefault="009D2EF1" w:rsidP="009D2EF1">
      <w:pPr>
        <w:pStyle w:val="codes"/>
        <w:spacing w:after="0"/>
      </w:pPr>
    </w:p>
    <w:p w:rsidR="009D2EF1" w:rsidRPr="00941C5D" w:rsidRDefault="009D2EF1" w:rsidP="009D2EF1">
      <w:pPr>
        <w:pStyle w:val="codes"/>
        <w:spacing w:after="0"/>
      </w:pPr>
      <w:r w:rsidRPr="00941C5D">
        <w:t>/////////////variables for inner loop////////////</w:t>
      </w:r>
    </w:p>
    <w:p w:rsidR="009D2EF1" w:rsidRPr="00941C5D" w:rsidRDefault="009D2EF1" w:rsidP="009D2EF1">
      <w:pPr>
        <w:pStyle w:val="codes"/>
        <w:spacing w:after="0"/>
      </w:pPr>
      <w:r w:rsidRPr="00941C5D">
        <w:tab/>
      </w:r>
      <w:proofErr w:type="gramStart"/>
      <w:r w:rsidRPr="00941C5D">
        <w:t>int</w:t>
      </w:r>
      <w:proofErr w:type="gramEnd"/>
      <w:r w:rsidRPr="00941C5D">
        <w:t xml:space="preserve"> language;</w:t>
      </w:r>
    </w:p>
    <w:p w:rsidR="009D2EF1" w:rsidRPr="00941C5D" w:rsidRDefault="009D2EF1" w:rsidP="009D2EF1">
      <w:pPr>
        <w:pStyle w:val="codes"/>
        <w:spacing w:after="0"/>
      </w:pPr>
      <w:r w:rsidRPr="00941C5D">
        <w:tab/>
      </w:r>
      <w:proofErr w:type="gramStart"/>
      <w:r w:rsidRPr="00941C5D">
        <w:t>int</w:t>
      </w:r>
      <w:proofErr w:type="gramEnd"/>
      <w:r w:rsidRPr="00941C5D">
        <w:t xml:space="preserve"> condition = 0;</w:t>
      </w:r>
    </w:p>
    <w:p w:rsidR="009D2EF1" w:rsidRPr="00941C5D" w:rsidRDefault="009D2EF1" w:rsidP="009D2EF1">
      <w:pPr>
        <w:pStyle w:val="codes"/>
        <w:spacing w:after="0"/>
      </w:pPr>
      <w:r w:rsidRPr="00941C5D">
        <w:tab/>
      </w:r>
      <w:proofErr w:type="gramStart"/>
      <w:r w:rsidRPr="00941C5D">
        <w:t>int</w:t>
      </w:r>
      <w:proofErr w:type="gramEnd"/>
      <w:r w:rsidRPr="00941C5D">
        <w:t xml:space="preserve"> detect = 0;</w:t>
      </w:r>
    </w:p>
    <w:p w:rsidR="009D2EF1" w:rsidRPr="00941C5D" w:rsidRDefault="009D2EF1" w:rsidP="009D2EF1">
      <w:pPr>
        <w:pStyle w:val="codes"/>
        <w:spacing w:after="0"/>
      </w:pPr>
      <w:r w:rsidRPr="00941C5D">
        <w:lastRenderedPageBreak/>
        <w:tab/>
      </w:r>
      <w:proofErr w:type="gramStart"/>
      <w:r w:rsidRPr="00941C5D">
        <w:t>int</w:t>
      </w:r>
      <w:proofErr w:type="gramEnd"/>
      <w:r w:rsidRPr="00941C5D">
        <w:t xml:space="preserve"> lock_condition = 0;</w:t>
      </w:r>
    </w:p>
    <w:p w:rsidR="009D2EF1" w:rsidRPr="00941C5D" w:rsidRDefault="009D2EF1" w:rsidP="009D2EF1">
      <w:pPr>
        <w:pStyle w:val="codes"/>
        <w:spacing w:after="0"/>
      </w:pPr>
      <w:r w:rsidRPr="00941C5D">
        <w:tab/>
      </w:r>
      <w:proofErr w:type="gramStart"/>
      <w:r w:rsidRPr="00941C5D">
        <w:t>int</w:t>
      </w:r>
      <w:proofErr w:type="gramEnd"/>
      <w:r w:rsidRPr="00941C5D">
        <w:t xml:space="preserve"> signal = 0;</w:t>
      </w:r>
    </w:p>
    <w:p w:rsidR="009D2EF1" w:rsidRPr="00941C5D" w:rsidRDefault="009D2EF1" w:rsidP="009D2EF1">
      <w:pPr>
        <w:pStyle w:val="codes"/>
        <w:spacing w:after="0"/>
      </w:pPr>
      <w:r w:rsidRPr="00941C5D">
        <w:tab/>
      </w:r>
    </w:p>
    <w:p w:rsidR="009D2EF1" w:rsidRPr="00941C5D" w:rsidRDefault="009D2EF1" w:rsidP="009D2EF1">
      <w:pPr>
        <w:pStyle w:val="codes"/>
        <w:spacing w:after="0"/>
      </w:pPr>
      <w:r w:rsidRPr="00941C5D">
        <w:tab/>
        <w:t>socket_fd = init_</w:t>
      </w:r>
      <w:proofErr w:type="gramStart"/>
      <w:r w:rsidRPr="00941C5D">
        <w:t>tcp(</w:t>
      </w:r>
      <w:proofErr w:type="gramEnd"/>
      <w:r w:rsidRPr="00941C5D">
        <w:t>);</w:t>
      </w:r>
    </w:p>
    <w:p w:rsidR="009D2EF1" w:rsidRPr="00941C5D" w:rsidRDefault="009D2EF1" w:rsidP="009D2EF1">
      <w:pPr>
        <w:pStyle w:val="codes"/>
        <w:spacing w:after="0"/>
      </w:pPr>
      <w:r w:rsidRPr="00941C5D">
        <w:tab/>
      </w:r>
      <w:proofErr w:type="gramStart"/>
      <w:r w:rsidRPr="00941C5D">
        <w:t>if</w:t>
      </w:r>
      <w:proofErr w:type="gramEnd"/>
      <w:r w:rsidRPr="00941C5D">
        <w:t xml:space="preserve"> (!socket_fd) exit(1);</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while(</w:t>
      </w:r>
      <w:proofErr w:type="gramEnd"/>
      <w:r w:rsidRPr="00941C5D">
        <w:t xml:space="preserv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size</w:t>
      </w:r>
      <w:proofErr w:type="gramEnd"/>
      <w:r w:rsidRPr="00941C5D">
        <w:t xml:space="preserve"> = sizeof(struct sockaddr_in);</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  if</w:t>
      </w:r>
      <w:proofErr w:type="gramEnd"/>
      <w:r w:rsidRPr="00941C5D">
        <w:t xml:space="preserve"> (accept_client(socket_fd)==-1)</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r>
      <w:proofErr w:type="gramStart"/>
      <w:r w:rsidRPr="00941C5D">
        <w:t>fprintf(</w:t>
      </w:r>
      <w:proofErr w:type="gramEnd"/>
      <w:r w:rsidRPr="00941C5D">
        <w:t>stderr, "Accept did not work\n");</w:t>
      </w:r>
    </w:p>
    <w:p w:rsidR="009D2EF1" w:rsidRPr="00941C5D" w:rsidRDefault="009D2EF1" w:rsidP="009D2EF1">
      <w:pPr>
        <w:pStyle w:val="codes"/>
        <w:spacing w:after="0"/>
      </w:pPr>
      <w:r w:rsidRPr="00941C5D">
        <w:tab/>
      </w:r>
      <w:r w:rsidRPr="00941C5D">
        <w:tab/>
      </w:r>
      <w:r w:rsidRPr="00941C5D">
        <w:tab/>
      </w:r>
      <w:proofErr w:type="gramStart"/>
      <w:r w:rsidRPr="00941C5D">
        <w:t>exit(</w:t>
      </w:r>
      <w:proofErr w:type="gramEnd"/>
      <w:r w:rsidRPr="00941C5D">
        <w: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ab/>
      </w:r>
      <w:r w:rsidRPr="00941C5D">
        <w:tab/>
      </w:r>
      <w:proofErr w:type="gramStart"/>
      <w:r w:rsidRPr="00941C5D">
        <w:t>if</w:t>
      </w:r>
      <w:proofErr w:type="gramEnd"/>
      <w:r w:rsidRPr="00941C5D">
        <w:t xml:space="preserve"> ((client_fd = accept(socket_fd, (struct sockaddr *)&amp;dest, &amp;size))==-1 ) </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perror(</w:t>
      </w:r>
      <w:proofErr w:type="gramEnd"/>
      <w:r w:rsidRPr="00941C5D">
        <w:t>"accept");</w:t>
      </w:r>
    </w:p>
    <w:p w:rsidR="009D2EF1" w:rsidRPr="00941C5D" w:rsidRDefault="009D2EF1" w:rsidP="009D2EF1">
      <w:pPr>
        <w:pStyle w:val="codes"/>
        <w:spacing w:after="0"/>
      </w:pPr>
      <w:r w:rsidRPr="00941C5D">
        <w:tab/>
      </w:r>
      <w:r w:rsidRPr="00941C5D">
        <w:tab/>
      </w:r>
      <w:r w:rsidRPr="00941C5D">
        <w:tab/>
      </w:r>
      <w:proofErr w:type="gramStart"/>
      <w:r w:rsidRPr="00941C5D">
        <w:t>return(</w:t>
      </w:r>
      <w:proofErr w:type="gramEnd"/>
      <w:r w:rsidRPr="00941C5D">
        <w: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roofErr w:type="gramStart"/>
      <w:r w:rsidRPr="00941C5D">
        <w:t>printf(</w:t>
      </w:r>
      <w:proofErr w:type="gramEnd"/>
      <w:r w:rsidRPr="00941C5D">
        <w:t>"\nServer got connection from client %s\n", inet_ntoa(dest.sin_addr));</w:t>
      </w:r>
    </w:p>
    <w:p w:rsidR="009D2EF1" w:rsidRPr="00941C5D" w:rsidRDefault="009D2EF1" w:rsidP="009D2EF1">
      <w:pPr>
        <w:pStyle w:val="codes"/>
        <w:spacing w:after="0"/>
      </w:pPr>
      <w:r w:rsidRPr="00941C5D">
        <w:t xml:space="preserve">        clock_</w:t>
      </w:r>
      <w:proofErr w:type="gramStart"/>
      <w:r w:rsidRPr="00941C5D">
        <w:t>gettime(</w:t>
      </w:r>
      <w:proofErr w:type="gramEnd"/>
      <w:r w:rsidRPr="00941C5D">
        <w:t xml:space="preserve">CLOCK_MONOTONIC_RAW, &amp;start);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while(</w:t>
      </w:r>
      <w:proofErr w:type="gramEnd"/>
      <w:r w:rsidRPr="00941C5D">
        <w:t xml:space="preserv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0) ////language selection/////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Please choose the language to be selected");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1. English \t 2. German \n");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xml:space="preserve">" your option please : \n"); </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scanf(</w:t>
      </w:r>
      <w:proofErr w:type="gramEnd"/>
      <w:r w:rsidRPr="00941C5D">
        <w:t>"%d", &amp; language );</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sendd(</w:t>
      </w:r>
      <w:proofErr w:type="gramEnd"/>
      <w:r w:rsidRPr="00941C5D">
        <w:t>client_fd , HMI_READY );</w:t>
      </w:r>
    </w:p>
    <w:p w:rsidR="009D2EF1" w:rsidRPr="00941C5D" w:rsidRDefault="009D2EF1" w:rsidP="009D2EF1">
      <w:pPr>
        <w:pStyle w:val="codes"/>
        <w:spacing w:after="0"/>
      </w:pPr>
      <w:r w:rsidRPr="00941C5D">
        <w:tab/>
      </w:r>
      <w:r w:rsidRPr="00941C5D">
        <w:tab/>
      </w:r>
      <w:r w:rsidRPr="00941C5D">
        <w:tab/>
      </w:r>
      <w:r w:rsidRPr="00941C5D">
        <w:tab/>
        <w:t>/////-----&gt;&gt;&gt;&gt;&gt; send signal to the EB guide for language selection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condition == 1)////// plug detection and intialization//////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please insert the plug into the system \n");</w:t>
      </w:r>
    </w:p>
    <w:p w:rsidR="009D2EF1" w:rsidRPr="00941C5D" w:rsidRDefault="009D2EF1" w:rsidP="009D2EF1">
      <w:pPr>
        <w:pStyle w:val="codes"/>
        <w:spacing w:after="0"/>
      </w:pP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detect</w:t>
      </w:r>
      <w:proofErr w:type="gramEnd"/>
      <w:r w:rsidRPr="00941C5D">
        <w:t xml:space="preserve"> = fire_event(CABLE_DETECTED , 0 ,client_fd);</w:t>
      </w:r>
    </w:p>
    <w:p w:rsidR="009D2EF1" w:rsidRPr="00941C5D" w:rsidRDefault="009D2EF1" w:rsidP="009D2EF1">
      <w:pPr>
        <w:pStyle w:val="codes"/>
        <w:spacing w:after="0"/>
      </w:pPr>
      <w:r w:rsidRPr="00941C5D">
        <w:lastRenderedPageBreak/>
        <w:tab/>
      </w:r>
      <w:r w:rsidRPr="00941C5D">
        <w:tab/>
      </w:r>
      <w:r w:rsidRPr="00941C5D">
        <w:tab/>
      </w:r>
      <w:r w:rsidRPr="00941C5D">
        <w:tab/>
      </w:r>
      <w:proofErr w:type="gramStart"/>
      <w:r w:rsidRPr="00941C5D">
        <w:t>if(</w:t>
      </w:r>
      <w:proofErr w:type="gramEnd"/>
      <w:r w:rsidRPr="00941C5D">
        <w:t xml:space="preserve"> detect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 the cable has been connected and the car has been detected");</w:t>
      </w:r>
    </w:p>
    <w:p w:rsidR="009D2EF1" w:rsidRPr="00941C5D" w:rsidRDefault="009D2EF1" w:rsidP="009D2EF1">
      <w:pPr>
        <w:pStyle w:val="codes"/>
        <w:spacing w:after="0"/>
      </w:pPr>
      <w:r w:rsidRPr="00941C5D">
        <w:tab/>
      </w:r>
      <w:r w:rsidRPr="00941C5D">
        <w:tab/>
      </w:r>
      <w:r w:rsidRPr="00941C5D">
        <w:tab/>
      </w:r>
      <w:r w:rsidRPr="00941C5D">
        <w:tab/>
      </w:r>
      <w:r w:rsidRPr="00941C5D">
        <w:tab/>
        <w:t>///////the signal from the EVSE for the lock status ////////</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signal</w:t>
      </w:r>
      <w:proofErr w:type="gramEnd"/>
      <w:r w:rsidRPr="00941C5D">
        <w:t xml:space="preserve"> = receivee(socket_fd , &amp;code, &amp;value);</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if(</w:t>
      </w:r>
      <w:proofErr w:type="gramEnd"/>
      <w:r w:rsidRPr="00941C5D">
        <w:t>fire_event( CABLE_LOCK , signal,client_fd)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else</w:t>
      </w:r>
      <w:proofErr w:type="gramEnd"/>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r>
      <w:proofErr w:type="gramStart"/>
      <w:r w:rsidRPr="00941C5D">
        <w:t>condition</w:t>
      </w:r>
      <w:proofErr w:type="gramEnd"/>
      <w:r w:rsidRPr="00941C5D">
        <w:t xml:space="preserve">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\n the cable has not been detected continue loop"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2)</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vehicle status is :");</w:t>
      </w:r>
    </w:p>
    <w:p w:rsidR="009D2EF1" w:rsidRPr="00941C5D" w:rsidRDefault="009D2EF1" w:rsidP="009D2EF1">
      <w:pPr>
        <w:pStyle w:val="codes"/>
        <w:spacing w:after="0"/>
      </w:pPr>
      <w:r w:rsidRPr="00941C5D">
        <w:tab/>
      </w:r>
      <w:r w:rsidRPr="00941C5D">
        <w:tab/>
      </w:r>
      <w:r w:rsidRPr="00941C5D">
        <w:tab/>
      </w:r>
      <w:r w:rsidRPr="00941C5D">
        <w:tab/>
        <w:t>//signal =0</w:t>
      </w:r>
      <w:proofErr w:type="gramStart"/>
      <w:r w:rsidRPr="00941C5D">
        <w:t>;/</w:t>
      </w:r>
      <w:proofErr w:type="gramEnd"/>
      <w:r w:rsidRPr="00941C5D">
        <w:t>////signal for the protocol detected////////////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signal</w:t>
      </w:r>
      <w:proofErr w:type="gramEnd"/>
      <w:r w:rsidRPr="00941C5D">
        <w:t xml:space="preserve"> = receivee(client_fd , &amp;code, &amp;value);</w:t>
      </w:r>
    </w:p>
    <w:p w:rsidR="009D2EF1" w:rsidRPr="00941C5D" w:rsidRDefault="009D2EF1" w:rsidP="009D2EF1">
      <w:pPr>
        <w:pStyle w:val="codes"/>
        <w:spacing w:after="0"/>
      </w:pP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 xml:space="preserve"> PROTOCOL_DETECT , code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/*if (code == ISO15118_DETECTED)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ISO 15118 was detected and proceeding to next state \n");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PROTOCOL_DETECT , ISO15118_DETECTED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if(code == IEC61851_DETECTED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"\nthe IEC 61851 was detected\n");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PROTOCOL_DETECT, IEC61851_DETECTED,client_fd);</w:t>
      </w:r>
    </w:p>
    <w:p w:rsidR="009D2EF1" w:rsidRPr="00941C5D" w:rsidRDefault="009D2EF1" w:rsidP="009D2EF1">
      <w:pPr>
        <w:pStyle w:val="codes"/>
        <w:spacing w:after="0"/>
      </w:pPr>
      <w:r w:rsidRPr="00941C5D">
        <w:tab/>
      </w:r>
      <w:r w:rsidRPr="00941C5D">
        <w:tab/>
      </w:r>
      <w:r w:rsidRPr="00941C5D">
        <w:tab/>
      </w:r>
      <w:r w:rsidRPr="00941C5D">
        <w:tab/>
      </w:r>
      <w:r w:rsidRPr="00941C5D">
        <w:tab/>
        <w:t>////condition = ///////////////</w:t>
      </w:r>
      <w:proofErr w:type="gramStart"/>
      <w:r w:rsidRPr="00941C5D">
        <w:t>/ ;</w:t>
      </w:r>
      <w:proofErr w:type="gramEnd"/>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if(code == MANUAL_CHARGING)</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"\n no protocol detected will need to move towards manual charging\n");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PROTOCOL_DETECT, MANUAL_CHARGING,client_fd);</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t>//////condition =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 is this even required?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xml:space="preserve"> ("\n error in detection. Lost communication\n resetting connection \n");</w:t>
      </w:r>
    </w:p>
    <w:p w:rsidR="009D2EF1" w:rsidRPr="00941C5D" w:rsidRDefault="009D2EF1" w:rsidP="009D2EF1">
      <w:pPr>
        <w:pStyle w:val="codes"/>
        <w:spacing w:after="0"/>
      </w:pPr>
      <w:r w:rsidRPr="00941C5D">
        <w:tab/>
      </w:r>
      <w:r w:rsidRPr="00941C5D">
        <w:tab/>
      </w:r>
      <w:r w:rsidRPr="00941C5D">
        <w:tab/>
      </w:r>
      <w:r w:rsidRPr="00941C5D">
        <w:tab/>
      </w:r>
      <w:r w:rsidRPr="00941C5D">
        <w:tab/>
        <w:t>init_</w:t>
      </w:r>
      <w:proofErr w:type="gramStart"/>
      <w:r w:rsidRPr="00941C5D">
        <w:t>statemachine(</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condition</w:t>
      </w:r>
      <w:proofErr w:type="gramEnd"/>
      <w:r w:rsidRPr="00941C5D">
        <w:t xml:space="preserve"> =0;</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3)</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xml:space="preserve">"\n the protocol has been detected . Now initiating the information and account details process\n"); </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REGISTER , 0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payment and the initial requirement has been done\n");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AUTHORIZATION , 0 , 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 condition == 4)</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 \n the car is ready for charging.\n\n please press the button to charge the vehicle\n");</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START_CHARGE, 0 , client_fd);</w:t>
      </w:r>
    </w:p>
    <w:p w:rsidR="009D2EF1" w:rsidRPr="00941C5D" w:rsidRDefault="009D2EF1" w:rsidP="009D2EF1">
      <w:pPr>
        <w:pStyle w:val="codes"/>
        <w:spacing w:after="0"/>
      </w:pPr>
      <w:r w:rsidRPr="00941C5D">
        <w:tab/>
      </w:r>
      <w:r w:rsidRPr="00941C5D">
        <w:tab/>
      </w:r>
      <w:r w:rsidRPr="00941C5D">
        <w:tab/>
      </w:r>
      <w:r w:rsidRPr="00941C5D">
        <w:tab/>
        <w:t>//do</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CHARGING_STATUS , 0 , client_fd);</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MANUAL_STOP,0,client_fd);</w:t>
      </w:r>
      <w:r w:rsidRPr="00941C5D">
        <w:tab/>
      </w:r>
    </w:p>
    <w:p w:rsidR="009D2EF1" w:rsidRPr="00941C5D" w:rsidRDefault="009D2EF1" w:rsidP="009D2EF1">
      <w:pPr>
        <w:pStyle w:val="codes"/>
        <w:spacing w:after="0"/>
      </w:pPr>
      <w:r w:rsidRPr="00941C5D">
        <w:tab/>
      </w:r>
      <w:r w:rsidRPr="00941C5D">
        <w:tab/>
      </w:r>
      <w:r w:rsidRPr="00941C5D">
        <w:tab/>
      </w:r>
      <w:r w:rsidRPr="00941C5D">
        <w:tab/>
        <w:t>//</w:t>
      </w:r>
      <w:proofErr w:type="gramStart"/>
      <w:r w:rsidRPr="00941C5D">
        <w:t>}while</w:t>
      </w:r>
      <w:proofErr w:type="gramEnd"/>
      <w:r w:rsidRPr="00941C5D">
        <w:t>((fire_event(FULL_CHARGE,0 , client_fd)|| fire_event(MANUAL_STOP,0,client_fd)) == 1);</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car has stopped charging");</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payment details are as follows:");</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METER_RECEIPT , 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condition == 5)</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"\nThe payment will be processed now");</w:t>
      </w:r>
    </w:p>
    <w:p w:rsidR="009D2EF1" w:rsidRPr="00941C5D" w:rsidRDefault="009D2EF1" w:rsidP="009D2EF1">
      <w:pPr>
        <w:pStyle w:val="codes"/>
        <w:spacing w:after="0"/>
      </w:pPr>
      <w:r w:rsidRPr="00941C5D">
        <w:tab/>
      </w:r>
      <w:r w:rsidRPr="00941C5D">
        <w:tab/>
      </w:r>
      <w:r w:rsidRPr="00941C5D">
        <w:tab/>
      </w:r>
      <w:r w:rsidRPr="00941C5D">
        <w:tab/>
        <w:t>///////try the payment using the details logged before////</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INITIATE_PAYMENT,0,client_fd);</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PAYMENT_SUCESSFUL,0,client_fd);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 xml:space="preserve">/*if </w:t>
      </w:r>
      <w:proofErr w:type="gramStart"/>
      <w:r w:rsidRPr="00941C5D">
        <w:t>( fire</w:t>
      </w:r>
      <w:proofErr w:type="gramEnd"/>
      <w:r w:rsidRPr="00941C5D">
        <w:t>_event(INITIATE_PAYMENT , 0 ,client_fd)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the payment was sucessful");</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PAYMENT_SUCESSFUL , 0,client_fd);</w:t>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r>
      <w:proofErr w:type="gramStart"/>
      <w:r w:rsidRPr="00941C5D">
        <w:t>condition</w:t>
      </w:r>
      <w:proofErr w:type="gramEnd"/>
      <w:r w:rsidRPr="00941C5D">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else</w:t>
      </w:r>
      <w:proofErr w:type="gramEnd"/>
      <w:r w:rsidRPr="00941C5D">
        <w:t xml:space="preserve">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proofErr w:type="gramStart"/>
      <w:r w:rsidRPr="00941C5D">
        <w:t>printf(</w:t>
      </w:r>
      <w:proofErr w:type="gramEnd"/>
      <w:r w:rsidRPr="00941C5D">
        <w:t>" the payment was unsucessful\n");</w:t>
      </w:r>
    </w:p>
    <w:p w:rsidR="009D2EF1" w:rsidRPr="00941C5D" w:rsidRDefault="009D2EF1" w:rsidP="009D2EF1">
      <w:pPr>
        <w:pStyle w:val="codes"/>
        <w:spacing w:after="0"/>
      </w:pPr>
      <w:r w:rsidRPr="00941C5D">
        <w:tab/>
      </w:r>
      <w:r w:rsidRPr="00941C5D">
        <w:tab/>
      </w:r>
      <w:r w:rsidRPr="00941C5D">
        <w:tab/>
      </w:r>
      <w:r w:rsidRPr="00941C5D">
        <w:tab/>
      </w:r>
      <w:r w:rsidRPr="00941C5D">
        <w:tab/>
        <w:t>fire_</w:t>
      </w:r>
      <w:proofErr w:type="gramStart"/>
      <w:r w:rsidRPr="00941C5D">
        <w:t>event(</w:t>
      </w:r>
      <w:proofErr w:type="gramEnd"/>
      <w:r w:rsidRPr="00941C5D">
        <w:t>PAYMENT_UNSUCESSFUL,0,client_fd);</w:t>
      </w:r>
    </w:p>
    <w:p w:rsidR="009D2EF1" w:rsidRPr="00941C5D" w:rsidRDefault="009D2EF1" w:rsidP="009D2EF1">
      <w:pPr>
        <w:pStyle w:val="codes"/>
        <w:spacing w:after="0"/>
      </w:pPr>
      <w:r w:rsidRPr="00941C5D">
        <w:tab/>
      </w:r>
      <w:r w:rsidRPr="00941C5D">
        <w:tab/>
      </w:r>
      <w:r w:rsidRPr="00941C5D">
        <w:tab/>
      </w:r>
      <w:r w:rsidRPr="00941C5D">
        <w:tab/>
      </w:r>
      <w:r w:rsidRPr="00941C5D">
        <w:tab/>
        <w:t xml:space="preserve">//condition </w:t>
      </w:r>
      <w:proofErr w:type="gramStart"/>
      <w:r w:rsidRPr="00941C5D">
        <w:t>= ;/</w:t>
      </w:r>
      <w:proofErr w:type="gramEnd"/>
      <w:r w:rsidRPr="00941C5D">
        <w:t>///special error case</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proofErr w:type="gramStart"/>
      <w:r w:rsidRPr="00941C5D">
        <w:t>if</w:t>
      </w:r>
      <w:proofErr w:type="gramEnd"/>
      <w:r w:rsidRPr="00941C5D">
        <w:t xml:space="preserve"> (condition == 6)</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cable will be unlocked now ");</w:t>
      </w:r>
    </w:p>
    <w:p w:rsidR="009D2EF1" w:rsidRPr="00941C5D" w:rsidRDefault="009D2EF1" w:rsidP="009D2EF1">
      <w:pPr>
        <w:pStyle w:val="codes"/>
        <w:spacing w:after="0"/>
      </w:pPr>
      <w:r w:rsidRPr="00941C5D">
        <w:tab/>
      </w:r>
      <w:r w:rsidRPr="00941C5D">
        <w:tab/>
      </w:r>
      <w:r w:rsidRPr="00941C5D">
        <w:tab/>
      </w:r>
      <w:r w:rsidRPr="00941C5D">
        <w:tab/>
        <w:t>fire_</w:t>
      </w:r>
      <w:proofErr w:type="gramStart"/>
      <w:r w:rsidRPr="00941C5D">
        <w:t>event(</w:t>
      </w:r>
      <w:proofErr w:type="gramEnd"/>
      <w:r w:rsidRPr="00941C5D">
        <w:t>CABLE_UN_LOCK , 0,client_fd);</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condition</w:t>
      </w:r>
      <w:proofErr w:type="gramEnd"/>
      <w:r w:rsidRPr="00941C5D">
        <w:t xml:space="preserve"> = 0;</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 the charging process has been completed \n Thankyou please use me again\n\n\n\n");</w:t>
      </w:r>
    </w:p>
    <w:p w:rsidR="009D2EF1" w:rsidRPr="00941C5D" w:rsidRDefault="009D2EF1" w:rsidP="009D2EF1">
      <w:pPr>
        <w:pStyle w:val="codes"/>
        <w:spacing w:after="0"/>
      </w:pPr>
      <w:r w:rsidRPr="00941C5D">
        <w:tab/>
      </w:r>
      <w:r w:rsidRPr="00941C5D">
        <w:tab/>
      </w:r>
      <w:r w:rsidRPr="00941C5D">
        <w:tab/>
      </w:r>
      <w:r w:rsidRPr="00941C5D">
        <w:tab/>
      </w:r>
      <w:proofErr w:type="gramStart"/>
      <w:r w:rsidRPr="00941C5D">
        <w:t>printf(</w:t>
      </w:r>
      <w:proofErr w:type="gramEnd"/>
      <w:r w:rsidRPr="00941C5D">
        <w:t>"++++++++++++++++++++++++++++++++++++\n");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t>} //End of Inner While...</w:t>
      </w:r>
    </w:p>
    <w:p w:rsidR="009D2EF1" w:rsidRPr="00941C5D" w:rsidRDefault="009D2EF1" w:rsidP="009D2EF1">
      <w:pPr>
        <w:pStyle w:val="codes"/>
        <w:spacing w:after="0"/>
      </w:pPr>
      <w:r w:rsidRPr="00941C5D">
        <w:t xml:space="preserve">        //Close Connection Socket</w:t>
      </w:r>
    </w:p>
    <w:p w:rsidR="009D2EF1" w:rsidRPr="00941C5D" w:rsidRDefault="009D2EF1" w:rsidP="009D2EF1">
      <w:pPr>
        <w:pStyle w:val="codes"/>
        <w:spacing w:after="0"/>
      </w:pPr>
      <w:r w:rsidRPr="00941C5D">
        <w:t xml:space="preserve">        </w:t>
      </w:r>
      <w:proofErr w:type="gramStart"/>
      <w:r w:rsidRPr="00941C5D">
        <w:t>close(</w:t>
      </w:r>
      <w:proofErr w:type="gramEnd"/>
      <w:r w:rsidRPr="00941C5D">
        <w:t>client_fd);</w:t>
      </w:r>
    </w:p>
    <w:p w:rsidR="009D2EF1" w:rsidRPr="00941C5D" w:rsidRDefault="009D2EF1" w:rsidP="009D2EF1">
      <w:pPr>
        <w:pStyle w:val="codes"/>
        <w:spacing w:after="0"/>
      </w:pPr>
      <w:r w:rsidRPr="00941C5D">
        <w:t xml:space="preserve">    } //Outer While</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roofErr w:type="gramStart"/>
      <w:r w:rsidRPr="00941C5D">
        <w:t>close(</w:t>
      </w:r>
      <w:proofErr w:type="gramEnd"/>
      <w:r w:rsidRPr="00941C5D">
        <w:t>socket_fd);</w:t>
      </w:r>
    </w:p>
    <w:p w:rsidR="009D2EF1" w:rsidRPr="00941C5D" w:rsidRDefault="009D2EF1" w:rsidP="009D2EF1">
      <w:pPr>
        <w:pStyle w:val="codes"/>
        <w:spacing w:after="0"/>
      </w:pPr>
      <w:r w:rsidRPr="00941C5D">
        <w:t xml:space="preserve">    </w:t>
      </w:r>
      <w:proofErr w:type="gramStart"/>
      <w:r w:rsidRPr="00941C5D">
        <w:t>return</w:t>
      </w:r>
      <w:proofErr w:type="gramEnd"/>
      <w:r w:rsidRPr="00941C5D">
        <w:t xml:space="preserve"> 0;</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r w:rsidRPr="00941C5D">
        <w:t>//End of main</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//unsigned char </w:t>
      </w:r>
      <w:proofErr w:type="gramStart"/>
      <w:r w:rsidRPr="00941C5D">
        <w:t>receivee(</w:t>
      </w:r>
      <w:proofErr w:type="gramEnd"/>
      <w:r w:rsidRPr="00941C5D">
        <w:t>int client_fd,unsigned char *code, unsigned int *value);</w:t>
      </w:r>
    </w:p>
    <w:p w:rsidR="009D2EF1" w:rsidRPr="00941C5D" w:rsidRDefault="009D2EF1" w:rsidP="009D2EF1">
      <w:pPr>
        <w:pStyle w:val="codes"/>
        <w:spacing w:after="0"/>
      </w:pPr>
    </w:p>
    <w:p w:rsidR="009D2EF1" w:rsidRDefault="009D2EF1" w:rsidP="009D2EF1">
      <w:pPr>
        <w:pStyle w:val="codes"/>
        <w:spacing w:after="0"/>
      </w:pPr>
      <w:r>
        <w:br w:type="page"/>
      </w:r>
    </w:p>
    <w:p w:rsidR="009D2EF1" w:rsidRPr="002C0FAC" w:rsidRDefault="009D2EF1" w:rsidP="009D2EF1">
      <w:pPr>
        <w:pStyle w:val="codes"/>
        <w:spacing w:after="0"/>
      </w:pPr>
      <w:r w:rsidRPr="002C0FAC">
        <w:lastRenderedPageBreak/>
        <w:t>/*</w:t>
      </w:r>
    </w:p>
    <w:p w:rsidR="009D2EF1" w:rsidRPr="002C0FAC" w:rsidRDefault="009D2EF1" w:rsidP="009D2EF1">
      <w:pPr>
        <w:pStyle w:val="codes"/>
        <w:spacing w:after="0"/>
      </w:pPr>
      <w:r w:rsidRPr="002C0FAC">
        <w:t xml:space="preserve"> </w:t>
      </w:r>
      <w:proofErr w:type="gramStart"/>
      <w:r w:rsidRPr="002C0FAC">
        <w:t>*  switchpi.h</w:t>
      </w:r>
      <w:proofErr w:type="gramEnd"/>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w:t>
      </w:r>
      <w:proofErr w:type="gramStart"/>
      <w:r w:rsidRPr="002C0FAC">
        <w:t>*  header</w:t>
      </w:r>
      <w:proofErr w:type="gramEnd"/>
      <w:r w:rsidRPr="002C0FAC">
        <w:t xml:space="preserve"> file for switchpi.c</w:t>
      </w:r>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 </w:t>
      </w:r>
      <w:r w:rsidRPr="002C0FAC">
        <w:tab/>
        <w:t xml:space="preserve">Author </w:t>
      </w:r>
      <w:r w:rsidRPr="002C0FAC">
        <w:tab/>
      </w:r>
      <w:r w:rsidRPr="002C0FAC">
        <w:tab/>
        <w:t>: Jiztom</w:t>
      </w:r>
    </w:p>
    <w:p w:rsidR="009D2EF1" w:rsidRPr="002C0FAC" w:rsidRDefault="009D2EF1" w:rsidP="009D2EF1">
      <w:pPr>
        <w:pStyle w:val="codes"/>
        <w:spacing w:after="0"/>
      </w:pPr>
      <w:r w:rsidRPr="002C0FAC">
        <w:t xml:space="preserve"> * </w:t>
      </w:r>
      <w:r w:rsidRPr="002C0FAC">
        <w:tab/>
        <w:t>Created on</w:t>
      </w:r>
      <w:r w:rsidRPr="002C0FAC">
        <w:tab/>
        <w:t>: 01.03.2017</w:t>
      </w:r>
    </w:p>
    <w:p w:rsidR="009D2EF1" w:rsidRPr="002C0FAC" w:rsidRDefault="009D2EF1" w:rsidP="009D2EF1">
      <w:pPr>
        <w:pStyle w:val="codes"/>
        <w:spacing w:after="0"/>
      </w:pPr>
      <w:r w:rsidRPr="002C0FAC">
        <w:t xml:space="preserve"> * modified on</w:t>
      </w:r>
      <w:r w:rsidRPr="002C0FAC">
        <w:tab/>
        <w:t>:</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include &lt;stdio.h&gt;</w:t>
      </w:r>
    </w:p>
    <w:p w:rsidR="009D2EF1" w:rsidRPr="002C0FAC" w:rsidRDefault="009D2EF1" w:rsidP="009D2EF1">
      <w:pPr>
        <w:pStyle w:val="codes"/>
        <w:spacing w:after="0"/>
      </w:pPr>
      <w:r w:rsidRPr="002C0FAC">
        <w:t># include &lt;netinet/in.h&gt;</w:t>
      </w:r>
    </w:p>
    <w:p w:rsidR="009D2EF1" w:rsidRPr="002C0FAC" w:rsidRDefault="009D2EF1" w:rsidP="009D2EF1">
      <w:pPr>
        <w:pStyle w:val="codes"/>
        <w:spacing w:after="0"/>
      </w:pPr>
      <w:r w:rsidRPr="002C0FAC">
        <w:t># include &lt;sys/types.h&gt;</w:t>
      </w:r>
    </w:p>
    <w:p w:rsidR="009D2EF1" w:rsidRPr="002C0FAC" w:rsidRDefault="009D2EF1" w:rsidP="009D2EF1">
      <w:pPr>
        <w:pStyle w:val="codes"/>
        <w:spacing w:after="0"/>
      </w:pPr>
      <w:r w:rsidRPr="002C0FAC">
        <w:t># include &lt;sys/socket.h&gt;</w:t>
      </w:r>
    </w:p>
    <w:p w:rsidR="009D2EF1" w:rsidRPr="002C0FAC" w:rsidRDefault="009D2EF1" w:rsidP="009D2EF1">
      <w:pPr>
        <w:pStyle w:val="codes"/>
        <w:spacing w:after="0"/>
      </w:pPr>
      <w:r w:rsidRPr="002C0FAC">
        <w:t xml:space="preserve">#include "transfer.h" </w:t>
      </w:r>
    </w:p>
    <w:p w:rsidR="009D2EF1" w:rsidRPr="002C0FAC" w:rsidRDefault="009D2EF1" w:rsidP="009D2EF1">
      <w:pPr>
        <w:pStyle w:val="codes"/>
        <w:spacing w:after="0"/>
      </w:pPr>
    </w:p>
    <w:p w:rsidR="009D2EF1" w:rsidRPr="002C0FAC" w:rsidRDefault="009D2EF1" w:rsidP="009D2EF1">
      <w:pPr>
        <w:pStyle w:val="codes"/>
        <w:spacing w:after="0"/>
      </w:pPr>
    </w:p>
    <w:p w:rsidR="009D2EF1" w:rsidRPr="002C0FAC" w:rsidRDefault="009D2EF1" w:rsidP="009D2EF1">
      <w:pPr>
        <w:pStyle w:val="codes"/>
        <w:spacing w:after="0"/>
      </w:pPr>
      <w:r w:rsidRPr="002C0FAC">
        <w:t>#ifndef SWITCHPI_H_</w:t>
      </w:r>
    </w:p>
    <w:p w:rsidR="009D2EF1" w:rsidRPr="002C0FAC" w:rsidRDefault="009D2EF1" w:rsidP="009D2EF1">
      <w:pPr>
        <w:pStyle w:val="codes"/>
        <w:spacing w:after="0"/>
      </w:pPr>
      <w:r w:rsidRPr="002C0FAC">
        <w:t>#define SWITCHPI_H_</w:t>
      </w:r>
    </w:p>
    <w:p w:rsidR="009D2EF1" w:rsidRPr="002C0FAC" w:rsidRDefault="009D2EF1" w:rsidP="009D2EF1">
      <w:pPr>
        <w:pStyle w:val="codes"/>
        <w:spacing w:after="0"/>
      </w:pPr>
    </w:p>
    <w:p w:rsidR="009D2EF1" w:rsidRPr="002C0FAC" w:rsidRDefault="009D2EF1" w:rsidP="009D2EF1">
      <w:pPr>
        <w:pStyle w:val="codes"/>
        <w:spacing w:after="0"/>
      </w:pPr>
      <w:proofErr w:type="gramStart"/>
      <w:r w:rsidRPr="002C0FAC">
        <w:t>int</w:t>
      </w:r>
      <w:proofErr w:type="gramEnd"/>
      <w:r w:rsidRPr="002C0FAC">
        <w:t xml:space="preserve"> fire_event ( int event, int param , int socket_fd);</w:t>
      </w:r>
    </w:p>
    <w:p w:rsidR="009D2EF1" w:rsidRPr="002C0FAC" w:rsidRDefault="009D2EF1" w:rsidP="009D2EF1">
      <w:pPr>
        <w:pStyle w:val="codes"/>
        <w:spacing w:after="0"/>
      </w:pPr>
      <w:proofErr w:type="gramStart"/>
      <w:r w:rsidRPr="002C0FAC">
        <w:t>unsigned</w:t>
      </w:r>
      <w:proofErr w:type="gramEnd"/>
      <w:r w:rsidRPr="002C0FAC">
        <w:t xml:space="preserve"> char get_state();</w:t>
      </w:r>
    </w:p>
    <w:p w:rsidR="009D2EF1" w:rsidRPr="002C0FAC" w:rsidRDefault="009D2EF1" w:rsidP="009D2EF1">
      <w:pPr>
        <w:pStyle w:val="codes"/>
        <w:spacing w:after="0"/>
      </w:pPr>
      <w:proofErr w:type="gramStart"/>
      <w:r w:rsidRPr="002C0FAC">
        <w:t>void</w:t>
      </w:r>
      <w:proofErr w:type="gramEnd"/>
      <w:r w:rsidRPr="002C0FAC">
        <w:t xml:space="preserve"> init_statemachine();</w:t>
      </w:r>
    </w:p>
    <w:p w:rsidR="009D2EF1" w:rsidRPr="002C0FAC" w:rsidRDefault="009D2EF1" w:rsidP="009D2EF1">
      <w:pPr>
        <w:pStyle w:val="codes"/>
        <w:spacing w:after="0"/>
      </w:pPr>
    </w:p>
    <w:p w:rsidR="009D2EF1" w:rsidRPr="002C0FAC" w:rsidRDefault="009D2EF1" w:rsidP="009D2EF1">
      <w:pPr>
        <w:pStyle w:val="codes"/>
        <w:spacing w:after="0"/>
      </w:pPr>
      <w:r w:rsidRPr="002C0FAC">
        <w:t>#endif /*SWITCHPI_H_*/</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p>
    <w:p w:rsidR="009D2EF1" w:rsidRDefault="009D2EF1" w:rsidP="009D2EF1">
      <w:pPr>
        <w:pStyle w:val="codes"/>
        <w:spacing w:after="0"/>
      </w:pPr>
      <w:r>
        <w:br w:type="page"/>
      </w:r>
    </w:p>
    <w:p w:rsidR="009D2EF1" w:rsidRPr="00541B6F" w:rsidRDefault="009D2EF1" w:rsidP="009D2EF1">
      <w:pPr>
        <w:pStyle w:val="codes"/>
        <w:spacing w:after="0"/>
      </w:pPr>
      <w:r w:rsidRPr="00541B6F">
        <w:lastRenderedPageBreak/>
        <w:t>/*</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switchpi.c</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xml:space="preserve">* </w:t>
      </w:r>
      <w:proofErr w:type="gramStart"/>
      <w:r w:rsidRPr="00541B6F">
        <w:t>the</w:t>
      </w:r>
      <w:proofErr w:type="gramEnd"/>
      <w:r w:rsidRPr="00541B6F">
        <w:t xml:space="preserve"> switch case function for the raspberry pi</w:t>
      </w:r>
    </w:p>
    <w:p w:rsidR="009D2EF1" w:rsidRPr="00541B6F" w:rsidRDefault="009D2EF1" w:rsidP="009D2EF1">
      <w:pPr>
        <w:pStyle w:val="codes"/>
        <w:spacing w:after="0"/>
      </w:pPr>
      <w:r w:rsidRPr="00541B6F">
        <w:t>* Author: Jiztom Francis K</w:t>
      </w:r>
    </w:p>
    <w:p w:rsidR="009D2EF1" w:rsidRPr="00541B6F" w:rsidRDefault="009D2EF1" w:rsidP="009D2EF1">
      <w:pPr>
        <w:pStyle w:val="codes"/>
        <w:spacing w:after="0"/>
      </w:pPr>
      <w:r w:rsidRPr="00541B6F">
        <w:t xml:space="preserve">* Created </w:t>
      </w:r>
      <w:proofErr w:type="gramStart"/>
      <w:r w:rsidRPr="00541B6F">
        <w:t>on :</w:t>
      </w:r>
      <w:proofErr w:type="gramEnd"/>
      <w:r w:rsidRPr="00541B6F">
        <w:t xml:space="preserve"> 01.03.2017</w:t>
      </w:r>
    </w:p>
    <w:p w:rsidR="009D2EF1" w:rsidRPr="00541B6F" w:rsidRDefault="009D2EF1" w:rsidP="009D2EF1">
      <w:pPr>
        <w:pStyle w:val="codes"/>
        <w:spacing w:after="0"/>
      </w:pPr>
      <w:r w:rsidRPr="00541B6F">
        <w:t>* Modified on: 08.03.2017</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#include "switchpi.h"</w:t>
      </w:r>
    </w:p>
    <w:p w:rsidR="009D2EF1" w:rsidRPr="00541B6F" w:rsidRDefault="009D2EF1" w:rsidP="009D2EF1">
      <w:pPr>
        <w:pStyle w:val="codes"/>
        <w:spacing w:after="0"/>
      </w:pPr>
    </w:p>
    <w:p w:rsidR="009D2EF1" w:rsidRPr="00541B6F" w:rsidRDefault="009D2EF1" w:rsidP="009D2EF1">
      <w:pPr>
        <w:pStyle w:val="codes"/>
        <w:spacing w:after="0"/>
      </w:pPr>
      <w:r w:rsidRPr="00541B6F">
        <w:t>#define ST_PLUG 1</w:t>
      </w:r>
    </w:p>
    <w:p w:rsidR="009D2EF1" w:rsidRPr="00541B6F" w:rsidRDefault="009D2EF1" w:rsidP="009D2EF1">
      <w:pPr>
        <w:pStyle w:val="codes"/>
        <w:spacing w:after="0"/>
      </w:pPr>
      <w:r w:rsidRPr="00541B6F">
        <w:t>#define ST_SIGN_IN 2</w:t>
      </w:r>
    </w:p>
    <w:p w:rsidR="009D2EF1" w:rsidRPr="00541B6F" w:rsidRDefault="009D2EF1" w:rsidP="009D2EF1">
      <w:pPr>
        <w:pStyle w:val="codes"/>
        <w:spacing w:after="0"/>
      </w:pPr>
      <w:r w:rsidRPr="00541B6F">
        <w:t>#define ST_CHARGE 3</w:t>
      </w:r>
    </w:p>
    <w:p w:rsidR="009D2EF1" w:rsidRPr="00541B6F" w:rsidRDefault="009D2EF1" w:rsidP="009D2EF1">
      <w:pPr>
        <w:pStyle w:val="codes"/>
        <w:spacing w:after="0"/>
      </w:pPr>
      <w:r w:rsidRPr="00541B6F">
        <w:t>#define ST_POST_CHARGE 4</w:t>
      </w:r>
    </w:p>
    <w:p w:rsidR="009D2EF1" w:rsidRPr="00541B6F" w:rsidRDefault="009D2EF1" w:rsidP="009D2EF1">
      <w:pPr>
        <w:pStyle w:val="codes"/>
        <w:spacing w:after="0"/>
      </w:pPr>
    </w:p>
    <w:p w:rsidR="009D2EF1" w:rsidRPr="00541B6F" w:rsidRDefault="009D2EF1" w:rsidP="009D2EF1">
      <w:pPr>
        <w:pStyle w:val="codes"/>
        <w:spacing w:after="0"/>
      </w:pPr>
      <w:r w:rsidRPr="00541B6F">
        <w:t>#define CABLE_DETECTED 11</w:t>
      </w:r>
    </w:p>
    <w:p w:rsidR="009D2EF1" w:rsidRPr="00541B6F" w:rsidRDefault="009D2EF1" w:rsidP="009D2EF1">
      <w:pPr>
        <w:pStyle w:val="codes"/>
        <w:spacing w:after="0"/>
      </w:pPr>
      <w:r w:rsidRPr="00541B6F">
        <w:t>#define CABLE_LOCK 12</w:t>
      </w:r>
    </w:p>
    <w:p w:rsidR="009D2EF1" w:rsidRPr="00541B6F" w:rsidRDefault="009D2EF1" w:rsidP="009D2EF1">
      <w:pPr>
        <w:pStyle w:val="codes"/>
        <w:spacing w:after="0"/>
      </w:pPr>
      <w:r w:rsidRPr="00541B6F">
        <w:t>#define PROTOCOL_DETECT 13</w:t>
      </w:r>
    </w:p>
    <w:p w:rsidR="009D2EF1" w:rsidRPr="00541B6F" w:rsidRDefault="009D2EF1" w:rsidP="009D2EF1">
      <w:pPr>
        <w:pStyle w:val="codes"/>
        <w:spacing w:after="0"/>
      </w:pPr>
      <w:r w:rsidRPr="00541B6F">
        <w:t>#define LOCKING_ERROR 14</w:t>
      </w:r>
    </w:p>
    <w:p w:rsidR="009D2EF1" w:rsidRPr="00541B6F" w:rsidRDefault="009D2EF1" w:rsidP="009D2EF1">
      <w:pPr>
        <w:pStyle w:val="codes"/>
        <w:spacing w:after="0"/>
      </w:pPr>
    </w:p>
    <w:p w:rsidR="009D2EF1" w:rsidRPr="00541B6F" w:rsidRDefault="009D2EF1" w:rsidP="009D2EF1">
      <w:pPr>
        <w:pStyle w:val="codes"/>
        <w:spacing w:after="0"/>
      </w:pPr>
      <w:r w:rsidRPr="00541B6F">
        <w:t>#define REGISTER 21</w:t>
      </w:r>
    </w:p>
    <w:p w:rsidR="009D2EF1" w:rsidRPr="00541B6F" w:rsidRDefault="009D2EF1" w:rsidP="009D2EF1">
      <w:pPr>
        <w:pStyle w:val="codes"/>
        <w:spacing w:after="0"/>
      </w:pPr>
      <w:r w:rsidRPr="00541B6F">
        <w:t>#define AUTHORIZATION 22</w:t>
      </w:r>
    </w:p>
    <w:p w:rsidR="009D2EF1" w:rsidRPr="00541B6F" w:rsidRDefault="009D2EF1" w:rsidP="009D2EF1">
      <w:pPr>
        <w:pStyle w:val="codes"/>
        <w:spacing w:after="0"/>
      </w:pPr>
    </w:p>
    <w:p w:rsidR="009D2EF1" w:rsidRPr="00541B6F" w:rsidRDefault="009D2EF1" w:rsidP="009D2EF1">
      <w:pPr>
        <w:pStyle w:val="codes"/>
        <w:spacing w:after="0"/>
      </w:pPr>
      <w:r w:rsidRPr="00541B6F">
        <w:t>#define START_CHARGE 31</w:t>
      </w:r>
    </w:p>
    <w:p w:rsidR="009D2EF1" w:rsidRPr="00541B6F" w:rsidRDefault="009D2EF1" w:rsidP="009D2EF1">
      <w:pPr>
        <w:pStyle w:val="codes"/>
        <w:spacing w:after="0"/>
      </w:pPr>
      <w:r w:rsidRPr="00541B6F">
        <w:t>#define CHARGING_STATUS 32</w:t>
      </w:r>
    </w:p>
    <w:p w:rsidR="009D2EF1" w:rsidRPr="00541B6F" w:rsidRDefault="009D2EF1" w:rsidP="009D2EF1">
      <w:pPr>
        <w:pStyle w:val="codes"/>
        <w:spacing w:after="0"/>
      </w:pPr>
      <w:r w:rsidRPr="00541B6F">
        <w:t>#define MANUAL_STOP 33</w:t>
      </w:r>
    </w:p>
    <w:p w:rsidR="009D2EF1" w:rsidRPr="00541B6F" w:rsidRDefault="009D2EF1" w:rsidP="009D2EF1">
      <w:pPr>
        <w:pStyle w:val="codes"/>
        <w:spacing w:after="0"/>
      </w:pPr>
      <w:r w:rsidRPr="00541B6F">
        <w:t>#define FULL_CHARGE 34</w:t>
      </w:r>
    </w:p>
    <w:p w:rsidR="009D2EF1" w:rsidRPr="00541B6F" w:rsidRDefault="009D2EF1" w:rsidP="009D2EF1">
      <w:pPr>
        <w:pStyle w:val="codes"/>
        <w:spacing w:after="0"/>
      </w:pPr>
      <w:r w:rsidRPr="00541B6F">
        <w:t>#define METER_RECEIPT 36</w:t>
      </w:r>
    </w:p>
    <w:p w:rsidR="009D2EF1" w:rsidRPr="00541B6F" w:rsidRDefault="009D2EF1" w:rsidP="009D2EF1">
      <w:pPr>
        <w:pStyle w:val="codes"/>
        <w:spacing w:after="0"/>
      </w:pPr>
    </w:p>
    <w:p w:rsidR="009D2EF1" w:rsidRPr="00541B6F" w:rsidRDefault="009D2EF1" w:rsidP="009D2EF1">
      <w:pPr>
        <w:pStyle w:val="codes"/>
        <w:spacing w:after="0"/>
      </w:pPr>
      <w:r w:rsidRPr="00541B6F">
        <w:t>#define INITIATE_PAYMENT 41</w:t>
      </w:r>
    </w:p>
    <w:p w:rsidR="009D2EF1" w:rsidRPr="00541B6F" w:rsidRDefault="009D2EF1" w:rsidP="009D2EF1">
      <w:pPr>
        <w:pStyle w:val="codes"/>
        <w:spacing w:after="0"/>
      </w:pPr>
      <w:r w:rsidRPr="00541B6F">
        <w:t>#define PAYMENT_SUCESSFUL 42</w:t>
      </w:r>
    </w:p>
    <w:p w:rsidR="009D2EF1" w:rsidRPr="00541B6F" w:rsidRDefault="009D2EF1" w:rsidP="009D2EF1">
      <w:pPr>
        <w:pStyle w:val="codes"/>
        <w:spacing w:after="0"/>
      </w:pPr>
      <w:r w:rsidRPr="00541B6F">
        <w:t>#define PAYMENT_UNSUCESSFUL 43</w:t>
      </w:r>
    </w:p>
    <w:p w:rsidR="009D2EF1" w:rsidRPr="00541B6F" w:rsidRDefault="009D2EF1" w:rsidP="009D2EF1">
      <w:pPr>
        <w:pStyle w:val="codes"/>
        <w:spacing w:after="0"/>
      </w:pPr>
      <w:r w:rsidRPr="00541B6F">
        <w:t>#define CABLE_UN_LOCK 45</w:t>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r w:rsidRPr="00541B6F">
        <w:t>#define ISO15118_DETECTED 51</w:t>
      </w:r>
    </w:p>
    <w:p w:rsidR="009D2EF1" w:rsidRPr="00541B6F" w:rsidRDefault="009D2EF1" w:rsidP="009D2EF1">
      <w:pPr>
        <w:pStyle w:val="codes"/>
        <w:spacing w:after="0"/>
      </w:pPr>
      <w:r w:rsidRPr="00541B6F">
        <w:t>#define IEC61851_DETECTED 52</w:t>
      </w:r>
    </w:p>
    <w:p w:rsidR="009D2EF1" w:rsidRPr="00541B6F" w:rsidRDefault="009D2EF1" w:rsidP="009D2EF1">
      <w:pPr>
        <w:pStyle w:val="codes"/>
        <w:spacing w:after="0"/>
      </w:pPr>
      <w:r w:rsidRPr="00541B6F">
        <w:t>#define NO_PROTOCOL_DETECTED 53</w:t>
      </w:r>
    </w:p>
    <w:p w:rsidR="009D2EF1" w:rsidRPr="00541B6F" w:rsidRDefault="009D2EF1" w:rsidP="009D2EF1">
      <w:pPr>
        <w:pStyle w:val="codes"/>
        <w:spacing w:after="0"/>
      </w:pPr>
    </w:p>
    <w:p w:rsidR="009D2EF1" w:rsidRPr="00541B6F" w:rsidRDefault="009D2EF1" w:rsidP="009D2EF1">
      <w:pPr>
        <w:pStyle w:val="codes"/>
        <w:spacing w:after="0"/>
      </w:pPr>
      <w:r w:rsidRPr="00541B6F">
        <w:t>#define SEMI_ISO15118 61</w:t>
      </w:r>
    </w:p>
    <w:p w:rsidR="009D2EF1" w:rsidRPr="00541B6F" w:rsidRDefault="009D2EF1" w:rsidP="009D2EF1">
      <w:pPr>
        <w:pStyle w:val="codes"/>
        <w:spacing w:after="0"/>
      </w:pPr>
      <w:r w:rsidRPr="00541B6F">
        <w:t>#define MANUAL_CHARGING 62</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unsigned</w:t>
      </w:r>
      <w:proofErr w:type="gramEnd"/>
      <w:r w:rsidRPr="00541B6F">
        <w:t xml:space="preserve"> char state ;</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void</w:t>
      </w:r>
      <w:proofErr w:type="gramEnd"/>
      <w:r w:rsidRPr="00541B6F">
        <w:t xml:space="preserve"> init_statemachine()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state=</w:t>
      </w:r>
      <w:proofErr w:type="gramEnd"/>
      <w:r w:rsidRPr="00541B6F">
        <w:t>ST_PLUG;</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lastRenderedPageBreak/>
        <w:t>unsigned</w:t>
      </w:r>
      <w:proofErr w:type="gramEnd"/>
      <w:r w:rsidRPr="00541B6F">
        <w:t xml:space="preserve"> char get_state()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return</w:t>
      </w:r>
      <w:proofErr w:type="gramEnd"/>
      <w:r w:rsidRPr="00541B6F">
        <w:t xml:space="preserve"> 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proofErr w:type="gramStart"/>
      <w:r w:rsidRPr="00541B6F">
        <w:t>int</w:t>
      </w:r>
      <w:proofErr w:type="gramEnd"/>
      <w:r w:rsidRPr="00541B6F">
        <w:t xml:space="preserve"> fire_event ( int event, int param , int socket_fd)</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r>
      <w:proofErr w:type="gramStart"/>
      <w:r w:rsidRPr="00541B6F">
        <w:t>int</w:t>
      </w:r>
      <w:proofErr w:type="gramEnd"/>
      <w:r w:rsidRPr="00541B6F">
        <w:t xml:space="preserve"> j =0;</w:t>
      </w:r>
    </w:p>
    <w:p w:rsidR="009D2EF1" w:rsidRPr="00541B6F" w:rsidRDefault="009D2EF1" w:rsidP="009D2EF1">
      <w:pPr>
        <w:pStyle w:val="codes"/>
        <w:spacing w:after="0"/>
      </w:pPr>
      <w:r w:rsidRPr="00541B6F">
        <w:tab/>
      </w:r>
      <w:proofErr w:type="gramStart"/>
      <w:r w:rsidRPr="00541B6F">
        <w:t>char</w:t>
      </w:r>
      <w:proofErr w:type="gramEnd"/>
      <w:r w:rsidRPr="00541B6F">
        <w:t xml:space="preserve"> i;</w:t>
      </w:r>
    </w:p>
    <w:p w:rsidR="009D2EF1" w:rsidRPr="00541B6F" w:rsidRDefault="009D2EF1" w:rsidP="009D2EF1">
      <w:pPr>
        <w:pStyle w:val="codes"/>
        <w:spacing w:after="0"/>
      </w:pPr>
      <w:r w:rsidRPr="00541B6F">
        <w:tab/>
      </w:r>
      <w:proofErr w:type="gramStart"/>
      <w:r w:rsidRPr="00541B6F">
        <w:t>unsigned</w:t>
      </w:r>
      <w:proofErr w:type="gramEnd"/>
      <w:r w:rsidRPr="00541B6F">
        <w:t xml:space="preserve"> char code;</w:t>
      </w:r>
    </w:p>
    <w:p w:rsidR="009D2EF1" w:rsidRPr="00541B6F" w:rsidRDefault="009D2EF1" w:rsidP="009D2EF1">
      <w:pPr>
        <w:pStyle w:val="codes"/>
        <w:spacing w:after="0"/>
      </w:pPr>
      <w:r w:rsidRPr="00541B6F">
        <w:tab/>
      </w:r>
      <w:proofErr w:type="gramStart"/>
      <w:r w:rsidRPr="00541B6F">
        <w:t>unsigned</w:t>
      </w:r>
      <w:proofErr w:type="gramEnd"/>
      <w:r w:rsidRPr="00541B6F">
        <w:t xml:space="preserve"> int value;</w:t>
      </w:r>
    </w:p>
    <w:p w:rsidR="009D2EF1" w:rsidRPr="00541B6F" w:rsidRDefault="009D2EF1" w:rsidP="009D2EF1">
      <w:pPr>
        <w:pStyle w:val="codes"/>
        <w:spacing w:after="0"/>
      </w:pPr>
      <w:r w:rsidRPr="00541B6F">
        <w:tab/>
      </w:r>
      <w:proofErr w:type="gramStart"/>
      <w:r w:rsidRPr="00541B6F">
        <w:t>switch(</w:t>
      </w:r>
      <w:proofErr w:type="gramEnd"/>
      <w:r w:rsidRPr="00541B6F">
        <w:t>state)</w:t>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ST_PLUG:</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CABLE_DETECTED: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CABLE_DETECTED);//(strcmp(i,CABLE_DETECTED)!=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has been detected ");</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CABLE_LOCK:</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if(</w:t>
      </w:r>
      <w:proofErr w:type="gramEnd"/>
      <w:r w:rsidRPr="00541B6F">
        <w:t>param == 1)</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"\nthe cable has been locked");</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"\nthere is a cable lock error");</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 0;</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PROTOCOL_DETECT: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if(</w:t>
      </w:r>
      <w:proofErr w:type="gramEnd"/>
      <w:r w:rsidRPr="00541B6F">
        <w:t>param == ISO15118_DETECTED)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printf(</w:t>
      </w:r>
      <w:proofErr w:type="gramEnd"/>
      <w:r w:rsidRPr="00541B6F">
        <w:t>"\nProtocol ISO15118 detected.\n Car is not ready to charge");</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r w:rsidRPr="00541B6F">
        <w:t xml:space="preserve"> if ( param == IEC61851_DETECTED)</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SEMI_ISO15118;</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else</w:t>
      </w:r>
      <w:proofErr w:type="gramEnd"/>
      <w:r w:rsidRPr="00541B6F">
        <w:t xml:space="preserve"> if ( param == NO_PROTOCOL_DETECTED)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roofErr w:type="gramStart"/>
      <w:r w:rsidRPr="00541B6F">
        <w:t>state</w:t>
      </w:r>
      <w:proofErr w:type="gramEnd"/>
      <w:r w:rsidRPr="00541B6F">
        <w:t xml:space="preserve"> = MANUAL_CHARGING;</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//state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LOCKING_ERROR:</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"\nRestarting the locking preocess");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ST_SIGN_IN:</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REGISTER:</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"\ninitialize the payment procedure with the sign in details");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w:t>
      </w:r>
      <w:proofErr w:type="gramStart"/>
      <w:r w:rsidRPr="00541B6F">
        <w:t>receivee(</w:t>
      </w:r>
      <w:proofErr w:type="gramEnd"/>
      <w:r w:rsidRPr="00541B6F">
        <w:t>socket_fd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(code!=REGISTER);//(strcmp(i,REGISTER)!=1);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AUTHORIZATION: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\nAuthorize the charging station 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AUTHORIZATION);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state</w:t>
      </w:r>
      <w:proofErr w:type="gramEnd"/>
      <w:r w:rsidRPr="00541B6F">
        <w:t xml:space="preserve"> = ST_CHARGE;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ST_CHARGE:</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START_CHARGE: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START_CHARGE);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CHARGING_STATUS: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charging status of the car with all necessary details");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CHARGING_STATUS);//(strcmp(i,CHARGING_STATUS)!=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 xml:space="preserve">; </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FULL_CHARGE: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has been fully charged ");</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FULL_CHARGE);//(strcmp(i,FULL_CHARGE)!=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MANUAL_STOP:</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car charging should be stopped immediately");</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MANUAL_STOP);</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METER_RECEIPT: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"\nthe receipt of the power and duration the vehicle has been charged");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w:t>
      </w:r>
      <w:proofErr w:type="gramStart"/>
      <w:r w:rsidRPr="00541B6F">
        <w:t>receivee(</w:t>
      </w:r>
      <w:proofErr w:type="gramEnd"/>
      <w:r w:rsidRPr="00541B6F">
        <w:t>socket_fd ,&amp;code,&amp;value);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METER_RECEIPT);//(strcmp(i,METER_RECEIPT)!= 1);//maybe an internal process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state</w:t>
      </w:r>
      <w:proofErr w:type="gramEnd"/>
      <w:r w:rsidRPr="00541B6F">
        <w:t xml:space="preserve"> = ST_POST_CHARGE;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r>
      <w:proofErr w:type="gramStart"/>
      <w:r w:rsidRPr="00541B6F">
        <w:t>case</w:t>
      </w:r>
      <w:proofErr w:type="gramEnd"/>
      <w:r w:rsidRPr="00541B6F">
        <w:t xml:space="preserve"> ST_POST_CHARGE:</w:t>
      </w:r>
    </w:p>
    <w:p w:rsidR="009D2EF1" w:rsidRPr="00541B6F" w:rsidRDefault="009D2EF1" w:rsidP="009D2EF1">
      <w:pPr>
        <w:pStyle w:val="codes"/>
        <w:spacing w:after="0"/>
      </w:pPr>
      <w:r w:rsidRPr="00541B6F">
        <w:tab/>
      </w:r>
      <w:r w:rsidRPr="00541B6F">
        <w:tab/>
      </w:r>
      <w:r w:rsidRPr="00541B6F">
        <w:tab/>
      </w:r>
      <w:proofErr w:type="gramStart"/>
      <w:r w:rsidRPr="00541B6F">
        <w:t>switch(</w:t>
      </w:r>
      <w:proofErr w:type="gramEnd"/>
      <w:r w:rsidRPr="00541B6F">
        <w:t>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INITIATE_PAYMENT:</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based on the meter receipt in initiated \n ");</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INITIATE_PAYMENT);//(strcmp(i,INITIATE_PAYMENT) !=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will be assesed for completion and will proceed to next stage \n");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PAYMENT_SUCESSFUL: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\n The payment was sucessful and the sucessful display is displayed \n");</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sendd(</w:t>
      </w:r>
      <w:proofErr w:type="gramEnd"/>
      <w:r w:rsidRPr="00541B6F">
        <w:t>socket_fd , PAYMENT_SUCESSFUL);</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PAYMENT_UNSUCESSFUL: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 if the payment is unsicessful please retry to pay");</w:t>
      </w:r>
    </w:p>
    <w:p w:rsidR="009D2EF1" w:rsidRPr="00541B6F" w:rsidRDefault="009D2EF1" w:rsidP="009D2EF1">
      <w:pPr>
        <w:pStyle w:val="codes"/>
        <w:spacing w:after="0"/>
      </w:pPr>
      <w:r w:rsidRPr="00541B6F">
        <w:tab/>
      </w:r>
      <w:r w:rsidRPr="00541B6F">
        <w:tab/>
      </w:r>
      <w:r w:rsidRPr="00541B6F">
        <w:tab/>
      </w:r>
      <w:r w:rsidRPr="00541B6F">
        <w:tab/>
      </w:r>
      <w:r w:rsidRPr="00541B6F">
        <w:tab/>
        <w:t>///////////requires an internal code to replace pre used account details////////</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"if failed thrice allow user to re enter their card details. Car will not be released until the payment is sucessful");</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proofErr w:type="gramStart"/>
      <w:r w:rsidRPr="00541B6F">
        <w:t>case</w:t>
      </w:r>
      <w:proofErr w:type="gramEnd"/>
      <w:r w:rsidRPr="00541B6F">
        <w:t xml:space="preserve"> CABLE_UN_LOCK:</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 the car is being unlocked");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do</w:t>
      </w:r>
      <w:proofErr w:type="gramEnd"/>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 xml:space="preserve">i = </w:t>
      </w:r>
      <w:proofErr w:type="gramStart"/>
      <w:r w:rsidRPr="00541B6F">
        <w:t>receivee(</w:t>
      </w:r>
      <w:proofErr w:type="gramEnd"/>
      <w:r w:rsidRPr="00541B6F">
        <w:t>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}while</w:t>
      </w:r>
      <w:proofErr w:type="gramEnd"/>
      <w:r w:rsidRPr="00541B6F">
        <w:t>(code!= CABLE_UN_LOCK);//(strcmp(i,CABLE_UN_LOCK)!= 1);</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printf(</w:t>
      </w:r>
      <w:proofErr w:type="gramEnd"/>
      <w:r w:rsidRPr="00541B6F">
        <w:t>"\ncharging has been completed");</w:t>
      </w:r>
    </w:p>
    <w:p w:rsidR="009D2EF1" w:rsidRPr="00541B6F" w:rsidRDefault="009D2EF1" w:rsidP="009D2EF1">
      <w:pPr>
        <w:pStyle w:val="codes"/>
        <w:spacing w:after="0"/>
      </w:pPr>
      <w:r w:rsidRPr="00541B6F">
        <w:tab/>
      </w:r>
      <w:r w:rsidRPr="00541B6F">
        <w:tab/>
      </w:r>
      <w:r w:rsidRPr="00541B6F">
        <w:tab/>
      </w:r>
      <w:r w:rsidRPr="00541B6F">
        <w:tab/>
      </w:r>
      <w:r w:rsidRPr="00541B6F">
        <w:tab/>
      </w:r>
      <w:proofErr w:type="gramStart"/>
      <w:r w:rsidRPr="00541B6F">
        <w:t>break</w:t>
      </w:r>
      <w:proofErr w:type="gramEnd"/>
      <w:r w:rsidRPr="00541B6F">
        <w: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proofErr w:type="gramStart"/>
      <w:r w:rsidRPr="00541B6F">
        <w:t>return</w:t>
      </w:r>
      <w:proofErr w:type="gramEnd"/>
      <w:r w:rsidRPr="00541B6F">
        <w:t xml:space="preserve"> j;</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p>
    <w:p w:rsidR="009D2EF1" w:rsidRDefault="009D2EF1" w:rsidP="009D2EF1">
      <w:pPr>
        <w:pStyle w:val="codes"/>
        <w:spacing w:after="0"/>
      </w:pPr>
      <w:r>
        <w:br w:type="page"/>
      </w:r>
    </w:p>
    <w:p w:rsidR="009D2EF1" w:rsidRPr="0005575F" w:rsidRDefault="009D2EF1" w:rsidP="009D2EF1">
      <w:pPr>
        <w:pStyle w:val="codes"/>
        <w:spacing w:after="0"/>
      </w:pPr>
      <w:r w:rsidRPr="0005575F">
        <w:lastRenderedPageBreak/>
        <w:t>/*</w:t>
      </w:r>
    </w:p>
    <w:p w:rsidR="009D2EF1" w:rsidRPr="0005575F" w:rsidRDefault="009D2EF1" w:rsidP="009D2EF1">
      <w:pPr>
        <w:pStyle w:val="codes"/>
        <w:spacing w:after="0"/>
      </w:pPr>
      <w:r w:rsidRPr="0005575F">
        <w:t>*</w:t>
      </w:r>
      <w:r w:rsidRPr="0005575F">
        <w:tab/>
      </w:r>
      <w:proofErr w:type="gramStart"/>
      <w:r w:rsidRPr="0005575F">
        <w:t>transfer.h</w:t>
      </w:r>
      <w:proofErr w:type="gramEnd"/>
      <w:r w:rsidRPr="0005575F">
        <w:t xml:space="preserve"> for client</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w:t>
      </w:r>
      <w:r w:rsidRPr="0005575F">
        <w:tab/>
        <w:t>Author</w:t>
      </w:r>
      <w:r w:rsidRPr="0005575F">
        <w:tab/>
      </w:r>
      <w:r w:rsidRPr="0005575F">
        <w:tab/>
        <w:t>: Jiztom</w:t>
      </w:r>
    </w:p>
    <w:p w:rsidR="009D2EF1" w:rsidRPr="0005575F" w:rsidRDefault="009D2EF1" w:rsidP="009D2EF1">
      <w:pPr>
        <w:pStyle w:val="codes"/>
        <w:spacing w:after="0"/>
      </w:pPr>
      <w:r w:rsidRPr="0005575F">
        <w:t>*</w:t>
      </w:r>
      <w:r w:rsidRPr="0005575F">
        <w:tab/>
        <w:t>Created on</w:t>
      </w:r>
      <w:r w:rsidRPr="0005575F">
        <w:tab/>
        <w:t>: 18.02.2017</w:t>
      </w:r>
    </w:p>
    <w:p w:rsidR="009D2EF1" w:rsidRPr="0005575F" w:rsidRDefault="009D2EF1" w:rsidP="009D2EF1">
      <w:pPr>
        <w:pStyle w:val="codes"/>
        <w:spacing w:after="0"/>
      </w:pPr>
      <w:r w:rsidRPr="0005575F">
        <w:t>*</w:t>
      </w:r>
      <w:r w:rsidRPr="0005575F">
        <w:tab/>
        <w:t>Modified on</w:t>
      </w:r>
      <w:r w:rsidRPr="0005575F">
        <w:tab/>
        <w:t>: 18.02.2017</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#include &lt;stdio.h&gt;</w:t>
      </w:r>
    </w:p>
    <w:p w:rsidR="009D2EF1" w:rsidRPr="0005575F" w:rsidRDefault="009D2EF1" w:rsidP="009D2EF1">
      <w:pPr>
        <w:pStyle w:val="codes"/>
        <w:spacing w:after="0"/>
      </w:pPr>
      <w:r w:rsidRPr="0005575F">
        <w:t>#include &lt;stdlib.h&gt;</w:t>
      </w:r>
    </w:p>
    <w:p w:rsidR="009D2EF1" w:rsidRPr="0005575F" w:rsidRDefault="009D2EF1" w:rsidP="009D2EF1">
      <w:pPr>
        <w:pStyle w:val="codes"/>
        <w:spacing w:after="0"/>
      </w:pPr>
      <w:r w:rsidRPr="0005575F">
        <w:t>#include &lt;unistd.h&gt;</w:t>
      </w:r>
    </w:p>
    <w:p w:rsidR="009D2EF1" w:rsidRPr="0005575F" w:rsidRDefault="009D2EF1" w:rsidP="009D2EF1">
      <w:pPr>
        <w:pStyle w:val="codes"/>
        <w:spacing w:after="0"/>
      </w:pPr>
      <w:r w:rsidRPr="0005575F">
        <w:t>#include &lt;errno.h&gt;</w:t>
      </w:r>
    </w:p>
    <w:p w:rsidR="009D2EF1" w:rsidRPr="0005575F" w:rsidRDefault="009D2EF1" w:rsidP="009D2EF1">
      <w:pPr>
        <w:pStyle w:val="codes"/>
        <w:spacing w:after="0"/>
      </w:pPr>
      <w:r w:rsidRPr="0005575F">
        <w:t>#include &lt;string.h&gt;</w:t>
      </w:r>
    </w:p>
    <w:p w:rsidR="009D2EF1" w:rsidRPr="0005575F" w:rsidRDefault="009D2EF1" w:rsidP="009D2EF1">
      <w:pPr>
        <w:pStyle w:val="codes"/>
        <w:spacing w:after="0"/>
      </w:pPr>
      <w:r w:rsidRPr="0005575F">
        <w:t>#include &lt;netdb.h&gt;</w:t>
      </w:r>
    </w:p>
    <w:p w:rsidR="009D2EF1" w:rsidRPr="0005575F" w:rsidRDefault="009D2EF1" w:rsidP="009D2EF1">
      <w:pPr>
        <w:pStyle w:val="codes"/>
        <w:spacing w:after="0"/>
      </w:pPr>
      <w:r w:rsidRPr="0005575F">
        <w:t>#include &lt;sys/types.h&gt;</w:t>
      </w:r>
    </w:p>
    <w:p w:rsidR="009D2EF1" w:rsidRPr="0005575F" w:rsidRDefault="009D2EF1" w:rsidP="009D2EF1">
      <w:pPr>
        <w:pStyle w:val="codes"/>
        <w:spacing w:after="0"/>
      </w:pPr>
      <w:r w:rsidRPr="0005575F">
        <w:t>#include &lt;sys/socket.h&gt;</w:t>
      </w:r>
    </w:p>
    <w:p w:rsidR="009D2EF1" w:rsidRPr="0005575F" w:rsidRDefault="009D2EF1" w:rsidP="009D2EF1">
      <w:pPr>
        <w:pStyle w:val="codes"/>
        <w:spacing w:after="0"/>
      </w:pPr>
      <w:r w:rsidRPr="0005575F">
        <w:t>#include &lt;netinet/in.h&gt;</w:t>
      </w:r>
    </w:p>
    <w:p w:rsidR="009D2EF1" w:rsidRPr="0005575F" w:rsidRDefault="009D2EF1" w:rsidP="009D2EF1">
      <w:pPr>
        <w:pStyle w:val="codes"/>
        <w:spacing w:after="0"/>
      </w:pPr>
      <w:r w:rsidRPr="0005575F">
        <w:t>#include &lt;arpa/inet.h&gt;</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#ifndef TRANSFER_H_</w:t>
      </w:r>
    </w:p>
    <w:p w:rsidR="009D2EF1" w:rsidRPr="0005575F" w:rsidRDefault="009D2EF1" w:rsidP="009D2EF1">
      <w:pPr>
        <w:pStyle w:val="codes"/>
        <w:spacing w:after="0"/>
      </w:pPr>
      <w:r w:rsidRPr="0005575F">
        <w:t>#define TRANSFER_H_</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#define PORT 3490</w:t>
      </w:r>
    </w:p>
    <w:p w:rsidR="009D2EF1" w:rsidRPr="0005575F" w:rsidRDefault="009D2EF1" w:rsidP="009D2EF1">
      <w:pPr>
        <w:pStyle w:val="codes"/>
        <w:spacing w:after="0"/>
      </w:pPr>
      <w:r w:rsidRPr="0005575F">
        <w:t>#define BACKLOG 10</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roofErr w:type="gramStart"/>
      <w:r w:rsidRPr="0005575F">
        <w:t>char</w:t>
      </w:r>
      <w:proofErr w:type="gramEnd"/>
      <w:r w:rsidRPr="0005575F">
        <w:t xml:space="preserve"> sendd(int sockfd , char data);</w:t>
      </w:r>
    </w:p>
    <w:p w:rsidR="009D2EF1" w:rsidRPr="0005575F" w:rsidRDefault="009D2EF1" w:rsidP="009D2EF1">
      <w:pPr>
        <w:pStyle w:val="codes"/>
        <w:spacing w:after="0"/>
      </w:pPr>
      <w:proofErr w:type="gramStart"/>
      <w:r w:rsidRPr="0005575F">
        <w:t>unsigned</w:t>
      </w:r>
      <w:proofErr w:type="gramEnd"/>
      <w:r w:rsidRPr="0005575F">
        <w:t xml:space="preserve"> char receivee(int client_fd,unsigned char *code, unsigned int *value);</w:t>
      </w:r>
    </w:p>
    <w:p w:rsidR="009D2EF1" w:rsidRPr="0005575F" w:rsidRDefault="009D2EF1" w:rsidP="009D2EF1">
      <w:pPr>
        <w:pStyle w:val="codes"/>
        <w:spacing w:after="0"/>
      </w:pPr>
      <w:proofErr w:type="gramStart"/>
      <w:r w:rsidRPr="0005575F">
        <w:t>int</w:t>
      </w:r>
      <w:proofErr w:type="gramEnd"/>
      <w:r w:rsidRPr="0005575F">
        <w:t xml:space="preserve"> init_tcp();</w:t>
      </w:r>
    </w:p>
    <w:p w:rsidR="009D2EF1" w:rsidRPr="0005575F" w:rsidRDefault="009D2EF1" w:rsidP="009D2EF1">
      <w:pPr>
        <w:pStyle w:val="codes"/>
        <w:spacing w:after="0"/>
      </w:pPr>
      <w:proofErr w:type="gramStart"/>
      <w:r w:rsidRPr="0005575F">
        <w:t>int</w:t>
      </w:r>
      <w:proofErr w:type="gramEnd"/>
      <w:r w:rsidRPr="0005575F">
        <w:t xml:space="preserve"> accept_client(int socket_fd);</w:t>
      </w:r>
    </w:p>
    <w:p w:rsidR="009D2EF1" w:rsidRPr="0005575F" w:rsidRDefault="009D2EF1" w:rsidP="009D2EF1">
      <w:pPr>
        <w:pStyle w:val="codes"/>
        <w:spacing w:after="0"/>
      </w:pPr>
    </w:p>
    <w:p w:rsidR="009D2EF1" w:rsidRPr="0005575F" w:rsidRDefault="009D2EF1" w:rsidP="009D2EF1">
      <w:pPr>
        <w:pStyle w:val="codes"/>
        <w:spacing w:after="0"/>
      </w:pPr>
      <w:r w:rsidRPr="0005575F">
        <w:t>#endif /* TRANSFER_H_*/</w:t>
      </w:r>
    </w:p>
    <w:p w:rsidR="009D2EF1" w:rsidRPr="0005575F" w:rsidRDefault="009D2EF1" w:rsidP="009D2EF1">
      <w:pPr>
        <w:pStyle w:val="codes"/>
        <w:spacing w:after="0"/>
      </w:pPr>
    </w:p>
    <w:p w:rsidR="009D2EF1" w:rsidRDefault="009D2EF1" w:rsidP="009D2EF1">
      <w:pPr>
        <w:pStyle w:val="codes"/>
        <w:spacing w:after="0"/>
      </w:pPr>
      <w:r>
        <w:br w:type="page"/>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w:t>
      </w:r>
      <w:r w:rsidRPr="00F91C41">
        <w:tab/>
        <w:t>transfer.c</w:t>
      </w:r>
    </w:p>
    <w:p w:rsidR="009D2EF1" w:rsidRPr="00F91C41" w:rsidRDefault="009D2EF1" w:rsidP="009D2EF1">
      <w:pPr>
        <w:pStyle w:val="codes"/>
        <w:spacing w:after="0"/>
      </w:pPr>
      <w:r w:rsidRPr="00F91C41">
        <w:t>*</w:t>
      </w:r>
    </w:p>
    <w:p w:rsidR="009D2EF1" w:rsidRPr="00F91C41" w:rsidRDefault="009D2EF1" w:rsidP="009D2EF1">
      <w:pPr>
        <w:pStyle w:val="codes"/>
        <w:spacing w:after="0"/>
      </w:pPr>
      <w:r w:rsidRPr="00F91C41">
        <w:t>*</w:t>
      </w:r>
      <w:r w:rsidRPr="00F91C41">
        <w:tab/>
        <w:t>Author</w:t>
      </w:r>
      <w:r w:rsidRPr="00F91C41">
        <w:tab/>
      </w:r>
      <w:r w:rsidRPr="00F91C41">
        <w:tab/>
        <w:t>: Jiztom</w:t>
      </w:r>
    </w:p>
    <w:p w:rsidR="009D2EF1" w:rsidRPr="00F91C41" w:rsidRDefault="009D2EF1" w:rsidP="009D2EF1">
      <w:pPr>
        <w:pStyle w:val="codes"/>
        <w:spacing w:after="0"/>
      </w:pPr>
      <w:r w:rsidRPr="00F91C41">
        <w:t>*</w:t>
      </w:r>
      <w:r w:rsidRPr="00F91C41">
        <w:tab/>
        <w:t>Created on</w:t>
      </w:r>
      <w:r w:rsidRPr="00F91C41">
        <w:tab/>
        <w:t>: 17.02.2017</w:t>
      </w:r>
    </w:p>
    <w:p w:rsidR="009D2EF1" w:rsidRPr="00F91C41" w:rsidRDefault="009D2EF1" w:rsidP="009D2EF1">
      <w:pPr>
        <w:pStyle w:val="codes"/>
        <w:spacing w:after="0"/>
      </w:pPr>
      <w:r w:rsidRPr="00F91C41">
        <w:t>*</w:t>
      </w:r>
      <w:r w:rsidRPr="00F91C41">
        <w:tab/>
        <w:t>Modified on</w:t>
      </w:r>
      <w:r w:rsidRPr="00F91C41">
        <w:tab/>
        <w:t>: 17.02.2017</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#include "transfer.h"</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status, socket_fd, client_fd,num;</w:t>
      </w:r>
    </w:p>
    <w:p w:rsidR="009D2EF1" w:rsidRPr="00F91C41" w:rsidRDefault="009D2EF1" w:rsidP="009D2EF1">
      <w:pPr>
        <w:pStyle w:val="codes"/>
        <w:spacing w:after="0"/>
      </w:pPr>
      <w:r w:rsidRPr="00F91C41">
        <w:t xml:space="preserve">    </w:t>
      </w:r>
      <w:proofErr w:type="gramStart"/>
      <w:r w:rsidRPr="00F91C41">
        <w:t>struct</w:t>
      </w:r>
      <w:proofErr w:type="gramEnd"/>
      <w:r w:rsidRPr="00F91C41">
        <w:t xml:space="preserve"> sockaddr_in server;</w:t>
      </w:r>
    </w:p>
    <w:p w:rsidR="009D2EF1" w:rsidRPr="00F91C41" w:rsidRDefault="009D2EF1" w:rsidP="009D2EF1">
      <w:pPr>
        <w:pStyle w:val="codes"/>
        <w:spacing w:after="0"/>
      </w:pPr>
      <w:r w:rsidRPr="00F91C41">
        <w:t xml:space="preserve">    </w:t>
      </w:r>
      <w:proofErr w:type="gramStart"/>
      <w:r w:rsidRPr="00F91C41">
        <w:t>struct</w:t>
      </w:r>
      <w:proofErr w:type="gramEnd"/>
      <w:r w:rsidRPr="00F91C41">
        <w:t xml:space="preserve"> sockaddr_in dest;</w:t>
      </w:r>
    </w:p>
    <w:p w:rsidR="009D2EF1" w:rsidRPr="00F91C41" w:rsidRDefault="009D2EF1" w:rsidP="009D2EF1">
      <w:pPr>
        <w:pStyle w:val="codes"/>
        <w:spacing w:after="0"/>
      </w:pPr>
      <w:r w:rsidRPr="00F91C41">
        <w:t xml:space="preserve">        </w:t>
      </w:r>
      <w:proofErr w:type="gramStart"/>
      <w:r w:rsidRPr="00F91C41">
        <w:t>socklen_t</w:t>
      </w:r>
      <w:proofErr w:type="gramEnd"/>
      <w:r w:rsidRPr="00F91C41">
        <w:t xml:space="preserve"> size;</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init_tcp()</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int</w:t>
      </w:r>
      <w:proofErr w:type="gramEnd"/>
      <w:r w:rsidRPr="00F91C41">
        <w:t xml:space="preserve"> yes =1;</w:t>
      </w:r>
    </w:p>
    <w:p w:rsidR="009D2EF1" w:rsidRPr="00F91C41" w:rsidRDefault="009D2EF1" w:rsidP="009D2EF1">
      <w:pPr>
        <w:pStyle w:val="codes"/>
        <w:spacing w:after="0"/>
      </w:pPr>
    </w:p>
    <w:p w:rsidR="009D2EF1" w:rsidRPr="00F91C41" w:rsidRDefault="009D2EF1" w:rsidP="009D2EF1">
      <w:pPr>
        <w:pStyle w:val="codes"/>
        <w:spacing w:after="0"/>
      </w:pPr>
      <w:r w:rsidRPr="00F91C41">
        <w:tab/>
      </w:r>
      <w:proofErr w:type="gramStart"/>
      <w:r w:rsidRPr="00F91C41">
        <w:t>if</w:t>
      </w:r>
      <w:proofErr w:type="gramEnd"/>
      <w:r w:rsidRPr="00F91C41">
        <w:t xml:space="preserve"> ((socket_fd = socket(AF_INET, SOCK_STREAM, 0))== -1)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"Socket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(setsockopt(socket_fd, SOL_SOCKET, SO_REUSEADDR, &amp;yes, sizeof(int)) == -1) {</w:t>
      </w:r>
    </w:p>
    <w:p w:rsidR="009D2EF1" w:rsidRPr="00F91C41" w:rsidRDefault="009D2EF1" w:rsidP="009D2EF1">
      <w:pPr>
        <w:pStyle w:val="codes"/>
        <w:spacing w:after="0"/>
      </w:pPr>
      <w:r w:rsidRPr="00F91C41">
        <w:t xml:space="preserve">        </w:t>
      </w:r>
      <w:proofErr w:type="gramStart"/>
      <w:r w:rsidRPr="00F91C41">
        <w:t>perror(</w:t>
      </w:r>
      <w:proofErr w:type="gramEnd"/>
      <w:r w:rsidRPr="00F91C41">
        <w:t>"setsockopt");</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memset(</w:t>
      </w:r>
      <w:proofErr w:type="gramEnd"/>
      <w:r w:rsidRPr="00F91C41">
        <w:t>&amp;server, 0, sizeof(server));</w:t>
      </w:r>
    </w:p>
    <w:p w:rsidR="009D2EF1" w:rsidRPr="00F91C41" w:rsidRDefault="009D2EF1" w:rsidP="009D2EF1">
      <w:pPr>
        <w:pStyle w:val="codes"/>
        <w:spacing w:after="0"/>
      </w:pPr>
      <w:r w:rsidRPr="00F91C41">
        <w:t xml:space="preserve">    </w:t>
      </w:r>
      <w:proofErr w:type="gramStart"/>
      <w:r w:rsidRPr="00F91C41">
        <w:t>memset(</w:t>
      </w:r>
      <w:proofErr w:type="gramEnd"/>
      <w:r w:rsidRPr="00F91C41">
        <w:t>&amp;dest,0,sizeof(dest));</w:t>
      </w:r>
    </w:p>
    <w:p w:rsidR="009D2EF1" w:rsidRPr="00F91C41" w:rsidRDefault="009D2EF1" w:rsidP="009D2EF1">
      <w:pPr>
        <w:pStyle w:val="codes"/>
        <w:spacing w:after="0"/>
      </w:pPr>
      <w:r w:rsidRPr="00F91C41">
        <w:t xml:space="preserve">    server.sin_family = AF_INET;</w:t>
      </w:r>
    </w:p>
    <w:p w:rsidR="009D2EF1" w:rsidRPr="00F91C41" w:rsidRDefault="009D2EF1" w:rsidP="009D2EF1">
      <w:pPr>
        <w:pStyle w:val="codes"/>
        <w:spacing w:after="0"/>
      </w:pPr>
      <w:r w:rsidRPr="00F91C41">
        <w:t xml:space="preserve">    server.sin_port = </w:t>
      </w:r>
      <w:proofErr w:type="gramStart"/>
      <w:r w:rsidRPr="00F91C41">
        <w:t>htons(</w:t>
      </w:r>
      <w:proofErr w:type="gramEnd"/>
      <w:r w:rsidRPr="00F91C41">
        <w:t>PORT);</w:t>
      </w:r>
    </w:p>
    <w:p w:rsidR="009D2EF1" w:rsidRPr="00F91C41" w:rsidRDefault="009D2EF1" w:rsidP="009D2EF1">
      <w:pPr>
        <w:pStyle w:val="codes"/>
        <w:spacing w:after="0"/>
      </w:pPr>
      <w:r w:rsidRPr="00F91C41">
        <w:t xml:space="preserve">    server.sin_addr.s_addr = INADDR_ANY; </w:t>
      </w: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((bind(socket_fd, (struct sockaddr *)&amp;server, sizeof(struct sockaddr )))== -1)    </w:t>
      </w:r>
    </w:p>
    <w:p w:rsidR="009D2EF1" w:rsidRPr="00F91C41" w:rsidRDefault="009D2EF1" w:rsidP="009D2EF1">
      <w:pPr>
        <w:pStyle w:val="codes"/>
        <w:spacing w:after="0"/>
      </w:pPr>
      <w:r w:rsidRPr="00F91C41">
        <w:t xml:space="preserve">    </w:t>
      </w:r>
      <w:proofErr w:type="gramStart"/>
      <w:r w:rsidRPr="00F91C41">
        <w:t>{ /</w:t>
      </w:r>
      <w:proofErr w:type="gramEnd"/>
      <w:r w:rsidRPr="00F91C41">
        <w:t xml:space="preserve">/sizeof(struct sockaddr)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"Binding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((listen(socket_fd, BACKLOG))== -1)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"Listening Failure\n");</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return</w:t>
      </w:r>
      <w:proofErr w:type="gramEnd"/>
      <w:r w:rsidRPr="00F91C41">
        <w:t xml:space="preserve"> socket_fd;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int</w:t>
      </w:r>
      <w:proofErr w:type="gramEnd"/>
      <w:r w:rsidRPr="00F91C41">
        <w:t xml:space="preserve"> accept_client(int sfd)</w:t>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 xml:space="preserve">    </w:t>
      </w:r>
      <w:proofErr w:type="gramStart"/>
      <w:r w:rsidRPr="00F91C41">
        <w:t>if</w:t>
      </w:r>
      <w:proofErr w:type="gramEnd"/>
      <w:r w:rsidRPr="00F91C41">
        <w:t xml:space="preserve"> ((client_fd = accept(socket_fd, (struct sockaddr *)&amp;dest, &amp;size))==-1 )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perror(</w:t>
      </w:r>
      <w:proofErr w:type="gramEnd"/>
      <w:r w:rsidRPr="00F91C41">
        <w:t>"accept");</w:t>
      </w:r>
    </w:p>
    <w:p w:rsidR="009D2EF1" w:rsidRPr="00F91C41" w:rsidRDefault="009D2EF1" w:rsidP="009D2EF1">
      <w:pPr>
        <w:pStyle w:val="codes"/>
        <w:spacing w:after="0"/>
      </w:pPr>
      <w:r w:rsidRPr="00F91C41">
        <w:t xml:space="preserve">        </w:t>
      </w:r>
      <w:proofErr w:type="gramStart"/>
      <w:r w:rsidRPr="00F91C41">
        <w:t>return(</w:t>
      </w:r>
      <w:proofErr w:type="gramEnd"/>
      <w:r w:rsidRPr="00F91C41">
        <w:t>-1);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else</w:t>
      </w:r>
      <w:proofErr w:type="gramEnd"/>
      <w:r w:rsidRPr="00F91C41">
        <w:t xml:space="preserve"> fprintf(stdout,"Accepted %s\n",inet_ntoa(dest.sin_addr));</w:t>
      </w:r>
    </w:p>
    <w:p w:rsidR="009D2EF1" w:rsidRPr="00F91C41" w:rsidRDefault="009D2EF1" w:rsidP="009D2EF1">
      <w:pPr>
        <w:pStyle w:val="codes"/>
        <w:spacing w:after="0"/>
      </w:pPr>
      <w:r w:rsidRPr="00F91C41">
        <w:t xml:space="preserve">    </w:t>
      </w:r>
      <w:proofErr w:type="gramStart"/>
      <w:r w:rsidRPr="00F91C41">
        <w:t>return(</w:t>
      </w:r>
      <w:proofErr w:type="gramEnd"/>
      <w:r w:rsidRPr="00F91C41">
        <w:t>client_fd);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unsigned</w:t>
      </w:r>
      <w:proofErr w:type="gramEnd"/>
      <w:r w:rsidRPr="00F91C41">
        <w:t xml:space="preserve"> char receivee(int client_fd,unsigned char *code, unsigned int *value)</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r w:rsidRPr="00F91C41">
        <w:tab/>
      </w:r>
      <w:proofErr w:type="gramStart"/>
      <w:r w:rsidRPr="00F91C41">
        <w:t>int</w:t>
      </w:r>
      <w:proofErr w:type="gramEnd"/>
      <w:r w:rsidRPr="00F91C41">
        <w:t xml:space="preserve"> num;</w:t>
      </w:r>
    </w:p>
    <w:p w:rsidR="009D2EF1" w:rsidRPr="00F91C41" w:rsidRDefault="009D2EF1" w:rsidP="009D2EF1">
      <w:pPr>
        <w:pStyle w:val="codes"/>
        <w:spacing w:after="0"/>
      </w:pPr>
      <w:r w:rsidRPr="00F91C41">
        <w:tab/>
      </w:r>
      <w:r w:rsidRPr="00F91C41">
        <w:tab/>
      </w:r>
      <w:proofErr w:type="gramStart"/>
      <w:r w:rsidRPr="00F91C41">
        <w:t>static</w:t>
      </w:r>
      <w:proofErr w:type="gramEnd"/>
      <w:r w:rsidRPr="00F91C41">
        <w:t xml:space="preserve"> char buffer[20+1];</w:t>
      </w:r>
    </w:p>
    <w:p w:rsidR="009D2EF1" w:rsidRPr="00F91C41" w:rsidRDefault="009D2EF1" w:rsidP="009D2EF1">
      <w:pPr>
        <w:pStyle w:val="codes"/>
        <w:spacing w:after="0"/>
      </w:pPr>
      <w:r w:rsidRPr="00F91C41">
        <w:tab/>
      </w:r>
      <w:r w:rsidRPr="00F91C41">
        <w:tab/>
      </w:r>
      <w:proofErr w:type="gramStart"/>
      <w:r w:rsidRPr="00F91C41">
        <w:t>if</w:t>
      </w:r>
      <w:proofErr w:type="gramEnd"/>
      <w:r w:rsidRPr="00F91C41">
        <w:t xml:space="preserve"> ((num = recv(client_fd, buffer, 1024,MSG_DONTWAIT))==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r>
      <w:proofErr w:type="gramStart"/>
      <w:r w:rsidRPr="00F91C41">
        <w:t>else</w:t>
      </w:r>
      <w:proofErr w:type="gramEnd"/>
      <w:r w:rsidRPr="00F91C41">
        <w:t xml:space="preserve"> if (num == 0) </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r>
      <w:r w:rsidRPr="00F91C41">
        <w:tab/>
      </w:r>
      <w:proofErr w:type="gramStart"/>
      <w:r w:rsidRPr="00F91C41">
        <w:t>printf(</w:t>
      </w:r>
      <w:proofErr w:type="gramEnd"/>
      <w:r w:rsidRPr="00F91C41">
        <w:t>"Connection closed\n");</w:t>
      </w:r>
    </w:p>
    <w:p w:rsidR="009D2EF1" w:rsidRPr="00F91C41" w:rsidRDefault="009D2EF1" w:rsidP="009D2EF1">
      <w:pPr>
        <w:pStyle w:val="codes"/>
        <w:spacing w:after="0"/>
      </w:pPr>
      <w:r w:rsidRPr="00F91C41">
        <w:t xml:space="preserve">        </w:t>
      </w:r>
      <w:r w:rsidRPr="00F91C41">
        <w:tab/>
        <w:t>//So I can now wait for another client</w:t>
      </w:r>
    </w:p>
    <w:p w:rsidR="009D2EF1" w:rsidRPr="00F91C41" w:rsidRDefault="009D2EF1" w:rsidP="009D2EF1">
      <w:pPr>
        <w:pStyle w:val="codes"/>
        <w:spacing w:after="0"/>
      </w:pPr>
      <w:r w:rsidRPr="00F91C41">
        <w:t xml:space="preserve">        </w:t>
      </w:r>
      <w:r w:rsidRPr="00F91C41">
        <w:tab/>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r>
      <w:proofErr w:type="gramStart"/>
      <w:r w:rsidRPr="00F91C41">
        <w:t>buffer[</w:t>
      </w:r>
      <w:proofErr w:type="gramEnd"/>
      <w:r w:rsidRPr="00F91C41">
        <w:t>num] = '\0';</w:t>
      </w:r>
    </w:p>
    <w:p w:rsidR="009D2EF1" w:rsidRPr="00F91C41" w:rsidRDefault="009D2EF1" w:rsidP="009D2EF1">
      <w:pPr>
        <w:pStyle w:val="codes"/>
        <w:spacing w:after="0"/>
      </w:pPr>
      <w:r w:rsidRPr="00F91C41">
        <w:tab/>
      </w:r>
      <w:r w:rsidRPr="00F91C41">
        <w:tab/>
      </w:r>
      <w:proofErr w:type="gramStart"/>
      <w:r w:rsidRPr="00F91C41">
        <w:t>if</w:t>
      </w:r>
      <w:proofErr w:type="gramEnd"/>
      <w:r w:rsidRPr="00F91C41">
        <w:t xml:space="preserve"> (num &gt; 0)</w:t>
      </w:r>
    </w:p>
    <w:p w:rsidR="009D2EF1" w:rsidRPr="00F91C41" w:rsidRDefault="009D2EF1" w:rsidP="009D2EF1">
      <w:pPr>
        <w:pStyle w:val="codes"/>
        <w:spacing w:after="0"/>
      </w:pPr>
      <w:r w:rsidRPr="00F91C41">
        <w:tab/>
      </w:r>
      <w:r w:rsidRPr="00F91C41">
        <w:tab/>
        <w:t>{</w:t>
      </w:r>
      <w:r w:rsidRPr="00F91C41">
        <w:tab/>
      </w:r>
      <w:proofErr w:type="gramStart"/>
      <w:r w:rsidRPr="00F91C41">
        <w:t>printf(</w:t>
      </w:r>
      <w:proofErr w:type="gramEnd"/>
      <w:r w:rsidRPr="00F91C41">
        <w:t>"Len: %d\n",num);</w:t>
      </w:r>
    </w:p>
    <w:p w:rsidR="009D2EF1" w:rsidRPr="00F91C41" w:rsidRDefault="009D2EF1" w:rsidP="009D2EF1">
      <w:pPr>
        <w:pStyle w:val="codes"/>
        <w:spacing w:after="0"/>
      </w:pPr>
      <w:r w:rsidRPr="00F91C41">
        <w:tab/>
      </w:r>
      <w:r w:rsidRPr="00F91C41">
        <w:tab/>
      </w:r>
      <w:r w:rsidRPr="00F91C41">
        <w:tab/>
      </w:r>
      <w:proofErr w:type="gramStart"/>
      <w:r w:rsidRPr="00F91C41">
        <w:t>printf(</w:t>
      </w:r>
      <w:proofErr w:type="gramEnd"/>
      <w:r w:rsidRPr="00F91C41">
        <w:t>"Server:Msg Received %s\n", buffer);</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t xml:space="preserve">*code = </w:t>
      </w:r>
      <w:proofErr w:type="gramStart"/>
      <w:r w:rsidRPr="00F91C41">
        <w:t>buffer[</w:t>
      </w:r>
      <w:proofErr w:type="gramEnd"/>
      <w:r w:rsidRPr="00F91C41">
        <w:t>0];</w:t>
      </w:r>
    </w:p>
    <w:p w:rsidR="009D2EF1" w:rsidRPr="00F91C41" w:rsidRDefault="009D2EF1" w:rsidP="009D2EF1">
      <w:pPr>
        <w:pStyle w:val="codes"/>
        <w:spacing w:after="0"/>
      </w:pPr>
      <w:r w:rsidRPr="00F91C41">
        <w:t xml:space="preserve">    </w:t>
      </w:r>
      <w:r w:rsidRPr="00F91C41">
        <w:tab/>
        <w:t>*value= (unsigned int</w:t>
      </w:r>
      <w:proofErr w:type="gramStart"/>
      <w:r w:rsidRPr="00F91C41">
        <w:t>)buffer</w:t>
      </w:r>
      <w:proofErr w:type="gramEnd"/>
      <w:r w:rsidRPr="00F91C41">
        <w:t>[1]&lt;&lt;8 | buffer[2];</w:t>
      </w:r>
    </w:p>
    <w:p w:rsidR="009D2EF1" w:rsidRPr="00F91C41" w:rsidRDefault="009D2EF1" w:rsidP="009D2EF1">
      <w:pPr>
        <w:pStyle w:val="codes"/>
        <w:spacing w:after="0"/>
      </w:pPr>
      <w:r w:rsidRPr="00F91C41">
        <w:tab/>
      </w:r>
      <w:r w:rsidRPr="00F91C41">
        <w:tab/>
      </w:r>
      <w:proofErr w:type="gramStart"/>
      <w:r w:rsidRPr="00F91C41">
        <w:t>return</w:t>
      </w:r>
      <w:proofErr w:type="gramEnd"/>
      <w:r w:rsidRPr="00F91C41">
        <w:t xml:space="preserve"> 1;</w:t>
      </w:r>
    </w:p>
    <w:p w:rsidR="009D2EF1" w:rsidRPr="00F91C41" w:rsidRDefault="009D2EF1" w:rsidP="009D2EF1">
      <w:pPr>
        <w:pStyle w:val="codes"/>
        <w:spacing w:after="0"/>
      </w:pP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proofErr w:type="gramStart"/>
      <w:r w:rsidRPr="00F91C41">
        <w:t>char</w:t>
      </w:r>
      <w:proofErr w:type="gramEnd"/>
      <w:r w:rsidRPr="00F91C41">
        <w:t xml:space="preserve"> sendd(int client_fd , char data)</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proofErr w:type="gramStart"/>
      <w:r w:rsidRPr="00F91C41">
        <w:t>char</w:t>
      </w:r>
      <w:proofErr w:type="gramEnd"/>
      <w:r w:rsidRPr="00F91C41">
        <w:t xml:space="preserve"> data_to_send[1];</w:t>
      </w:r>
    </w:p>
    <w:p w:rsidR="009D2EF1" w:rsidRPr="00F91C41" w:rsidRDefault="009D2EF1" w:rsidP="009D2EF1">
      <w:pPr>
        <w:pStyle w:val="codes"/>
        <w:spacing w:after="0"/>
      </w:pPr>
      <w:r w:rsidRPr="00F91C41">
        <w:tab/>
        <w:t>data_to_</w:t>
      </w:r>
      <w:proofErr w:type="gramStart"/>
      <w:r w:rsidRPr="00F91C41">
        <w:t>send[</w:t>
      </w:r>
      <w:proofErr w:type="gramEnd"/>
      <w:r w:rsidRPr="00F91C41">
        <w:t>0]=data;</w:t>
      </w:r>
    </w:p>
    <w:p w:rsidR="009D2EF1" w:rsidRPr="00F91C41" w:rsidRDefault="009D2EF1" w:rsidP="009D2EF1">
      <w:pPr>
        <w:pStyle w:val="codes"/>
        <w:spacing w:after="0"/>
      </w:pPr>
      <w:r w:rsidRPr="00F91C41">
        <w:tab/>
      </w:r>
      <w:proofErr w:type="gramStart"/>
      <w:r w:rsidRPr="00F91C41">
        <w:t>if</w:t>
      </w:r>
      <w:proofErr w:type="gramEnd"/>
      <w:r w:rsidRPr="00F91C41">
        <w:t xml:space="preserve"> ((send(client_fd,data_to_send, strlen(data_to_send),0))==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proofErr w:type="gramStart"/>
      <w:r w:rsidRPr="00F91C41">
        <w:t>fprintf(</w:t>
      </w:r>
      <w:proofErr w:type="gramEnd"/>
      <w:r w:rsidRPr="00F91C41">
        <w:t>stderr, "Failure Sending Message\n");</w:t>
      </w:r>
    </w:p>
    <w:p w:rsidR="009D2EF1" w:rsidRPr="00F91C41" w:rsidRDefault="009D2EF1" w:rsidP="009D2EF1">
      <w:pPr>
        <w:pStyle w:val="codes"/>
        <w:spacing w:after="0"/>
      </w:pPr>
      <w:r w:rsidRPr="00F91C41">
        <w:t xml:space="preserve">                     </w:t>
      </w:r>
      <w:proofErr w:type="gramStart"/>
      <w:r w:rsidRPr="00F91C41">
        <w:t>close(</w:t>
      </w:r>
      <w:proofErr w:type="gramEnd"/>
      <w:r w:rsidRPr="00F91C41">
        <w:t>client_fd);</w:t>
      </w:r>
    </w:p>
    <w:p w:rsidR="009D2EF1" w:rsidRPr="00F91C41" w:rsidRDefault="009D2EF1" w:rsidP="009D2EF1">
      <w:pPr>
        <w:pStyle w:val="codes"/>
        <w:spacing w:after="0"/>
      </w:pPr>
      <w:r w:rsidRPr="00F91C41">
        <w:t xml:space="preserve">                     </w:t>
      </w:r>
      <w:proofErr w:type="gramStart"/>
      <w:r w:rsidRPr="00F91C41">
        <w:t>return(</w:t>
      </w:r>
      <w:proofErr w:type="gramEnd"/>
      <w:r w:rsidRPr="00F91C41">
        <w:t>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w:t>
      </w:r>
      <w:proofErr w:type="gramStart"/>
      <w:r w:rsidRPr="00F91C41">
        <w:t>printf(</w:t>
      </w:r>
      <w:proofErr w:type="gramEnd"/>
      <w:r w:rsidRPr="00F91C41">
        <w:t>"Server:Msg being sent: :%d\n",data);</w:t>
      </w:r>
    </w:p>
    <w:p w:rsidR="009D2EF1" w:rsidRPr="00F91C41" w:rsidRDefault="009D2EF1" w:rsidP="009D2EF1">
      <w:pPr>
        <w:pStyle w:val="codes"/>
        <w:spacing w:after="0"/>
      </w:pPr>
      <w:r w:rsidRPr="00F91C41">
        <w:t xml:space="preserve">    </w:t>
      </w:r>
      <w:proofErr w:type="gramStart"/>
      <w:r w:rsidRPr="00F91C41">
        <w:t>return(</w:t>
      </w:r>
      <w:proofErr w:type="gramEnd"/>
      <w:r w:rsidRPr="00F91C41">
        <w:t>1);</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Default="009D2EF1">
      <w:pPr>
        <w:spacing w:after="0" w:line="240" w:lineRule="auto"/>
        <w:jc w:val="left"/>
        <w:rPr>
          <w:lang w:eastAsia="en-IN" w:bidi="ta-IN"/>
        </w:rPr>
      </w:pPr>
      <w:r>
        <w:rPr>
          <w:lang w:eastAsia="en-IN" w:bidi="ta-IN"/>
        </w:rPr>
        <w:br w:type="page"/>
      </w:r>
    </w:p>
    <w:p w:rsidR="00A70186" w:rsidRDefault="00A70186" w:rsidP="00204BB9">
      <w:pPr>
        <w:pStyle w:val="NoSpacing"/>
        <w:outlineLvl w:val="1"/>
        <w:rPr>
          <w:lang w:eastAsia="en-IN" w:bidi="ta-IN"/>
        </w:rPr>
      </w:pPr>
      <w:bookmarkStart w:id="146" w:name="_Toc477961951"/>
      <w:r>
        <w:rPr>
          <w:lang w:eastAsia="en-IN" w:bidi="ta-IN"/>
        </w:rPr>
        <w:lastRenderedPageBreak/>
        <w:t>APPENDIX 3</w:t>
      </w:r>
      <w:bookmarkEnd w:id="146"/>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EVSE_main.h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30.06.2016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Modified </w:t>
      </w:r>
      <w:proofErr w:type="gramStart"/>
      <w:r w:rsidRPr="00923AA0">
        <w:rPr>
          <w:rFonts w:cs="Courier New"/>
        </w:rPr>
        <w:t>on :</w:t>
      </w:r>
      <w:proofErr w:type="gramEnd"/>
      <w:r w:rsidRPr="00923AA0">
        <w:rPr>
          <w:rFonts w:cs="Courier New"/>
        </w:rPr>
        <w:t xml:space="preserve">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EVSE_MAIN_H_</w:t>
      </w:r>
    </w:p>
    <w:p w:rsidR="00CF2A51" w:rsidRPr="00923AA0" w:rsidRDefault="00CF2A51" w:rsidP="00372158">
      <w:pPr>
        <w:pStyle w:val="PlainText"/>
        <w:rPr>
          <w:rFonts w:cs="Courier New"/>
        </w:rPr>
      </w:pPr>
      <w:r w:rsidRPr="00923AA0">
        <w:rPr>
          <w:rFonts w:cs="Courier New"/>
        </w:rPr>
        <w:t>#define 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 include "PWMSignal.h"</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"motors_lock.h"</w:t>
      </w:r>
    </w:p>
    <w:p w:rsidR="00CF2A51" w:rsidRPr="00923AA0" w:rsidRDefault="00CF2A51" w:rsidP="00372158">
      <w:pPr>
        <w:pStyle w:val="PlainText"/>
        <w:rPr>
          <w:rFonts w:cs="Courier New"/>
        </w:rPr>
      </w:pPr>
      <w:r w:rsidRPr="00923AA0">
        <w:rPr>
          <w:rFonts w:cs="Courier New"/>
        </w:rPr>
        <w:t># include "PP_Pin.h"</w:t>
      </w:r>
    </w:p>
    <w:p w:rsidR="00CF2A51" w:rsidRPr="00923AA0" w:rsidRDefault="00CF2A51" w:rsidP="00372158">
      <w:pPr>
        <w:pStyle w:val="PlainText"/>
        <w:rPr>
          <w:rFonts w:cs="Courier New"/>
        </w:rPr>
      </w:pPr>
      <w:r w:rsidRPr="00923AA0">
        <w:rPr>
          <w:rFonts w:cs="Courier New"/>
        </w:rPr>
        <w:t># include "serversockets.h"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PWM_CTRL 1 // 0=disable --&gt; EV-Side, 1=enable--&gt;EVSE-Side, 2= query PWM-Signal</w:t>
      </w:r>
    </w:p>
    <w:p w:rsidR="00CF2A51" w:rsidRPr="00923AA0" w:rsidRDefault="00CF2A51" w:rsidP="00372158">
      <w:pPr>
        <w:pStyle w:val="PlainText"/>
        <w:rPr>
          <w:rFonts w:cs="Courier New"/>
        </w:rPr>
      </w:pPr>
      <w:r w:rsidRPr="00923AA0">
        <w:rPr>
          <w:rFonts w:cs="Courier New"/>
        </w:rPr>
        <w:t># define PWM_DUTYCYCLE 250 //500 Hz of 1 kHz = 25% --&gt; max current EVSE 15A</w:t>
      </w:r>
    </w:p>
    <w:p w:rsidR="00CF2A51" w:rsidRPr="00923AA0" w:rsidRDefault="00CF2A51" w:rsidP="00372158">
      <w:pPr>
        <w:pStyle w:val="PlainText"/>
        <w:rPr>
          <w:rFonts w:cs="Courier New"/>
        </w:rPr>
      </w:pPr>
      <w:r w:rsidRPr="00923AA0">
        <w:rPr>
          <w:rFonts w:cs="Courier New"/>
        </w:rPr>
        <w:t># define CODE_EXAMPLE_SOFTWARE 0</w:t>
      </w:r>
    </w:p>
    <w:p w:rsidR="00CF2A51" w:rsidRPr="00923AA0" w:rsidRDefault="00CF2A51" w:rsidP="00372158">
      <w:pPr>
        <w:pStyle w:val="PlainText"/>
        <w:rPr>
          <w:rFonts w:cs="Courier New"/>
        </w:rPr>
      </w:pPr>
      <w:r w:rsidRPr="00923AA0">
        <w:rPr>
          <w:rFonts w:cs="Courier New"/>
        </w:rPr>
        <w:t># define CODE_EXAMPLE_HARDWARE 1</w:t>
      </w:r>
    </w:p>
    <w:p w:rsidR="00CF2A51" w:rsidRPr="00923AA0" w:rsidRDefault="00CF2A51" w:rsidP="00372158">
      <w:pPr>
        <w:pStyle w:val="PlainText"/>
        <w:rPr>
          <w:rFonts w:cs="Courier New"/>
        </w:rPr>
      </w:pPr>
      <w:r w:rsidRPr="00923AA0">
        <w:rPr>
          <w:rFonts w:cs="Courier New"/>
        </w:rPr>
        <w:t># define CODE_EXAMPLE CODE_EXAMPLE_HARDWARE</w:t>
      </w:r>
    </w:p>
    <w:p w:rsidR="00CF2A51" w:rsidRPr="00923AA0" w:rsidRDefault="00CF2A51" w:rsidP="00372158">
      <w:pPr>
        <w:pStyle w:val="PlainText"/>
        <w:rPr>
          <w:rFonts w:cs="Courier New"/>
        </w:rPr>
      </w:pPr>
      <w:r w:rsidRPr="00923AA0">
        <w:rPr>
          <w:rFonts w:cs="Courier New"/>
        </w:rPr>
        <w:t># define PORT_NUMMER 5000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HMI_READY 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EVSE_main.c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02.12.2015</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Edited</w:t>
      </w:r>
      <w:proofErr w:type="gramEnd"/>
      <w:r w:rsidRPr="00923AA0">
        <w:rPr>
          <w:rFonts w:cs="Courier New"/>
        </w:rPr>
        <w:t xml:space="preserve">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on :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main (void)</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t>/*init EVAchargeSE board */</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fd;</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double</w:t>
      </w:r>
      <w:proofErr w:type="gramEnd"/>
      <w:r w:rsidRPr="00923AA0">
        <w:rPr>
          <w:rFonts w:cs="Courier New"/>
        </w:rPr>
        <w:t xml:space="preserve"> UCP;</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round_UCP;</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fd=</w:t>
      </w:r>
      <w:proofErr w:type="gramEnd"/>
      <w:r w:rsidRPr="00923AA0">
        <w:rPr>
          <w:rFonts w:cs="Courier New"/>
        </w:rPr>
        <w:t>open_serial();</w:t>
      </w:r>
    </w:p>
    <w:p w:rsidR="00CF2A51" w:rsidRPr="00923AA0" w:rsidRDefault="00CF2A51" w:rsidP="00372158">
      <w:pPr>
        <w:pStyle w:val="PlainText"/>
        <w:rPr>
          <w:rFonts w:cs="Courier New"/>
        </w:rPr>
      </w:pPr>
      <w:r w:rsidRPr="00923AA0">
        <w:rPr>
          <w:rFonts w:cs="Courier New"/>
        </w:rPr>
        <w:tab/>
        <w:t>//Init PWM Signal</w:t>
      </w:r>
    </w:p>
    <w:p w:rsidR="00CF2A51" w:rsidRPr="00923AA0" w:rsidRDefault="00CF2A51" w:rsidP="00372158">
      <w:pPr>
        <w:pStyle w:val="PlainText"/>
        <w:rPr>
          <w:rFonts w:cs="Courier New"/>
        </w:rPr>
      </w:pPr>
      <w:r w:rsidRPr="00923AA0">
        <w:rPr>
          <w:rFonts w:cs="Courier New"/>
        </w:rPr>
        <w:tab/>
        <w:t>control_</w:t>
      </w:r>
      <w:proofErr w:type="gramStart"/>
      <w:r w:rsidRPr="00923AA0">
        <w:rPr>
          <w:rFonts w:cs="Courier New"/>
        </w:rPr>
        <w:t>pwm(</w:t>
      </w:r>
      <w:proofErr w:type="gramEnd"/>
      <w:r w:rsidRPr="00923AA0">
        <w:rPr>
          <w:rFonts w:cs="Courier New"/>
        </w:rPr>
        <w:t>fd, PWM_CTRL);</w:t>
      </w:r>
    </w:p>
    <w:p w:rsidR="00CF2A51" w:rsidRPr="00923AA0" w:rsidRDefault="00CF2A51" w:rsidP="00372158">
      <w:pPr>
        <w:pStyle w:val="PlainText"/>
        <w:rPr>
          <w:rFonts w:cs="Courier New"/>
        </w:rPr>
      </w:pPr>
      <w:r w:rsidRPr="00923AA0">
        <w:rPr>
          <w:rFonts w:cs="Courier New"/>
        </w:rPr>
        <w:tab/>
        <w:t>set_</w:t>
      </w:r>
      <w:proofErr w:type="gramStart"/>
      <w:r w:rsidRPr="00923AA0">
        <w:rPr>
          <w:rFonts w:cs="Courier New"/>
        </w:rPr>
        <w:t>pwm(</w:t>
      </w:r>
      <w:proofErr w:type="gramEnd"/>
      <w:r w:rsidRPr="00923AA0">
        <w:rPr>
          <w:rFonts w:cs="Courier New"/>
        </w:rPr>
        <w:t>fd, PWM_DUTYCYCLE);</w:t>
      </w:r>
    </w:p>
    <w:p w:rsidR="00CF2A51" w:rsidRPr="00923AA0" w:rsidRDefault="00CF2A51" w:rsidP="00372158">
      <w:pPr>
        <w:pStyle w:val="PlainText"/>
        <w:rPr>
          <w:rFonts w:cs="Courier New"/>
        </w:rPr>
      </w:pPr>
      <w:r w:rsidRPr="00923AA0">
        <w:rPr>
          <w:rFonts w:cs="Courier New"/>
        </w:rPr>
        <w:tab/>
        <w:t>//get_</w:t>
      </w:r>
      <w:proofErr w:type="gramStart"/>
      <w:r w:rsidRPr="00923AA0">
        <w:rPr>
          <w:rFonts w:cs="Courier New"/>
        </w:rPr>
        <w:t>pwm(</w:t>
      </w:r>
      <w:proofErr w:type="gramEnd"/>
      <w:r w:rsidRPr="00923AA0">
        <w:rPr>
          <w:rFonts w:cs="Courier New"/>
        </w:rPr>
        <w:t>fd); // data EVSE --&gt; 1kHz, Duty cycle depending on max current of the EVSE</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ev;</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i;</w:t>
      </w:r>
    </w:p>
    <w:p w:rsidR="00CF2A51" w:rsidRPr="00923AA0" w:rsidRDefault="00CF2A51" w:rsidP="00372158">
      <w:pPr>
        <w:pStyle w:val="PlainText"/>
        <w:rPr>
          <w:rFonts w:cs="Courier New"/>
        </w:rPr>
      </w:pPr>
      <w:r w:rsidRPr="00923AA0">
        <w:rPr>
          <w:rFonts w:cs="Courier New"/>
        </w:rPr>
        <w:t>/////* the variables for the TCP IP connection*////////////////////////</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t>init_</w:t>
      </w:r>
      <w:proofErr w:type="gramStart"/>
      <w:r w:rsidRPr="00923AA0">
        <w:rPr>
          <w:rFonts w:cs="Courier New"/>
        </w:rPr>
        <w:t>tcp(</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/////*start ISO 15118 protocol************************/////////////////</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new_socket, server_socket;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laenge;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sockaddr_in clientinfo;</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v2gEXIDocument exiIn;</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v2gEXIDocument exiOut;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server_socket = socket_</w:t>
      </w:r>
      <w:proofErr w:type="gramStart"/>
      <w:r w:rsidRPr="00923AA0">
        <w:rPr>
          <w:rFonts w:cs="Courier New"/>
        </w:rPr>
        <w:t>serverconnect(</w:t>
      </w:r>
      <w:proofErr w:type="gramEnd"/>
      <w:r w:rsidRPr="00923AA0">
        <w:rPr>
          <w:rFonts w:cs="Courier New"/>
        </w:rPr>
        <w:t>PORT_NUMMER);</w:t>
      </w:r>
    </w:p>
    <w:p w:rsidR="00CF2A51" w:rsidRPr="00923AA0" w:rsidRDefault="00CF2A51" w:rsidP="00372158">
      <w:pPr>
        <w:pStyle w:val="PlainText"/>
        <w:rPr>
          <w:rFonts w:cs="Courier New"/>
        </w:rPr>
      </w:pPr>
      <w:r w:rsidRPr="00923AA0">
        <w:rPr>
          <w:rFonts w:cs="Courier New"/>
        </w:rPr>
        <w:tab/>
        <w:t>//pi_server = pi_</w:t>
      </w:r>
      <w:proofErr w:type="gramStart"/>
      <w:r w:rsidRPr="00923AA0">
        <w:rPr>
          <w:rFonts w:cs="Courier New"/>
        </w:rPr>
        <w:t>connect(</w:t>
      </w:r>
      <w:proofErr w:type="gramEnd"/>
      <w:r w:rsidRPr="00923AA0">
        <w:rPr>
          <w:rFonts w:cs="Courier New"/>
        </w:rPr>
        <w:t>PORTPI_NUMBER);</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i=</w:t>
      </w:r>
      <w:proofErr w:type="gramStart"/>
      <w:r w:rsidRPr="00923AA0">
        <w:rPr>
          <w:rFonts w:cs="Courier New"/>
        </w:rPr>
        <w:t>receivee(</w:t>
      </w:r>
      <w:proofErr w:type="gramEnd"/>
      <w:r w:rsidRPr="00923AA0">
        <w:rPr>
          <w:rFonts w:cs="Courier New"/>
        </w:rPr>
        <w:t>sockfd,&amp;code,&amp;value);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}while</w:t>
      </w:r>
      <w:proofErr w:type="gramEnd"/>
      <w:r w:rsidRPr="00923AA0">
        <w:rPr>
          <w:rFonts w:cs="Courier New"/>
        </w:rPr>
        <w:t>(code!=HMI_READY);</w:t>
      </w:r>
    </w:p>
    <w:p w:rsidR="00CF2A51" w:rsidRPr="00923AA0" w:rsidRDefault="00CF2A51" w:rsidP="00372158">
      <w:pPr>
        <w:pStyle w:val="PlainText"/>
        <w:rPr>
          <w:rFonts w:cs="Courier New"/>
        </w:rPr>
      </w:pPr>
      <w:r w:rsidRPr="00923AA0">
        <w:rPr>
          <w:rFonts w:cs="Courier New"/>
        </w:rPr>
        <w:t>//////the TCP IP establishment between raspberry pi and the EVSE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while(</w:t>
      </w:r>
      <w:proofErr w:type="gramEnd"/>
      <w:r w:rsidRPr="00923AA0">
        <w:rPr>
          <w:rFonts w:cs="Courier New"/>
        </w:rPr>
        <w:t>1)</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"\n+++ Start protocol example ISO 15118 +++\n");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laenge</w:t>
      </w:r>
      <w:proofErr w:type="gramEnd"/>
      <w:r w:rsidRPr="00923AA0">
        <w:rPr>
          <w:rFonts w:cs="Courier New"/>
        </w:rPr>
        <w:t xml:space="preserve"> = sizeof(clientinfo);</w:t>
      </w:r>
    </w:p>
    <w:p w:rsidR="00CF2A51" w:rsidRPr="00923AA0" w:rsidRDefault="00CF2A51" w:rsidP="00372158">
      <w:pPr>
        <w:pStyle w:val="PlainText"/>
        <w:rPr>
          <w:rFonts w:cs="Courier New"/>
        </w:rPr>
      </w:pPr>
      <w:r w:rsidRPr="00923AA0">
        <w:rPr>
          <w:rFonts w:cs="Courier New"/>
        </w:rPr>
        <w:tab/>
      </w:r>
      <w:r w:rsidRPr="00923AA0">
        <w:rPr>
          <w:rFonts w:cs="Courier New"/>
        </w:rPr>
        <w:tab/>
        <w:t xml:space="preserve">new_socket = </w:t>
      </w:r>
      <w:proofErr w:type="gramStart"/>
      <w:r w:rsidRPr="00923AA0">
        <w:rPr>
          <w:rFonts w:cs="Courier New"/>
        </w:rPr>
        <w:t>accept(</w:t>
      </w:r>
      <w:proofErr w:type="gramEnd"/>
      <w:r w:rsidRPr="00923AA0">
        <w:rPr>
          <w:rFonts w:cs="Courier New"/>
        </w:rPr>
        <w:t>server_socket, (struct sockaddr *) &amp;clientinfo, (socklen_t*)&amp;laenge);</w:t>
      </w:r>
    </w:p>
    <w:p w:rsidR="00CF2A51" w:rsidRPr="00923AA0" w:rsidRDefault="00CF2A51" w:rsidP="00372158">
      <w:pPr>
        <w:pStyle w:val="PlainText"/>
        <w:rPr>
          <w:rFonts w:cs="Courier New"/>
        </w:rPr>
      </w:pPr>
      <w:r w:rsidRPr="00923AA0">
        <w:rPr>
          <w:rFonts w:cs="Courier New"/>
        </w:rPr>
        <w:tab/>
      </w:r>
      <w:r w:rsidRPr="00923AA0">
        <w:rPr>
          <w:rFonts w:cs="Courier New"/>
        </w:rPr>
        <w:tab/>
        <w:t>/*DIN Test --&gt; optional*/</w:t>
      </w:r>
    </w:p>
    <w:p w:rsidR="00CF2A51" w:rsidRPr="00923AA0" w:rsidRDefault="00CF2A51" w:rsidP="00372158">
      <w:pPr>
        <w:pStyle w:val="PlainText"/>
        <w:rPr>
          <w:rFonts w:cs="Courier New"/>
        </w:rPr>
      </w:pPr>
      <w:r w:rsidRPr="00923AA0">
        <w:rPr>
          <w:rFonts w:cs="Courier New"/>
        </w:rPr>
        <w:tab/>
      </w:r>
      <w:r w:rsidRPr="00923AA0">
        <w:rPr>
          <w:rFonts w:cs="Courier New"/>
        </w:rPr>
        <w:tab/>
        <w:t>/*XMLDSIG Test --&gt; optional*/</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get_</w:t>
      </w:r>
      <w:proofErr w:type="gramStart"/>
      <w:r w:rsidRPr="00923AA0">
        <w:rPr>
          <w:rFonts w:cs="Courier New"/>
        </w:rPr>
        <w:t>Ucp(</w:t>
      </w:r>
      <w:proofErr w:type="gramEnd"/>
      <w:r w:rsidRPr="00923AA0">
        <w:rPr>
          <w:rFonts w:cs="Courier New"/>
        </w:rPr>
        <w:t>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xml:space="preserve">"+++ check level on CP for state B: EV detected, %f +++\n\n", UCP);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---------------&gt;&gt;&gt;&gt;&gt;&gt;event CABLE_DETECTED</w:t>
      </w:r>
    </w:p>
    <w:p w:rsidR="00CF2A51" w:rsidRPr="00923AA0" w:rsidRDefault="00CF2A51" w:rsidP="00372158">
      <w:pPr>
        <w:pStyle w:val="PlainText"/>
        <w:rPr>
          <w:rFonts w:cs="Courier New"/>
        </w:rPr>
      </w:pP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int</w:t>
      </w:r>
      <w:proofErr w:type="gramEnd"/>
      <w:r w:rsidRPr="00923AA0">
        <w:rPr>
          <w:rFonts w:cs="Courier New"/>
        </w:rPr>
        <w:t xml:space="preserve"> fd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double</w:t>
      </w:r>
      <w:proofErr w:type="gramEnd"/>
      <w:r w:rsidRPr="00923AA0">
        <w:rPr>
          <w:rFonts w:cs="Courier New"/>
        </w:rPr>
        <w:t xml:space="preserve"> UCP = 9;</w:t>
      </w:r>
    </w:p>
    <w:p w:rsidR="00CF2A51" w:rsidRPr="00923AA0" w:rsidRDefault="00CF2A51" w:rsidP="00372158">
      <w:pPr>
        <w:pStyle w:val="PlainText"/>
        <w:rPr>
          <w:rFonts w:cs="Courier New"/>
        </w:rPr>
      </w:pPr>
      <w:r w:rsidRPr="00923AA0">
        <w:rPr>
          <w:rFonts w:cs="Courier New"/>
        </w:rPr>
        <w:tab/>
      </w:r>
      <w:r w:rsidRPr="00923AA0">
        <w:rPr>
          <w:rFonts w:cs="Courier New"/>
        </w:rPr>
        <w:tab/>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(((UCP&gt;8)||(UCP==8)) &amp;&amp; ((UCP&lt;10)||(UCP==10))){ //Level for State B</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Lock_Cable(fd);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release for charging: State B: vehicle detected +++\n");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Start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appHandshake(new_socket);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(ev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Terminate application handshake protocol example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 xml:space="preserve"> (ev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Communication_State_B1(new_socket,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get_</w:t>
      </w:r>
      <w:proofErr w:type="gramStart"/>
      <w:r w:rsidRPr="00923AA0">
        <w:rPr>
          <w:rFonts w:cs="Courier New"/>
        </w:rPr>
        <w:t>Ucp(</w:t>
      </w:r>
      <w:proofErr w:type="gramEnd"/>
      <w:r w:rsidRPr="00923AA0">
        <w:rPr>
          <w:rFonts w:cs="Courier New"/>
        </w:rPr>
        <w:t>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check level on CP for state C: EV connected, ready,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double</w:t>
      </w:r>
      <w:proofErr w:type="gramEnd"/>
      <w:r w:rsidRPr="00923AA0">
        <w:rPr>
          <w:rFonts w:cs="Courier New"/>
        </w:rPr>
        <w:t xml:space="preserve"> UCP = 6;</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(((UCP&gt;5)||(UCP==5)) &amp;&amp; ((UCP&lt;7.5)||(UCP== 7.0)) &amp;&amp; (ev == STATE_C))////get_Ucp --&gt;6V state C Communication ToDo Pegel auf 7.1V-&gt; Toleranz 6+-1V</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Start Communication State C +++\n\n");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 xml:space="preserve"> (ev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Communication_State_C(fd, 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get_</w:t>
      </w:r>
      <w:proofErr w:type="gramStart"/>
      <w:r w:rsidRPr="00923AA0">
        <w:rPr>
          <w:rFonts w:cs="Courier New"/>
        </w:rPr>
        <w:t>Ucp(</w:t>
      </w:r>
      <w:proofErr w:type="gramEnd"/>
      <w:r w:rsidRPr="00923AA0">
        <w:rPr>
          <w:rFonts w:cs="Courier New"/>
        </w:rPr>
        <w:t>fd)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round_UCP =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UCP = round_UCP / 10;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check level on CP for state B: EV detected, %f +++\n\n", UCP);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#else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double</w:t>
      </w:r>
      <w:proofErr w:type="gramEnd"/>
      <w:r w:rsidRPr="00923AA0">
        <w:rPr>
          <w:rFonts w:cs="Courier New"/>
        </w:rPr>
        <w:t xml:space="preserve"> UCP = 9;</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Start Communication State B +++\n\n");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(((UCP&gt;8)||(UCP==8)) &amp;&amp; ((UCP&lt;10)||(UCP==10)) &amp;&amp; (ev == STATE_B2)) ////get_Ucp --&gt; 9 V state B Communication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 xml:space="preserve"> (ev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Communication_State_B2(new_socket, &amp;exiIn, &amp;exiOut);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(ev == STATE_ERROR)</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Error during ISO 15118 Communication. \nPlease restart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 End of example +++ \n");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ev</w:t>
      </w:r>
      <w:proofErr w:type="gramEnd"/>
      <w:r w:rsidRPr="00923AA0">
        <w:rPr>
          <w:rFonts w:cs="Courier New"/>
        </w:rPr>
        <w:t xml:space="preserve"> = STATE_A;</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Unlock_Cable(fd);</w:t>
      </w:r>
    </w:p>
    <w:p w:rsidR="00CF2A51" w:rsidRPr="00923AA0" w:rsidRDefault="00CF2A51" w:rsidP="00372158">
      <w:pPr>
        <w:pStyle w:val="PlainText"/>
        <w:rPr>
          <w:rFonts w:cs="Courier New"/>
        </w:rPr>
      </w:pP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r w:rsidRPr="00923AA0">
        <w:rPr>
          <w:rFonts w:cs="Courier New"/>
        </w:rPr>
        <w:tab/>
        <w:t>//end while</w:t>
      </w:r>
    </w:p>
    <w:p w:rsidR="00CF2A51" w:rsidRPr="00923AA0" w:rsidRDefault="00CF2A51" w:rsidP="00372158">
      <w:pPr>
        <w:pStyle w:val="PlainText"/>
        <w:rPr>
          <w:rFonts w:cs="Courier New"/>
        </w:rPr>
      </w:pPr>
      <w:r w:rsidRPr="00923AA0">
        <w:rPr>
          <w:rFonts w:cs="Courier New"/>
        </w:rPr>
        <w:tab/>
        <w:t>socket_</w:t>
      </w:r>
      <w:proofErr w:type="gramStart"/>
      <w:r w:rsidRPr="00923AA0">
        <w:rPr>
          <w:rFonts w:cs="Courier New"/>
        </w:rPr>
        <w:t>close(</w:t>
      </w:r>
      <w:proofErr w:type="gramEnd"/>
      <w:r w:rsidRPr="00923AA0">
        <w:rPr>
          <w:rFonts w:cs="Courier New"/>
        </w:rPr>
        <w:t>server_socket);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close(</w:t>
      </w:r>
      <w:proofErr w:type="gramEnd"/>
      <w:r w:rsidRPr="00923AA0">
        <w:rPr>
          <w:rFonts w:cs="Courier New"/>
        </w:rPr>
        <w:t>sockfd);</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return</w:t>
      </w:r>
      <w:proofErr w:type="gramEnd"/>
      <w:r w:rsidRPr="00923AA0">
        <w:rPr>
          <w:rFonts w:cs="Courier New"/>
        </w:rPr>
        <w:t xml:space="preserve"> 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//end main</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eastAsiaTheme="minorHAnsi" w:hAnsi="Consolas" w:cs="Courier New"/>
          <w:sz w:val="21"/>
          <w:szCs w:val="21"/>
        </w:rPr>
      </w:pPr>
      <w:r w:rsidRPr="00923AA0">
        <w:rPr>
          <w:rFonts w:ascii="Consolas" w:hAnsi="Consolas" w:cs="Courier New"/>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ISO_main.h</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Modified </w:t>
      </w:r>
      <w:proofErr w:type="gramStart"/>
      <w:r w:rsidRPr="00923AA0">
        <w:rPr>
          <w:rFonts w:cs="Courier New"/>
        </w:rPr>
        <w:t>on :</w:t>
      </w:r>
      <w:proofErr w:type="gramEnd"/>
      <w:r w:rsidRPr="00923AA0">
        <w:rPr>
          <w:rFonts w:cs="Courier New"/>
        </w:rPr>
        <w:t xml:space="preserve"> 08.03.2017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ISO_COMM_ISO_EVSE_MAIN_H_</w:t>
      </w:r>
    </w:p>
    <w:p w:rsidR="00CF2A51" w:rsidRPr="00923AA0" w:rsidRDefault="00CF2A51" w:rsidP="00372158">
      <w:pPr>
        <w:pStyle w:val="PlainText"/>
        <w:rPr>
          <w:rFonts w:cs="Courier New"/>
        </w:rPr>
      </w:pPr>
      <w:r w:rsidRPr="00923AA0">
        <w:rPr>
          <w:rFonts w:cs="Courier New"/>
        </w:rPr>
        <w:t>#define ISO_COMM_ISO_EVSE_MAIN_H_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"ErrorCodes.h"</w:t>
      </w:r>
    </w:p>
    <w:p w:rsidR="00CF2A51" w:rsidRPr="00923AA0" w:rsidRDefault="00CF2A51" w:rsidP="00372158">
      <w:pPr>
        <w:pStyle w:val="PlainText"/>
        <w:rPr>
          <w:rFonts w:cs="Courier New"/>
        </w:rPr>
      </w:pPr>
      <w:r w:rsidRPr="00923AA0">
        <w:rPr>
          <w:rFonts w:cs="Courier New"/>
        </w:rPr>
        <w:t># include "EXITypes.h"</w:t>
      </w:r>
    </w:p>
    <w:p w:rsidR="00CF2A51" w:rsidRPr="00923AA0" w:rsidRDefault="00CF2A51" w:rsidP="00372158">
      <w:pPr>
        <w:pStyle w:val="PlainText"/>
        <w:rPr>
          <w:rFonts w:cs="Courier New"/>
        </w:rPr>
      </w:pPr>
      <w:r w:rsidRPr="00923AA0">
        <w:rPr>
          <w:rFonts w:cs="Courier New"/>
        </w:rPr>
        <w:t># include "v2gEXIDatatypes.h"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roofErr w:type="gramStart"/>
      <w:r w:rsidRPr="00923AA0">
        <w:rPr>
          <w:rFonts w:cs="Courier New"/>
        </w:rPr>
        <w:t>Define</w:t>
      </w:r>
      <w:proofErr w:type="gramEnd"/>
      <w:r w:rsidRPr="00923AA0">
        <w:rPr>
          <w:rFonts w:cs="Courier New"/>
        </w:rPr>
        <w:t xml:space="preserve"> shold basic status of the Signal 10-15*/</w:t>
      </w:r>
    </w:p>
    <w:p w:rsidR="00CF2A51" w:rsidRPr="00923AA0" w:rsidRDefault="00CF2A51" w:rsidP="00372158">
      <w:pPr>
        <w:pStyle w:val="PlainText"/>
        <w:rPr>
          <w:rFonts w:cs="Courier New"/>
        </w:rPr>
      </w:pPr>
      <w:r w:rsidRPr="00923AA0">
        <w:rPr>
          <w:rFonts w:cs="Courier New"/>
        </w:rPr>
        <w:t># define STATE_A 10</w:t>
      </w:r>
    </w:p>
    <w:p w:rsidR="00CF2A51" w:rsidRPr="00923AA0" w:rsidRDefault="00CF2A51" w:rsidP="00372158">
      <w:pPr>
        <w:pStyle w:val="PlainText"/>
        <w:rPr>
          <w:rFonts w:cs="Courier New"/>
        </w:rPr>
      </w:pPr>
      <w:r w:rsidRPr="00923AA0">
        <w:rPr>
          <w:rFonts w:cs="Courier New"/>
        </w:rPr>
        <w:t># define STATE_B1 11</w:t>
      </w:r>
    </w:p>
    <w:p w:rsidR="00CF2A51" w:rsidRPr="00923AA0" w:rsidRDefault="00CF2A51" w:rsidP="00372158">
      <w:pPr>
        <w:pStyle w:val="PlainText"/>
        <w:rPr>
          <w:rFonts w:cs="Courier New"/>
        </w:rPr>
      </w:pPr>
      <w:r w:rsidRPr="00923AA0">
        <w:rPr>
          <w:rFonts w:cs="Courier New"/>
        </w:rPr>
        <w:t># define STATE_C 12</w:t>
      </w:r>
    </w:p>
    <w:p w:rsidR="00CF2A51" w:rsidRPr="00923AA0" w:rsidRDefault="00CF2A51" w:rsidP="00372158">
      <w:pPr>
        <w:pStyle w:val="PlainText"/>
        <w:rPr>
          <w:rFonts w:cs="Courier New"/>
        </w:rPr>
      </w:pPr>
      <w:r w:rsidRPr="00923AA0">
        <w:rPr>
          <w:rFonts w:cs="Courier New"/>
        </w:rPr>
        <w:t># define STATE_B2 13</w:t>
      </w:r>
    </w:p>
    <w:p w:rsidR="00CF2A51" w:rsidRPr="00923AA0" w:rsidRDefault="00CF2A51" w:rsidP="00372158">
      <w:pPr>
        <w:pStyle w:val="PlainText"/>
        <w:rPr>
          <w:rFonts w:cs="Courier New"/>
        </w:rPr>
      </w:pPr>
      <w:r w:rsidRPr="00923AA0">
        <w:rPr>
          <w:rFonts w:cs="Courier New"/>
        </w:rPr>
        <w:t># define STATE_ERROR 15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roofErr w:type="gramStart"/>
      <w:r w:rsidRPr="00923AA0">
        <w:rPr>
          <w:rFonts w:cs="Courier New"/>
        </w:rPr>
        <w:t>Define</w:t>
      </w:r>
      <w:proofErr w:type="gramEnd"/>
      <w:r w:rsidRPr="00923AA0">
        <w:rPr>
          <w:rFonts w:cs="Courier New"/>
        </w:rPr>
        <w:t xml:space="preserve"> charging state AC/DC */</w:t>
      </w:r>
    </w:p>
    <w:p w:rsidR="00CF2A51" w:rsidRPr="00923AA0" w:rsidRDefault="00CF2A51" w:rsidP="00372158">
      <w:pPr>
        <w:pStyle w:val="PlainText"/>
        <w:rPr>
          <w:rFonts w:cs="Courier New"/>
        </w:rPr>
      </w:pPr>
      <w:r w:rsidRPr="00923AA0">
        <w:rPr>
          <w:rFonts w:cs="Courier New"/>
        </w:rPr>
        <w:t># define AC_CHARGING 21</w:t>
      </w:r>
    </w:p>
    <w:p w:rsidR="00CF2A51" w:rsidRPr="00923AA0" w:rsidRDefault="00CF2A51" w:rsidP="00372158">
      <w:pPr>
        <w:pStyle w:val="PlainText"/>
        <w:rPr>
          <w:rFonts w:cs="Courier New"/>
        </w:rPr>
      </w:pPr>
      <w:r w:rsidRPr="00923AA0">
        <w:rPr>
          <w:rFonts w:cs="Courier New"/>
        </w:rPr>
        <w:t># define DC_CHARGING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roofErr w:type="gramStart"/>
      <w:r w:rsidRPr="00923AA0">
        <w:rPr>
          <w:rFonts w:cs="Courier New"/>
        </w:rPr>
        <w:t>Define</w:t>
      </w:r>
      <w:proofErr w:type="gramEnd"/>
      <w:r w:rsidRPr="00923AA0">
        <w:rPr>
          <w:rFonts w:cs="Courier New"/>
        </w:rPr>
        <w:t xml:space="preserve"> States in state machines for cases B1, C, B2 */</w:t>
      </w:r>
    </w:p>
    <w:p w:rsidR="00CF2A51" w:rsidRPr="00923AA0" w:rsidRDefault="00CF2A51" w:rsidP="00372158">
      <w:pPr>
        <w:pStyle w:val="PlainText"/>
        <w:rPr>
          <w:rFonts w:cs="Courier New"/>
        </w:rPr>
      </w:pPr>
      <w:r w:rsidRPr="00923AA0">
        <w:rPr>
          <w:rFonts w:cs="Courier New"/>
        </w:rPr>
        <w:t>/*State B1: 100-110*/</w:t>
      </w:r>
    </w:p>
    <w:p w:rsidR="00CF2A51" w:rsidRPr="00923AA0" w:rsidRDefault="00CF2A51" w:rsidP="00372158">
      <w:pPr>
        <w:pStyle w:val="PlainText"/>
        <w:rPr>
          <w:rFonts w:cs="Courier New"/>
        </w:rPr>
      </w:pPr>
      <w:r w:rsidRPr="00923AA0">
        <w:rPr>
          <w:rFonts w:cs="Courier New"/>
        </w:rPr>
        <w:t># define STATE_B1_SUPPORTED_APP_PROTOCOL 100</w:t>
      </w:r>
    </w:p>
    <w:p w:rsidR="00CF2A51" w:rsidRPr="00923AA0" w:rsidRDefault="00CF2A51" w:rsidP="00372158">
      <w:pPr>
        <w:pStyle w:val="PlainText"/>
        <w:rPr>
          <w:rFonts w:cs="Courier New"/>
        </w:rPr>
      </w:pPr>
      <w:r w:rsidRPr="00923AA0">
        <w:rPr>
          <w:rFonts w:cs="Courier New"/>
        </w:rPr>
        <w:t># define STATE_B1_SESSION_SETUP 101</w:t>
      </w:r>
    </w:p>
    <w:p w:rsidR="00CF2A51" w:rsidRPr="00923AA0" w:rsidRDefault="00CF2A51" w:rsidP="00372158">
      <w:pPr>
        <w:pStyle w:val="PlainText"/>
        <w:rPr>
          <w:rFonts w:cs="Courier New"/>
        </w:rPr>
      </w:pPr>
      <w:r w:rsidRPr="00923AA0">
        <w:rPr>
          <w:rFonts w:cs="Courier New"/>
        </w:rPr>
        <w:t># define STATE_B1_SERVICE_DICOVERY 102</w:t>
      </w:r>
    </w:p>
    <w:p w:rsidR="00CF2A51" w:rsidRPr="00923AA0" w:rsidRDefault="00CF2A51" w:rsidP="00372158">
      <w:pPr>
        <w:pStyle w:val="PlainText"/>
        <w:rPr>
          <w:rFonts w:cs="Courier New"/>
        </w:rPr>
      </w:pPr>
      <w:r w:rsidRPr="00923AA0">
        <w:rPr>
          <w:rFonts w:cs="Courier New"/>
        </w:rPr>
        <w:t># define STATE_B1_SERVICE_AND_PAYMENT_SELECTION 103</w:t>
      </w:r>
    </w:p>
    <w:p w:rsidR="00CF2A51" w:rsidRPr="00923AA0" w:rsidRDefault="00CF2A51" w:rsidP="00372158">
      <w:pPr>
        <w:pStyle w:val="PlainText"/>
        <w:rPr>
          <w:rFonts w:cs="Courier New"/>
        </w:rPr>
      </w:pPr>
      <w:r w:rsidRPr="00923AA0">
        <w:rPr>
          <w:rFonts w:cs="Courier New"/>
        </w:rPr>
        <w:t># define STATE_B1_PAYMENT_DETAILS 104</w:t>
      </w:r>
    </w:p>
    <w:p w:rsidR="00CF2A51" w:rsidRPr="00923AA0" w:rsidRDefault="00CF2A51" w:rsidP="00372158">
      <w:pPr>
        <w:pStyle w:val="PlainText"/>
        <w:rPr>
          <w:rFonts w:cs="Courier New"/>
        </w:rPr>
      </w:pPr>
      <w:r w:rsidRPr="00923AA0">
        <w:rPr>
          <w:rFonts w:cs="Courier New"/>
        </w:rPr>
        <w:t># define STATE_B1_CONTRACT_AUTHENTICATION 105</w:t>
      </w:r>
    </w:p>
    <w:p w:rsidR="00CF2A51" w:rsidRPr="00923AA0" w:rsidRDefault="00CF2A51" w:rsidP="00372158">
      <w:pPr>
        <w:pStyle w:val="PlainText"/>
        <w:rPr>
          <w:rFonts w:cs="Courier New"/>
        </w:rPr>
      </w:pPr>
      <w:r w:rsidRPr="00923AA0">
        <w:rPr>
          <w:rFonts w:cs="Courier New"/>
        </w:rPr>
        <w:t># define STATE_B1_CHARGE_PARAMETER_DISCOVERY 106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C: 111 - 120*/</w:t>
      </w:r>
    </w:p>
    <w:p w:rsidR="00CF2A51" w:rsidRPr="00923AA0" w:rsidRDefault="00CF2A51" w:rsidP="00372158">
      <w:pPr>
        <w:pStyle w:val="PlainText"/>
        <w:rPr>
          <w:rFonts w:cs="Courier New"/>
        </w:rPr>
      </w:pPr>
      <w:r w:rsidRPr="00923AA0">
        <w:rPr>
          <w:rFonts w:cs="Courier New"/>
        </w:rPr>
        <w:t># define STATE_C_BEGIN_POWER_DELIVERY 111</w:t>
      </w:r>
    </w:p>
    <w:p w:rsidR="00CF2A51" w:rsidRPr="00923AA0" w:rsidRDefault="00CF2A51" w:rsidP="00372158">
      <w:pPr>
        <w:pStyle w:val="PlainText"/>
        <w:rPr>
          <w:rFonts w:cs="Courier New"/>
        </w:rPr>
      </w:pPr>
      <w:r w:rsidRPr="00923AA0">
        <w:rPr>
          <w:rFonts w:cs="Courier New"/>
        </w:rPr>
        <w:t># define STATE_C_AC_CHARGING_STATUS 112</w:t>
      </w:r>
    </w:p>
    <w:p w:rsidR="00CF2A51" w:rsidRPr="00923AA0" w:rsidRDefault="00CF2A51" w:rsidP="00372158">
      <w:pPr>
        <w:pStyle w:val="PlainText"/>
        <w:rPr>
          <w:rFonts w:cs="Courier New"/>
        </w:rPr>
      </w:pPr>
      <w:r w:rsidRPr="00923AA0">
        <w:rPr>
          <w:rFonts w:cs="Courier New"/>
        </w:rPr>
        <w:t>//# define STATE_C_AC_METERING_RECEIPT 113</w:t>
      </w:r>
    </w:p>
    <w:p w:rsidR="00CF2A51" w:rsidRPr="00923AA0" w:rsidRDefault="00CF2A51" w:rsidP="00372158">
      <w:pPr>
        <w:pStyle w:val="PlainText"/>
        <w:rPr>
          <w:rFonts w:cs="Courier New"/>
        </w:rPr>
      </w:pPr>
      <w:r w:rsidRPr="00923AA0">
        <w:rPr>
          <w:rFonts w:cs="Courier New"/>
        </w:rPr>
        <w:t># define STATE_C_DC_CABLE_CHECK 114</w:t>
      </w:r>
    </w:p>
    <w:p w:rsidR="00CF2A51" w:rsidRPr="00923AA0" w:rsidRDefault="00CF2A51" w:rsidP="00372158">
      <w:pPr>
        <w:pStyle w:val="PlainText"/>
        <w:rPr>
          <w:rFonts w:cs="Courier New"/>
        </w:rPr>
      </w:pPr>
      <w:r w:rsidRPr="00923AA0">
        <w:rPr>
          <w:rFonts w:cs="Courier New"/>
        </w:rPr>
        <w:t># define STATE_C_DC_PRE_CHARGE 115</w:t>
      </w:r>
    </w:p>
    <w:p w:rsidR="00CF2A51" w:rsidRPr="00923AA0" w:rsidRDefault="00CF2A51" w:rsidP="00372158">
      <w:pPr>
        <w:pStyle w:val="PlainText"/>
        <w:rPr>
          <w:rFonts w:cs="Courier New"/>
        </w:rPr>
      </w:pPr>
      <w:r w:rsidRPr="00923AA0">
        <w:rPr>
          <w:rFonts w:cs="Courier New"/>
        </w:rPr>
        <w:t># define STATE_C_DC_CURRENT_DEMAND 116</w:t>
      </w:r>
    </w:p>
    <w:p w:rsidR="00CF2A51" w:rsidRPr="00923AA0" w:rsidRDefault="00CF2A51" w:rsidP="00372158">
      <w:pPr>
        <w:pStyle w:val="PlainText"/>
        <w:rPr>
          <w:rFonts w:cs="Courier New"/>
        </w:rPr>
      </w:pPr>
      <w:r w:rsidRPr="00923AA0">
        <w:rPr>
          <w:rFonts w:cs="Courier New"/>
        </w:rPr>
        <w:t># define STATE_C_END_POWER_DELIVERY 117</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/*State B2: 121 - 130*/</w:t>
      </w:r>
    </w:p>
    <w:p w:rsidR="00CF2A51" w:rsidRPr="00923AA0" w:rsidRDefault="00CF2A51" w:rsidP="00372158">
      <w:pPr>
        <w:pStyle w:val="PlainText"/>
        <w:rPr>
          <w:rFonts w:cs="Courier New"/>
        </w:rPr>
      </w:pPr>
      <w:r w:rsidRPr="00923AA0">
        <w:rPr>
          <w:rFonts w:cs="Courier New"/>
        </w:rPr>
        <w:t># define STATE_B2_SESSION_STOP 121</w:t>
      </w:r>
    </w:p>
    <w:p w:rsidR="00CF2A51" w:rsidRPr="00923AA0" w:rsidRDefault="00CF2A51" w:rsidP="00372158">
      <w:pPr>
        <w:pStyle w:val="PlainText"/>
        <w:rPr>
          <w:rFonts w:cs="Courier New"/>
        </w:rPr>
      </w:pPr>
      <w:r w:rsidRPr="00923AA0">
        <w:rPr>
          <w:rFonts w:cs="Courier New"/>
        </w:rPr>
        <w:t># define STATE_B2_DC_WELDING_DETECTION 122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CABLE_DETECTED 11</w:t>
      </w:r>
    </w:p>
    <w:p w:rsidR="00CF2A51" w:rsidRPr="00923AA0" w:rsidRDefault="00CF2A51" w:rsidP="00372158">
      <w:pPr>
        <w:pStyle w:val="PlainText"/>
        <w:rPr>
          <w:rFonts w:cs="Courier New"/>
        </w:rPr>
      </w:pPr>
      <w:r w:rsidRPr="00923AA0">
        <w:rPr>
          <w:rFonts w:cs="Courier New"/>
        </w:rPr>
        <w:t>#define CABLE_LOCK 12</w:t>
      </w:r>
    </w:p>
    <w:p w:rsidR="00CF2A51" w:rsidRPr="00923AA0" w:rsidRDefault="00CF2A51" w:rsidP="00372158">
      <w:pPr>
        <w:pStyle w:val="PlainText"/>
        <w:rPr>
          <w:rFonts w:cs="Courier New"/>
        </w:rPr>
      </w:pPr>
      <w:r w:rsidRPr="00923AA0">
        <w:rPr>
          <w:rFonts w:cs="Courier New"/>
        </w:rPr>
        <w:t>#define PROTOCOL_DETECT 13</w:t>
      </w:r>
    </w:p>
    <w:p w:rsidR="00CF2A51" w:rsidRPr="00923AA0" w:rsidRDefault="00CF2A51" w:rsidP="00372158">
      <w:pPr>
        <w:pStyle w:val="PlainText"/>
        <w:rPr>
          <w:rFonts w:cs="Courier New"/>
        </w:rPr>
      </w:pPr>
      <w:r w:rsidRPr="00923AA0">
        <w:rPr>
          <w:rFonts w:cs="Courier New"/>
        </w:rPr>
        <w:lastRenderedPageBreak/>
        <w:t>#define LOCKING_ERROR 14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REGISTER 21</w:t>
      </w:r>
    </w:p>
    <w:p w:rsidR="00CF2A51" w:rsidRPr="00923AA0" w:rsidRDefault="00CF2A51" w:rsidP="00372158">
      <w:pPr>
        <w:pStyle w:val="PlainText"/>
        <w:rPr>
          <w:rFonts w:cs="Courier New"/>
        </w:rPr>
      </w:pPr>
      <w:r w:rsidRPr="00923AA0">
        <w:rPr>
          <w:rFonts w:cs="Courier New"/>
        </w:rPr>
        <w:t>#define AUTHORIZATION 22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START_CHARGE 31</w:t>
      </w:r>
    </w:p>
    <w:p w:rsidR="00CF2A51" w:rsidRPr="00923AA0" w:rsidRDefault="00CF2A51" w:rsidP="00372158">
      <w:pPr>
        <w:pStyle w:val="PlainText"/>
        <w:rPr>
          <w:rFonts w:cs="Courier New"/>
        </w:rPr>
      </w:pPr>
      <w:r w:rsidRPr="00923AA0">
        <w:rPr>
          <w:rFonts w:cs="Courier New"/>
        </w:rPr>
        <w:t>#define CHARGING_STATUS 32</w:t>
      </w:r>
    </w:p>
    <w:p w:rsidR="00CF2A51" w:rsidRPr="00923AA0" w:rsidRDefault="00CF2A51" w:rsidP="00372158">
      <w:pPr>
        <w:pStyle w:val="PlainText"/>
        <w:rPr>
          <w:rFonts w:cs="Courier New"/>
        </w:rPr>
      </w:pPr>
      <w:r w:rsidRPr="00923AA0">
        <w:rPr>
          <w:rFonts w:cs="Courier New"/>
        </w:rPr>
        <w:t>#define MANUAL_STOP 33</w:t>
      </w:r>
    </w:p>
    <w:p w:rsidR="00CF2A51" w:rsidRPr="00923AA0" w:rsidRDefault="00CF2A51" w:rsidP="00372158">
      <w:pPr>
        <w:pStyle w:val="PlainText"/>
        <w:rPr>
          <w:rFonts w:cs="Courier New"/>
        </w:rPr>
      </w:pPr>
      <w:r w:rsidRPr="00923AA0">
        <w:rPr>
          <w:rFonts w:cs="Courier New"/>
        </w:rPr>
        <w:t>#define FULL_CHARGE 34</w:t>
      </w:r>
    </w:p>
    <w:p w:rsidR="00CF2A51" w:rsidRPr="00923AA0" w:rsidRDefault="00CF2A51" w:rsidP="00372158">
      <w:pPr>
        <w:pStyle w:val="PlainText"/>
        <w:rPr>
          <w:rFonts w:cs="Courier New"/>
        </w:rPr>
      </w:pPr>
      <w:r w:rsidRPr="00923AA0">
        <w:rPr>
          <w:rFonts w:cs="Courier New"/>
        </w:rPr>
        <w:t>#define METER_RECEIPT 36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INITIATE_PAYMENT 41</w:t>
      </w:r>
    </w:p>
    <w:p w:rsidR="00CF2A51" w:rsidRPr="00923AA0" w:rsidRDefault="00CF2A51" w:rsidP="00372158">
      <w:pPr>
        <w:pStyle w:val="PlainText"/>
        <w:rPr>
          <w:rFonts w:cs="Courier New"/>
        </w:rPr>
      </w:pPr>
      <w:r w:rsidRPr="00923AA0">
        <w:rPr>
          <w:rFonts w:cs="Courier New"/>
        </w:rPr>
        <w:t>#define PAYMENT_SUCESSFUL 42</w:t>
      </w:r>
    </w:p>
    <w:p w:rsidR="00CF2A51" w:rsidRPr="00923AA0" w:rsidRDefault="00CF2A51" w:rsidP="00372158">
      <w:pPr>
        <w:pStyle w:val="PlainText"/>
        <w:rPr>
          <w:rFonts w:cs="Courier New"/>
        </w:rPr>
      </w:pPr>
      <w:r w:rsidRPr="00923AA0">
        <w:rPr>
          <w:rFonts w:cs="Courier New"/>
        </w:rPr>
        <w:t>#define PAYMENT_UNSUCESSFUL 43</w:t>
      </w:r>
    </w:p>
    <w:p w:rsidR="00CF2A51" w:rsidRPr="00923AA0" w:rsidRDefault="00CF2A51" w:rsidP="00372158">
      <w:pPr>
        <w:pStyle w:val="PlainText"/>
        <w:rPr>
          <w:rFonts w:cs="Courier New"/>
        </w:rPr>
      </w:pPr>
      <w:r w:rsidRPr="00923AA0">
        <w:rPr>
          <w:rFonts w:cs="Courier New"/>
        </w:rPr>
        <w:t>#define CABLE_UN_LOCK 45</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ISO15118_DETECTED 51</w:t>
      </w:r>
    </w:p>
    <w:p w:rsidR="00CF2A51" w:rsidRPr="00923AA0" w:rsidRDefault="00CF2A51" w:rsidP="00372158">
      <w:pPr>
        <w:pStyle w:val="PlainText"/>
        <w:rPr>
          <w:rFonts w:cs="Courier New"/>
        </w:rPr>
      </w:pPr>
      <w:r w:rsidRPr="00923AA0">
        <w:rPr>
          <w:rFonts w:cs="Courier New"/>
        </w:rPr>
        <w:t>#define IEC61851_DETECTED 52</w:t>
      </w:r>
    </w:p>
    <w:p w:rsidR="00CF2A51" w:rsidRPr="00923AA0" w:rsidRDefault="00CF2A51" w:rsidP="00372158">
      <w:pPr>
        <w:pStyle w:val="PlainText"/>
        <w:rPr>
          <w:rFonts w:cs="Courier New"/>
        </w:rPr>
      </w:pPr>
      <w:r w:rsidRPr="00923AA0">
        <w:rPr>
          <w:rFonts w:cs="Courier New"/>
        </w:rPr>
        <w:t>#define NO_PROTOCOL_DETECTED 53</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SEMI_ISO15118 61</w:t>
      </w:r>
    </w:p>
    <w:p w:rsidR="00CF2A51" w:rsidRPr="00923AA0" w:rsidRDefault="00CF2A51" w:rsidP="00372158">
      <w:pPr>
        <w:pStyle w:val="PlainText"/>
        <w:rPr>
          <w:rFonts w:cs="Courier New"/>
        </w:rPr>
      </w:pPr>
      <w:r w:rsidRPr="00923AA0">
        <w:rPr>
          <w:rFonts w:cs="Courier New"/>
        </w:rPr>
        <w:t>#define MANUAL_CHARGING 62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/*Start ISO Communication</w:t>
      </w:r>
    </w:p>
    <w:p w:rsidR="00CF2A51" w:rsidRPr="00923AA0" w:rsidRDefault="00CF2A51" w:rsidP="00372158">
      <w:pPr>
        <w:pStyle w:val="PlainText"/>
        <w:rPr>
          <w:rFonts w:cs="Courier New"/>
        </w:rPr>
      </w:pPr>
      <w:r w:rsidRPr="00923AA0">
        <w:rPr>
          <w:rFonts w:cs="Courier New"/>
        </w:rPr>
        <w:t xml:space="preserve"> * @params: socket_number from ethernet communikation*/</w:t>
      </w: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appHandshake(int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Communication_State_B1(int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Communication_State_B2(int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ISO_COMM_ISO_EVSE_MAIN_H_ */</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 xml:space="preserve"> * ISO_main.c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03.01.2016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by :Jiztom Francis K </w:t>
      </w:r>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Modified </w:t>
      </w:r>
      <w:proofErr w:type="gramStart"/>
      <w:r w:rsidRPr="00923AA0">
        <w:rPr>
          <w:rFonts w:cs="Courier New"/>
        </w:rPr>
        <w:t>on :</w:t>
      </w:r>
      <w:proofErr w:type="gramEnd"/>
      <w:r w:rsidRPr="00923AA0">
        <w:rPr>
          <w:rFonts w:cs="Courier New"/>
        </w:rPr>
        <w:t xml:space="preserve"> 08.03.2017</w:t>
      </w:r>
    </w:p>
    <w:p w:rsidR="00CF2A51" w:rsidRPr="00923AA0" w:rsidRDefault="00CF2A51" w:rsidP="00372158">
      <w:pPr>
        <w:pStyle w:val="PlainText"/>
        <w:rPr>
          <w:rFonts w:cs="Courier New"/>
        </w:rPr>
      </w:pPr>
      <w:r w:rsidRPr="00923AA0">
        <w:rPr>
          <w:rFonts w:cs="Courier New"/>
        </w:rPr>
        <w:t xml:space="preserve"> *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&lt;netinet/in.h&gt;</w:t>
      </w:r>
    </w:p>
    <w:p w:rsidR="00CF2A51" w:rsidRPr="00923AA0" w:rsidRDefault="00CF2A51" w:rsidP="00372158">
      <w:pPr>
        <w:pStyle w:val="PlainText"/>
        <w:rPr>
          <w:rFonts w:cs="Courier New"/>
        </w:rPr>
      </w:pPr>
      <w:r w:rsidRPr="00923AA0">
        <w:rPr>
          <w:rFonts w:cs="Courier New"/>
        </w:rPr>
        <w:t>#include "ISO_EVSE_main.h"</w:t>
      </w:r>
    </w:p>
    <w:p w:rsidR="00CF2A51" w:rsidRPr="00923AA0" w:rsidRDefault="00CF2A51" w:rsidP="00372158">
      <w:pPr>
        <w:pStyle w:val="PlainText"/>
        <w:rPr>
          <w:rFonts w:cs="Courier New"/>
        </w:rPr>
      </w:pPr>
      <w:r w:rsidRPr="00923AA0">
        <w:rPr>
          <w:rFonts w:cs="Courier New"/>
        </w:rPr>
        <w:t># include "appHandEXIDatatypes.h"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"v2gtp.h"</w:t>
      </w:r>
    </w:p>
    <w:p w:rsidR="00CF2A51" w:rsidRPr="00923AA0" w:rsidRDefault="00CF2A51" w:rsidP="00372158">
      <w:pPr>
        <w:pStyle w:val="PlainText"/>
        <w:rPr>
          <w:rFonts w:cs="Courier New"/>
        </w:rPr>
      </w:pPr>
      <w:r w:rsidRPr="00923AA0">
        <w:rPr>
          <w:rFonts w:cs="Courier New"/>
        </w:rPr>
        <w:t># include "Convert.h"</w:t>
      </w:r>
    </w:p>
    <w:p w:rsidR="00CF2A51" w:rsidRPr="00923AA0" w:rsidRDefault="00CF2A51" w:rsidP="00372158">
      <w:pPr>
        <w:pStyle w:val="PlainText"/>
        <w:rPr>
          <w:rFonts w:cs="Courier New"/>
        </w:rPr>
      </w:pPr>
      <w:r w:rsidRPr="00923AA0">
        <w:rPr>
          <w:rFonts w:cs="Courier New"/>
        </w:rPr>
        <w:t># include "appHandEXIDatatypesDecoder.h"</w:t>
      </w:r>
    </w:p>
    <w:p w:rsidR="00CF2A51" w:rsidRPr="00923AA0" w:rsidRDefault="00CF2A51" w:rsidP="00372158">
      <w:pPr>
        <w:pStyle w:val="PlainText"/>
        <w:rPr>
          <w:rFonts w:cs="Courier New"/>
        </w:rPr>
      </w:pPr>
      <w:r w:rsidRPr="00923AA0">
        <w:rPr>
          <w:rFonts w:cs="Courier New"/>
        </w:rPr>
        <w:t>#include "appHandEXIDatatypesEncoder.h"</w:t>
      </w:r>
    </w:p>
    <w:p w:rsidR="00CF2A51" w:rsidRPr="00923AA0" w:rsidRDefault="00CF2A51" w:rsidP="00372158">
      <w:pPr>
        <w:pStyle w:val="PlainText"/>
        <w:rPr>
          <w:rFonts w:cs="Courier New"/>
        </w:rPr>
      </w:pPr>
      <w:r w:rsidRPr="00923AA0">
        <w:rPr>
          <w:rFonts w:cs="Courier New"/>
        </w:rPr>
        <w:t>#include "serversockets.h"</w:t>
      </w:r>
    </w:p>
    <w:p w:rsidR="00CF2A51" w:rsidRPr="00923AA0" w:rsidRDefault="00CF2A51" w:rsidP="00372158">
      <w:pPr>
        <w:pStyle w:val="PlainText"/>
        <w:rPr>
          <w:rFonts w:cs="Courier New"/>
        </w:rPr>
      </w:pPr>
      <w:r w:rsidRPr="00923AA0">
        <w:rPr>
          <w:rFonts w:cs="Courier New"/>
        </w:rPr>
        <w:t># include "response.h"</w:t>
      </w: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&lt;sys/types.h&gt;</w:t>
      </w:r>
    </w:p>
    <w:p w:rsidR="00CF2A51" w:rsidRPr="00923AA0" w:rsidRDefault="00CF2A51" w:rsidP="00372158">
      <w:pPr>
        <w:pStyle w:val="PlainText"/>
        <w:rPr>
          <w:rFonts w:cs="Courier New"/>
        </w:rPr>
      </w:pPr>
      <w:r w:rsidRPr="00923AA0">
        <w:rPr>
          <w:rFonts w:cs="Courier New"/>
        </w:rPr>
        <w:t># include &lt;sys/socket.h&gt;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BUFFER_SIZE 256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int next_state;</w:t>
      </w: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int charging_state;</w:t>
      </w: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w:t>
      </w:r>
      <w:r w:rsidRPr="00923AA0">
        <w:rPr>
          <w:rFonts w:cs="Courier New"/>
        </w:rPr>
        <w:tab/>
        <w:t>int basic_state;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appHandshake(int socket_number)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bitstream_t</w:t>
      </w:r>
      <w:proofErr w:type="gramEnd"/>
      <w:r w:rsidRPr="00923AA0">
        <w:rPr>
          <w:rFonts w:cs="Courier New"/>
        </w:rPr>
        <w:t xml:space="preserve"> iStream;</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bitstream_t</w:t>
      </w:r>
      <w:proofErr w:type="gramEnd"/>
      <w:r w:rsidRPr="00923AA0">
        <w:rPr>
          <w:rFonts w:cs="Courier New"/>
        </w:rPr>
        <w:t xml:space="preserve"> oStream;</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uint16_t</w:t>
      </w:r>
      <w:proofErr w:type="gramEnd"/>
      <w:r w:rsidRPr="00923AA0">
        <w:rPr>
          <w:rFonts w:cs="Courier New"/>
        </w:rPr>
        <w:t xml:space="preserve"> payloadLengthDec;</w:t>
      </w:r>
    </w:p>
    <w:p w:rsidR="00CF2A51" w:rsidRPr="00923AA0" w:rsidRDefault="00CF2A51" w:rsidP="00372158">
      <w:pPr>
        <w:pStyle w:val="PlainText"/>
        <w:rPr>
          <w:rFonts w:cs="Courier New"/>
        </w:rPr>
      </w:pPr>
      <w:r w:rsidRPr="00923AA0">
        <w:rPr>
          <w:rFonts w:cs="Courier New"/>
        </w:rPr>
        <w:tab/>
        <w:t>uint16_t pos1 = V2GTP_HEADER_LENGTH; /* v2gtp header */</w:t>
      </w:r>
    </w:p>
    <w:p w:rsidR="00CF2A51" w:rsidRPr="00923AA0" w:rsidRDefault="00CF2A51" w:rsidP="00372158">
      <w:pPr>
        <w:pStyle w:val="PlainText"/>
        <w:rPr>
          <w:rFonts w:cs="Courier New"/>
        </w:rPr>
      </w:pPr>
      <w:r w:rsidRPr="00923AA0">
        <w:rPr>
          <w:rFonts w:cs="Courier New"/>
        </w:rPr>
        <w:tab/>
        <w:t>uint16_t pos2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i;</w:t>
      </w:r>
    </w:p>
    <w:p w:rsidR="00CF2A51" w:rsidRPr="00923AA0" w:rsidRDefault="00CF2A51" w:rsidP="00372158">
      <w:pPr>
        <w:pStyle w:val="PlainText"/>
        <w:rPr>
          <w:rFonts w:cs="Courier New"/>
        </w:rPr>
      </w:pPr>
      <w:r w:rsidRPr="00923AA0">
        <w:rPr>
          <w:rFonts w:cs="Courier New"/>
        </w:rPr>
        <w:tab/>
        <w:t xml:space="preserve">uint8_t </w:t>
      </w:r>
      <w:proofErr w:type="gramStart"/>
      <w:r w:rsidRPr="00923AA0">
        <w:rPr>
          <w:rFonts w:cs="Courier New"/>
        </w:rPr>
        <w:t>buffer1[</w:t>
      </w:r>
      <w:proofErr w:type="gramEnd"/>
      <w:r w:rsidRPr="00923AA0">
        <w:rPr>
          <w:rFonts w:cs="Courier New"/>
        </w:rPr>
        <w:t>BUFFER_SIZE];</w:t>
      </w:r>
    </w:p>
    <w:p w:rsidR="00CF2A51" w:rsidRPr="00923AA0" w:rsidRDefault="00CF2A51" w:rsidP="00372158">
      <w:pPr>
        <w:pStyle w:val="PlainText"/>
        <w:rPr>
          <w:rFonts w:cs="Courier New"/>
        </w:rPr>
      </w:pPr>
      <w:r w:rsidRPr="00923AA0">
        <w:rPr>
          <w:rFonts w:cs="Courier New"/>
        </w:rPr>
        <w:tab/>
        <w:t xml:space="preserve">uint8_t </w:t>
      </w:r>
      <w:proofErr w:type="gramStart"/>
      <w:r w:rsidRPr="00923AA0">
        <w:rPr>
          <w:rFonts w:cs="Courier New"/>
        </w:rPr>
        <w:t>buffer2[</w:t>
      </w:r>
      <w:proofErr w:type="gramEnd"/>
      <w:r w:rsidRPr="00923AA0">
        <w:rPr>
          <w:rFonts w:cs="Courier New"/>
        </w:rPr>
        <w:t>BUFFER_SIZE];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iStream.size = BUFFER_SIZE;</w:t>
      </w:r>
    </w:p>
    <w:p w:rsidR="00CF2A51" w:rsidRPr="00923AA0" w:rsidRDefault="00CF2A51" w:rsidP="00372158">
      <w:pPr>
        <w:pStyle w:val="PlainText"/>
        <w:rPr>
          <w:rFonts w:cs="Courier New"/>
        </w:rPr>
      </w:pPr>
      <w:r w:rsidRPr="00923AA0">
        <w:rPr>
          <w:rFonts w:cs="Courier New"/>
        </w:rPr>
        <w:tab/>
        <w:t>iStream.data = buffer1;</w:t>
      </w:r>
    </w:p>
    <w:p w:rsidR="00CF2A51" w:rsidRPr="00923AA0" w:rsidRDefault="00CF2A51" w:rsidP="00372158">
      <w:pPr>
        <w:pStyle w:val="PlainText"/>
        <w:rPr>
          <w:rFonts w:cs="Courier New"/>
        </w:rPr>
      </w:pPr>
      <w:r w:rsidRPr="00923AA0">
        <w:rPr>
          <w:rFonts w:cs="Courier New"/>
        </w:rPr>
        <w:tab/>
        <w:t>iStream.pos = &amp;pos1;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oStream.size = BUFFER_SIZE;</w:t>
      </w:r>
    </w:p>
    <w:p w:rsidR="00CF2A51" w:rsidRPr="00923AA0" w:rsidRDefault="00CF2A51" w:rsidP="00372158">
      <w:pPr>
        <w:pStyle w:val="PlainText"/>
        <w:rPr>
          <w:rFonts w:cs="Courier New"/>
        </w:rPr>
      </w:pPr>
      <w:r w:rsidRPr="00923AA0">
        <w:rPr>
          <w:rFonts w:cs="Courier New"/>
        </w:rPr>
        <w:lastRenderedPageBreak/>
        <w:tab/>
        <w:t>oStream.data = buffer2;</w:t>
      </w:r>
    </w:p>
    <w:p w:rsidR="00CF2A51" w:rsidRPr="00923AA0" w:rsidRDefault="00CF2A51" w:rsidP="00372158">
      <w:pPr>
        <w:pStyle w:val="PlainText"/>
        <w:rPr>
          <w:rFonts w:cs="Courier New"/>
        </w:rPr>
      </w:pPr>
      <w:r w:rsidRPr="00923AA0">
        <w:rPr>
          <w:rFonts w:cs="Courier New"/>
        </w:rPr>
        <w:tab/>
        <w:t>oStream.pos = &amp;pos2;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appHandEXIDocument appHandResp;</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appHandEXIDocument exiDoc;</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receive_message(socket_number, &amp;iStream);</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 (errn = read_v2gtpHeader(iStream.data, &amp;payloadLengthDec)) == 0) {</w:t>
      </w:r>
    </w:p>
    <w:p w:rsidR="00CF2A51" w:rsidRPr="00923AA0" w:rsidRDefault="00CF2A51" w:rsidP="00372158">
      <w:pPr>
        <w:pStyle w:val="PlainText"/>
        <w:rPr>
          <w:rFonts w:cs="Courier New"/>
        </w:rPr>
      </w:pPr>
      <w:r w:rsidRPr="00923AA0">
        <w:rPr>
          <w:rFonts w:cs="Courier New"/>
        </w:rPr>
        <w:tab/>
        <w:t>*iStream.pos = V2GTP_HEADER_LENGTH;</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(errn = decode_appHandExiDocument(&amp;iStream, &amp;exiDoc)) )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an error occured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printf(</w:t>
      </w:r>
      <w:proofErr w:type="gramEnd"/>
      <w:r w:rsidRPr="00923AA0">
        <w:rPr>
          <w:rFonts w:cs="Courier New"/>
        </w:rPr>
        <w:t>"EVSE side: List of application handshake protocols of the EV\n");</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for(</w:t>
      </w:r>
      <w:proofErr w:type="gramEnd"/>
      <w:r w:rsidRPr="00923AA0">
        <w:rPr>
          <w:rFonts w:cs="Courier New"/>
        </w:rPr>
        <w:t>i=0;i&lt;exiDoc.supportedAppProtocolReq.AppProtocol.arrayLen;i++) {</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"\tProtocol entry #=%d\n",(i+1));</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"\t\tProtocolNamespace=");</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printASCIIString(</w:t>
      </w:r>
      <w:proofErr w:type="gramEnd"/>
      <w:r w:rsidRPr="00923AA0">
        <w:rPr>
          <w:rFonts w:cs="Courier New"/>
        </w:rPr>
        <w:t>exiDoc.supportedAppProtocolReq.AppProtocol.array[i].ProtocolNamespace.characters, exiDoc.supportedAppProtocolReq.AppProtocol.array[i].ProtocolNamespace.charactersLen);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"\t\tVersion=%d.%d\n", exiDoc.supportedAppProtocolReq.AppProtocol.array[i].VersionNumberMajor, exiDoc.supportedAppProtocolReq.AppProtocol.array[i].VersionNumberMinor);</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"\t\tSchemaID=%d\n", exiDoc.supportedAppProtocolReq.AppProtocol.array[i].SchemaID);</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"\t\tPriority=%d\n", exiDoc.supportedAppProtocolReq.AppProtocol.array[i].Priority);</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 prepare response handshake response:</w:t>
      </w:r>
    </w:p>
    <w:p w:rsidR="00CF2A51" w:rsidRPr="00923AA0" w:rsidRDefault="00CF2A51" w:rsidP="00372158">
      <w:pPr>
        <w:pStyle w:val="PlainText"/>
        <w:rPr>
          <w:rFonts w:cs="Courier New"/>
        </w:rPr>
      </w:pPr>
      <w:r w:rsidRPr="00923AA0">
        <w:rPr>
          <w:rFonts w:cs="Courier New"/>
        </w:rPr>
        <w:tab/>
        <w:t xml:space="preserve"> * </w:t>
      </w:r>
      <w:proofErr w:type="gramStart"/>
      <w:r w:rsidRPr="00923AA0">
        <w:rPr>
          <w:rFonts w:cs="Courier New"/>
        </w:rPr>
        <w:t>it</w:t>
      </w:r>
      <w:proofErr w:type="gramEnd"/>
      <w:r w:rsidRPr="00923AA0">
        <w:rPr>
          <w:rFonts w:cs="Courier New"/>
        </w:rPr>
        <w:t xml:space="preserve"> is assumed, we support the 15118 1.0 version :-) */</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sendd(</w:t>
      </w:r>
      <w:proofErr w:type="gramEnd"/>
      <w:r w:rsidRPr="00923AA0">
        <w:rPr>
          <w:rFonts w:cs="Courier New"/>
        </w:rPr>
        <w:t xml:space="preserve"> sockfd, ISO15118_DETECTED);</w:t>
      </w:r>
    </w:p>
    <w:p w:rsidR="00CF2A51" w:rsidRPr="00923AA0" w:rsidRDefault="00CF2A51" w:rsidP="00372158">
      <w:pPr>
        <w:pStyle w:val="PlainText"/>
        <w:rPr>
          <w:rFonts w:cs="Courier New"/>
        </w:rPr>
      </w:pPr>
      <w:r w:rsidRPr="00923AA0">
        <w:rPr>
          <w:rFonts w:cs="Courier New"/>
        </w:rPr>
        <w:tab/>
        <w:t>///////---------&gt;&gt;&gt;&gt;&gt; event PROTOCOL_DETECTED 15118</w:t>
      </w:r>
    </w:p>
    <w:p w:rsidR="00CF2A51" w:rsidRPr="00923AA0" w:rsidRDefault="00CF2A51" w:rsidP="00372158">
      <w:pPr>
        <w:pStyle w:val="PlainText"/>
        <w:rPr>
          <w:rFonts w:cs="Courier New"/>
        </w:rPr>
      </w:pPr>
      <w:r w:rsidRPr="00923AA0">
        <w:rPr>
          <w:rFonts w:cs="Courier New"/>
        </w:rPr>
        <w:tab/>
        <w:t xml:space="preserve"> </w:t>
      </w:r>
    </w:p>
    <w:p w:rsidR="00CF2A51" w:rsidRPr="00923AA0" w:rsidRDefault="00CF2A51" w:rsidP="00372158">
      <w:pPr>
        <w:pStyle w:val="PlainText"/>
        <w:rPr>
          <w:rFonts w:cs="Courier New"/>
        </w:rPr>
      </w:pPr>
      <w:r w:rsidRPr="00923AA0">
        <w:rPr>
          <w:rFonts w:cs="Courier New"/>
        </w:rPr>
        <w:tab/>
        <w:t>appHandResp.supportedAppProtocolReq_isUsed = 0u;</w:t>
      </w:r>
    </w:p>
    <w:p w:rsidR="00CF2A51" w:rsidRPr="00923AA0" w:rsidRDefault="00CF2A51" w:rsidP="00372158">
      <w:pPr>
        <w:pStyle w:val="PlainText"/>
        <w:rPr>
          <w:rFonts w:cs="Courier New"/>
        </w:rPr>
      </w:pPr>
      <w:r w:rsidRPr="00923AA0">
        <w:rPr>
          <w:rFonts w:cs="Courier New"/>
        </w:rPr>
        <w:tab/>
        <w:t>appHandResp.supportedAppProtocolRes_isUsed = 1u;</w:t>
      </w:r>
    </w:p>
    <w:p w:rsidR="00CF2A51" w:rsidRPr="00923AA0" w:rsidRDefault="00CF2A51" w:rsidP="00372158">
      <w:pPr>
        <w:pStyle w:val="PlainText"/>
        <w:rPr>
          <w:rFonts w:cs="Courier New"/>
        </w:rPr>
      </w:pPr>
      <w:r w:rsidRPr="00923AA0">
        <w:rPr>
          <w:rFonts w:cs="Courier New"/>
        </w:rPr>
        <w:tab/>
        <w:t>appHandResp.supportedAppProtocolRes.ResponseCode = appHandresponseCodeType_OK_SuccessfulNegotiation;</w:t>
      </w:r>
    </w:p>
    <w:p w:rsidR="00CF2A51" w:rsidRPr="00923AA0" w:rsidRDefault="00CF2A51" w:rsidP="00372158">
      <w:pPr>
        <w:pStyle w:val="PlainText"/>
        <w:rPr>
          <w:rFonts w:cs="Courier New"/>
        </w:rPr>
      </w:pPr>
      <w:r w:rsidRPr="00923AA0">
        <w:rPr>
          <w:rFonts w:cs="Courier New"/>
        </w:rPr>
        <w:tab/>
        <w:t xml:space="preserve">appHandResp.supportedAppProtocolRes.SchemaID = </w:t>
      </w:r>
      <w:proofErr w:type="gramStart"/>
      <w:r w:rsidRPr="00923AA0">
        <w:rPr>
          <w:rFonts w:cs="Courier New"/>
        </w:rPr>
        <w:t>exiDoc.supportedAppProtocolReq.AppProtocol.array[</w:t>
      </w:r>
      <w:proofErr w:type="gramEnd"/>
      <w:r w:rsidRPr="00923AA0">
        <w:rPr>
          <w:rFonts w:cs="Courier New"/>
        </w:rPr>
        <w:t>0].SchemaID; /* signal the protocol by the provided schema id*/</w:t>
      </w:r>
    </w:p>
    <w:p w:rsidR="00CF2A51" w:rsidRPr="00923AA0" w:rsidRDefault="00CF2A51" w:rsidP="00372158">
      <w:pPr>
        <w:pStyle w:val="PlainText"/>
        <w:rPr>
          <w:rFonts w:cs="Courier New"/>
        </w:rPr>
      </w:pPr>
      <w:r w:rsidRPr="00923AA0">
        <w:rPr>
          <w:rFonts w:cs="Courier New"/>
        </w:rPr>
        <w:tab/>
        <w:t>appHandResp.supportedAppProtocolRes.SchemaID_isUsed = 1u;</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*oStream.pos = V2GTP_HEADER_LENGTH;</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 encode_appHandExiDocument(&amp;oStream, &amp;appHandResp)) == 0) {</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proofErr w:type="gramStart"/>
      <w:r w:rsidRPr="00923AA0">
        <w:rPr>
          <w:rFonts w:cs="Courier New"/>
        </w:rPr>
        <w:t>errn</w:t>
      </w:r>
      <w:proofErr w:type="gramEnd"/>
      <w:r w:rsidRPr="00923AA0">
        <w:rPr>
          <w:rFonts w:cs="Courier New"/>
        </w:rPr>
        <w:t xml:space="preserve"> = write_v2gtpHeader(oStream.data, (*oStream.pos)-V2GTP_HEADER_LENGTH, V2GTP_EXI_TYPE);</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"EVSE side: send response to the EV\n");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transmit_message(socket_number, &amp;oStream);</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t>/*init static state machine params*/</w:t>
      </w:r>
    </w:p>
    <w:p w:rsidR="00CF2A51" w:rsidRPr="00923AA0" w:rsidRDefault="00CF2A51" w:rsidP="00372158">
      <w:pPr>
        <w:pStyle w:val="PlainText"/>
        <w:rPr>
          <w:rFonts w:cs="Courier New"/>
        </w:rPr>
      </w:pPr>
      <w:r w:rsidRPr="00923AA0">
        <w:rPr>
          <w:rFonts w:cs="Courier New"/>
        </w:rPr>
        <w:tab/>
        <w:t>next_state = STATE_B1_SESSION_SETUP;</w:t>
      </w:r>
    </w:p>
    <w:p w:rsidR="00CF2A51" w:rsidRPr="00923AA0" w:rsidRDefault="00CF2A51" w:rsidP="00372158">
      <w:pPr>
        <w:pStyle w:val="PlainText"/>
        <w:rPr>
          <w:rFonts w:cs="Courier New"/>
        </w:rPr>
      </w:pPr>
      <w:r w:rsidRPr="00923AA0">
        <w:rPr>
          <w:rFonts w:cs="Courier New"/>
        </w:rPr>
        <w:tab/>
        <w:t>charging_state = 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Communication_State_B1(int socket_number,struct v2gEXIDocument* Input, struct v2gEXIDocument* Output){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 0;</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parameter ;</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deserializeStream2EXI(Input, socket_number);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(errn == 0) &amp;&amp; (Input-&gt;V2G_Message_isUsed)) {</w:t>
      </w:r>
    </w:p>
    <w:p w:rsidR="00CF2A51" w:rsidRPr="00923AA0" w:rsidRDefault="00CF2A51" w:rsidP="00372158">
      <w:pPr>
        <w:pStyle w:val="PlainText"/>
        <w:rPr>
          <w:rFonts w:cs="Courier New"/>
        </w:rPr>
      </w:pPr>
      <w:r w:rsidRPr="00923AA0">
        <w:rPr>
          <w:rFonts w:cs="Courier New"/>
        </w:rPr>
        <w:tab/>
      </w:r>
      <w:r w:rsidRPr="00923AA0">
        <w:rPr>
          <w:rFonts w:cs="Courier New"/>
        </w:rPr>
        <w:tab/>
        <w:t>init_</w:t>
      </w:r>
      <w:proofErr w:type="gramStart"/>
      <w:r w:rsidRPr="00923AA0">
        <w:rPr>
          <w:rFonts w:cs="Courier New"/>
        </w:rPr>
        <w:t>v2gEXIDocument(</w:t>
      </w:r>
      <w:proofErr w:type="gramEnd"/>
      <w:r w:rsidRPr="00923AA0">
        <w:rPr>
          <w:rFonts w:cs="Courier New"/>
        </w:rPr>
        <w:t>Output);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switch</w:t>
      </w:r>
      <w:proofErr w:type="gramEnd"/>
      <w:r w:rsidRPr="00923AA0">
        <w:rPr>
          <w:rFonts w:cs="Courier New"/>
        </w:rPr>
        <w:t xml:space="preserve"> (next_state){</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_B1_SESSION_SETUP: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(Input-&gt;V2G_Message.Body.SessionSetupReq_isUsed)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sessionSetup(Input,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_B1_SERVICE_DICOVERY: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(Input-&gt;V2G_Message.Body.ServiceDiscoveryReq_isUsed)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serviceDiscovery(Input,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_B1_SERVICE_AND_PAYMENT_SELECTION: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(Input-&gt;V2G_Message.Body.ServiceDetailReq_isUsed)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serviceDetail(Input,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(Input-&gt;V2G_Message.Body.PaymentServiceSelectionReq_isUsed)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paymentServiceSelection(Input,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STATE_B1_PAYMENT_DETAILS;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REGISTER</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_B1_PAYMENT_DETAILS:</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(Input-&gt;V2G_Message.Body.CertificateInstallationReq_isUsed){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}else</w:t>
      </w:r>
      <w:proofErr w:type="gramEnd"/>
      <w:r w:rsidRPr="00923AA0">
        <w:rPr>
          <w:rFonts w:cs="Courier New"/>
        </w:rPr>
        <w:t xml:space="preserve"> if (Input-&gt;V2G_Message.Body.CertificateUpdateReq_isUsed){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//missing request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(Input-&gt;V2G_Message.Body.PaymentDetailsReq_isUsed)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paymentDetails(Input,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break;</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_B1_CONTRACT_AUTHENTICATION: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(Input-&gt;V2G_Message.Body.AuthorizationReq_isUsed)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authorization(Input,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 &amp;code ,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(code!=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roofErr w:type="gramStart"/>
      <w:r w:rsidRPr="00923AA0">
        <w:rPr>
          <w:rFonts w:cs="Courier New"/>
        </w:rPr>
        <w:t>/(</w:t>
      </w:r>
      <w:proofErr w:type="gramEnd"/>
      <w:r w:rsidRPr="00923AA0">
        <w:rPr>
          <w:rFonts w:cs="Courier New"/>
        </w:rPr>
        <w:t xml:space="preserve">strcmp(parameter,AUTHORIZATION)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AUTHORIZATION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case  STATE</w:t>
      </w:r>
      <w:proofErr w:type="gramEnd"/>
      <w:r w:rsidRPr="00923AA0">
        <w:rPr>
          <w:rFonts w:cs="Courier New"/>
        </w:rPr>
        <w:t>_B1_CHARGE_PARAMETER_DISCOVERY: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(Input-&gt;V2G_Message.Body.ChargeParameterDiscoveryReq_isUsed)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chargeParameterDiscovery(Input,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Input-&gt;V2G_Message.Body.ChargeParameterDiscoveryReq.AC_EVChargeParameter_isUsed){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else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next_state =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charging_state = DC_CHARGING;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roofErr w:type="gramStart"/>
      <w:r w:rsidRPr="00923AA0">
        <w:rPr>
          <w:rFonts w:cs="Courier New"/>
        </w:rPr>
        <w:t>/(</w:t>
      </w:r>
      <w:proofErr w:type="gramEnd"/>
      <w:r w:rsidRPr="00923AA0">
        <w:rPr>
          <w:rFonts w:cs="Courier New"/>
        </w:rPr>
        <w:t>strcmp(parameter,START_CHARGE) !=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 0){</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return</w:t>
      </w:r>
      <w:proofErr w:type="gramEnd"/>
      <w:r w:rsidRPr="00923AA0">
        <w:rPr>
          <w:rFonts w:cs="Courier New"/>
        </w:rPr>
        <w:t xml:space="preserve"> basic_state;</w:t>
      </w:r>
    </w:p>
    <w:p w:rsidR="00CF2A51" w:rsidRPr="00923AA0" w:rsidRDefault="00CF2A51" w:rsidP="00372158">
      <w:pPr>
        <w:pStyle w:val="PlainText"/>
        <w:rPr>
          <w:rFonts w:cs="Courier New"/>
        </w:rPr>
      </w:pPr>
      <w:r w:rsidRPr="00923AA0">
        <w:rPr>
          <w:rFonts w:cs="Courier New"/>
        </w:rPr>
        <w:tab/>
        <w:t>} else return STATE_ERROR;</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Communication_State_C(int fd, int socket_number,struct v2gEXIDocument* Input, struct v2gEXIDocument* Output){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deserializeStream2EXI(Input, socket_number);</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char</w:t>
      </w:r>
      <w:proofErr w:type="gramEnd"/>
      <w:r w:rsidRPr="00923AA0">
        <w:rPr>
          <w:rFonts w:cs="Courier New"/>
        </w:rPr>
        <w:t xml:space="preserve"> parameter;</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switch</w:t>
      </w:r>
      <w:proofErr w:type="gramEnd"/>
      <w:r w:rsidRPr="00923AA0">
        <w:rPr>
          <w:rFonts w:cs="Courier New"/>
        </w:rPr>
        <w:t xml:space="preserve"> (next_state){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STATE_C_BEGIN_POWER_DELIVERY:</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/*do</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(code!=START_CHARGE);*/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(Input-&gt;V2G_Message.Body.PowerDeliveryReq_isUsed){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Close_Contractors(fd);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(Input-&gt;V2G_Message.Body.PreChargeReq_isUsed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STATE_C_AC_CHARGING_STATUS: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CHARGING_STATUS</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STATE_C_DC_CABLE_CHECK:</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STATE_C_DC_PRE_CHARGE;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STATE_C_DC_PRE_CHARGE:</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proofErr w:type="gramStart"/>
      <w:r w:rsidRPr="00923AA0">
        <w:rPr>
          <w:rFonts w:cs="Courier New"/>
        </w:rPr>
        <w:t>if</w:t>
      </w:r>
      <w:proofErr w:type="gramEnd"/>
      <w:r w:rsidRPr="00923AA0">
        <w:rPr>
          <w:rFonts w:cs="Courier New"/>
        </w:rPr>
        <w:t xml:space="preserve"> (Input-&gt;V2G_Message.Body.CableCheckReq_isUsed){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cableCheck(Input, Output);</w:t>
      </w:r>
    </w:p>
    <w:p w:rsidR="00CF2A51" w:rsidRPr="00923AA0" w:rsidRDefault="00CF2A51" w:rsidP="00372158">
      <w:pPr>
        <w:pStyle w:val="PlainText"/>
        <w:rPr>
          <w:rFonts w:cs="Courier New"/>
        </w:rPr>
      </w:pPr>
      <w:r w:rsidRPr="00923AA0">
        <w:rPr>
          <w:rFonts w:cs="Courier New"/>
        </w:rPr>
        <w:tab/>
      </w:r>
      <w:r w:rsidRPr="00923AA0">
        <w:rPr>
          <w:rFonts w:cs="Courier New"/>
        </w:rPr>
        <w:tab/>
        <w:t>} else if (Input-&gt;V2G_Message.Body.PreChargeReq_isUsed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preCharge(Input,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STATE_C_BEGIN_POWER_DELIVERY;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STATE_C_DC_CURRENT_DEMAND:</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STATE_C;</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STATE_C_END_POWER_DELIVERY:</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(charging_state == AC_CHARGING){</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(Input-&gt;V2G_Message.Body.ChargingStatusReq_isUsed)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chargingStatus(Input,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(Input-&gt;V2G_Message.Body.MeteringReceiptReq_isUsed)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meteringReceipt(Input,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METER_RECEIPT);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/////-----&gt;&gt;&gt;&gt;&gt; event METERING RECEIPT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&amp;code, &amp;value);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code == FULL_CHARGE)</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t>////////full cahrge condition//////////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}while</w:t>
      </w:r>
      <w:proofErr w:type="gramEnd"/>
      <w:r w:rsidRPr="00923AA0">
        <w:rPr>
          <w:rFonts w:cs="Courier New"/>
        </w:rPr>
        <w:t>(code!=MANUAL_STOP);//(strcmp(parameter, MANUAL_STOP)!=1);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 else if (charging_state == DC_CHARGING</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Input-&gt;V2G_Message.Body.CurrentDemandReq_isUsed){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currentDemand(Input,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else if (Input-&gt;V2G_Message.Body.PowerDeliveryReq_isUsed</w:t>
      </w:r>
      <w:proofErr w:type="gramStart"/>
      <w:r w:rsidRPr="00923AA0">
        <w:rPr>
          <w:rFonts w:cs="Courier New"/>
        </w:rPr>
        <w:t>){</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Open_Contractors(fd);</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 while (</w:t>
      </w:r>
      <w:proofErr w:type="gramStart"/>
      <w:r w:rsidRPr="00923AA0">
        <w:rPr>
          <w:rFonts w:cs="Courier New"/>
        </w:rPr>
        <w:t>errn !</w:t>
      </w:r>
      <w:proofErr w:type="gramEnd"/>
      <w:r w:rsidRPr="00923AA0">
        <w:rPr>
          <w:rFonts w:cs="Courier New"/>
        </w:rPr>
        <w:t>=0);</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powerDelivery(Input, Output);</w:t>
      </w:r>
    </w:p>
    <w:p w:rsidR="00CF2A51" w:rsidRPr="00923AA0" w:rsidRDefault="00CF2A51" w:rsidP="00372158">
      <w:pPr>
        <w:pStyle w:val="PlainText"/>
        <w:rPr>
          <w:rFonts w:cs="Courier New"/>
        </w:rPr>
      </w:pPr>
      <w:r w:rsidRPr="00923AA0">
        <w:rPr>
          <w:rFonts w:cs="Courier New"/>
        </w:rPr>
        <w:lastRenderedPageBreak/>
        <w:tab/>
      </w:r>
      <w:r w:rsidRPr="00923AA0">
        <w:rPr>
          <w:rFonts w:cs="Courier New"/>
        </w:rPr>
        <w:tab/>
      </w:r>
      <w:r w:rsidRPr="00923AA0">
        <w:rPr>
          <w:rFonts w:cs="Courier New"/>
        </w:rPr>
        <w:tab/>
      </w:r>
      <w:r w:rsidRPr="00923AA0">
        <w:rPr>
          <w:rFonts w:cs="Courier New"/>
        </w:rPr>
        <w:tab/>
        <w:t>next_state =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default</w:t>
      </w:r>
      <w:proofErr w:type="gramEnd"/>
      <w:r w:rsidRPr="00923AA0">
        <w:rPr>
          <w:rFonts w:cs="Courier New"/>
        </w:rPr>
        <w:t>: errn = STATE_ERROR; break;</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Communication_State_B2(int socket_number,struct v2gEXIDocument* Input, struct v2gEXIDocument* Output){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errn</w:t>
      </w:r>
      <w:proofErr w:type="gramEnd"/>
      <w:r w:rsidRPr="00923AA0">
        <w:rPr>
          <w:rFonts w:cs="Courier New"/>
        </w:rPr>
        <w:t xml:space="preserve"> = deserializeStream2EXI(Input, socket_number);</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parameter;</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switch</w:t>
      </w:r>
      <w:proofErr w:type="gramEnd"/>
      <w:r w:rsidRPr="00923AA0">
        <w:rPr>
          <w:rFonts w:cs="Courier New"/>
        </w:rPr>
        <w:t xml:space="preserve"> (next_state){</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(Input-&gt;V2G_Message.Body.SessionStopReq_isUsed)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sessionStop(Input,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INITIATE_PAYMENT);/////-----&gt;&gt;&gt;&gt;&gt; event INTIATE_PAYMENT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/////-----&gt;&gt;&gt;&gt;&gt; event PAYMENT_UNSUCCESSFUL</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do</w:t>
      </w:r>
      <w:proofErr w:type="gramEnd"/>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parameter</w:t>
      </w:r>
      <w:proofErr w:type="gramEnd"/>
      <w:r w:rsidRPr="00923AA0">
        <w:rPr>
          <w:rFonts w:cs="Courier New"/>
        </w:rPr>
        <w:t xml:space="preserve"> = receivee(sockfd , &amp;code , &amp;value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 xml:space="preserve">} </w:t>
      </w:r>
      <w:proofErr w:type="gramStart"/>
      <w:r w:rsidRPr="00923AA0">
        <w:rPr>
          <w:rFonts w:cs="Courier New"/>
        </w:rPr>
        <w:t>while(</w:t>
      </w:r>
      <w:proofErr w:type="gramEnd"/>
      <w:r w:rsidRPr="00923AA0">
        <w:rPr>
          <w:rFonts w:cs="Courier New"/>
        </w:rPr>
        <w:t>code!=PAYMENT_SUCESSFUL); //(strcmp(parameter,PAYMENT_SUCESSFUL)!=1);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0;</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STATE_A;</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case</w:t>
      </w:r>
      <w:proofErr w:type="gramEnd"/>
      <w:r w:rsidRPr="00923AA0">
        <w:rPr>
          <w:rFonts w:cs="Courier New"/>
        </w:rPr>
        <w:t xml:space="preserve"> STATE_B2_DC_WELDING_DETECTION:</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(Input-&gt;V2G_Message.Body.WeldingDetectionReq_isUsed)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weldingDetection(Input, Output);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next_state = STATE_B2_SESSION_STOP;</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basic_state = STATE_B2;</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break</w:t>
      </w:r>
      <w:proofErr w:type="gramEnd"/>
      <w:r w:rsidRPr="00923AA0">
        <w:rPr>
          <w:rFonts w:cs="Courier New"/>
        </w:rPr>
        <w:t>;</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serializeEXI2Stream(Output, socket_number);</w:t>
      </w:r>
    </w:p>
    <w:p w:rsidR="00CF2A51" w:rsidRPr="00923AA0" w:rsidRDefault="00CF2A51" w:rsidP="00372158">
      <w:pPr>
        <w:pStyle w:val="PlainText"/>
        <w:rPr>
          <w:rFonts w:cs="Courier New"/>
        </w:rPr>
      </w:pPr>
      <w:r w:rsidRPr="00923AA0">
        <w:rPr>
          <w:rFonts w:cs="Courier New"/>
        </w:rPr>
        <w:tab/>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(errn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basic_state;</w:t>
      </w:r>
    </w:p>
    <w:p w:rsidR="00CF2A51" w:rsidRPr="00923AA0" w:rsidRDefault="00CF2A51" w:rsidP="00372158">
      <w:pPr>
        <w:pStyle w:val="PlainText"/>
        <w:rPr>
          <w:rFonts w:cs="Courier New"/>
        </w:rPr>
      </w:pPr>
      <w:r w:rsidRPr="00923AA0">
        <w:rPr>
          <w:rFonts w:cs="Courier New"/>
        </w:rPr>
        <w:tab/>
        <w:t>} else return errn;</w:t>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 xml:space="preserve"> * Cable_lock_device.c</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Created</w:t>
      </w:r>
      <w:proofErr w:type="gramEnd"/>
      <w:r w:rsidRPr="00923AA0">
        <w:rPr>
          <w:rFonts w:cs="Courier New"/>
        </w:rPr>
        <w:t xml:space="preserve"> on</w:t>
      </w:r>
      <w:r w:rsidRPr="00923AA0">
        <w:rPr>
          <w:rFonts w:cs="Courier New"/>
        </w:rPr>
        <w:tab/>
        <w:t>: 31.03.2016</w:t>
      </w:r>
    </w:p>
    <w:p w:rsidR="00CF2A51" w:rsidRPr="00923AA0" w:rsidRDefault="00CF2A51" w:rsidP="00372158">
      <w:pPr>
        <w:pStyle w:val="PlainText"/>
        <w:rPr>
          <w:rFonts w:cs="Courier New"/>
        </w:rPr>
      </w:pPr>
      <w:r w:rsidRPr="00923AA0">
        <w:rPr>
          <w:rFonts w:cs="Courier New"/>
        </w:rPr>
        <w:t xml:space="preserve"> *      Author</w:t>
      </w:r>
      <w:r w:rsidRPr="00923AA0">
        <w:rPr>
          <w:rFonts w:cs="Courier New"/>
        </w:rPr>
        <w:tab/>
        <w:t xml:space="preserve">: </w:t>
      </w:r>
      <w:proofErr w:type="gramStart"/>
      <w:r w:rsidRPr="00923AA0">
        <w:rPr>
          <w:rFonts w:cs="Courier New"/>
        </w:rPr>
        <w:t>melanie</w:t>
      </w:r>
      <w:proofErr w:type="gramEnd"/>
    </w:p>
    <w:p w:rsidR="00CF2A51" w:rsidRPr="00923AA0" w:rsidRDefault="00CF2A51" w:rsidP="00372158">
      <w:pPr>
        <w:pStyle w:val="PlainText"/>
        <w:rPr>
          <w:rFonts w:cs="Courier New"/>
        </w:rPr>
      </w:pPr>
      <w:r w:rsidRPr="00923AA0">
        <w:rPr>
          <w:rFonts w:cs="Courier New"/>
        </w:rPr>
        <w:t xml:space="preserve"> * </w:t>
      </w:r>
      <w:r w:rsidRPr="00923AA0">
        <w:rPr>
          <w:rFonts w:cs="Courier New"/>
        </w:rPr>
        <w:tab/>
        <w:t xml:space="preserve">Edited by </w:t>
      </w:r>
      <w:r w:rsidRPr="00923AA0">
        <w:rPr>
          <w:rFonts w:cs="Courier New"/>
        </w:rPr>
        <w:tab/>
        <w:t>: Jiztom Francis</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  Modified</w:t>
      </w:r>
      <w:proofErr w:type="gramEnd"/>
      <w:r w:rsidRPr="00923AA0">
        <w:rPr>
          <w:rFonts w:cs="Courier New"/>
        </w:rPr>
        <w:t xml:space="preserve"> on : 08.02.2017</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include "hardware.h"</w:t>
      </w:r>
    </w:p>
    <w:p w:rsidR="00CF2A51" w:rsidRPr="00923AA0" w:rsidRDefault="00CF2A51" w:rsidP="00372158">
      <w:pPr>
        <w:pStyle w:val="PlainText"/>
        <w:rPr>
          <w:rFonts w:cs="Courier New"/>
        </w:rPr>
      </w:pPr>
      <w:r w:rsidRPr="00923AA0">
        <w:rPr>
          <w:rFonts w:cs="Courier New"/>
        </w:rPr>
        <w:t># include &lt;stdio.h&gt;</w:t>
      </w:r>
    </w:p>
    <w:p w:rsidR="00CF2A51" w:rsidRPr="00923AA0" w:rsidRDefault="00CF2A51" w:rsidP="00372158">
      <w:pPr>
        <w:pStyle w:val="PlainText"/>
        <w:rPr>
          <w:rFonts w:cs="Courier New"/>
        </w:rPr>
      </w:pPr>
      <w:r w:rsidRPr="00923AA0">
        <w:rPr>
          <w:rFonts w:cs="Courier New"/>
        </w:rPr>
        <w:t># include "interface.h"</w:t>
      </w:r>
    </w:p>
    <w:p w:rsidR="00CF2A51" w:rsidRPr="00923AA0" w:rsidRDefault="00CF2A51" w:rsidP="00372158">
      <w:pPr>
        <w:pStyle w:val="PlainText"/>
        <w:rPr>
          <w:rFonts w:cs="Courier New"/>
        </w:rPr>
      </w:pPr>
      <w:r w:rsidRPr="00923AA0">
        <w:rPr>
          <w:rFonts w:cs="Courier New"/>
        </w:rPr>
        <w:t># include "EVSE_main.h"</w:t>
      </w:r>
    </w:p>
    <w:p w:rsidR="00CF2A51" w:rsidRPr="00923AA0" w:rsidRDefault="00CF2A51" w:rsidP="00372158">
      <w:pPr>
        <w:pStyle w:val="PlainText"/>
        <w:rPr>
          <w:rFonts w:cs="Courier New"/>
        </w:rPr>
      </w:pPr>
      <w:r w:rsidRPr="00923AA0">
        <w:rPr>
          <w:rFonts w:cs="Courier New"/>
        </w:rPr>
        <w:t># include "transfer.h"</w:t>
      </w:r>
    </w:p>
    <w:p w:rsidR="00CF2A51" w:rsidRPr="00923AA0" w:rsidRDefault="00CF2A51" w:rsidP="00372158">
      <w:pPr>
        <w:pStyle w:val="PlainText"/>
        <w:rPr>
          <w:rFonts w:cs="Courier New"/>
        </w:rPr>
      </w:pPr>
      <w:r w:rsidRPr="00923AA0">
        <w:rPr>
          <w:rFonts w:cs="Courier New"/>
        </w:rPr>
        <w:t># include "ISO_EVSE_main.h"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#define UNLOCK 0</w:t>
      </w:r>
    </w:p>
    <w:p w:rsidR="00CF2A51" w:rsidRPr="00923AA0" w:rsidRDefault="00CF2A51" w:rsidP="00372158">
      <w:pPr>
        <w:pStyle w:val="PlainText"/>
        <w:rPr>
          <w:rFonts w:cs="Courier New"/>
        </w:rPr>
      </w:pPr>
      <w:r w:rsidRPr="00923AA0">
        <w:rPr>
          <w:rFonts w:cs="Courier New"/>
        </w:rPr>
        <w:t>#define LOCK 1</w:t>
      </w:r>
    </w:p>
    <w:p w:rsidR="00CF2A51" w:rsidRPr="00923AA0" w:rsidRDefault="00CF2A51" w:rsidP="00372158">
      <w:pPr>
        <w:pStyle w:val="PlainText"/>
        <w:rPr>
          <w:rFonts w:cs="Courier New"/>
        </w:rPr>
      </w:pPr>
      <w:r w:rsidRPr="00923AA0">
        <w:rPr>
          <w:rFonts w:cs="Courier New"/>
        </w:rPr>
        <w:t>#define CHECK 2</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data[6];</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result[6];</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static</w:t>
      </w:r>
      <w:proofErr w:type="gramEnd"/>
      <w:r w:rsidRPr="00923AA0">
        <w:rPr>
          <w:rFonts w:cs="Courier New"/>
        </w:rPr>
        <w:t xml:space="preserve"> void Change_cable(int fd, int state){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0]=0x02;</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1]=0x04;</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2]=0x00;</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3]=0x17;</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4] = state;</w:t>
      </w:r>
      <w:r w:rsidRPr="00923AA0">
        <w:rPr>
          <w:rFonts w:cs="Courier New"/>
        </w:rPr>
        <w:tab/>
        <w:t>//query</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data[</w:t>
      </w:r>
      <w:proofErr w:type="gramEnd"/>
      <w:r w:rsidRPr="00923AA0">
        <w:rPr>
          <w:rFonts w:cs="Courier New"/>
        </w:rPr>
        <w:t>5]=build_checksum(data,5);</w:t>
      </w:r>
    </w:p>
    <w:p w:rsidR="00CF2A51" w:rsidRPr="00923AA0" w:rsidRDefault="00CF2A51" w:rsidP="00372158">
      <w:pPr>
        <w:pStyle w:val="PlainText"/>
        <w:rPr>
          <w:rFonts w:cs="Courier New"/>
        </w:rPr>
      </w:pPr>
      <w:r w:rsidRPr="00923AA0">
        <w:rPr>
          <w:rFonts w:cs="Courier New"/>
        </w:rPr>
        <w:tab/>
        <w:t>uart_send_</w:t>
      </w:r>
      <w:proofErr w:type="gramStart"/>
      <w:r w:rsidRPr="00923AA0">
        <w:rPr>
          <w:rFonts w:cs="Courier New"/>
        </w:rPr>
        <w:t>data(</w:t>
      </w:r>
      <w:proofErr w:type="gramEnd"/>
      <w:r w:rsidRPr="00923AA0">
        <w:rPr>
          <w:rFonts w:cs="Courier New"/>
        </w:rPr>
        <w:t>fd,data,6);</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read(</w:t>
      </w:r>
      <w:proofErr w:type="gramEnd"/>
      <w:r w:rsidRPr="00923AA0">
        <w:rPr>
          <w:rFonts w:cs="Courier New"/>
        </w:rPr>
        <w:t>fd,result,6);</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Lock_Cable(int fd){</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w:t>
      </w:r>
      <w:proofErr w:type="gramStart"/>
      <w:r w:rsidRPr="00923AA0">
        <w:rPr>
          <w:rFonts w:cs="Courier New"/>
        </w:rPr>
        <w:t>cable(</w:t>
      </w:r>
      <w:proofErr w:type="gramEnd"/>
      <w:r w:rsidRPr="00923AA0">
        <w:rPr>
          <w:rFonts w:cs="Courier New"/>
        </w:rPr>
        <w:t>fd, LOCK);</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(result[4] == 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CABLE_LOCK);</w:t>
      </w:r>
    </w:p>
    <w:p w:rsidR="00CF2A51" w:rsidRPr="00923AA0" w:rsidRDefault="00CF2A51" w:rsidP="00372158">
      <w:pPr>
        <w:pStyle w:val="PlainText"/>
        <w:rPr>
          <w:rFonts w:cs="Courier New"/>
        </w:rPr>
      </w:pPr>
      <w:r w:rsidRPr="00923AA0">
        <w:rPr>
          <w:rFonts w:cs="Courier New"/>
        </w:rPr>
        <w:tab/>
      </w:r>
      <w:r w:rsidRPr="00923AA0">
        <w:rPr>
          <w:rFonts w:cs="Courier New"/>
        </w:rPr>
        <w:tab/>
        <w:t>////////----------&gt;&gt;&gt;&gt;&gt;&gt;&gt;event CABLE_LOCK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else</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=1;</w:t>
      </w:r>
    </w:p>
    <w:p w:rsidR="00CF2A51" w:rsidRPr="00923AA0" w:rsidRDefault="00CF2A51" w:rsidP="00372158">
      <w:pPr>
        <w:pStyle w:val="PlainText"/>
        <w:rPr>
          <w:rFonts w:cs="Courier New"/>
        </w:rPr>
      </w:pPr>
      <w:r w:rsidRPr="00923AA0">
        <w:rPr>
          <w:rFonts w:cs="Courier New"/>
        </w:rPr>
        <w:lastRenderedPageBreak/>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Unlock_Cable(int fd){</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errn =-1;</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if</w:t>
      </w:r>
      <w:proofErr w:type="gramEnd"/>
      <w:r w:rsidRPr="00923AA0">
        <w:rPr>
          <w:rFonts w:cs="Courier New"/>
        </w:rPr>
        <w:t xml:space="preserve"> CODE_EXAMPLE == CODE_EXAMPLE_HARDWARE</w:t>
      </w:r>
    </w:p>
    <w:p w:rsidR="00CF2A51" w:rsidRPr="00923AA0" w:rsidRDefault="00CF2A51" w:rsidP="00372158">
      <w:pPr>
        <w:pStyle w:val="PlainText"/>
        <w:rPr>
          <w:rFonts w:cs="Courier New"/>
        </w:rPr>
      </w:pPr>
      <w:r w:rsidRPr="00923AA0">
        <w:rPr>
          <w:rFonts w:cs="Courier New"/>
        </w:rPr>
        <w:tab/>
      </w:r>
      <w:r w:rsidRPr="00923AA0">
        <w:rPr>
          <w:rFonts w:cs="Courier New"/>
        </w:rPr>
        <w:tab/>
        <w:t>Change_</w:t>
      </w:r>
      <w:proofErr w:type="gramStart"/>
      <w:r w:rsidRPr="00923AA0">
        <w:rPr>
          <w:rFonts w:cs="Courier New"/>
        </w:rPr>
        <w:t>cable(</w:t>
      </w:r>
      <w:proofErr w:type="gramEnd"/>
      <w:r w:rsidRPr="00923AA0">
        <w:rPr>
          <w:rFonts w:cs="Courier New"/>
        </w:rPr>
        <w:t>fd, UNLOCK);</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(result[4] == UNLOCK){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(result[0]==0x02)&amp;&amp; ((result[3] == 0x97)|(result[3] == 0x98)))</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"Lock Status %x\n",(result[4]));</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sendd(</w:t>
      </w:r>
      <w:proofErr w:type="gramEnd"/>
      <w:r w:rsidRPr="00923AA0">
        <w:rPr>
          <w:rFonts w:cs="Courier New"/>
        </w:rPr>
        <w:t>sockfd , CABLE_UN_LOCK);</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 1;</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ab/>
      </w:r>
      <w:r w:rsidRPr="00923AA0">
        <w:rPr>
          <w:rFonts w:cs="Courier New"/>
        </w:rPr>
        <w:tab/>
      </w:r>
    </w:p>
    <w:p w:rsidR="00CF2A51" w:rsidRPr="00923AA0" w:rsidRDefault="00CF2A51" w:rsidP="00372158">
      <w:pPr>
        <w:pStyle w:val="PlainText"/>
        <w:rPr>
          <w:rFonts w:cs="Courier New"/>
        </w:rPr>
      </w:pPr>
      <w:r w:rsidRPr="00923AA0">
        <w:rPr>
          <w:rFonts w:cs="Courier New"/>
        </w:rPr>
        <w:tab/>
      </w:r>
      <w:r w:rsidRPr="00923AA0">
        <w:rPr>
          <w:rFonts w:cs="Courier New"/>
        </w:rPr>
        <w:tab/>
        <w:t>/////-------------&gt;&gt;&gt;&gt;&gt;&gt;&gt;&gt;event CABLE_UNLOCK</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else</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errn</w:t>
      </w:r>
      <w:proofErr w:type="gramEnd"/>
      <w:r w:rsidRPr="00923AA0">
        <w:rPr>
          <w:rFonts w:cs="Courier New"/>
        </w:rPr>
        <w:t xml:space="preserve"> =1;</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endif</w:t>
      </w:r>
      <w:proofErr w:type="gramEnd"/>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(errn);</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r>
      <w:proofErr w:type="gramStart"/>
      <w:r w:rsidRPr="00923AA0">
        <w:rPr>
          <w:rFonts w:cs="Courier New"/>
        </w:rPr>
        <w:t>transfer.h</w:t>
      </w:r>
      <w:proofErr w:type="gramEnd"/>
      <w:r w:rsidRPr="00923AA0">
        <w:rPr>
          <w:rFonts w:cs="Courier New"/>
        </w:rPr>
        <w:t xml:space="preserve">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18.02.2017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#include &lt;stdio.h&gt;</w:t>
      </w:r>
    </w:p>
    <w:p w:rsidR="00CF2A51" w:rsidRPr="00923AA0" w:rsidRDefault="00CF2A51" w:rsidP="00372158">
      <w:pPr>
        <w:pStyle w:val="PlainText"/>
        <w:rPr>
          <w:rFonts w:cs="Courier New"/>
        </w:rPr>
      </w:pPr>
      <w:r w:rsidRPr="00923AA0">
        <w:rPr>
          <w:rFonts w:cs="Courier New"/>
        </w:rPr>
        <w:t>#include &lt;stdlib.h&gt;</w:t>
      </w:r>
    </w:p>
    <w:p w:rsidR="00CF2A51" w:rsidRPr="00923AA0" w:rsidRDefault="00CF2A51" w:rsidP="00372158">
      <w:pPr>
        <w:pStyle w:val="PlainText"/>
        <w:rPr>
          <w:rFonts w:cs="Courier New"/>
        </w:rPr>
      </w:pPr>
      <w:r w:rsidRPr="00923AA0">
        <w:rPr>
          <w:rFonts w:cs="Courier New"/>
        </w:rPr>
        <w:t>#include &lt;unistd.h&gt;</w:t>
      </w:r>
    </w:p>
    <w:p w:rsidR="00CF2A51" w:rsidRPr="00923AA0" w:rsidRDefault="00CF2A51" w:rsidP="00372158">
      <w:pPr>
        <w:pStyle w:val="PlainText"/>
        <w:rPr>
          <w:rFonts w:cs="Courier New"/>
        </w:rPr>
      </w:pPr>
      <w:r w:rsidRPr="00923AA0">
        <w:rPr>
          <w:rFonts w:cs="Courier New"/>
        </w:rPr>
        <w:t>#include &lt;errno.h&gt;</w:t>
      </w:r>
    </w:p>
    <w:p w:rsidR="00CF2A51" w:rsidRPr="00923AA0" w:rsidRDefault="00CF2A51" w:rsidP="00372158">
      <w:pPr>
        <w:pStyle w:val="PlainText"/>
        <w:rPr>
          <w:rFonts w:cs="Courier New"/>
        </w:rPr>
      </w:pPr>
      <w:r w:rsidRPr="00923AA0">
        <w:rPr>
          <w:rFonts w:cs="Courier New"/>
        </w:rPr>
        <w:t>#include &lt;string.h&gt;</w:t>
      </w:r>
    </w:p>
    <w:p w:rsidR="00CF2A51" w:rsidRPr="00923AA0" w:rsidRDefault="00CF2A51" w:rsidP="00372158">
      <w:pPr>
        <w:pStyle w:val="PlainText"/>
        <w:rPr>
          <w:rFonts w:cs="Courier New"/>
        </w:rPr>
      </w:pPr>
      <w:r w:rsidRPr="00923AA0">
        <w:rPr>
          <w:rFonts w:cs="Courier New"/>
        </w:rPr>
        <w:t>#include &lt;netdb.h&gt;</w:t>
      </w:r>
    </w:p>
    <w:p w:rsidR="00CF2A51" w:rsidRPr="00923AA0" w:rsidRDefault="00CF2A51" w:rsidP="00372158">
      <w:pPr>
        <w:pStyle w:val="PlainText"/>
        <w:rPr>
          <w:rFonts w:cs="Courier New"/>
        </w:rPr>
      </w:pPr>
      <w:r w:rsidRPr="00923AA0">
        <w:rPr>
          <w:rFonts w:cs="Courier New"/>
        </w:rPr>
        <w:t>#include &lt;sys/types.h&gt;</w:t>
      </w:r>
    </w:p>
    <w:p w:rsidR="00CF2A51" w:rsidRPr="00923AA0" w:rsidRDefault="00CF2A51" w:rsidP="00372158">
      <w:pPr>
        <w:pStyle w:val="PlainText"/>
        <w:rPr>
          <w:rFonts w:cs="Courier New"/>
        </w:rPr>
      </w:pPr>
      <w:r w:rsidRPr="00923AA0">
        <w:rPr>
          <w:rFonts w:cs="Courier New"/>
        </w:rPr>
        <w:t>#include &lt;sys/socket.h&gt;</w:t>
      </w:r>
    </w:p>
    <w:p w:rsidR="00CF2A51" w:rsidRPr="00923AA0" w:rsidRDefault="00CF2A51" w:rsidP="00372158">
      <w:pPr>
        <w:pStyle w:val="PlainText"/>
        <w:rPr>
          <w:rFonts w:cs="Courier New"/>
        </w:rPr>
      </w:pPr>
      <w:r w:rsidRPr="00923AA0">
        <w:rPr>
          <w:rFonts w:cs="Courier New"/>
        </w:rPr>
        <w:t>#include &lt;netinet/in.h&gt;</w:t>
      </w:r>
    </w:p>
    <w:p w:rsidR="00CF2A51" w:rsidRPr="00923AA0" w:rsidRDefault="00CF2A51" w:rsidP="00372158">
      <w:pPr>
        <w:pStyle w:val="PlainText"/>
        <w:rPr>
          <w:rFonts w:cs="Courier New"/>
        </w:rPr>
      </w:pPr>
      <w:r w:rsidRPr="00923AA0">
        <w:rPr>
          <w:rFonts w:cs="Courier New"/>
        </w:rPr>
        <w:t>#include &lt;arpa/inet.h&gt;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#ifndef TRANSFER_H_</w:t>
      </w:r>
    </w:p>
    <w:p w:rsidR="00CF2A51" w:rsidRPr="00923AA0" w:rsidRDefault="00CF2A51" w:rsidP="00372158">
      <w:pPr>
        <w:pStyle w:val="PlainText"/>
        <w:rPr>
          <w:rFonts w:cs="Courier New"/>
        </w:rPr>
      </w:pPr>
      <w:r w:rsidRPr="00923AA0">
        <w:rPr>
          <w:rFonts w:cs="Courier New"/>
        </w:rPr>
        <w:t>#define TRANSFER_H_</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define PORT 3490</w:t>
      </w:r>
    </w:p>
    <w:p w:rsidR="00CF2A51" w:rsidRPr="00923AA0" w:rsidRDefault="00CF2A51" w:rsidP="00372158">
      <w:pPr>
        <w:pStyle w:val="PlainText"/>
        <w:rPr>
          <w:rFonts w:cs="Courier New"/>
        </w:rPr>
      </w:pPr>
      <w:r w:rsidRPr="00923AA0">
        <w:rPr>
          <w:rFonts w:cs="Courier New"/>
        </w:rPr>
        <w:t># define MAXSIZE 1024</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buff[1024];</w:t>
      </w: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buffer[1024];</w:t>
      </w:r>
    </w:p>
    <w:p w:rsidR="00CF2A51" w:rsidRPr="00923AA0" w:rsidRDefault="00CF2A51" w:rsidP="00372158">
      <w:pPr>
        <w:pStyle w:val="PlainText"/>
        <w:rPr>
          <w:rFonts w:cs="Courier New"/>
        </w:rPr>
      </w:pPr>
      <w:proofErr w:type="gramStart"/>
      <w:r w:rsidRPr="00923AA0">
        <w:rPr>
          <w:rFonts w:cs="Courier New"/>
        </w:rPr>
        <w:t>int</w:t>
      </w:r>
      <w:proofErr w:type="gramEnd"/>
      <w:r w:rsidRPr="00923AA0">
        <w:rPr>
          <w:rFonts w:cs="Courier New"/>
        </w:rPr>
        <w:t xml:space="preserve"> sockfd;</w:t>
      </w: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char code;</w:t>
      </w: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void</w:t>
      </w:r>
      <w:proofErr w:type="gramEnd"/>
      <w:r w:rsidRPr="00923AA0">
        <w:rPr>
          <w:rFonts w:cs="Courier New"/>
        </w:rPr>
        <w:t xml:space="preserve"> init_tcp();</w:t>
      </w: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sendd(int sockfd , char data);</w:t>
      </w: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char receivee(int client_fd,unsigned char *code, unsigned int *value);</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#endif /* TRANSFER_H_*/</w:t>
      </w:r>
    </w:p>
    <w:p w:rsidR="00CF2A51" w:rsidRPr="00923AA0" w:rsidRDefault="00CF2A51" w:rsidP="00372158">
      <w:pPr>
        <w:pStyle w:val="PlainText"/>
        <w:rPr>
          <w:rFonts w:cs="Courier New"/>
        </w:rPr>
      </w:pPr>
    </w:p>
    <w:p w:rsidR="00CF2A51" w:rsidRPr="00923AA0" w:rsidRDefault="00CF2A51">
      <w:pPr>
        <w:spacing w:after="0" w:line="240" w:lineRule="auto"/>
        <w:jc w:val="left"/>
        <w:rPr>
          <w:rFonts w:ascii="Consolas" w:hAnsi="Consolas"/>
          <w:sz w:val="21"/>
          <w:lang w:eastAsia="en-IN" w:bidi="ta-IN"/>
        </w:rPr>
      </w:pPr>
      <w:r w:rsidRPr="00923AA0">
        <w:rPr>
          <w:rFonts w:ascii="Consolas" w:hAnsi="Consolas"/>
        </w:rPr>
        <w:br w:type="page"/>
      </w:r>
    </w:p>
    <w:p w:rsidR="00CF2A51" w:rsidRPr="00923AA0" w:rsidRDefault="00CF2A51" w:rsidP="00372158">
      <w:pPr>
        <w:pStyle w:val="PlainText"/>
        <w:rPr>
          <w:rFonts w:cs="Courier New"/>
        </w:rPr>
      </w:pPr>
      <w:r w:rsidRPr="00923AA0">
        <w:rPr>
          <w:rFonts w:cs="Courier New"/>
        </w:rPr>
        <w:lastRenderedPageBreak/>
        <w:t>/*</w:t>
      </w:r>
    </w:p>
    <w:p w:rsidR="00CF2A51" w:rsidRPr="00923AA0" w:rsidRDefault="00CF2A51" w:rsidP="00372158">
      <w:pPr>
        <w:pStyle w:val="PlainText"/>
        <w:rPr>
          <w:rFonts w:cs="Courier New"/>
        </w:rPr>
      </w:pPr>
      <w:r w:rsidRPr="00923AA0">
        <w:rPr>
          <w:rFonts w:cs="Courier New"/>
        </w:rPr>
        <w:t>*</w:t>
      </w:r>
      <w:r w:rsidRPr="00923AA0">
        <w:rPr>
          <w:rFonts w:cs="Courier New"/>
        </w:rPr>
        <w:tab/>
      </w:r>
      <w:proofErr w:type="gramStart"/>
      <w:r w:rsidRPr="00923AA0">
        <w:rPr>
          <w:rFonts w:cs="Courier New"/>
        </w:rPr>
        <w:t>transfer.c</w:t>
      </w:r>
      <w:proofErr w:type="gramEnd"/>
      <w:r w:rsidRPr="00923AA0">
        <w:rPr>
          <w:rFonts w:cs="Courier New"/>
        </w:rPr>
        <w:t xml:space="preserve"> for EVSE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w:t>
      </w:r>
      <w:r w:rsidRPr="00923AA0">
        <w:rPr>
          <w:rFonts w:cs="Courier New"/>
        </w:rPr>
        <w:tab/>
        <w:t>Author</w:t>
      </w:r>
      <w:r w:rsidRPr="00923AA0">
        <w:rPr>
          <w:rFonts w:cs="Courier New"/>
        </w:rPr>
        <w:tab/>
      </w:r>
      <w:r w:rsidRPr="00923AA0">
        <w:rPr>
          <w:rFonts w:cs="Courier New"/>
        </w:rPr>
        <w:tab/>
        <w:t>: Jiztom</w:t>
      </w:r>
    </w:p>
    <w:p w:rsidR="00CF2A51" w:rsidRPr="00923AA0" w:rsidRDefault="00CF2A51" w:rsidP="00372158">
      <w:pPr>
        <w:pStyle w:val="PlainText"/>
        <w:rPr>
          <w:rFonts w:cs="Courier New"/>
        </w:rPr>
      </w:pPr>
      <w:r w:rsidRPr="00923AA0">
        <w:rPr>
          <w:rFonts w:cs="Courier New"/>
        </w:rPr>
        <w:t>*</w:t>
      </w:r>
      <w:r w:rsidRPr="00923AA0">
        <w:rPr>
          <w:rFonts w:cs="Courier New"/>
        </w:rPr>
        <w:tab/>
        <w:t>Created on</w:t>
      </w:r>
      <w:r w:rsidRPr="00923AA0">
        <w:rPr>
          <w:rFonts w:cs="Courier New"/>
        </w:rPr>
        <w:tab/>
        <w:t>: 17.02.2017</w:t>
      </w:r>
    </w:p>
    <w:p w:rsidR="00CF2A51" w:rsidRPr="00923AA0" w:rsidRDefault="00CF2A51" w:rsidP="00372158">
      <w:pPr>
        <w:pStyle w:val="PlainText"/>
        <w:rPr>
          <w:rFonts w:cs="Courier New"/>
        </w:rPr>
      </w:pPr>
      <w:r w:rsidRPr="00923AA0">
        <w:rPr>
          <w:rFonts w:cs="Courier New"/>
        </w:rPr>
        <w:t>*</w:t>
      </w:r>
      <w:r w:rsidRPr="00923AA0">
        <w:rPr>
          <w:rFonts w:cs="Courier New"/>
        </w:rPr>
        <w:tab/>
        <w:t>Modified on</w:t>
      </w:r>
      <w:r w:rsidRPr="00923AA0">
        <w:rPr>
          <w:rFonts w:cs="Courier New"/>
        </w:rPr>
        <w:tab/>
        <w:t>: 08.03.2017</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#include "transfer.h"</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void</w:t>
      </w:r>
      <w:proofErr w:type="gramEnd"/>
      <w:r w:rsidRPr="00923AA0">
        <w:rPr>
          <w:rFonts w:cs="Courier New"/>
        </w:rPr>
        <w:t xml:space="preserve"> init_tcp()</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int</w:t>
      </w:r>
      <w:proofErr w:type="gramEnd"/>
      <w:r w:rsidRPr="00923AA0">
        <w:rPr>
          <w:rFonts w:cs="Courier New"/>
        </w:rPr>
        <w:t xml:space="preserve"> num;</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sockfd</w:t>
      </w:r>
      <w:proofErr w:type="gramEnd"/>
      <w:r w:rsidRPr="00923AA0">
        <w:rPr>
          <w:rFonts w:cs="Courier New"/>
        </w:rPr>
        <w:t xml:space="preserve"> = socket(AF_INET, SOCK_STREAM, 0);</w:t>
      </w:r>
    </w:p>
    <w:p w:rsidR="00CF2A51" w:rsidRPr="00923AA0" w:rsidRDefault="00CF2A51" w:rsidP="00372158">
      <w:pPr>
        <w:pStyle w:val="PlainText"/>
        <w:rPr>
          <w:rFonts w:cs="Courier New"/>
        </w:rPr>
      </w:pPr>
      <w:r w:rsidRPr="00923AA0">
        <w:rPr>
          <w:rFonts w:cs="Courier New"/>
        </w:rPr>
        <w:tab/>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struct</w:t>
      </w:r>
      <w:proofErr w:type="gramEnd"/>
      <w:r w:rsidRPr="00923AA0">
        <w:rPr>
          <w:rFonts w:cs="Courier New"/>
        </w:rPr>
        <w:t xml:space="preserve"> sockaddr_in remoteaddr;</w:t>
      </w:r>
    </w:p>
    <w:p w:rsidR="00CF2A51" w:rsidRPr="00923AA0" w:rsidRDefault="00CF2A51" w:rsidP="00372158">
      <w:pPr>
        <w:pStyle w:val="PlainText"/>
        <w:rPr>
          <w:rFonts w:cs="Courier New"/>
        </w:rPr>
      </w:pPr>
      <w:r w:rsidRPr="00923AA0">
        <w:rPr>
          <w:rFonts w:cs="Courier New"/>
        </w:rPr>
        <w:tab/>
        <w:t>remoteaddr.sin_family = AF_INET;</w:t>
      </w:r>
    </w:p>
    <w:p w:rsidR="00CF2A51" w:rsidRPr="00923AA0" w:rsidRDefault="00CF2A51" w:rsidP="00372158">
      <w:pPr>
        <w:pStyle w:val="PlainText"/>
        <w:rPr>
          <w:rFonts w:cs="Courier New"/>
        </w:rPr>
      </w:pPr>
      <w:r w:rsidRPr="00923AA0">
        <w:rPr>
          <w:rFonts w:cs="Courier New"/>
        </w:rPr>
        <w:tab/>
        <w:t>remoteaddr.sin_addr.s_addr = inet_</w:t>
      </w:r>
      <w:proofErr w:type="gramStart"/>
      <w:r w:rsidRPr="00923AA0">
        <w:rPr>
          <w:rFonts w:cs="Courier New"/>
        </w:rPr>
        <w:t>addr(</w:t>
      </w:r>
      <w:proofErr w:type="gramEnd"/>
      <w:r w:rsidRPr="00923AA0">
        <w:rPr>
          <w:rFonts w:cs="Courier New"/>
        </w:rPr>
        <w:t>"192.168.37.253");</w:t>
      </w:r>
    </w:p>
    <w:p w:rsidR="00CF2A51" w:rsidRPr="00923AA0" w:rsidRDefault="00CF2A51" w:rsidP="00372158">
      <w:pPr>
        <w:pStyle w:val="PlainText"/>
        <w:rPr>
          <w:rFonts w:cs="Courier New"/>
        </w:rPr>
      </w:pPr>
      <w:r w:rsidRPr="00923AA0">
        <w:rPr>
          <w:rFonts w:cs="Courier New"/>
        </w:rPr>
        <w:tab/>
        <w:t xml:space="preserve">remoteaddr.sin_port = </w:t>
      </w:r>
      <w:proofErr w:type="gramStart"/>
      <w:r w:rsidRPr="00923AA0">
        <w:rPr>
          <w:rFonts w:cs="Courier New"/>
        </w:rPr>
        <w:t>htons(</w:t>
      </w:r>
      <w:proofErr w:type="gramEnd"/>
      <w:r w:rsidRPr="00923AA0">
        <w:rPr>
          <w:rFonts w:cs="Courier New"/>
        </w:rPr>
        <w:t>PORT);</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connect(</w:t>
      </w:r>
      <w:proofErr w:type="gramEnd"/>
      <w:r w:rsidRPr="00923AA0">
        <w:rPr>
          <w:rFonts w:cs="Courier New"/>
        </w:rPr>
        <w:t>sockfd, (struct sockaddr *)&amp;remoteaddr, sizeof(remoteaddr));</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unsigned</w:t>
      </w:r>
      <w:proofErr w:type="gramEnd"/>
      <w:r w:rsidRPr="00923AA0">
        <w:rPr>
          <w:rFonts w:cs="Courier New"/>
        </w:rPr>
        <w:t xml:space="preserve"> char receivee(int client_fd,unsigned char *code, unsigned int *value)</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int</w:t>
      </w:r>
      <w:proofErr w:type="gramEnd"/>
      <w:r w:rsidRPr="00923AA0">
        <w:rPr>
          <w:rFonts w:cs="Courier New"/>
        </w:rPr>
        <w:t xml:space="preserve"> num;</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static</w:t>
      </w:r>
      <w:proofErr w:type="gramEnd"/>
      <w:r w:rsidRPr="00923AA0">
        <w:rPr>
          <w:rFonts w:cs="Courier New"/>
        </w:rPr>
        <w:t xml:space="preserve"> char buffer[20+1];</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((num = recv(client_fd, buffer, 1024,MSG_DONTWAIT))== -1) {</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"error");</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proofErr w:type="gramStart"/>
      <w:r w:rsidRPr="00923AA0">
        <w:rPr>
          <w:rFonts w:cs="Courier New"/>
        </w:rPr>
        <w:t>else</w:t>
      </w:r>
      <w:proofErr w:type="gramEnd"/>
      <w:r w:rsidRPr="00923AA0">
        <w:rPr>
          <w:rFonts w:cs="Courier New"/>
        </w:rPr>
        <w:t xml:space="preserve"> if (num == 0) </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"Connection closed\n");</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////So I can now wait for another client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proofErr w:type="gramStart"/>
      <w:r w:rsidRPr="00923AA0">
        <w:rPr>
          <w:rFonts w:cs="Courier New"/>
        </w:rPr>
        <w:t>return(</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r>
      <w:proofErr w:type="gramStart"/>
      <w:r w:rsidRPr="00923AA0">
        <w:rPr>
          <w:rFonts w:cs="Courier New"/>
        </w:rPr>
        <w:t>buffer[</w:t>
      </w:r>
      <w:proofErr w:type="gramEnd"/>
      <w:r w:rsidRPr="00923AA0">
        <w:rPr>
          <w:rFonts w:cs="Courier New"/>
        </w:rPr>
        <w:t>num] = '\0';</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if</w:t>
      </w:r>
      <w:proofErr w:type="gramEnd"/>
      <w:r w:rsidRPr="00923AA0">
        <w:rPr>
          <w:rFonts w:cs="Courier New"/>
        </w:rPr>
        <w:t xml:space="preserve"> (num &gt; 0)</w:t>
      </w:r>
    </w:p>
    <w:p w:rsidR="00CF2A51" w:rsidRPr="00923AA0" w:rsidRDefault="00CF2A51" w:rsidP="00372158">
      <w:pPr>
        <w:pStyle w:val="PlainText"/>
        <w:rPr>
          <w:rFonts w:cs="Courier New"/>
        </w:rPr>
      </w:pPr>
      <w:r w:rsidRPr="00923AA0">
        <w:rPr>
          <w:rFonts w:cs="Courier New"/>
        </w:rPr>
        <w:tab/>
      </w:r>
      <w:r w:rsidRPr="00923AA0">
        <w:rPr>
          <w:rFonts w:cs="Courier New"/>
        </w:rPr>
        <w:tab/>
        <w:t>{</w:t>
      </w:r>
      <w:r w:rsidRPr="00923AA0">
        <w:rPr>
          <w:rFonts w:cs="Courier New"/>
        </w:rPr>
        <w:tab/>
      </w:r>
      <w:proofErr w:type="gramStart"/>
      <w:r w:rsidRPr="00923AA0">
        <w:rPr>
          <w:rFonts w:cs="Courier New"/>
        </w:rPr>
        <w:t>printf(</w:t>
      </w:r>
      <w:proofErr w:type="gramEnd"/>
      <w:r w:rsidRPr="00923AA0">
        <w:rPr>
          <w:rFonts w:cs="Courier New"/>
        </w:rPr>
        <w:t>"Len: %d\n",num);</w:t>
      </w:r>
    </w:p>
    <w:p w:rsidR="00CF2A51" w:rsidRPr="00923AA0" w:rsidRDefault="00CF2A51" w:rsidP="00372158">
      <w:pPr>
        <w:pStyle w:val="PlainText"/>
        <w:rPr>
          <w:rFonts w:cs="Courier New"/>
        </w:rPr>
      </w:pPr>
      <w:r w:rsidRPr="00923AA0">
        <w:rPr>
          <w:rFonts w:cs="Courier New"/>
        </w:rPr>
        <w:tab/>
      </w:r>
      <w:r w:rsidRPr="00923AA0">
        <w:rPr>
          <w:rFonts w:cs="Courier New"/>
        </w:rPr>
        <w:tab/>
      </w:r>
      <w:r w:rsidRPr="00923AA0">
        <w:rPr>
          <w:rFonts w:cs="Courier New"/>
        </w:rPr>
        <w:tab/>
      </w:r>
      <w:proofErr w:type="gramStart"/>
      <w:r w:rsidRPr="00923AA0">
        <w:rPr>
          <w:rFonts w:cs="Courier New"/>
        </w:rPr>
        <w:t>printf(</w:t>
      </w:r>
      <w:proofErr w:type="gramEnd"/>
      <w:r w:rsidRPr="00923AA0">
        <w:rPr>
          <w:rFonts w:cs="Courier New"/>
        </w:rPr>
        <w:t>"Server:Msg Received %d\n", buffer[0]);</w:t>
      </w:r>
    </w:p>
    <w:p w:rsidR="00CF2A51" w:rsidRPr="00923AA0" w:rsidRDefault="00CF2A51" w:rsidP="00372158">
      <w:pPr>
        <w:pStyle w:val="PlainText"/>
        <w:rPr>
          <w:rFonts w:cs="Courier New"/>
        </w:rPr>
      </w:pPr>
      <w:r w:rsidRPr="00923AA0">
        <w:rPr>
          <w:rFonts w:cs="Courier New"/>
        </w:rPr>
        <w:tab/>
      </w:r>
      <w:r w:rsidRPr="00923AA0">
        <w:rPr>
          <w:rFonts w:cs="Courier New"/>
        </w:rPr>
        <w:tab/>
        <w:t>}</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 xml:space="preserve">*code = </w:t>
      </w:r>
      <w:proofErr w:type="gramStart"/>
      <w:r w:rsidRPr="00923AA0">
        <w:rPr>
          <w:rFonts w:cs="Courier New"/>
        </w:rPr>
        <w:t>buffer[</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 xml:space="preserve">    </w:t>
      </w:r>
      <w:r w:rsidRPr="00923AA0">
        <w:rPr>
          <w:rFonts w:cs="Courier New"/>
        </w:rPr>
        <w:tab/>
        <w:t>*value= (unsigned int</w:t>
      </w:r>
      <w:proofErr w:type="gramStart"/>
      <w:r w:rsidRPr="00923AA0">
        <w:rPr>
          <w:rFonts w:cs="Courier New"/>
        </w:rPr>
        <w:t>)buffer</w:t>
      </w:r>
      <w:proofErr w:type="gramEnd"/>
      <w:r w:rsidRPr="00923AA0">
        <w:rPr>
          <w:rFonts w:cs="Courier New"/>
        </w:rPr>
        <w:t>[1]&lt;&lt;8 | buffer[2];</w:t>
      </w:r>
    </w:p>
    <w:p w:rsidR="00CF2A51" w:rsidRPr="00923AA0" w:rsidRDefault="00CF2A51" w:rsidP="00372158">
      <w:pPr>
        <w:pStyle w:val="PlainText"/>
        <w:rPr>
          <w:rFonts w:cs="Courier New"/>
        </w:rPr>
      </w:pPr>
      <w:r w:rsidRPr="00923AA0">
        <w:rPr>
          <w:rFonts w:cs="Courier New"/>
        </w:rPr>
        <w:tab/>
      </w:r>
      <w:r w:rsidRPr="00923AA0">
        <w:rPr>
          <w:rFonts w:cs="Courier New"/>
        </w:rPr>
        <w:tab/>
      </w:r>
      <w:proofErr w:type="gramStart"/>
      <w:r w:rsidRPr="00923AA0">
        <w:rPr>
          <w:rFonts w:cs="Courier New"/>
        </w:rPr>
        <w:t>return</w:t>
      </w:r>
      <w:proofErr w:type="gramEnd"/>
      <w:r w:rsidRPr="00923AA0">
        <w:rPr>
          <w:rFonts w:cs="Courier New"/>
        </w:rPr>
        <w:t xml:space="preserve"> 1;</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proofErr w:type="gramStart"/>
      <w:r w:rsidRPr="00923AA0">
        <w:rPr>
          <w:rFonts w:cs="Courier New"/>
        </w:rPr>
        <w:t>char</w:t>
      </w:r>
      <w:proofErr w:type="gramEnd"/>
      <w:r w:rsidRPr="00923AA0">
        <w:rPr>
          <w:rFonts w:cs="Courier New"/>
        </w:rPr>
        <w:t xml:space="preserve"> sendd(int client_fd , char data)</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char</w:t>
      </w:r>
      <w:proofErr w:type="gramEnd"/>
      <w:r w:rsidRPr="00923AA0">
        <w:rPr>
          <w:rFonts w:cs="Courier New"/>
        </w:rPr>
        <w:t xml:space="preserve"> data_to_send[1];</w:t>
      </w:r>
    </w:p>
    <w:p w:rsidR="00CF2A51" w:rsidRPr="00923AA0" w:rsidRDefault="00CF2A51" w:rsidP="00372158">
      <w:pPr>
        <w:pStyle w:val="PlainText"/>
        <w:rPr>
          <w:rFonts w:cs="Courier New"/>
        </w:rPr>
      </w:pPr>
      <w:r w:rsidRPr="00923AA0">
        <w:rPr>
          <w:rFonts w:cs="Courier New"/>
        </w:rPr>
        <w:tab/>
        <w:t>data_to_</w:t>
      </w:r>
      <w:proofErr w:type="gramStart"/>
      <w:r w:rsidRPr="00923AA0">
        <w:rPr>
          <w:rFonts w:cs="Courier New"/>
        </w:rPr>
        <w:t>send[</w:t>
      </w:r>
      <w:proofErr w:type="gramEnd"/>
      <w:r w:rsidRPr="00923AA0">
        <w:rPr>
          <w:rFonts w:cs="Courier New"/>
        </w:rPr>
        <w:t>0]=data;</w:t>
      </w:r>
    </w:p>
    <w:p w:rsidR="00CF2A51" w:rsidRPr="00923AA0" w:rsidRDefault="00CF2A51" w:rsidP="00372158">
      <w:pPr>
        <w:pStyle w:val="PlainText"/>
        <w:rPr>
          <w:rFonts w:cs="Courier New"/>
        </w:rPr>
      </w:pPr>
      <w:r w:rsidRPr="00923AA0">
        <w:rPr>
          <w:rFonts w:cs="Courier New"/>
        </w:rPr>
        <w:tab/>
      </w:r>
      <w:proofErr w:type="gramStart"/>
      <w:r w:rsidRPr="00923AA0">
        <w:rPr>
          <w:rFonts w:cs="Courier New"/>
        </w:rPr>
        <w:t>if</w:t>
      </w:r>
      <w:proofErr w:type="gramEnd"/>
      <w:r w:rsidRPr="00923AA0">
        <w:rPr>
          <w:rFonts w:cs="Courier New"/>
        </w:rPr>
        <w:t xml:space="preserve"> ((send(client_fd,data_to_send, strlen(data_to_send),0))== -1) </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fprintf(</w:t>
      </w:r>
      <w:proofErr w:type="gramEnd"/>
      <w:r w:rsidRPr="00923AA0">
        <w:rPr>
          <w:rFonts w:cs="Courier New"/>
        </w:rPr>
        <w:t>stderr, "Failure Sending Message\n");</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close(</w:t>
      </w:r>
      <w:proofErr w:type="gramEnd"/>
      <w:r w:rsidRPr="00923AA0">
        <w:rPr>
          <w:rFonts w:cs="Courier New"/>
        </w:rPr>
        <w:t>client_fd);</w:t>
      </w:r>
    </w:p>
    <w:p w:rsidR="00CF2A51" w:rsidRPr="00923AA0" w:rsidRDefault="00CF2A51" w:rsidP="00372158">
      <w:pPr>
        <w:pStyle w:val="PlainText"/>
        <w:rPr>
          <w:rFonts w:cs="Courier New"/>
        </w:rPr>
      </w:pPr>
      <w:r w:rsidRPr="00923AA0">
        <w:rPr>
          <w:rFonts w:cs="Courier New"/>
        </w:rPr>
        <w:lastRenderedPageBreak/>
        <w:t xml:space="preserve">                     </w:t>
      </w:r>
      <w:proofErr w:type="gramStart"/>
      <w:r w:rsidRPr="00923AA0">
        <w:rPr>
          <w:rFonts w:cs="Courier New"/>
        </w:rPr>
        <w:t>return(</w:t>
      </w:r>
      <w:proofErr w:type="gramEnd"/>
      <w:r w:rsidRPr="00923AA0">
        <w:rPr>
          <w:rFonts w:cs="Courier New"/>
        </w:rPr>
        <w:t>0);</w:t>
      </w:r>
    </w:p>
    <w:p w:rsidR="00CF2A51" w:rsidRPr="00923AA0" w:rsidRDefault="00CF2A51" w:rsidP="00372158">
      <w:pPr>
        <w:pStyle w:val="PlainText"/>
        <w:rPr>
          <w:rFonts w:cs="Courier New"/>
        </w:rPr>
      </w:pPr>
      <w:r w:rsidRPr="00923AA0">
        <w:rPr>
          <w:rFonts w:cs="Courier New"/>
        </w:rPr>
        <w:t xml:space="preserve">                }</w:t>
      </w:r>
    </w:p>
    <w:p w:rsidR="00CF2A51" w:rsidRPr="00923AA0" w:rsidRDefault="00CF2A51" w:rsidP="00372158">
      <w:pPr>
        <w:pStyle w:val="PlainText"/>
        <w:rPr>
          <w:rFonts w:cs="Courier New"/>
        </w:rPr>
      </w:pP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printf(</w:t>
      </w:r>
      <w:proofErr w:type="gramEnd"/>
      <w:r w:rsidRPr="00923AA0">
        <w:rPr>
          <w:rFonts w:cs="Courier New"/>
        </w:rPr>
        <w:t>"Server:Msg being sent: :%d\n",data);</w:t>
      </w:r>
    </w:p>
    <w:p w:rsidR="00CF2A51" w:rsidRPr="00923AA0" w:rsidRDefault="00CF2A51" w:rsidP="00372158">
      <w:pPr>
        <w:pStyle w:val="PlainText"/>
        <w:rPr>
          <w:rFonts w:cs="Courier New"/>
        </w:rPr>
      </w:pPr>
      <w:r w:rsidRPr="00923AA0">
        <w:rPr>
          <w:rFonts w:cs="Courier New"/>
        </w:rPr>
        <w:t xml:space="preserve">    </w:t>
      </w:r>
      <w:proofErr w:type="gramStart"/>
      <w:r w:rsidRPr="00923AA0">
        <w:rPr>
          <w:rFonts w:cs="Courier New"/>
        </w:rPr>
        <w:t>return(</w:t>
      </w:r>
      <w:proofErr w:type="gramEnd"/>
      <w:r w:rsidRPr="00923AA0">
        <w:rPr>
          <w:rFonts w:cs="Courier New"/>
        </w:rPr>
        <w:t>1);</w:t>
      </w:r>
    </w:p>
    <w:p w:rsidR="00CF2A51" w:rsidRPr="00923AA0" w:rsidRDefault="00CF2A51" w:rsidP="00372158">
      <w:pPr>
        <w:pStyle w:val="PlainText"/>
        <w:rPr>
          <w:rFonts w:cs="Courier New"/>
        </w:rPr>
      </w:pPr>
      <w:r w:rsidRPr="00923AA0">
        <w:rPr>
          <w:rFonts w:cs="Courier New"/>
        </w:rPr>
        <w:t>}</w:t>
      </w:r>
    </w:p>
    <w:p w:rsidR="00CF2A51" w:rsidRPr="00923AA0" w:rsidRDefault="00CF2A51" w:rsidP="00372158">
      <w:pPr>
        <w:pStyle w:val="PlainText"/>
        <w:rPr>
          <w:rFonts w:cs="Courier New"/>
        </w:rPr>
      </w:pPr>
    </w:p>
    <w:p w:rsidR="00CF2A51" w:rsidRPr="00CF2A51" w:rsidRDefault="00CF2A51" w:rsidP="00CF2A51">
      <w:pPr>
        <w:spacing w:after="0" w:line="240" w:lineRule="auto"/>
        <w:jc w:val="left"/>
        <w:rPr>
          <w:rFonts w:ascii="Consolas" w:hAnsi="Consolas"/>
          <w:sz w:val="21"/>
          <w:lang w:eastAsia="en-IN" w:bidi="ta-IN"/>
        </w:rPr>
      </w:pPr>
      <w:r>
        <w:br w:type="page"/>
      </w:r>
    </w:p>
    <w:p w:rsidR="00321B81" w:rsidRDefault="00204BB9" w:rsidP="00204BB9">
      <w:pPr>
        <w:pStyle w:val="NoSpacing"/>
        <w:outlineLvl w:val="1"/>
        <w:rPr>
          <w:lang w:eastAsia="en-IN" w:bidi="ta-IN"/>
        </w:rPr>
      </w:pPr>
      <w:bookmarkStart w:id="147" w:name="_Toc477961952"/>
      <w:r>
        <w:rPr>
          <w:lang w:eastAsia="en-IN" w:bidi="ta-IN"/>
        </w:rPr>
        <w:lastRenderedPageBreak/>
        <w:t xml:space="preserve">APPENDIX </w:t>
      </w:r>
      <w:r w:rsidR="00A70186">
        <w:rPr>
          <w:lang w:eastAsia="en-IN" w:bidi="ta-IN"/>
        </w:rPr>
        <w:t>4</w:t>
      </w:r>
      <w:bookmarkEnd w:id="147"/>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48" w:name="_Toc477961953"/>
      <w:r>
        <w:rPr>
          <w:lang w:eastAsia="en-IN" w:bidi="ta-IN"/>
        </w:rPr>
        <w:t>Raspberry pi</w:t>
      </w:r>
      <w:bookmarkEnd w:id="148"/>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been detected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has been connected and the car has been detected</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cable has been locked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vehicle status is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initialize</w:t>
      </w:r>
      <w:proofErr w:type="gramEnd"/>
      <w:r w:rsidRPr="00204BB9">
        <w:rPr>
          <w:rFonts w:cs="Courier New"/>
        </w:rPr>
        <w:t xml:space="preserve"> the payment procedure with the sign in detailsLen: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Authorize the charging station to start the charging processServer</w:t>
      </w:r>
      <w:proofErr w:type="gramStart"/>
      <w:r w:rsidRPr="00204BB9">
        <w:rPr>
          <w:rFonts w:cs="Courier New"/>
        </w:rPr>
        <w:t>:Msg</w:t>
      </w:r>
      <w:proofErr w:type="gramEnd"/>
      <w:r w:rsidRPr="00204BB9">
        <w:rPr>
          <w:rFonts w:cs="Courier New"/>
        </w:rPr>
        <w:t xml:space="preserve">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please</w:t>
      </w:r>
      <w:proofErr w:type="gramEnd"/>
      <w:r w:rsidRPr="00204BB9">
        <w:rPr>
          <w:rFonts w:cs="Courier New"/>
        </w:rPr>
        <w:t xml:space="preserv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charging status of the car with all necessary detailsLen: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charging should be stopped immediatelyServer:Msg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car has stopped charging</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payment details are as follows:</w:t>
      </w:r>
    </w:p>
    <w:p w:rsidR="00204BB9" w:rsidRPr="00204BB9" w:rsidRDefault="00204BB9" w:rsidP="00481328">
      <w:pPr>
        <w:pStyle w:val="PlainText"/>
        <w:rPr>
          <w:rFonts w:cs="Courier New"/>
        </w:rPr>
      </w:pPr>
      <w:proofErr w:type="gramStart"/>
      <w:r w:rsidRPr="00204BB9">
        <w:rPr>
          <w:rFonts w:cs="Courier New"/>
        </w:rPr>
        <w:t>the</w:t>
      </w:r>
      <w:proofErr w:type="gramEnd"/>
      <w:r w:rsidRPr="00204BB9">
        <w:rPr>
          <w:rFonts w:cs="Courier New"/>
        </w:rPr>
        <w:t xml:space="preserve"> receipt of the power and duration the vehicle has been chargedLen: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payment will be processed now </w:t>
      </w:r>
    </w:p>
    <w:p w:rsidR="00204BB9" w:rsidRPr="00204BB9" w:rsidRDefault="00204BB9" w:rsidP="00481328">
      <w:pPr>
        <w:pStyle w:val="PlainText"/>
        <w:rPr>
          <w:rFonts w:cs="Courier New"/>
        </w:rPr>
      </w:pPr>
      <w:r w:rsidRPr="00204BB9">
        <w:rPr>
          <w:rFonts w:cs="Courier New"/>
        </w:rPr>
        <w:lastRenderedPageBreak/>
        <w:t xml:space="preserve"> </w:t>
      </w:r>
      <w:proofErr w:type="gramStart"/>
      <w:r w:rsidRPr="00204BB9">
        <w:rPr>
          <w:rFonts w:cs="Courier New"/>
        </w:rPr>
        <w:t>the</w:t>
      </w:r>
      <w:proofErr w:type="gramEnd"/>
      <w:r w:rsidRPr="00204BB9">
        <w:rPr>
          <w:rFonts w:cs="Courier New"/>
        </w:rPr>
        <w:t xml:space="preserv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payment will be assesed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sucessful and the sucessful display is displayed </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cable will be unlocked now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car is being unlockedLen: 1</w:t>
      </w:r>
    </w:p>
    <w:p w:rsidR="00204BB9" w:rsidRPr="00204BB9" w:rsidRDefault="00204BB9" w:rsidP="00481328">
      <w:pPr>
        <w:pStyle w:val="PlainText"/>
        <w:rPr>
          <w:rFonts w:cs="Courier New"/>
        </w:rPr>
      </w:pPr>
      <w:r w:rsidRPr="00204BB9">
        <w:rPr>
          <w:rFonts w:cs="Courier New"/>
        </w:rPr>
        <w:t>Server</w:t>
      </w:r>
      <w:proofErr w:type="gramStart"/>
      <w:r w:rsidRPr="00204BB9">
        <w:rPr>
          <w:rFonts w:cs="Courier New"/>
        </w:rPr>
        <w:t>:Msg</w:t>
      </w:r>
      <w:proofErr w:type="gramEnd"/>
      <w:r w:rsidRPr="00204BB9">
        <w:rPr>
          <w:rFonts w:cs="Courier New"/>
        </w:rPr>
        <w:t xml:space="preserve">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roofErr w:type="gramStart"/>
      <w:r w:rsidRPr="00204BB9">
        <w:rPr>
          <w:rFonts w:cs="Courier New"/>
        </w:rPr>
        <w:t>charging</w:t>
      </w:r>
      <w:proofErr w:type="gramEnd"/>
      <w:r w:rsidRPr="00204BB9">
        <w:rPr>
          <w:rFonts w:cs="Courier New"/>
        </w:rPr>
        <w:t xml:space="preserve"> has been completed</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the</w:t>
      </w:r>
      <w:proofErr w:type="gramEnd"/>
      <w:r w:rsidRPr="00204BB9">
        <w:rPr>
          <w:rFonts w:cs="Courier New"/>
        </w:rPr>
        <w:t xml:space="preserve"> charging process has been completed </w:t>
      </w:r>
    </w:p>
    <w:p w:rsidR="00204BB9" w:rsidRPr="00204BB9" w:rsidRDefault="00204BB9" w:rsidP="00481328">
      <w:pPr>
        <w:pStyle w:val="PlainText"/>
        <w:rPr>
          <w:rFonts w:cs="Courier New"/>
        </w:rPr>
      </w:pPr>
      <w:r w:rsidRPr="00204BB9">
        <w:rPr>
          <w:rFonts w:cs="Courier New"/>
        </w:rPr>
        <w:t xml:space="preserve"> Thankyou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w:t>
      </w:r>
      <w:proofErr w:type="gramStart"/>
      <w:r w:rsidRPr="00204BB9">
        <w:rPr>
          <w:rFonts w:cs="Courier New"/>
        </w:rPr>
        <w:t>your</w:t>
      </w:r>
      <w:proofErr w:type="gramEnd"/>
      <w:r w:rsidRPr="00204BB9">
        <w:rPr>
          <w:rFonts w:cs="Courier New"/>
        </w:rPr>
        <w:t xml:space="preserve">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49" w:name="_Toc477961954"/>
      <w:r>
        <w:rPr>
          <w:lang w:eastAsia="en-IN" w:bidi="ta-IN"/>
        </w:rPr>
        <w:lastRenderedPageBreak/>
        <w:t>EVSE output</w:t>
      </w:r>
      <w:bookmarkEnd w:id="149"/>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12.035000 V Neg Voltage 8.845000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proofErr w:type="gramStart"/>
      <w:r w:rsidRPr="00F95827">
        <w:rPr>
          <w:rFonts w:cs="Courier New"/>
        </w:rPr>
        <w:t>^[</w:t>
      </w:r>
      <w:proofErr w:type="gramEnd"/>
      <w:r w:rsidRPr="00F95827">
        <w:rPr>
          <w:rFonts w:cs="Courier New"/>
        </w:rPr>
        <w:t>[A^C</w:t>
      </w:r>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r w:rsidRPr="00F95827">
        <w:rPr>
          <w:rFonts w:cs="Courier New"/>
        </w:rPr>
        <w:t>root@EVAChargeSE:~/modified 08.03.2017</w:t>
      </w:r>
      <w:proofErr w:type="gramStart"/>
      <w:r w:rsidRPr="00F95827">
        <w:rPr>
          <w:rFonts w:cs="Courier New"/>
        </w:rPr>
        <w:t># ./</w:t>
      </w:r>
      <w:proofErr w:type="gramEnd"/>
      <w:r w:rsidRPr="00F95827">
        <w:rPr>
          <w:rFonts w:cs="Courier New"/>
        </w:rPr>
        <w:t xml:space="preserve">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EVServer: </w:t>
      </w:r>
      <w:proofErr w:type="gramStart"/>
      <w:r w:rsidRPr="00F95827">
        <w:rPr>
          <w:rFonts w:cs="Courier New"/>
        </w:rPr>
        <w:t>socket(</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EVServer: </w:t>
      </w:r>
      <w:proofErr w:type="gramStart"/>
      <w:r w:rsidRPr="00F95827">
        <w:rPr>
          <w:rFonts w:cs="Courier New"/>
        </w:rPr>
        <w:t>bind(</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listen(</w:t>
      </w:r>
      <w:proofErr w:type="gramEnd"/>
      <w:r w:rsidRPr="00F95827">
        <w:rPr>
          <w:rFonts w:cs="Courier New"/>
        </w:rPr>
        <w:t>)...</w:t>
      </w:r>
    </w:p>
    <w:p w:rsidR="00F95827" w:rsidRPr="00F95827" w:rsidRDefault="00F95827" w:rsidP="006C5213">
      <w:pPr>
        <w:pStyle w:val="PlainText"/>
        <w:rPr>
          <w:rFonts w:cs="Courier New"/>
        </w:rPr>
      </w:pPr>
      <w:r w:rsidRPr="00F95827">
        <w:rPr>
          <w:rFonts w:cs="Courier New"/>
        </w:rPr>
        <w:t xml:space="preserve"> Server </w:t>
      </w:r>
      <w:proofErr w:type="gramStart"/>
      <w:r w:rsidRPr="00F95827">
        <w:rPr>
          <w:rFonts w:cs="Courier New"/>
        </w:rPr>
        <w:t>an</w:t>
      </w:r>
      <w:proofErr w:type="gramEnd"/>
      <w:r w:rsidRPr="00F95827">
        <w:rPr>
          <w:rFonts w:cs="Courier New"/>
        </w:rPr>
        <w:t xml:space="preserve">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:12</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release</w:t>
      </w:r>
      <w:proofErr w:type="gramEnd"/>
      <w:r w:rsidRPr="00F95827">
        <w:rPr>
          <w:rFonts w:cs="Courier New"/>
        </w:rPr>
        <w:t xml:space="preserv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t>ProtocolNamespace=urn</w:t>
      </w:r>
      <w:proofErr w:type="gramStart"/>
      <w:r w:rsidRPr="00F95827">
        <w:rPr>
          <w:rFonts w:cs="Courier New"/>
        </w:rPr>
        <w:t>:iso:15118:2:2010:MsgDef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t>ProtocolNamespace=urn</w:t>
      </w:r>
      <w:proofErr w:type="gramStart"/>
      <w:r w:rsidRPr="00F95827">
        <w:rPr>
          <w:rFonts w:cs="Courier New"/>
        </w:rPr>
        <w:t>:din:70121:2012:MsgDef</w:t>
      </w:r>
      <w:proofErr w:type="gramEnd"/>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sessionSetup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serviceDiscovery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ServiceCategory=1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serviceDetail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ServiceDetailID=22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paymentServiceSelection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SelectedPaymentOption=ExternalPayment</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ParameterSetID=1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:21</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paymentDetails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w:t>
      </w:r>
      <w:proofErr w:type="gramStart"/>
      <w:r w:rsidRPr="00F95827">
        <w:rPr>
          <w:rFonts w:cs="Courier New"/>
        </w:rPr>
        <w:t>eMAID=</w:t>
      </w:r>
      <w:proofErr w:type="gramEnd"/>
      <w:r w:rsidRPr="00F95827">
        <w:rPr>
          <w:rFonts w:cs="Courier New"/>
        </w:rPr>
        <w:t>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ID=dD</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2=Su</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GenChallenge=1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chargeParameterDiscovery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EVRequestedEnergyTransferType=0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DepartureTime=17508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EAmount=100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EVMaxCurrent=200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EVMaxVoltage=400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EVMinCurrent=500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Pos Voltage 7.047000 V Neg Voltage 8.613000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SAScheduleTupleID=10</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chargingStatus called</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:32</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meteringReceipt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SessionID=0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MeterInfo.MeterStatus=2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MeterInfo.isused.MeterReading=1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MeterReading.Value=100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MeterInfo.TMeter=123456789</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:36</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SAScheduleTupleID=123</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xml:space="preserve">+++ </w:t>
      </w:r>
      <w:proofErr w:type="gramStart"/>
      <w:r w:rsidRPr="00F95827">
        <w:rPr>
          <w:rFonts w:cs="Courier New"/>
        </w:rPr>
        <w:t>check</w:t>
      </w:r>
      <w:proofErr w:type="gramEnd"/>
      <w:r w:rsidRPr="00F95827">
        <w:rPr>
          <w:rFonts w:cs="Courier New"/>
        </w:rPr>
        <w:t xml:space="preserve">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proofErr w:type="gramStart"/>
      <w:r w:rsidRPr="00F95827">
        <w:rPr>
          <w:rFonts w:cs="Courier New"/>
        </w:rPr>
        <w:t>receive</w:t>
      </w:r>
      <w:proofErr w:type="gramEnd"/>
      <w:r w:rsidRPr="00F95827">
        <w:rPr>
          <w:rFonts w:cs="Courier New"/>
        </w:rPr>
        <w:t xml:space="preserve"> stream......received stream </w:t>
      </w:r>
    </w:p>
    <w:p w:rsidR="00F95827" w:rsidRPr="00F95827" w:rsidRDefault="00F95827" w:rsidP="006C5213">
      <w:pPr>
        <w:pStyle w:val="PlainText"/>
        <w:rPr>
          <w:rFonts w:cs="Courier New"/>
        </w:rPr>
      </w:pPr>
      <w:r w:rsidRPr="00F95827">
        <w:rPr>
          <w:rFonts w:cs="Courier New"/>
        </w:rPr>
        <w:t>EVSE side: sessionStop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ChargingSession=1</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lastRenderedPageBreak/>
        <w:t>Server</w:t>
      </w:r>
      <w:proofErr w:type="gramStart"/>
      <w:r w:rsidRPr="00F95827">
        <w:rPr>
          <w:rFonts w:cs="Courier New"/>
        </w:rPr>
        <w:t>:Msg</w:t>
      </w:r>
      <w:proofErr w:type="gramEnd"/>
      <w:r w:rsidRPr="00F95827">
        <w:rPr>
          <w:rFonts w:cs="Courier New"/>
        </w:rPr>
        <w:t xml:space="preserve"> Received *</w:t>
      </w:r>
    </w:p>
    <w:p w:rsidR="00F95827" w:rsidRPr="00F95827" w:rsidRDefault="00F95827" w:rsidP="006C5213">
      <w:pPr>
        <w:pStyle w:val="PlainText"/>
        <w:rPr>
          <w:rFonts w:cs="Courier New"/>
        </w:rPr>
      </w:pPr>
      <w:proofErr w:type="gramStart"/>
      <w:r w:rsidRPr="00F95827">
        <w:rPr>
          <w:rFonts w:cs="Courier New"/>
        </w:rPr>
        <w:t>send</w:t>
      </w:r>
      <w:proofErr w:type="gramEnd"/>
      <w:r w:rsidRPr="00F95827">
        <w:rPr>
          <w:rFonts w:cs="Courier New"/>
        </w:rPr>
        <w:t xml:space="preserve">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w:t>
      </w:r>
      <w:proofErr w:type="gramStart"/>
      <w:r w:rsidRPr="00F95827">
        <w:rPr>
          <w:rFonts w:cs="Courier New"/>
        </w:rPr>
        <w:t>:Msg</w:t>
      </w:r>
      <w:proofErr w:type="gramEnd"/>
      <w:r w:rsidRPr="00F95827">
        <w:rPr>
          <w:rFonts w:cs="Courier New"/>
        </w:rPr>
        <w:t xml:space="preserve">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50" w:name="_Toc477961955"/>
      <w:r>
        <w:rPr>
          <w:lang w:eastAsia="en-IN" w:bidi="ta-IN"/>
        </w:rPr>
        <w:lastRenderedPageBreak/>
        <w:t>EV output</w:t>
      </w:r>
      <w:bookmarkEnd w:id="150"/>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Verbindung nicht hergestellt </w:t>
      </w:r>
      <w:proofErr w:type="gramStart"/>
      <w:r w:rsidRPr="00F56B59">
        <w:rPr>
          <w:rFonts w:cs="Courier New"/>
        </w:rPr>
        <w:t>root@EVAChargeSE:~/EV# ./</w:t>
      </w:r>
      <w:proofErr w:type="gramEnd"/>
      <w:r w:rsidRPr="00F56B59">
        <w:rPr>
          <w:rFonts w:cs="Courier New"/>
        </w:rPr>
        <w:t xml:space="preserve">EV </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level</w:t>
      </w:r>
      <w:proofErr w:type="gramEnd"/>
      <w:r w:rsidRPr="00F56B59">
        <w:rPr>
          <w:rFonts w:cs="Courier New"/>
        </w:rPr>
        <w:t xml:space="preserve">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481328">
      <w:pPr>
        <w:pStyle w:val="PlainText"/>
        <w:rPr>
          <w:rFonts w:cs="Courier New"/>
        </w:rPr>
      </w:pPr>
      <w:r w:rsidRPr="00F56B59">
        <w:rPr>
          <w:rFonts w:cs="Courier New"/>
        </w:rPr>
        <w:tab/>
      </w:r>
      <w:r w:rsidRPr="00F56B59">
        <w:rPr>
          <w:rFonts w:cs="Courier New"/>
        </w:rPr>
        <w:tab/>
        <w:t>SchemaID=1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roofErr w:type="gramStart"/>
      <w:r w:rsidRPr="00F56B59">
        <w:rPr>
          <w:rFonts w:cs="Courier New"/>
        </w:rPr>
        <w:t>choose</w:t>
      </w:r>
      <w:proofErr w:type="gramEnd"/>
      <w:r w:rsidRPr="00F56B59">
        <w:rPr>
          <w:rFonts w:cs="Courier New"/>
        </w:rPr>
        <w:t xml:space="preserve"> between AC-Charging[1], DC-Chargiung[2]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sessionSetup</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ResponseCode=0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t>EVSETimeStamp=123456789</w:t>
      </w:r>
    </w:p>
    <w:p w:rsidR="00F56B59" w:rsidRPr="00F56B59" w:rsidRDefault="00F56B59" w:rsidP="00481328">
      <w:pPr>
        <w:pStyle w:val="PlainText"/>
        <w:rPr>
          <w:rFonts w:cs="Courier New"/>
        </w:rPr>
      </w:pPr>
      <w:r w:rsidRPr="00F56B59">
        <w:rPr>
          <w:rFonts w:cs="Courier New"/>
        </w:rPr>
        <w:t>EV side: call EVSE serviceDiscovery</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w:t>
      </w:r>
    </w:p>
    <w:p w:rsidR="00F56B59" w:rsidRPr="00F56B59" w:rsidRDefault="00F56B59" w:rsidP="00481328">
      <w:pPr>
        <w:pStyle w:val="PlainText"/>
        <w:rPr>
          <w:rFonts w:cs="Courier New"/>
        </w:rPr>
      </w:pPr>
      <w:r w:rsidRPr="00F56B59">
        <w:rPr>
          <w:rFonts w:cs="Courier New"/>
        </w:rPr>
        <w:tab/>
        <w:t xml:space="preserve"> ServiceName=AC_DC</w:t>
      </w:r>
    </w:p>
    <w:p w:rsidR="00F56B59" w:rsidRPr="00F56B59" w:rsidRDefault="00F56B59" w:rsidP="00481328">
      <w:pPr>
        <w:pStyle w:val="PlainText"/>
        <w:rPr>
          <w:rFonts w:cs="Courier New"/>
        </w:rPr>
      </w:pPr>
      <w:r w:rsidRPr="00F56B59">
        <w:rPr>
          <w:rFonts w:cs="Courier New"/>
        </w:rPr>
        <w:tab/>
        <w:t xml:space="preserve"> PaymentOption=Contract_paymentOptionType</w:t>
      </w:r>
    </w:p>
    <w:p w:rsidR="00F56B59" w:rsidRPr="00F56B59" w:rsidRDefault="00F56B59" w:rsidP="00481328">
      <w:pPr>
        <w:pStyle w:val="PlainText"/>
        <w:rPr>
          <w:rFonts w:cs="Courier New"/>
        </w:rPr>
      </w:pPr>
      <w:r w:rsidRPr="00F56B59">
        <w:rPr>
          <w:rFonts w:cs="Courier New"/>
        </w:rPr>
        <w:tab/>
        <w:t xml:space="preserve"> ChargeService.FreeService=True</w:t>
      </w:r>
    </w:p>
    <w:p w:rsidR="00F56B59" w:rsidRPr="00F56B59" w:rsidRDefault="00F56B59" w:rsidP="00481328">
      <w:pPr>
        <w:pStyle w:val="PlainText"/>
        <w:rPr>
          <w:rFonts w:cs="Courier New"/>
        </w:rPr>
      </w:pPr>
      <w:r w:rsidRPr="00F56B59">
        <w:rPr>
          <w:rFonts w:cs="Courier New"/>
        </w:rPr>
        <w:tab/>
        <w:t xml:space="preserve"> EnergyTransferMode=AC_single_DC_core</w:t>
      </w:r>
    </w:p>
    <w:p w:rsidR="00F56B59" w:rsidRPr="00F56B59" w:rsidRDefault="00F56B59" w:rsidP="00481328">
      <w:pPr>
        <w:pStyle w:val="PlainText"/>
        <w:rPr>
          <w:rFonts w:cs="Courier New"/>
        </w:rPr>
      </w:pPr>
      <w:r w:rsidRPr="00F56B59">
        <w:rPr>
          <w:rFonts w:cs="Courier New"/>
        </w:rPr>
        <w:tab/>
        <w:t xml:space="preserve"> EnergyTransferMode=AC_single_phase_core_EnergyTransferModeType</w:t>
      </w:r>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lastRenderedPageBreak/>
        <w:t xml:space="preserve">EV side: call EVSE ServiceDetail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t>ServiceSetID=1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481328">
      <w:pPr>
        <w:pStyle w:val="PlainText"/>
        <w:rPr>
          <w:rFonts w:cs="Courier New"/>
        </w:rPr>
      </w:pPr>
      <w:r w:rsidRPr="00F56B59">
        <w:rPr>
          <w:rFonts w:cs="Courier New"/>
        </w:rPr>
        <w:tab/>
      </w:r>
      <w:r w:rsidRPr="00F56B59">
        <w:rPr>
          <w:rFonts w:cs="Courier New"/>
        </w:rPr>
        <w:tab/>
        <w:t>ServiceSetID=2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481328">
      <w:pPr>
        <w:pStyle w:val="PlainText"/>
        <w:rPr>
          <w:rFonts w:cs="Courier New"/>
        </w:rPr>
      </w:pPr>
      <w:r w:rsidRPr="00F56B59">
        <w:rPr>
          <w:rFonts w:cs="Courier New"/>
        </w:rPr>
        <w:t xml:space="preserve">EV side: call EVSE ServicePaymentSelection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PaymentDetails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EVSETimeStamp=123456</w:t>
      </w:r>
    </w:p>
    <w:p w:rsidR="00F56B59" w:rsidRPr="00F56B59" w:rsidRDefault="00F56B59" w:rsidP="00481328">
      <w:pPr>
        <w:pStyle w:val="PlainText"/>
        <w:rPr>
          <w:rFonts w:cs="Courier New"/>
        </w:rPr>
      </w:pPr>
      <w:r w:rsidRPr="00F56B59">
        <w:rPr>
          <w:rFonts w:cs="Courier New"/>
        </w:rPr>
        <w:tab/>
        <w:t>GenChallenge=1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EVSEProcessing=Finished</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chargeParameterDiscovery</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 xml:space="preserve"> EVSEProcessing=1</w:t>
      </w:r>
    </w:p>
    <w:p w:rsidR="00F56B59" w:rsidRPr="00F56B59" w:rsidRDefault="00F56B59" w:rsidP="00481328">
      <w:pPr>
        <w:pStyle w:val="PlainText"/>
        <w:rPr>
          <w:rFonts w:cs="Courier New"/>
        </w:rPr>
      </w:pPr>
      <w:r w:rsidRPr="00F56B59">
        <w:rPr>
          <w:rFonts w:cs="Courier New"/>
        </w:rPr>
        <w:tab/>
        <w:t xml:space="preserve"> EVSEMaxCurrent=100</w:t>
      </w:r>
    </w:p>
    <w:p w:rsidR="00F56B59" w:rsidRPr="00F56B59" w:rsidRDefault="00F56B59" w:rsidP="00481328">
      <w:pPr>
        <w:pStyle w:val="PlainText"/>
        <w:rPr>
          <w:rFonts w:cs="Courier New"/>
        </w:rPr>
      </w:pPr>
      <w:r w:rsidRPr="00F56B59">
        <w:rPr>
          <w:rFonts w:cs="Courier New"/>
        </w:rPr>
        <w:tab/>
        <w:t xml:space="preserve"> EVSENominalVoltage=300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EV side: call EVSE chargingStatus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ReceiptRequired=1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t>SAScheduleTupleID=10</w:t>
      </w:r>
    </w:p>
    <w:p w:rsidR="00F56B59" w:rsidRPr="00F56B59" w:rsidRDefault="00F56B59" w:rsidP="00481328">
      <w:pPr>
        <w:pStyle w:val="PlainText"/>
        <w:rPr>
          <w:rFonts w:cs="Courier New"/>
        </w:rPr>
      </w:pPr>
      <w:r w:rsidRPr="00F56B59">
        <w:rPr>
          <w:rFonts w:cs="Courier New"/>
        </w:rPr>
        <w:tab/>
        <w:t>EVSEMaxCurrent=400 (3 2)</w:t>
      </w:r>
    </w:p>
    <w:p w:rsidR="00F56B59" w:rsidRPr="00F56B59" w:rsidRDefault="00F56B59" w:rsidP="00481328">
      <w:pPr>
        <w:pStyle w:val="PlainText"/>
        <w:rPr>
          <w:rFonts w:cs="Courier New"/>
        </w:rPr>
      </w:pPr>
      <w:r w:rsidRPr="00F56B59">
        <w:rPr>
          <w:rFonts w:cs="Courier New"/>
        </w:rPr>
        <w:tab/>
        <w:t>isused.MeterInfo=1</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MeterInfo.MeterID=2</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481328">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481328">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481328">
      <w:pPr>
        <w:pStyle w:val="PlainText"/>
        <w:rPr>
          <w:rFonts w:cs="Courier New"/>
        </w:rPr>
      </w:pPr>
      <w:r w:rsidRPr="00F56B59">
        <w:rPr>
          <w:rFonts w:cs="Courier New"/>
        </w:rPr>
        <w:t xml:space="preserve">EV side: call EVSE meteringReceipt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 </w:t>
      </w:r>
      <w:proofErr w:type="gramStart"/>
      <w:r w:rsidRPr="00F56B59">
        <w:rPr>
          <w:rFonts w:cs="Courier New"/>
        </w:rPr>
        <w:t>change</w:t>
      </w:r>
      <w:proofErr w:type="gramEnd"/>
      <w:r w:rsidRPr="00F56B59">
        <w:rPr>
          <w:rFonts w:cs="Courier New"/>
        </w:rPr>
        <w:t xml:space="preserv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stopSession </w:t>
      </w:r>
    </w:p>
    <w:p w:rsidR="00F56B59" w:rsidRPr="00F56B59" w:rsidRDefault="00F56B59" w:rsidP="00481328">
      <w:pPr>
        <w:pStyle w:val="PlainText"/>
        <w:rPr>
          <w:rFonts w:cs="Courier New"/>
        </w:rPr>
      </w:pPr>
      <w:proofErr w:type="gramStart"/>
      <w:r w:rsidRPr="00F56B59">
        <w:rPr>
          <w:rFonts w:cs="Courier New"/>
        </w:rPr>
        <w:t>send</w:t>
      </w:r>
      <w:proofErr w:type="gramEnd"/>
      <w:r w:rsidRPr="00F56B59">
        <w:rPr>
          <w:rFonts w:cs="Courier New"/>
        </w:rPr>
        <w:t xml:space="preserve"> stream... ...sent </w:t>
      </w:r>
    </w:p>
    <w:p w:rsidR="00F56B59" w:rsidRPr="00F56B59" w:rsidRDefault="00F56B59" w:rsidP="00481328">
      <w:pPr>
        <w:pStyle w:val="PlainText"/>
        <w:rPr>
          <w:rFonts w:cs="Courier New"/>
        </w:rPr>
      </w:pPr>
      <w:proofErr w:type="gramStart"/>
      <w:r w:rsidRPr="00F56B59">
        <w:rPr>
          <w:rFonts w:cs="Courier New"/>
        </w:rPr>
        <w:t>receive</w:t>
      </w:r>
      <w:proofErr w:type="gramEnd"/>
      <w:r w:rsidRPr="00F56B59">
        <w:rPr>
          <w:rFonts w:cs="Courier New"/>
        </w:rPr>
        <w:t xml:space="preser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51" w:name="_Toc477961956"/>
      <w:r>
        <w:rPr>
          <w:lang w:eastAsia="en-IN" w:bidi="ta-IN"/>
        </w:rPr>
        <w:lastRenderedPageBreak/>
        <w:t xml:space="preserve">APPENDIX </w:t>
      </w:r>
      <w:r w:rsidR="0062093C">
        <w:rPr>
          <w:lang w:eastAsia="en-IN" w:bidi="ta-IN"/>
        </w:rPr>
        <w:t>5</w:t>
      </w:r>
      <w:bookmarkEnd w:id="151"/>
    </w:p>
    <w:p w:rsidR="007959D2" w:rsidRDefault="007959D2" w:rsidP="00261F8C">
      <w:pPr>
        <w:jc w:val="center"/>
        <w:rPr>
          <w:lang w:eastAsia="en-IN" w:bidi="ta-IN"/>
        </w:rPr>
      </w:pPr>
      <w:r>
        <w:rPr>
          <w:lang w:eastAsia="en-IN" w:bidi="ta-IN"/>
        </w:rPr>
        <w:t>The screens from the HMI created using EB GUIDE</w:t>
      </w:r>
    </w:p>
    <w:p w:rsidR="00EE2DD5" w:rsidRDefault="00EE2DD5">
      <w:r>
        <w:rPr>
          <w:noProof/>
          <w:lang w:eastAsia="en-IN"/>
        </w:rPr>
        <w:drawing>
          <wp:inline distT="0" distB="0" distL="0" distR="0" wp14:anchorId="56B7215F" wp14:editId="1C228173">
            <wp:extent cx="5731510" cy="34461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46145"/>
                    </a:xfrm>
                    <a:prstGeom prst="rect">
                      <a:avLst/>
                    </a:prstGeom>
                  </pic:spPr>
                </pic:pic>
              </a:graphicData>
            </a:graphic>
          </wp:inline>
        </w:drawing>
      </w:r>
    </w:p>
    <w:p w:rsidR="00EE2DD5" w:rsidRDefault="00EE2DD5">
      <w:r>
        <w:rPr>
          <w:noProof/>
          <w:lang w:eastAsia="en-IN"/>
        </w:rPr>
        <w:drawing>
          <wp:inline distT="0" distB="0" distL="0" distR="0" wp14:anchorId="0A768989" wp14:editId="78C347A1">
            <wp:extent cx="5731510" cy="34315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92819D6" wp14:editId="13FD64C1">
            <wp:extent cx="5731510" cy="34429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426B0F9" wp14:editId="05C91A1C">
            <wp:extent cx="5731510" cy="34429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4E7165EF" wp14:editId="451F347B">
            <wp:extent cx="5731510" cy="34461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46145"/>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106C8CB" wp14:editId="063C7B00">
            <wp:extent cx="5731510" cy="34175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17570"/>
                    </a:xfrm>
                    <a:prstGeom prst="rect">
                      <a:avLst/>
                    </a:prstGeom>
                  </pic:spPr>
                </pic:pic>
              </a:graphicData>
            </a:graphic>
          </wp:inline>
        </w:drawing>
      </w:r>
    </w:p>
    <w:p w:rsidR="00EE2DD5" w:rsidRDefault="00EE2DD5">
      <w:r>
        <w:rPr>
          <w:noProof/>
          <w:lang w:eastAsia="en-IN"/>
        </w:rPr>
        <w:lastRenderedPageBreak/>
        <w:drawing>
          <wp:inline distT="0" distB="0" distL="0" distR="0" wp14:anchorId="4DFFD37D" wp14:editId="150AC947">
            <wp:extent cx="5731510" cy="3429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290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AAA726F" wp14:editId="30FB0663">
            <wp:extent cx="5731510" cy="34690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69005"/>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1B3F8E9F" wp14:editId="2AB6DAD8">
            <wp:extent cx="5731510" cy="3450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62043612" wp14:editId="51A3CF7F">
            <wp:extent cx="5731510" cy="34315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50D1BEFD" wp14:editId="62797210">
            <wp:extent cx="5731510" cy="34417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417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2E7567DB" wp14:editId="055CC331">
            <wp:extent cx="5731510" cy="34505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49EFB4C" wp14:editId="06EE2DA9">
            <wp:extent cx="5731510" cy="34213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2138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A51C73D" wp14:editId="6707F7D3">
            <wp:extent cx="5731510" cy="3441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1700"/>
                    </a:xfrm>
                    <a:prstGeom prst="rect">
                      <a:avLst/>
                    </a:prstGeom>
                  </pic:spPr>
                </pic:pic>
              </a:graphicData>
            </a:graphic>
          </wp:inline>
        </w:drawing>
      </w:r>
    </w:p>
    <w:p w:rsidR="00EE2DD5" w:rsidRPr="00C02D0D" w:rsidRDefault="00EE2DD5" w:rsidP="007959D2">
      <w:pPr>
        <w:rPr>
          <w:lang w:eastAsia="en-IN" w:bidi="ta-IN"/>
        </w:rPr>
      </w:pPr>
    </w:p>
    <w:sectPr w:rsidR="00EE2DD5"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0921" w:rsidRDefault="00FF0921" w:rsidP="00EE7A80">
      <w:pPr>
        <w:spacing w:after="0" w:line="240" w:lineRule="auto"/>
      </w:pPr>
      <w:r>
        <w:separator/>
      </w:r>
    </w:p>
  </w:endnote>
  <w:endnote w:type="continuationSeparator" w:id="0">
    <w:p w:rsidR="00FF0921" w:rsidRDefault="00FF0921"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234184"/>
      <w:docPartObj>
        <w:docPartGallery w:val="Page Numbers (Bottom of Page)"/>
        <w:docPartUnique/>
      </w:docPartObj>
    </w:sdtPr>
    <w:sdtEndPr>
      <w:rPr>
        <w:noProof/>
      </w:rPr>
    </w:sdtEndPr>
    <w:sdtContent>
      <w:p w:rsidR="00756B3E" w:rsidRDefault="00756B3E">
        <w:pPr>
          <w:pStyle w:val="Footer"/>
          <w:jc w:val="center"/>
        </w:pPr>
        <w:r>
          <w:fldChar w:fldCharType="begin"/>
        </w:r>
        <w:r>
          <w:instrText xml:space="preserve"> PAGE   \* MERGEFORMAT </w:instrText>
        </w:r>
        <w:r>
          <w:fldChar w:fldCharType="separate"/>
        </w:r>
        <w:r w:rsidR="00A15C14">
          <w:rPr>
            <w:noProof/>
          </w:rPr>
          <w:t>50</w:t>
        </w:r>
        <w:r>
          <w:rPr>
            <w:noProof/>
          </w:rPr>
          <w:fldChar w:fldCharType="end"/>
        </w:r>
      </w:p>
    </w:sdtContent>
  </w:sdt>
  <w:p w:rsidR="00756B3E" w:rsidRDefault="00756B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215879"/>
      <w:docPartObj>
        <w:docPartGallery w:val="Page Numbers (Bottom of Page)"/>
        <w:docPartUnique/>
      </w:docPartObj>
    </w:sdtPr>
    <w:sdtEndPr>
      <w:rPr>
        <w:noProof/>
      </w:rPr>
    </w:sdtEndPr>
    <w:sdtContent>
      <w:p w:rsidR="00756B3E" w:rsidRDefault="00756B3E">
        <w:pPr>
          <w:pStyle w:val="Footer"/>
          <w:jc w:val="center"/>
        </w:pPr>
        <w:r>
          <w:fldChar w:fldCharType="begin"/>
        </w:r>
        <w:r>
          <w:instrText xml:space="preserve"> PAGE   \* MERGEFORMAT </w:instrText>
        </w:r>
        <w:r>
          <w:fldChar w:fldCharType="separate"/>
        </w:r>
        <w:r w:rsidR="00A15C14">
          <w:rPr>
            <w:noProof/>
          </w:rPr>
          <w:t>41</w:t>
        </w:r>
        <w:r>
          <w:rPr>
            <w:noProof/>
          </w:rPr>
          <w:fldChar w:fldCharType="end"/>
        </w:r>
      </w:p>
    </w:sdtContent>
  </w:sdt>
  <w:p w:rsidR="00756B3E" w:rsidRDefault="00756B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0921" w:rsidRDefault="00FF0921" w:rsidP="00EE7A80">
      <w:pPr>
        <w:spacing w:after="0" w:line="240" w:lineRule="auto"/>
      </w:pPr>
      <w:r>
        <w:separator/>
      </w:r>
    </w:p>
  </w:footnote>
  <w:footnote w:type="continuationSeparator" w:id="0">
    <w:p w:rsidR="00FF0921" w:rsidRDefault="00FF0921"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4FCF"/>
    <w:multiLevelType w:val="hybridMultilevel"/>
    <w:tmpl w:val="FF248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F58C9"/>
    <w:multiLevelType w:val="multilevel"/>
    <w:tmpl w:val="19F8A81A"/>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735" w:hanging="375"/>
      </w:pPr>
      <w:rPr>
        <w:rFonts w:hint="default"/>
      </w:rPr>
    </w:lvl>
    <w:lvl w:ilvl="2">
      <w:start w:val="1"/>
      <w:numFmt w:val="decimal"/>
      <w:pStyle w:val="CODE"/>
      <w:isLgl/>
      <w:lvlText w:val="%1.%2.%3"/>
      <w:lvlJc w:val="left"/>
      <w:pPr>
        <w:ind w:left="10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B658DC"/>
    <w:multiLevelType w:val="hybridMultilevel"/>
    <w:tmpl w:val="5F8047AC"/>
    <w:lvl w:ilvl="0" w:tplc="A1C462B4">
      <w:start w:val="1"/>
      <w:numFmt w:val="decimal"/>
      <w:pStyle w:val="Heading3"/>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37595B"/>
    <w:multiLevelType w:val="hybridMultilevel"/>
    <w:tmpl w:val="6F48A232"/>
    <w:lvl w:ilvl="0" w:tplc="DA4407C6">
      <w:start w:val="1"/>
      <w:numFmt w:val="decimal"/>
      <w:lvlText w:val="%1."/>
      <w:lvlJc w:val="left"/>
      <w:pPr>
        <w:ind w:left="1080" w:hanging="360"/>
      </w:pPr>
      <w:rPr>
        <w:rFonts w:hint="default"/>
        <w:color w:val="FFFFFF" w:themeColor="background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AEC3307"/>
    <w:multiLevelType w:val="hybridMultilevel"/>
    <w:tmpl w:val="9626C20C"/>
    <w:lvl w:ilvl="0" w:tplc="D398F0DC">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1E354F2"/>
    <w:multiLevelType w:val="hybridMultilevel"/>
    <w:tmpl w:val="7A16FCAC"/>
    <w:lvl w:ilvl="0" w:tplc="FF2E30E8">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10"/>
  </w:num>
  <w:num w:numId="6">
    <w:abstractNumId w:val="3"/>
  </w:num>
  <w:num w:numId="7">
    <w:abstractNumId w:val="2"/>
  </w:num>
  <w:num w:numId="8">
    <w:abstractNumId w:val="7"/>
  </w:num>
  <w:num w:numId="9">
    <w:abstractNumId w:val="22"/>
  </w:num>
  <w:num w:numId="10">
    <w:abstractNumId w:val="14"/>
  </w:num>
  <w:num w:numId="11">
    <w:abstractNumId w:val="18"/>
  </w:num>
  <w:num w:numId="12">
    <w:abstractNumId w:val="21"/>
  </w:num>
  <w:num w:numId="13">
    <w:abstractNumId w:val="2"/>
    <w:lvlOverride w:ilvl="0">
      <w:startOverride w:val="5"/>
    </w:lvlOverride>
    <w:lvlOverride w:ilvl="1">
      <w:startOverride w:val="5"/>
    </w:lvlOverride>
    <w:lvlOverride w:ilvl="2">
      <w:startOverride w:val="2"/>
    </w:lvlOverride>
  </w:num>
  <w:num w:numId="14">
    <w:abstractNumId w:val="13"/>
  </w:num>
  <w:num w:numId="15">
    <w:abstractNumId w:val="5"/>
  </w:num>
  <w:num w:numId="16">
    <w:abstractNumId w:val="17"/>
  </w:num>
  <w:num w:numId="17">
    <w:abstractNumId w:val="8"/>
  </w:num>
  <w:num w:numId="18">
    <w:abstractNumId w:val="6"/>
  </w:num>
  <w:num w:numId="19">
    <w:abstractNumId w:val="1"/>
  </w:num>
  <w:num w:numId="20">
    <w:abstractNumId w:val="25"/>
  </w:num>
  <w:num w:numId="21">
    <w:abstractNumId w:val="9"/>
  </w:num>
  <w:num w:numId="22">
    <w:abstractNumId w:val="16"/>
  </w:num>
  <w:num w:numId="23">
    <w:abstractNumId w:val="11"/>
  </w:num>
  <w:num w:numId="24">
    <w:abstractNumId w:val="12"/>
  </w:num>
  <w:num w:numId="25">
    <w:abstractNumId w:val="20"/>
  </w:num>
  <w:num w:numId="26">
    <w:abstractNumId w:val="24"/>
  </w:num>
  <w:num w:numId="27">
    <w:abstractNumId w:val="4"/>
  </w:num>
  <w:num w:numId="28">
    <w:abstractNumId w:val="2"/>
    <w:lvlOverride w:ilvl="0">
      <w:startOverride w:val="5"/>
    </w:lvlOverride>
    <w:lvlOverride w:ilvl="1">
      <w:startOverride w:val="2"/>
    </w:lvlOverride>
    <w:lvlOverride w:ilvl="2">
      <w:startOverride w:val="2"/>
    </w:lvlOverride>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06674"/>
    <w:rsid w:val="00014252"/>
    <w:rsid w:val="0001612C"/>
    <w:rsid w:val="000255CA"/>
    <w:rsid w:val="00027373"/>
    <w:rsid w:val="00030025"/>
    <w:rsid w:val="00034011"/>
    <w:rsid w:val="0003715C"/>
    <w:rsid w:val="00044E19"/>
    <w:rsid w:val="00064F29"/>
    <w:rsid w:val="00070C67"/>
    <w:rsid w:val="00076922"/>
    <w:rsid w:val="0008017A"/>
    <w:rsid w:val="00081E9E"/>
    <w:rsid w:val="00095AF1"/>
    <w:rsid w:val="000C4213"/>
    <w:rsid w:val="000C50FF"/>
    <w:rsid w:val="000D0D1C"/>
    <w:rsid w:val="000D5D8C"/>
    <w:rsid w:val="000E1A68"/>
    <w:rsid w:val="000F3328"/>
    <w:rsid w:val="000F5A51"/>
    <w:rsid w:val="00101AB5"/>
    <w:rsid w:val="00102A89"/>
    <w:rsid w:val="001037F8"/>
    <w:rsid w:val="00103BDE"/>
    <w:rsid w:val="00146BC0"/>
    <w:rsid w:val="00146E38"/>
    <w:rsid w:val="00147094"/>
    <w:rsid w:val="00163ECF"/>
    <w:rsid w:val="00163F48"/>
    <w:rsid w:val="0017248A"/>
    <w:rsid w:val="001762C7"/>
    <w:rsid w:val="001A0F49"/>
    <w:rsid w:val="001A6B0C"/>
    <w:rsid w:val="001A6F8D"/>
    <w:rsid w:val="001C11DB"/>
    <w:rsid w:val="001D68F1"/>
    <w:rsid w:val="001E3647"/>
    <w:rsid w:val="00204BB9"/>
    <w:rsid w:val="00204D84"/>
    <w:rsid w:val="002077DA"/>
    <w:rsid w:val="00213003"/>
    <w:rsid w:val="00225264"/>
    <w:rsid w:val="00225DCC"/>
    <w:rsid w:val="002260C7"/>
    <w:rsid w:val="002325B7"/>
    <w:rsid w:val="002429DC"/>
    <w:rsid w:val="002440F3"/>
    <w:rsid w:val="00261F8C"/>
    <w:rsid w:val="00264003"/>
    <w:rsid w:val="002771BC"/>
    <w:rsid w:val="00285A16"/>
    <w:rsid w:val="00293FA9"/>
    <w:rsid w:val="00295896"/>
    <w:rsid w:val="00295955"/>
    <w:rsid w:val="002C12C9"/>
    <w:rsid w:val="002D60C4"/>
    <w:rsid w:val="002E05ED"/>
    <w:rsid w:val="002E4704"/>
    <w:rsid w:val="003023E7"/>
    <w:rsid w:val="00320F84"/>
    <w:rsid w:val="00321B81"/>
    <w:rsid w:val="00325F6F"/>
    <w:rsid w:val="00335B5A"/>
    <w:rsid w:val="00347762"/>
    <w:rsid w:val="00350E70"/>
    <w:rsid w:val="00360A2C"/>
    <w:rsid w:val="00362EA6"/>
    <w:rsid w:val="00372158"/>
    <w:rsid w:val="003B0BEB"/>
    <w:rsid w:val="003B193A"/>
    <w:rsid w:val="003B778B"/>
    <w:rsid w:val="003B7E39"/>
    <w:rsid w:val="003D5ACA"/>
    <w:rsid w:val="00406EBE"/>
    <w:rsid w:val="00412C04"/>
    <w:rsid w:val="00415421"/>
    <w:rsid w:val="00417E1A"/>
    <w:rsid w:val="00421B29"/>
    <w:rsid w:val="00442C8E"/>
    <w:rsid w:val="00447D60"/>
    <w:rsid w:val="00462577"/>
    <w:rsid w:val="00474AA1"/>
    <w:rsid w:val="00481328"/>
    <w:rsid w:val="00486E5C"/>
    <w:rsid w:val="00492833"/>
    <w:rsid w:val="00496757"/>
    <w:rsid w:val="004A1B72"/>
    <w:rsid w:val="004A2133"/>
    <w:rsid w:val="004A4E56"/>
    <w:rsid w:val="004B2FAD"/>
    <w:rsid w:val="004C0948"/>
    <w:rsid w:val="004C1C3D"/>
    <w:rsid w:val="004D1F77"/>
    <w:rsid w:val="004D2FDF"/>
    <w:rsid w:val="004D586E"/>
    <w:rsid w:val="004E5FCE"/>
    <w:rsid w:val="004F1DD9"/>
    <w:rsid w:val="005010A2"/>
    <w:rsid w:val="00503E76"/>
    <w:rsid w:val="00504DCF"/>
    <w:rsid w:val="00563622"/>
    <w:rsid w:val="005667B0"/>
    <w:rsid w:val="005670E9"/>
    <w:rsid w:val="00567B3D"/>
    <w:rsid w:val="005C464B"/>
    <w:rsid w:val="005E617D"/>
    <w:rsid w:val="005F417D"/>
    <w:rsid w:val="00600B69"/>
    <w:rsid w:val="0060352B"/>
    <w:rsid w:val="00606DDA"/>
    <w:rsid w:val="00615350"/>
    <w:rsid w:val="0062093C"/>
    <w:rsid w:val="00623C26"/>
    <w:rsid w:val="006279DE"/>
    <w:rsid w:val="0063785C"/>
    <w:rsid w:val="00653D11"/>
    <w:rsid w:val="0065590A"/>
    <w:rsid w:val="006776A6"/>
    <w:rsid w:val="00680453"/>
    <w:rsid w:val="00682988"/>
    <w:rsid w:val="006872CB"/>
    <w:rsid w:val="00691611"/>
    <w:rsid w:val="00696E6B"/>
    <w:rsid w:val="006A7B8E"/>
    <w:rsid w:val="006C47DF"/>
    <w:rsid w:val="006C5213"/>
    <w:rsid w:val="006D09B5"/>
    <w:rsid w:val="006E2BBB"/>
    <w:rsid w:val="006E37F0"/>
    <w:rsid w:val="006E7342"/>
    <w:rsid w:val="006F49DF"/>
    <w:rsid w:val="006F61D6"/>
    <w:rsid w:val="00702ECA"/>
    <w:rsid w:val="007116CF"/>
    <w:rsid w:val="00745C4D"/>
    <w:rsid w:val="007468CD"/>
    <w:rsid w:val="00752DAC"/>
    <w:rsid w:val="00753737"/>
    <w:rsid w:val="00756B3E"/>
    <w:rsid w:val="00757E6B"/>
    <w:rsid w:val="007670FA"/>
    <w:rsid w:val="00770BD4"/>
    <w:rsid w:val="007710A5"/>
    <w:rsid w:val="0077737A"/>
    <w:rsid w:val="00777407"/>
    <w:rsid w:val="00792C21"/>
    <w:rsid w:val="00794481"/>
    <w:rsid w:val="007959D2"/>
    <w:rsid w:val="007A33C1"/>
    <w:rsid w:val="007A4F30"/>
    <w:rsid w:val="007D59B8"/>
    <w:rsid w:val="007D68D4"/>
    <w:rsid w:val="007E1177"/>
    <w:rsid w:val="007E7041"/>
    <w:rsid w:val="007F1990"/>
    <w:rsid w:val="008042F5"/>
    <w:rsid w:val="00816497"/>
    <w:rsid w:val="00824834"/>
    <w:rsid w:val="008379F3"/>
    <w:rsid w:val="00844CE7"/>
    <w:rsid w:val="0084675D"/>
    <w:rsid w:val="00855C35"/>
    <w:rsid w:val="0089620E"/>
    <w:rsid w:val="008A5F7C"/>
    <w:rsid w:val="008A6719"/>
    <w:rsid w:val="008C7731"/>
    <w:rsid w:val="008D25CA"/>
    <w:rsid w:val="008F63EB"/>
    <w:rsid w:val="00903ED7"/>
    <w:rsid w:val="00915F4D"/>
    <w:rsid w:val="00923AA0"/>
    <w:rsid w:val="00924CAC"/>
    <w:rsid w:val="00925F10"/>
    <w:rsid w:val="00934D51"/>
    <w:rsid w:val="00954214"/>
    <w:rsid w:val="00955ED1"/>
    <w:rsid w:val="0095704D"/>
    <w:rsid w:val="00960B4A"/>
    <w:rsid w:val="00984813"/>
    <w:rsid w:val="009900B2"/>
    <w:rsid w:val="009A1CFE"/>
    <w:rsid w:val="009A5ABC"/>
    <w:rsid w:val="009C0B2E"/>
    <w:rsid w:val="009C205E"/>
    <w:rsid w:val="009D2EF1"/>
    <w:rsid w:val="009E585D"/>
    <w:rsid w:val="009F7037"/>
    <w:rsid w:val="00A00140"/>
    <w:rsid w:val="00A03256"/>
    <w:rsid w:val="00A13562"/>
    <w:rsid w:val="00A14F6F"/>
    <w:rsid w:val="00A15C14"/>
    <w:rsid w:val="00A1792C"/>
    <w:rsid w:val="00A303A7"/>
    <w:rsid w:val="00A438AA"/>
    <w:rsid w:val="00A44698"/>
    <w:rsid w:val="00A45F32"/>
    <w:rsid w:val="00A47E01"/>
    <w:rsid w:val="00A6166D"/>
    <w:rsid w:val="00A6608E"/>
    <w:rsid w:val="00A66385"/>
    <w:rsid w:val="00A70186"/>
    <w:rsid w:val="00A756EB"/>
    <w:rsid w:val="00A77DF7"/>
    <w:rsid w:val="00A81D08"/>
    <w:rsid w:val="00A97D62"/>
    <w:rsid w:val="00AB0029"/>
    <w:rsid w:val="00AB65DC"/>
    <w:rsid w:val="00AB7307"/>
    <w:rsid w:val="00AC2B89"/>
    <w:rsid w:val="00AC514C"/>
    <w:rsid w:val="00AC7773"/>
    <w:rsid w:val="00AD3137"/>
    <w:rsid w:val="00AD4D7F"/>
    <w:rsid w:val="00AD54AB"/>
    <w:rsid w:val="00AD558B"/>
    <w:rsid w:val="00AD5F4C"/>
    <w:rsid w:val="00AE161C"/>
    <w:rsid w:val="00B06B30"/>
    <w:rsid w:val="00B1117A"/>
    <w:rsid w:val="00B132EE"/>
    <w:rsid w:val="00B14987"/>
    <w:rsid w:val="00B1510A"/>
    <w:rsid w:val="00B17177"/>
    <w:rsid w:val="00B17756"/>
    <w:rsid w:val="00B34CD2"/>
    <w:rsid w:val="00B45962"/>
    <w:rsid w:val="00B54B31"/>
    <w:rsid w:val="00B72386"/>
    <w:rsid w:val="00B75B36"/>
    <w:rsid w:val="00B91624"/>
    <w:rsid w:val="00B94413"/>
    <w:rsid w:val="00B9647F"/>
    <w:rsid w:val="00BA3DC4"/>
    <w:rsid w:val="00BB4B26"/>
    <w:rsid w:val="00BC6EC6"/>
    <w:rsid w:val="00BC6F38"/>
    <w:rsid w:val="00BD2D8C"/>
    <w:rsid w:val="00BD3883"/>
    <w:rsid w:val="00BD4004"/>
    <w:rsid w:val="00BE012A"/>
    <w:rsid w:val="00BE1CE0"/>
    <w:rsid w:val="00BF04AD"/>
    <w:rsid w:val="00BF6AF4"/>
    <w:rsid w:val="00C02D0D"/>
    <w:rsid w:val="00C065AD"/>
    <w:rsid w:val="00C06C7C"/>
    <w:rsid w:val="00C2285F"/>
    <w:rsid w:val="00C43636"/>
    <w:rsid w:val="00C512C5"/>
    <w:rsid w:val="00C520FB"/>
    <w:rsid w:val="00C541B3"/>
    <w:rsid w:val="00C66E99"/>
    <w:rsid w:val="00C75A22"/>
    <w:rsid w:val="00C869F9"/>
    <w:rsid w:val="00CC0384"/>
    <w:rsid w:val="00CD7BC1"/>
    <w:rsid w:val="00CE566C"/>
    <w:rsid w:val="00CF1729"/>
    <w:rsid w:val="00CF24DB"/>
    <w:rsid w:val="00CF2A51"/>
    <w:rsid w:val="00CF2F25"/>
    <w:rsid w:val="00CF71C4"/>
    <w:rsid w:val="00D02E26"/>
    <w:rsid w:val="00D1227B"/>
    <w:rsid w:val="00D31B23"/>
    <w:rsid w:val="00D37B7D"/>
    <w:rsid w:val="00D41258"/>
    <w:rsid w:val="00D41CA2"/>
    <w:rsid w:val="00D44055"/>
    <w:rsid w:val="00D520A2"/>
    <w:rsid w:val="00D6209A"/>
    <w:rsid w:val="00D640CD"/>
    <w:rsid w:val="00D67B99"/>
    <w:rsid w:val="00D80437"/>
    <w:rsid w:val="00D83D30"/>
    <w:rsid w:val="00D84AEE"/>
    <w:rsid w:val="00D903D8"/>
    <w:rsid w:val="00D97A7D"/>
    <w:rsid w:val="00DA7004"/>
    <w:rsid w:val="00DB5F55"/>
    <w:rsid w:val="00DB6812"/>
    <w:rsid w:val="00DC2F37"/>
    <w:rsid w:val="00DC3CF7"/>
    <w:rsid w:val="00DD304B"/>
    <w:rsid w:val="00DE7417"/>
    <w:rsid w:val="00DF3251"/>
    <w:rsid w:val="00E14010"/>
    <w:rsid w:val="00E153D4"/>
    <w:rsid w:val="00E3038D"/>
    <w:rsid w:val="00E37ADF"/>
    <w:rsid w:val="00E405A9"/>
    <w:rsid w:val="00E41940"/>
    <w:rsid w:val="00E53905"/>
    <w:rsid w:val="00E759A0"/>
    <w:rsid w:val="00E842E7"/>
    <w:rsid w:val="00E85140"/>
    <w:rsid w:val="00E859C6"/>
    <w:rsid w:val="00EA2F09"/>
    <w:rsid w:val="00EA627F"/>
    <w:rsid w:val="00ED55E3"/>
    <w:rsid w:val="00EE2DD5"/>
    <w:rsid w:val="00EE7A80"/>
    <w:rsid w:val="00EF67AF"/>
    <w:rsid w:val="00F00822"/>
    <w:rsid w:val="00F0328B"/>
    <w:rsid w:val="00F33B4F"/>
    <w:rsid w:val="00F52525"/>
    <w:rsid w:val="00F56B59"/>
    <w:rsid w:val="00F6085B"/>
    <w:rsid w:val="00F63578"/>
    <w:rsid w:val="00F64F3F"/>
    <w:rsid w:val="00F6767A"/>
    <w:rsid w:val="00F71D1C"/>
    <w:rsid w:val="00F9287A"/>
    <w:rsid w:val="00F95827"/>
    <w:rsid w:val="00FA0C20"/>
    <w:rsid w:val="00FA4A7E"/>
    <w:rsid w:val="00FB006D"/>
    <w:rsid w:val="00FB1D64"/>
    <w:rsid w:val="00FB5676"/>
    <w:rsid w:val="00FB6972"/>
    <w:rsid w:val="00FC168F"/>
    <w:rsid w:val="00FE05ED"/>
    <w:rsid w:val="00FF0921"/>
    <w:rsid w:val="00FF66F8"/>
    <w:rsid w:val="00FF73F3"/>
    <w:rsid w:val="00FF7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E7417"/>
    <w:pPr>
      <w:spacing w:after="160" w:line="259"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DB6812"/>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Heading2"/>
    <w:next w:val="normal12"/>
    <w:link w:val="Heading3Char"/>
    <w:autoRedefine/>
    <w:uiPriority w:val="9"/>
    <w:unhideWhenUsed/>
    <w:qFormat/>
    <w:rsid w:val="00325F6F"/>
    <w:pPr>
      <w:numPr>
        <w:ilvl w:val="0"/>
        <w:numId w:val="27"/>
      </w:numPr>
      <w:spacing w:before="120"/>
      <w:outlineLvl w:val="2"/>
    </w:pPr>
    <w:rPr>
      <w:szCs w:val="24"/>
    </w:rPr>
  </w:style>
  <w:style w:type="paragraph" w:styleId="Heading4">
    <w:name w:val="heading 4"/>
    <w:basedOn w:val="Normal"/>
    <w:next w:val="Normal"/>
    <w:link w:val="Heading4Char"/>
    <w:uiPriority w:val="9"/>
    <w:unhideWhenUsed/>
    <w:qFormat/>
    <w:rsid w:val="00D80437"/>
    <w:pPr>
      <w:keepNext/>
      <w:keepLines/>
      <w:numPr>
        <w:numId w:val="4"/>
      </w:numPr>
      <w:spacing w:before="40" w:after="120" w:line="360" w:lineRule="auto"/>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DB6812"/>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325F6F"/>
    <w:rPr>
      <w:rFonts w:ascii="Times New Roman" w:eastAsia="Times New Roman" w:hAnsi="Times New Roman" w:cs="Times New Roman"/>
      <w:b/>
      <w:color w:val="000000"/>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03715C"/>
    <w:pPr>
      <w:tabs>
        <w:tab w:val="left" w:pos="8647"/>
        <w:tab w:val="left" w:pos="8931"/>
      </w:tabs>
      <w:spacing w:after="100"/>
      <w:ind w:left="2552" w:hanging="2305"/>
    </w:pPr>
  </w:style>
  <w:style w:type="paragraph" w:styleId="TOC1">
    <w:name w:val="toc 1"/>
    <w:basedOn w:val="Normal"/>
    <w:next w:val="Normal"/>
    <w:autoRedefine/>
    <w:uiPriority w:val="39"/>
    <w:unhideWhenUsed/>
    <w:rsid w:val="0003715C"/>
    <w:pPr>
      <w:tabs>
        <w:tab w:val="left" w:pos="2268"/>
        <w:tab w:val="right" w:pos="8931"/>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ED55E3"/>
    <w:pPr>
      <w:tabs>
        <w:tab w:val="left" w:pos="2835"/>
        <w:tab w:val="right" w:pos="8931"/>
      </w:tabs>
      <w:spacing w:after="100"/>
      <w:ind w:left="2835" w:hanging="1984"/>
    </w:pPr>
  </w:style>
  <w:style w:type="paragraph" w:styleId="TOC4">
    <w:name w:val="toc 4"/>
    <w:basedOn w:val="Normal"/>
    <w:next w:val="Normal"/>
    <w:autoRedefine/>
    <w:uiPriority w:val="39"/>
    <w:unhideWhenUsed/>
    <w:rsid w:val="00ED55E3"/>
    <w:pPr>
      <w:tabs>
        <w:tab w:val="left" w:pos="3119"/>
        <w:tab w:val="right" w:pos="9016"/>
      </w:tabs>
      <w:spacing w:after="100"/>
      <w:ind w:left="3119" w:hanging="1985"/>
    </w:pPr>
  </w:style>
  <w:style w:type="paragraph" w:customStyle="1" w:styleId="Heading51">
    <w:name w:val="Heading 51"/>
    <w:basedOn w:val="Heading3"/>
    <w:link w:val="HEADING5Char0"/>
    <w:autoRedefine/>
    <w:qFormat/>
    <w:rsid w:val="00844CE7"/>
    <w:pPr>
      <w:numPr>
        <w:ilvl w:val="3"/>
        <w:numId w:val="7"/>
      </w:numPr>
      <w:ind w:left="0" w:firstLine="0"/>
      <w:outlineLvl w:val="3"/>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844CE7"/>
    <w:rPr>
      <w:rFonts w:ascii="Times New Roman" w:eastAsia="Times New Roman" w:hAnsi="Times New Roman" w:cs="Times New Roman"/>
      <w:b/>
      <w:noProof/>
      <w:color w:val="000000"/>
      <w:sz w:val="28"/>
      <w:szCs w:val="24"/>
      <w:lang w:bidi="ta-IN"/>
    </w:rPr>
  </w:style>
  <w:style w:type="paragraph" w:customStyle="1" w:styleId="normal12">
    <w:name w:val="normal12"/>
    <w:basedOn w:val="ListParagraph"/>
    <w:link w:val="normal12Char"/>
    <w:qFormat/>
    <w:rsid w:val="00BA3DC4"/>
    <w:pPr>
      <w:spacing w:line="360" w:lineRule="auto"/>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 w:type="paragraph" w:customStyle="1" w:styleId="level3">
    <w:name w:val="level 3"/>
    <w:basedOn w:val="CODE"/>
    <w:link w:val="level3Char"/>
    <w:autoRedefine/>
    <w:qFormat/>
    <w:rsid w:val="00A77DF7"/>
    <w:pPr>
      <w:ind w:left="0" w:firstLine="0"/>
    </w:pPr>
    <w:rPr>
      <w:rFonts w:ascii="Times New Roman" w:hAnsi="Times New Roman"/>
      <w:sz w:val="28"/>
    </w:rPr>
  </w:style>
  <w:style w:type="paragraph" w:customStyle="1" w:styleId="codes">
    <w:name w:val="codes"/>
    <w:basedOn w:val="Normal"/>
    <w:link w:val="codesChar"/>
    <w:autoRedefine/>
    <w:qFormat/>
    <w:rsid w:val="000C4213"/>
    <w:rPr>
      <w:rFonts w:ascii="Consolas" w:hAnsi="Consolas"/>
      <w:sz w:val="21"/>
      <w:lang w:eastAsia="en-IN" w:bidi="ta-IN"/>
    </w:rPr>
  </w:style>
  <w:style w:type="character" w:customStyle="1" w:styleId="level3Char">
    <w:name w:val="level 3 Char"/>
    <w:basedOn w:val="CODEChar"/>
    <w:link w:val="level3"/>
    <w:rsid w:val="00A77DF7"/>
    <w:rPr>
      <w:rFonts w:ascii="Times New Roman" w:eastAsia="Times New Roman" w:hAnsi="Times New Roman"/>
      <w:b/>
      <w:sz w:val="28"/>
      <w:szCs w:val="24"/>
      <w:lang w:eastAsia="en-US"/>
    </w:rPr>
  </w:style>
  <w:style w:type="paragraph" w:customStyle="1" w:styleId="reference">
    <w:name w:val="reference"/>
    <w:basedOn w:val="Normal"/>
    <w:link w:val="referenceChar"/>
    <w:qFormat/>
    <w:rsid w:val="00680453"/>
    <w:rPr>
      <w:sz w:val="20"/>
      <w:lang w:eastAsia="en-IN" w:bidi="ta-IN"/>
    </w:rPr>
  </w:style>
  <w:style w:type="character" w:customStyle="1" w:styleId="codesChar">
    <w:name w:val="codes Char"/>
    <w:basedOn w:val="DefaultParagraphFont"/>
    <w:link w:val="codes"/>
    <w:rsid w:val="000C4213"/>
    <w:rPr>
      <w:rFonts w:ascii="Consolas" w:hAnsi="Consolas"/>
      <w:sz w:val="21"/>
      <w:szCs w:val="22"/>
      <w:lang w:bidi="ta-IN"/>
    </w:rPr>
  </w:style>
  <w:style w:type="paragraph" w:styleId="BalloonText">
    <w:name w:val="Balloon Text"/>
    <w:basedOn w:val="Normal"/>
    <w:link w:val="BalloonTextChar"/>
    <w:uiPriority w:val="99"/>
    <w:semiHidden/>
    <w:unhideWhenUsed/>
    <w:rsid w:val="001A6B0C"/>
    <w:pPr>
      <w:spacing w:after="0" w:line="240" w:lineRule="auto"/>
    </w:pPr>
    <w:rPr>
      <w:rFonts w:ascii="Segoe UI" w:hAnsi="Segoe UI" w:cs="Segoe UI"/>
      <w:sz w:val="18"/>
      <w:szCs w:val="18"/>
    </w:rPr>
  </w:style>
  <w:style w:type="character" w:customStyle="1" w:styleId="referenceChar">
    <w:name w:val="reference Char"/>
    <w:basedOn w:val="DefaultParagraphFont"/>
    <w:link w:val="reference"/>
    <w:rsid w:val="00680453"/>
    <w:rPr>
      <w:rFonts w:ascii="Times New Roman" w:hAnsi="Times New Roman"/>
      <w:szCs w:val="22"/>
      <w:lang w:bidi="ta-IN"/>
    </w:rPr>
  </w:style>
  <w:style w:type="character" w:customStyle="1" w:styleId="BalloonTextChar">
    <w:name w:val="Balloon Text Char"/>
    <w:basedOn w:val="DefaultParagraphFont"/>
    <w:link w:val="BalloonText"/>
    <w:uiPriority w:val="99"/>
    <w:semiHidden/>
    <w:rsid w:val="001A6B0C"/>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image" Target="media/image5.png"/><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jpg"/><Relationship Id="rId76" Type="http://schemas.openxmlformats.org/officeDocument/2006/relationships/image" Target="media/image4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hyperlink" Target="file:///E:\college\Projects\Final%20year%20project%20-Car%20charger\ISO15118-car-charging\docs\custom\for%20college\CHARGING%20STATION%20FOR%20ISO.docx" TargetMode="Externa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jpg"/><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15.png"/><Relationship Id="rId57"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408A8E-D3C7-4D4A-B3D0-FA810FF31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3911</TotalTime>
  <Pages>106</Pages>
  <Words>16606</Words>
  <Characters>94655</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202</cp:revision>
  <cp:lastPrinted>2017-03-22T12:07:00Z</cp:lastPrinted>
  <dcterms:created xsi:type="dcterms:W3CDTF">2017-03-18T16:13:00Z</dcterms:created>
  <dcterms:modified xsi:type="dcterms:W3CDTF">2017-03-22T14:51:00Z</dcterms:modified>
</cp:coreProperties>
</file>